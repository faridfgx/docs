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0FA" w:rsidRPr="007C5470" w:rsidRDefault="00D270FA" w:rsidP="00D270FA">
      <w:pPr>
        <w:bidi/>
        <w:spacing w:after="0" w:line="240" w:lineRule="auto"/>
        <w:jc w:val="center"/>
        <w:rPr>
          <w:b/>
          <w:bCs/>
          <w:sz w:val="20"/>
          <w:szCs w:val="20"/>
          <w:u w:val="single"/>
          <w:rtl/>
          <w:lang w:val="en-US" w:bidi="ar-DZ"/>
        </w:rPr>
      </w:pPr>
      <w:r w:rsidRPr="007C5470">
        <w:rPr>
          <w:rFonts w:cs="Arial"/>
          <w:b/>
          <w:bCs/>
          <w:noProof/>
          <w:sz w:val="20"/>
          <w:szCs w:val="20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3D51A" wp14:editId="1EF32E13">
                <wp:simplePos x="0" y="0"/>
                <wp:positionH relativeFrom="column">
                  <wp:posOffset>-189727</wp:posOffset>
                </wp:positionH>
                <wp:positionV relativeFrom="paragraph">
                  <wp:posOffset>92048</wp:posOffset>
                </wp:positionV>
                <wp:extent cx="864000" cy="792000"/>
                <wp:effectExtent l="0" t="0" r="12700" b="2730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7920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0FA" w:rsidRPr="00D97706" w:rsidRDefault="00D270FA" w:rsidP="00D270FA">
                            <w:pPr>
                              <w:spacing w:line="240" w:lineRule="auto"/>
                              <w:ind w:left="284" w:hanging="284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BFBFBF" w:themeColor="background1" w:themeShade="BF"/>
                                <w:sz w:val="16"/>
                                <w:szCs w:val="16"/>
                                <w:vertAlign w:val="subscript"/>
                                <w:rtl/>
                              </w:rPr>
                            </w:pPr>
                            <w:r w:rsidRPr="00D9770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BFBFBF" w:themeColor="background1" w:themeShade="BF"/>
                                <w:sz w:val="16"/>
                                <w:szCs w:val="16"/>
                                <w:vertAlign w:val="subscript"/>
                              </w:rPr>
                              <w:t>……………..</w:t>
                            </w:r>
                          </w:p>
                          <w:p w:rsidR="00D270FA" w:rsidRPr="00B91523" w:rsidRDefault="00D270FA" w:rsidP="00D270FA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44E6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9152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3D51A" id="Ellipse 4" o:spid="_x0000_s1026" style="position:absolute;left:0;text-align:left;margin-left:-14.95pt;margin-top:7.25pt;width:68.05pt;height:6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" fillcolor="white [3201]" strokecolor="black [3200]">
                <v:stroke joinstyle="miter"/>
                <v:textbox>
                  <w:txbxContent>
                    <w:p w:rsidR="00D270FA" w:rsidRPr="00D97706" w:rsidRDefault="00D270FA" w:rsidP="00D270FA">
                      <w:pPr>
                        <w:spacing w:line="240" w:lineRule="auto"/>
                        <w:ind w:left="284" w:hanging="284"/>
                        <w:rPr>
                          <w:rFonts w:asciiTheme="majorBidi" w:hAnsiTheme="majorBidi" w:cstheme="majorBidi"/>
                          <w:b/>
                          <w:bCs/>
                          <w:color w:val="BFBFBF" w:themeColor="background1" w:themeShade="BF"/>
                          <w:sz w:val="16"/>
                          <w:szCs w:val="16"/>
                          <w:vertAlign w:val="subscript"/>
                          <w:rtl/>
                        </w:rPr>
                      </w:pPr>
                      <w:r w:rsidRPr="00D97706">
                        <w:rPr>
                          <w:rFonts w:asciiTheme="majorBidi" w:hAnsiTheme="majorBidi" w:cstheme="majorBidi"/>
                          <w:b/>
                          <w:bCs/>
                          <w:color w:val="BFBFBF" w:themeColor="background1" w:themeShade="BF"/>
                          <w:sz w:val="16"/>
                          <w:szCs w:val="16"/>
                          <w:vertAlign w:val="subscript"/>
                        </w:rPr>
                        <w:t>……………..</w:t>
                      </w:r>
                    </w:p>
                    <w:p w:rsidR="00D270FA" w:rsidRPr="00B91523" w:rsidRDefault="00D270FA" w:rsidP="00D270FA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0"/>
                          <w:szCs w:val="30"/>
                        </w:rPr>
                      </w:pPr>
                      <w:r w:rsidRPr="00A44E6C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91523">
                        <w:rPr>
                          <w:rFonts w:asciiTheme="majorBidi" w:hAnsiTheme="majorBidi" w:cstheme="majorBidi"/>
                          <w:b/>
                          <w:bCs/>
                          <w:sz w:val="30"/>
                          <w:szCs w:val="30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D270FA" w:rsidRPr="000C7F5D" w:rsidRDefault="005F1AB2" w:rsidP="00D270FA">
      <w:pPr>
        <w:bidi/>
        <w:spacing w:after="0" w:line="240" w:lineRule="auto"/>
        <w:jc w:val="center"/>
        <w:rPr>
          <w:rFonts w:ascii="Sakkal Majalla" w:hAnsi="Sakkal Majalla" w:cs="Sakkal Majalla"/>
          <w:b/>
          <w:sz w:val="44"/>
          <w:szCs w:val="44"/>
          <w:u w:val="single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EFEC00" wp14:editId="3A3D8945">
                <wp:simplePos x="0" y="0"/>
                <wp:positionH relativeFrom="column">
                  <wp:posOffset>5786755</wp:posOffset>
                </wp:positionH>
                <wp:positionV relativeFrom="paragraph">
                  <wp:posOffset>69850</wp:posOffset>
                </wp:positionV>
                <wp:extent cx="539750" cy="360045"/>
                <wp:effectExtent l="0" t="0" r="12700" b="2095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AB2" w:rsidRPr="005F1AB2" w:rsidRDefault="00642304" w:rsidP="005F1A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  <w:p w:rsidR="005F1AB2" w:rsidRDefault="005F1AB2" w:rsidP="005F1A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FEC00" id="Rectangle à coins arrondis 2" o:spid="_x0000_s1027" style="position:absolute;left:0;text-align:left;margin-left:455.65pt;margin-top:5.5pt;width:42.5pt;height:28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" fillcolor="white [3201]" strokecolor="#5b9bd5 [3204]" strokeweight="1pt">
                <v:stroke joinstyle="miter"/>
                <v:textbox>
                  <w:txbxContent>
                    <w:p w:rsidR="005F1AB2" w:rsidRPr="005F1AB2" w:rsidRDefault="00642304" w:rsidP="005F1AB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  <w:p w:rsidR="005F1AB2" w:rsidRDefault="005F1AB2" w:rsidP="005F1AB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270FA" w:rsidRPr="000C7F5D">
        <w:rPr>
          <w:rFonts w:cs="Arial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BC114C" wp14:editId="49F03805">
                <wp:simplePos x="0" y="0"/>
                <wp:positionH relativeFrom="column">
                  <wp:posOffset>19050</wp:posOffset>
                </wp:positionH>
                <wp:positionV relativeFrom="paragraph">
                  <wp:posOffset>218109</wp:posOffset>
                </wp:positionV>
                <wp:extent cx="360000" cy="0"/>
                <wp:effectExtent l="0" t="0" r="2159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FF7CE" id="Connecteur droit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7.15pt" to="29.8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" strokecolor="black [3200]">
                <v:stroke joinstyle="miter"/>
              </v:line>
            </w:pict>
          </mc:Fallback>
        </mc:AlternateContent>
      </w:r>
      <w:r w:rsidR="00D270FA" w:rsidRPr="000C7F5D">
        <w:rPr>
          <w:rFonts w:ascii="Sakkal Majalla" w:hAnsi="Sakkal Majalla" w:cs="Sakkal Majalla"/>
          <w:b/>
          <w:sz w:val="44"/>
          <w:szCs w:val="44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ف</w:t>
      </w:r>
      <w:r w:rsidR="00D270FA" w:rsidRPr="000C7F5D">
        <w:rPr>
          <w:rFonts w:ascii="Sakkal Majalla" w:hAnsi="Sakkal Majalla" w:cs="Sakkal Majalla" w:hint="cs"/>
          <w:b/>
          <w:sz w:val="44"/>
          <w:szCs w:val="44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</w:t>
      </w:r>
      <w:r w:rsidR="00D270FA" w:rsidRPr="000C7F5D">
        <w:rPr>
          <w:rFonts w:ascii="Sakkal Majalla" w:hAnsi="Sakkal Majalla" w:cs="Sakkal Majalla"/>
          <w:b/>
          <w:sz w:val="44"/>
          <w:szCs w:val="44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ــرض الـفــصـل الأول فـي مـــادة الـمـعــلــومــاتــيــة</w:t>
      </w:r>
    </w:p>
    <w:p w:rsidR="00D270FA" w:rsidRPr="007C5470" w:rsidRDefault="00D270FA" w:rsidP="00D270FA">
      <w:pPr>
        <w:bidi/>
        <w:spacing w:after="0" w:line="240" w:lineRule="auto"/>
        <w:jc w:val="center"/>
        <w:rPr>
          <w:b/>
          <w:bCs/>
          <w:sz w:val="20"/>
          <w:szCs w:val="20"/>
          <w:u w:val="single"/>
          <w:rtl/>
          <w:lang w:val="en-US" w:bidi="ar-DZ"/>
        </w:rPr>
      </w:pPr>
    </w:p>
    <w:p w:rsidR="007D7AEF" w:rsidRDefault="0045518C" w:rsidP="00A2522B">
      <w:pPr>
        <w:bidi/>
        <w:spacing w:after="0" w:line="264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</w:rPr>
      </w:pP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ال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ت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ـم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ري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ن الأول</w:t>
      </w:r>
      <w:r w:rsidRPr="006674D4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proofErr w:type="gramStart"/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 xml:space="preserve"> </w:t>
      </w:r>
      <w:r w:rsidRPr="006674D4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r w:rsidRPr="00923889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val="en-US"/>
        </w:rPr>
        <w:t>:</w:t>
      </w:r>
      <w:proofErr w:type="gramEnd"/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val="en-US"/>
        </w:rPr>
        <w:t xml:space="preserve">  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(</w:t>
      </w:r>
      <w:r w:rsidRPr="000A73D0">
        <w:rPr>
          <w:rFonts w:ascii="Traditional Arabic" w:hAnsi="Traditional Arabic" w:cs="Traditional Arabic"/>
          <w:b/>
          <w:bCs/>
          <w:color w:val="FF0000"/>
          <w:sz w:val="46"/>
          <w:szCs w:val="46"/>
          <w:rtl/>
        </w:rPr>
        <w:t xml:space="preserve"> </w:t>
      </w:r>
      <w:r w:rsidR="00A2522B">
        <w:rPr>
          <w:rFonts w:asciiTheme="majorBidi" w:hAnsiTheme="majorBidi" w:cstheme="majorBidi" w:hint="cs"/>
          <w:b/>
          <w:bCs/>
          <w:color w:val="FF0000"/>
          <w:sz w:val="30"/>
          <w:szCs w:val="30"/>
          <w:rtl/>
        </w:rPr>
        <w:t>10</w:t>
      </w:r>
      <w:r w:rsidRPr="006674D4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</w:rPr>
        <w:t xml:space="preserve"> 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نـ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ق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 xml:space="preserve">ـاط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)</w:t>
      </w:r>
    </w:p>
    <w:p w:rsidR="008D011C" w:rsidRPr="006F7C4D" w:rsidRDefault="006F7C4D" w:rsidP="006F7C4D">
      <w:pPr>
        <w:pStyle w:val="Paragraphedeliste"/>
        <w:numPr>
          <w:ilvl w:val="0"/>
          <w:numId w:val="28"/>
        </w:numPr>
        <w:bidi/>
        <w:spacing w:after="0" w:line="216" w:lineRule="auto"/>
        <w:ind w:left="225"/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ضَــعْ الـ</w:t>
      </w:r>
      <w:bookmarkStart w:id="0" w:name="_GoBack"/>
      <w:bookmarkEnd w:id="0"/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ــعَــــلَامَـــ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ــة  </w:t>
      </w:r>
      <w:r w:rsidR="008D011C" w:rsidRPr="00CF0909">
        <w:rPr>
          <w:rFonts w:asciiTheme="majorBidi" w:hAnsiTheme="majorBidi" w:cstheme="majorBidi"/>
          <w:sz w:val="36"/>
          <w:szCs w:val="36"/>
        </w:rPr>
        <w:sym w:font="Symbol" w:char="F0B4"/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  بِــــجَــــانِــــ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بِ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الإِجَــــــابَــــــاتِ الــ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  <w:lang w:bidi="ar-DZ"/>
        </w:rPr>
        <w:t>ـ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صَــحِــــيــــحَـــــ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ةِ فَــــقَـــطْ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 عـِـــلْـــمًــــا أنَّ الــــتَــــنْــــقِــــيـــطَ يَـــكُـــونَ </w:t>
      </w:r>
      <w:proofErr w:type="gramStart"/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كَـــالــــتَـــــالِــــي </w:t>
      </w:r>
      <w:r w:rsidR="008D011C" w:rsidRPr="006F7C4D">
        <w:rPr>
          <w:rFonts w:asciiTheme="majorBidi" w:hAnsiTheme="majorBidi" w:cstheme="majorBidi" w:hint="cs"/>
          <w:b/>
          <w:bCs/>
          <w:color w:val="000000"/>
          <w:sz w:val="30"/>
          <w:szCs w:val="30"/>
          <w:rtl/>
        </w:rPr>
        <w:t>:</w:t>
      </w:r>
      <w:proofErr w:type="gramEnd"/>
      <w:r w:rsidR="008D011C" w:rsidRPr="006F7C4D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 + </w:t>
      </w:r>
      <w:r w:rsidR="008D011C" w:rsidRPr="006F7C4D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1 ن 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لِـــكُــــلِّ إِ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ج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اب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ٍ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 ص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ح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ِـــــ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ي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ح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 w:rsidR="008D011C" w:rsidRPr="006F7C4D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 ، </w:t>
      </w:r>
      <w:r w:rsidR="008D011C" w:rsidRPr="006F7C4D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-</w:t>
      </w:r>
      <w:r w:rsidR="008D011C" w:rsidRPr="006F7C4D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 1 ن 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لِـــكُــــلِّ إِ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ج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اب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ٍ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 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خَــــــاطِـــــئَـــــةٍ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</w:rPr>
        <w:t xml:space="preserve"> </w:t>
      </w:r>
      <w:r w:rsidR="008D011C" w:rsidRPr="006F7C4D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، </w:t>
      </w:r>
      <w:r w:rsidR="008D011C" w:rsidRPr="006F7C4D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 0 ن 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لِـــكُــــلِّ سُــــــؤَالٍ بِــــدُونِ إِ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ج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اب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ٍ</w:t>
      </w:r>
    </w:p>
    <w:p w:rsidR="008D011C" w:rsidRPr="007C5470" w:rsidRDefault="008D011C" w:rsidP="008D011C">
      <w:pPr>
        <w:bidi/>
        <w:spacing w:after="0" w:line="228" w:lineRule="auto"/>
        <w:jc w:val="both"/>
        <w:rPr>
          <w:rFonts w:ascii="Traditional Arabic" w:hAnsi="Traditional Arabic" w:cs="Traditional Arabic"/>
          <w:b/>
          <w:bCs/>
          <w:color w:val="000000"/>
          <w:sz w:val="16"/>
          <w:szCs w:val="16"/>
          <w:rtl/>
        </w:rPr>
      </w:pPr>
    </w:p>
    <w:tbl>
      <w:tblPr>
        <w:tblStyle w:val="Grilledutableau"/>
        <w:bidiVisual/>
        <w:tblW w:w="9808" w:type="dxa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04"/>
        <w:gridCol w:w="4904"/>
      </w:tblGrid>
      <w:tr w:rsidR="008D011C" w:rsidTr="00926324">
        <w:tc>
          <w:tcPr>
            <w:tcW w:w="4904" w:type="dxa"/>
          </w:tcPr>
          <w:p w:rsidR="008D011C" w:rsidRPr="009A5D18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8D011C" w:rsidRPr="009C4F6F" w:rsidRDefault="008D011C" w:rsidP="00CC7818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1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 w:rsidR="008D63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ال</w:t>
            </w:r>
            <w:r w:rsidR="007F789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</w:t>
            </w:r>
            <w:r w:rsidR="008D63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ب</w:t>
            </w:r>
            <w:r w:rsidR="007F789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ــــــــ</w:t>
            </w:r>
            <w:r w:rsidR="008D63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ي</w:t>
            </w:r>
            <w:r w:rsidR="007F789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</w:t>
            </w:r>
            <w:r w:rsidR="008D63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ان</w:t>
            </w:r>
            <w:r w:rsidR="007F789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ـــــــــ</w:t>
            </w:r>
            <w:r w:rsidR="008D63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ات</w:t>
            </w:r>
            <w:r w:rsidR="007F789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7F789B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Données</w:t>
            </w:r>
            <w:r w:rsidR="008D63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 w:rsidR="00CC781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تُـــــــمَـــــثِّـــــــلُ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proofErr w:type="gramEnd"/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8D011C" w:rsidRPr="00D8041C" w:rsidRDefault="008D011C" w:rsidP="00CC7818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D8041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3BC06C9" wp14:editId="1F5D1B79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37465</wp:posOffset>
                      </wp:positionV>
                      <wp:extent cx="216000" cy="162000"/>
                      <wp:effectExtent l="0" t="0" r="1270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4AC1C" id="Rectangle 8" o:spid="_x0000_s1026" style="position:absolute;margin-left:8pt;margin-top:2.95pt;width:17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" fillcolor="white [3201]" strokecolor="black [3200]" strokeweight="1.5pt"/>
                  </w:pict>
                </mc:Fallback>
              </mc:AlternateContent>
            </w:r>
            <w:r w:rsidRPr="00D8041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="002A7B91" w:rsidRPr="00D8041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مــــــــعْــــلــــــومــــــــات </w:t>
            </w:r>
            <w:r w:rsidR="002A7B91"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ذات م</w:t>
            </w:r>
            <w:r w:rsidR="003E73D5"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ـــــ</w:t>
            </w:r>
            <w:r w:rsidR="002A7B91"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ع</w:t>
            </w:r>
            <w:r w:rsidR="003E73D5"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ـــــ</w:t>
            </w:r>
            <w:r w:rsidR="002A7B91"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 xml:space="preserve">نى </w:t>
            </w:r>
            <w:r w:rsidR="00CC7818"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ومــــــرتــــــبـــــطــــــة بِـــــــسِــــــيَ</w:t>
            </w:r>
            <w:r w:rsidR="003E73D5"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ـ</w:t>
            </w:r>
            <w:r w:rsidR="00CC7818"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ـ</w:t>
            </w:r>
            <w:r w:rsidR="003E73D5"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ـ</w:t>
            </w:r>
            <w:r w:rsidR="00CC7818"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ــ</w:t>
            </w:r>
            <w:r w:rsidR="003E73D5"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ــــاقٍ</w:t>
            </w:r>
          </w:p>
          <w:p w:rsidR="008D011C" w:rsidRPr="00BA6ECC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642304" w:rsidRPr="00D8041C" w:rsidRDefault="00642304" w:rsidP="00642304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D8041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EFC8B4C" wp14:editId="4978C0A5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37465</wp:posOffset>
                      </wp:positionV>
                      <wp:extent cx="216000" cy="162000"/>
                      <wp:effectExtent l="0" t="0" r="1270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686C1E" id="Rectangle 3" o:spid="_x0000_s1026" style="position:absolute;margin-left:8pt;margin-top:2.95pt;width:17pt;height:12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 w:rsidRPr="00D8041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Pr="00D8041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مــــــــعْـــــلـــــــومــــــــات أَوَلِــــــــيَـــــــــة مـــــــبَـــــــسَّـــــطـــــــة </w:t>
            </w:r>
            <w:r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بـــــــدون سِــــــــيَــــــــاقٍ</w:t>
            </w:r>
          </w:p>
          <w:p w:rsidR="008D011C" w:rsidRPr="00BA6ECC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642304" w:rsidRPr="00D8041C" w:rsidRDefault="00642304" w:rsidP="00642304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D8041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0F5940C" wp14:editId="083D4D3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37465</wp:posOffset>
                      </wp:positionV>
                      <wp:extent cx="215900" cy="161925"/>
                      <wp:effectExtent l="0" t="0" r="1270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1925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1855A" id="Rectangle 15" o:spid="_x0000_s1026" style="position:absolute;margin-left:8pt;margin-top:2.95pt;width:17pt;height:1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" fillcolor="white [3201]" strokecolor="black [3200]" strokeweight="1.5pt"/>
                  </w:pict>
                </mc:Fallback>
              </mc:AlternateContent>
            </w:r>
            <w:r w:rsidRPr="00D8041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Pr="00D8041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مــــــــعْــــلــــــومــــــــات </w:t>
            </w:r>
            <w:r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مـــــرتـــــــبــــــطـــــة بـــــســـــيــــــــاق واحـــــد فـقـط</w:t>
            </w:r>
          </w:p>
          <w:p w:rsidR="008D011C" w:rsidRPr="00642304" w:rsidRDefault="008D011C" w:rsidP="00926324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  <w:tc>
          <w:tcPr>
            <w:tcW w:w="4904" w:type="dxa"/>
          </w:tcPr>
          <w:p w:rsidR="00B74DE9" w:rsidRPr="009A5D18" w:rsidRDefault="00B74DE9" w:rsidP="00B74DE9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B74DE9" w:rsidRPr="009C4F6F" w:rsidRDefault="00B74DE9" w:rsidP="00EF50CF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4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الــــمــــــعــــــلـــومــــــــات </w:t>
            </w:r>
            <w:r w:rsidR="00EF50CF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Information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s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تـــــكــــ</w:t>
            </w:r>
            <w:r w:rsidR="00EF50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ون </w:t>
            </w:r>
            <w:proofErr w:type="gramStart"/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proofErr w:type="gramEnd"/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642304" w:rsidRPr="00D8041C" w:rsidRDefault="00642304" w:rsidP="00642304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D8041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C0F823B" wp14:editId="6A03E820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37465</wp:posOffset>
                      </wp:positionV>
                      <wp:extent cx="216000" cy="162000"/>
                      <wp:effectExtent l="0" t="0" r="1270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7070C" id="Rectangle 9" o:spid="_x0000_s1026" style="position:absolute;margin-left:8pt;margin-top:2.95pt;width:17pt;height:1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" fillcolor="white [3201]" strokecolor="black [3200]" strokeweight="1.5pt"/>
                  </w:pict>
                </mc:Fallback>
              </mc:AlternateContent>
            </w:r>
            <w:r w:rsidRPr="00D8041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مـــــرتـــــــبــــــطـــــة بِــــــــ</w:t>
            </w:r>
            <w:r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عِـــــــدَّةِ </w:t>
            </w:r>
            <w:r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 xml:space="preserve">ســــــــيـــــــــــــاقــــــــــــات </w:t>
            </w:r>
          </w:p>
          <w:p w:rsidR="00B74DE9" w:rsidRPr="00BA6ECC" w:rsidRDefault="00B74DE9" w:rsidP="00B74DE9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642304" w:rsidRPr="00D8041C" w:rsidRDefault="00642304" w:rsidP="00642304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D8041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747956D" wp14:editId="203C5B7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37465</wp:posOffset>
                      </wp:positionV>
                      <wp:extent cx="216000" cy="162000"/>
                      <wp:effectExtent l="0" t="0" r="1270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143B0" id="Rectangle 17" o:spid="_x0000_s1026" style="position:absolute;margin-left:8pt;margin-top:2.95pt;width:17pt;height:1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 w:rsidRPr="00D8041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مـــــرتـــــــبــــــطـــــة بـــــســـــيــــــــاق واحــــــــــد وفــــــقـــــط</w:t>
            </w:r>
          </w:p>
          <w:p w:rsidR="00B74DE9" w:rsidRPr="00642304" w:rsidRDefault="00B74DE9" w:rsidP="00B74DE9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642304" w:rsidRPr="00D8041C" w:rsidRDefault="00642304" w:rsidP="00642304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D8041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29132BD" wp14:editId="07545B99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37465</wp:posOffset>
                      </wp:positionV>
                      <wp:extent cx="215900" cy="161925"/>
                      <wp:effectExtent l="0" t="0" r="1270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1925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90D48" id="Rectangle 19" o:spid="_x0000_s1026" style="position:absolute;margin-left:8pt;margin-top:2.95pt;width:17pt;height:1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" fillcolor="white [3201]" strokecolor="black [3200]" strokeweight="1.5pt"/>
                  </w:pict>
                </mc:Fallback>
              </mc:AlternateContent>
            </w:r>
            <w:r w:rsidRPr="00D8041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Pr="00D8041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/>
              </w:rPr>
              <w:t>مـــــرتـــــــبــــــطـــــة بـــــســـــيــــــــاقـــــيــــــن عـــــلــــــى الأقـــل</w:t>
            </w:r>
          </w:p>
          <w:p w:rsidR="008D011C" w:rsidRPr="00B74DE9" w:rsidRDefault="008D011C" w:rsidP="00926324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</w:tr>
      <w:tr w:rsidR="008D011C" w:rsidTr="00926324">
        <w:tc>
          <w:tcPr>
            <w:tcW w:w="4904" w:type="dxa"/>
          </w:tcPr>
          <w:p w:rsidR="008D011C" w:rsidRPr="009A5D18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8D011C" w:rsidRPr="009C4F6F" w:rsidRDefault="008D011C" w:rsidP="001D4A1F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2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proofErr w:type="gramStart"/>
            <w:r w:rsidR="00A252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ال</w:t>
            </w:r>
            <w:r w:rsidR="001D4A1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</w:t>
            </w:r>
            <w:r w:rsidR="00A252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ت</w:t>
            </w:r>
            <w:r w:rsidR="001D4A1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ــــــــ</w:t>
            </w:r>
            <w:r w:rsidR="00A252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ق</w:t>
            </w:r>
            <w:r w:rsidR="001D4A1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ـــــــــ</w:t>
            </w:r>
            <w:r w:rsidR="00A252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ن</w:t>
            </w:r>
            <w:r w:rsidR="001D4A1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ــــــــــــــ</w:t>
            </w:r>
            <w:r w:rsidR="00A252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ي</w:t>
            </w:r>
            <w:r w:rsidR="001D4A1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ـــــــــــــ</w:t>
            </w:r>
            <w:r w:rsidR="00A252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»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« </w:t>
            </w:r>
            <w:r w:rsidR="001D4A1F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Technique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 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1D4A1F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="001D4A1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تُــــــــمَــــــثِّـــــــلُ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642304" w:rsidRPr="009C4F6F" w:rsidRDefault="00642304" w:rsidP="00642304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1FCF25" wp14:editId="0B5A854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3AA91" id="Rectangle 12" o:spid="_x0000_s1026" style="position:absolute;margin-left:11.45pt;margin-top:1.95pt;width:17pt;height:1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A9y/Nm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الأســـــــلـــــــــوب المـــــــتَـــــــــبَـــــــــع لإنـــــــجــــــــاز عَـــــــمَـــــلٍ مُـــــعَــــــيَّـــــــن</w:t>
            </w:r>
          </w:p>
          <w:p w:rsidR="008D011C" w:rsidRPr="00D804EB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642304" w:rsidRPr="009C4F6F" w:rsidRDefault="00642304" w:rsidP="00642304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E3E352D" wp14:editId="738AE18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55D084" id="Rectangle 13" o:spid="_x0000_s1026" style="position:absolute;margin-left:11.45pt;margin-top:1.95pt;width:17pt;height:12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CBDOaM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الأســـــــلـــــــوب المـــــــتَـــــــــبَــــــــع لمـــــــعَـــــــالَـــــــجَـــــةِ المَــــــــعْــــلــــــومـــــــات </w:t>
            </w:r>
          </w:p>
          <w:p w:rsidR="008D011C" w:rsidRPr="00642304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642304" w:rsidRPr="009C4F6F" w:rsidRDefault="00642304" w:rsidP="00642304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B896D80" wp14:editId="423A9FEA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C3DCA9" id="Rectangle 38" o:spid="_x0000_s1026" style="position:absolute;margin-left:11.45pt;margin-top:1.95pt;width:17pt;height:12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BhtMkL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الــــ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عـــــــلــــــم الَّــــذِي يُــــــعَـــــــالِـــــــجُ المَــــــــ</w:t>
            </w:r>
            <w:r w:rsidR="0068498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عْ</w:t>
            </w:r>
            <w:r w:rsidR="0068498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ــــل</w:t>
            </w:r>
            <w:r w:rsidR="0068498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ــــــومــــــــات آلِـــــــــــيًــــــــــا </w:t>
            </w:r>
          </w:p>
          <w:p w:rsidR="008D011C" w:rsidRPr="00D6379F" w:rsidRDefault="008D011C" w:rsidP="00926324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  <w:tc>
          <w:tcPr>
            <w:tcW w:w="4904" w:type="dxa"/>
          </w:tcPr>
          <w:p w:rsidR="008D011C" w:rsidRPr="009A5D18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8A148D" w:rsidRPr="009C4F6F" w:rsidRDefault="008A148D" w:rsidP="008A148D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5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الـــــمـ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عـــــــلـــــومــــــــاتــــــــيـــــــة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»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Informatique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 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تُــــــــمَــــــثِّـــــــلُ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174E4F" w:rsidRPr="009C4F6F" w:rsidRDefault="00174E4F" w:rsidP="00174E4F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D8FFAA1" wp14:editId="478ED80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C296E" id="Rectangle 21" o:spid="_x0000_s1026" style="position:absolute;margin-left:11.45pt;margin-top:1.95pt;width:17pt;height:12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الأســـــــلـــــــــوب المـــــــتَـــــــــبَـــــــــع لإنـــــــجــــــــاز عَــــــــمَــــــلٍ مُـــــعَــــــيَّـــــــن</w:t>
            </w:r>
          </w:p>
          <w:p w:rsidR="008A148D" w:rsidRPr="00D804EB" w:rsidRDefault="008A148D" w:rsidP="008A148D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8A148D" w:rsidRPr="009C4F6F" w:rsidRDefault="008A148D" w:rsidP="008A148D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2F788B2" wp14:editId="3D43D687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A2D173" id="Rectangle 11" o:spid="_x0000_s1026" style="position:absolute;margin-left:11.45pt;margin-top:1.95pt;width:17pt;height:1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الــــ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عـــــــلــــــم الَّــــذِي يُــــــعَـــــــالِـــــــجُ المَــــــــعْــــلــــــومــــــــات يَــــــــدَوِيًــــــا</w:t>
            </w:r>
          </w:p>
          <w:p w:rsidR="008A148D" w:rsidRPr="00FA4760" w:rsidRDefault="008A148D" w:rsidP="008A148D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5052E9" w:rsidRPr="009C4F6F" w:rsidRDefault="005052E9" w:rsidP="005052E9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FC5BAFE" wp14:editId="4FA37DD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722C52" id="Rectangle 18" o:spid="_x0000_s1026" style="position:absolute;margin-left:11.45pt;margin-top:1.95pt;width:17pt;height:1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DgZsNU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الــــ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عـــــــلــــــم الَّــــذِي يُــــــعَـــــــالِـــــــجُ المَـــــــــعْـــــــلــــــــومــــــــات آلِـــــــــــيًــــــــــا </w:t>
            </w:r>
          </w:p>
          <w:p w:rsidR="008D011C" w:rsidRPr="008A148D" w:rsidRDefault="008D011C" w:rsidP="00926324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</w:tr>
      <w:tr w:rsidR="008D011C" w:rsidTr="00926324">
        <w:tc>
          <w:tcPr>
            <w:tcW w:w="4904" w:type="dxa"/>
          </w:tcPr>
          <w:p w:rsidR="008D011C" w:rsidRPr="009A5D18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8D011C" w:rsidRPr="009C4F6F" w:rsidRDefault="008D011C" w:rsidP="00AE575A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3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يـــــعــــتـــــبـــــر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 w:rsidR="009E73A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الإع</w:t>
            </w:r>
            <w:r w:rsidR="005C653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ــــــــــ</w:t>
            </w:r>
            <w:r w:rsidR="009E73A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لام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»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« </w:t>
            </w:r>
            <w:r w:rsidR="009E73A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Information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 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857C89" w:rsidRPr="009C4F6F" w:rsidRDefault="00857C89" w:rsidP="00857C89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AAAE318" wp14:editId="18D6E79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D4720" id="Rectangle 26" o:spid="_x0000_s1026" style="position:absolute;margin-left:11.45pt;margin-top:1.95pt;width:17pt;height:1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Cu4XHl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تــــــــــبــــــــادل مَــــــــعْــــلــــــومــــــــات بـــــــــيــــــن مـــــــرســـــل ومـــســتـــقــــبــــل</w:t>
            </w:r>
          </w:p>
          <w:p w:rsidR="008D011C" w:rsidRPr="00D804EB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 w:bidi="ar-DZ"/>
              </w:rPr>
            </w:pPr>
          </w:p>
          <w:p w:rsidR="009B21EE" w:rsidRPr="009C4F6F" w:rsidRDefault="009B21EE" w:rsidP="009B21EE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7B9B0FA" wp14:editId="49C731E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38617" id="Rectangle 25" o:spid="_x0000_s1026" style="position:absolute;margin-left:11.45pt;margin-top:1.95pt;width:17pt;height: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Arrz4A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مـــــعـــــالـــــجـــة مَــــــــعْــــلـــــومـــــــات، تــــــخـــــزيـــــــنــــــهــ</w:t>
            </w:r>
            <w:r w:rsidR="00207DB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ــــا وإظـــــــهــــــارهــــا</w:t>
            </w:r>
          </w:p>
          <w:p w:rsidR="008D011C" w:rsidRPr="00D52540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 w:bidi="ar-DZ"/>
              </w:rPr>
            </w:pPr>
          </w:p>
          <w:p w:rsidR="009B21EE" w:rsidRPr="009C4F6F" w:rsidRDefault="009B21EE" w:rsidP="009B21EE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CEA9A1C" wp14:editId="1F26CEF5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FD852" id="Rectangle 31" o:spid="_x0000_s1026" style="position:absolute;margin-left:11.45pt;margin-top:1.95pt;width:17pt;height:12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تـــــــقـــديــــــــم مــــــــعْــــلــــــومــــــــات مــن مــــــرســــل إلــــى مـــســتـــقــــبــــل </w:t>
            </w:r>
          </w:p>
          <w:p w:rsidR="008D011C" w:rsidRPr="00D52540" w:rsidRDefault="008D011C" w:rsidP="00926324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 w:bidi="ar-DZ"/>
              </w:rPr>
            </w:pPr>
          </w:p>
        </w:tc>
        <w:tc>
          <w:tcPr>
            <w:tcW w:w="4904" w:type="dxa"/>
          </w:tcPr>
          <w:p w:rsidR="008D011C" w:rsidRPr="009A5D18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5C6530" w:rsidRPr="009C4F6F" w:rsidRDefault="005C6530" w:rsidP="00AE575A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6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يـــــعــــتـــــبـــــر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الــــتــــــواصـــل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»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Communication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 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5C6530" w:rsidRPr="009C4F6F" w:rsidRDefault="005C6530" w:rsidP="006950C2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D6BC1C7" wp14:editId="09F5D11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577CA" id="Rectangle 23" o:spid="_x0000_s1026" style="position:absolute;margin-left:11.45pt;margin-top:1.95pt;width:17pt;height:1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BgNNER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ت</w:t>
            </w:r>
            <w:r w:rsidR="006950C2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ــبــــــــادل </w:t>
            </w:r>
            <w:r w:rsidR="006950C2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َــــــــعْــــلــــــومــــــــات بـــــــــي</w:t>
            </w:r>
            <w:r w:rsidR="006950C2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ن </w:t>
            </w:r>
            <w:r w:rsidR="006950C2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مـــــــرســـــل ومـــســتـــقــــبــــل</w:t>
            </w:r>
          </w:p>
          <w:p w:rsidR="005C6530" w:rsidRPr="00D804EB" w:rsidRDefault="005C6530" w:rsidP="005C6530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5C6530" w:rsidRPr="009C4F6F" w:rsidRDefault="005C6530" w:rsidP="005C6530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662A151" wp14:editId="00D36AFC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08D63B" id="Rectangle 24" o:spid="_x0000_s1026" style="position:absolute;margin-left:11.45pt;margin-top:1.95pt;width:17pt;height:1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CXaCvq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تـــــــقـــديــــــــم مــــــــعْــــلــــــومــــــــات مــن مــــــرســــل إلــــى مـــســتـــقــــبــــل </w:t>
            </w:r>
          </w:p>
          <w:p w:rsidR="005C6530" w:rsidRPr="00D52540" w:rsidRDefault="005C6530" w:rsidP="005C6530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 w:bidi="ar-DZ"/>
              </w:rPr>
            </w:pPr>
          </w:p>
          <w:p w:rsidR="009E4AA7" w:rsidRPr="009C4F6F" w:rsidRDefault="009E4AA7" w:rsidP="009E4AA7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1FDB55A" wp14:editId="0D2311FE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D034E" id="Rectangle 28" o:spid="_x0000_s1026" style="position:absolute;margin-left:11.45pt;margin-top:1.95pt;width:17pt;height:1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ABXvTJ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مـــــعـــــالـــــجـــة مَــــــــعْــــلـــــومـــــــات بــــــــيــــن مـــــــرســـــل ومـــســتـــقــــبــــل</w:t>
            </w:r>
          </w:p>
          <w:p w:rsidR="008D011C" w:rsidRPr="002757DA" w:rsidRDefault="008D011C" w:rsidP="00926324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</w:tr>
    </w:tbl>
    <w:p w:rsidR="008D011C" w:rsidRPr="00D6379F" w:rsidRDefault="008D011C" w:rsidP="008D011C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8"/>
          <w:szCs w:val="8"/>
          <w:rtl/>
        </w:rPr>
      </w:pPr>
    </w:p>
    <w:p w:rsidR="008D011C" w:rsidRPr="008D011C" w:rsidRDefault="00926A6C" w:rsidP="008D011C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10"/>
          <w:szCs w:val="10"/>
        </w:rPr>
      </w:pPr>
      <w:r>
        <w:rPr>
          <w:rFonts w:ascii="Traditional Arabic" w:hAnsi="Traditional Arabic" w:cs="Traditional Arabic" w:hint="cs"/>
          <w:b/>
          <w:bCs/>
          <w:sz w:val="10"/>
          <w:szCs w:val="10"/>
          <w:rtl/>
        </w:rPr>
        <w:t>ا</w:t>
      </w:r>
    </w:p>
    <w:p w:rsidR="00B236C5" w:rsidRPr="00982D0B" w:rsidRDefault="00B236C5" w:rsidP="006F7C4D">
      <w:pPr>
        <w:pStyle w:val="Paragraphedeliste"/>
        <w:numPr>
          <w:ilvl w:val="0"/>
          <w:numId w:val="26"/>
        </w:numPr>
        <w:bidi/>
        <w:spacing w:after="0" w:line="216" w:lineRule="auto"/>
        <w:ind w:left="225"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عَ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ـيِّـ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نْ ب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ـع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ـض ال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ـخ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ـدم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ـات الَّ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ـت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ي تـ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ق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ـد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ِّ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م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ُـــ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ـه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ـا ل</w:t>
      </w:r>
      <w:r w:rsidR="0040731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="002E5F2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</w:t>
      </w:r>
      <w:proofErr w:type="spellStart"/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ن</w:t>
      </w:r>
      <w:r w:rsidR="0040731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َـ</w:t>
      </w:r>
      <w:r w:rsidR="002E5F2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ـا</w:t>
      </w:r>
      <w:proofErr w:type="spellEnd"/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تـ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كـ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ن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ـول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ـوج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ـي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ـات الإعـ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</w:t>
      </w:r>
      <w:r w:rsidR="002E5F2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لام والات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ِّ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</w:t>
      </w:r>
      <w:r w:rsidR="002E5F2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ص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َـ</w:t>
      </w:r>
      <w:r w:rsidR="002E5F2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ـال </w:t>
      </w:r>
      <w:r w:rsidRPr="00B236C5">
        <w:rPr>
          <w:rFonts w:asciiTheme="majorBidi" w:hAnsiTheme="majorBidi" w:cstheme="majorBidi"/>
          <w:b/>
          <w:bCs/>
          <w:sz w:val="28"/>
          <w:szCs w:val="28"/>
          <w:u w:val="single"/>
        </w:rPr>
        <w:t>TIC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ف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ي الـ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م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ـج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ـالات </w:t>
      </w:r>
      <w:proofErr w:type="gramStart"/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ال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ت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ـال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ـي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ـة </w:t>
      </w:r>
      <w:r w:rsidRPr="00B236C5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proofErr w:type="gramEnd"/>
      <w:r w:rsidR="0052253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</w:t>
      </w:r>
      <w:r w:rsidR="00522532">
        <w:rPr>
          <w:rFonts w:asciiTheme="majorBidi" w:hAnsiTheme="majorBidi" w:cstheme="majorBidi" w:hint="cs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</w:t>
      </w:r>
      <w:r w:rsidR="00522532"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( </w:t>
      </w:r>
      <w:r w:rsidR="00900CDF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>5</w:t>
      </w:r>
      <w:r w:rsidR="00522532"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ن )</w:t>
      </w:r>
    </w:p>
    <w:p w:rsidR="00982D0B" w:rsidRPr="009924C4" w:rsidRDefault="00982D0B" w:rsidP="00982D0B">
      <w:pPr>
        <w:bidi/>
        <w:ind w:left="168"/>
        <w:rPr>
          <w:rFonts w:asciiTheme="majorBidi" w:hAnsiTheme="majorBidi" w:cs="Times New Roman"/>
          <w:b/>
          <w:bCs/>
          <w:color w:val="FF0000"/>
          <w:sz w:val="2"/>
          <w:szCs w:val="2"/>
          <w:rtl/>
        </w:rPr>
      </w:pPr>
    </w:p>
    <w:p w:rsidR="00982D0B" w:rsidRPr="006C4F17" w:rsidRDefault="00982D0B" w:rsidP="00593C16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348" w:lineRule="auto"/>
        <w:ind w:left="363" w:hanging="35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الـتـعــلــيــم  </w:t>
      </w:r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</w:t>
      </w:r>
      <w:r w:rsidR="006C4F17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</w:t>
      </w:r>
      <w:r w:rsidR="00310025">
        <w:rPr>
          <w:rFonts w:cstheme="majorBidi" w:hint="cs"/>
          <w:sz w:val="24"/>
          <w:szCs w:val="24"/>
          <w:vertAlign w:val="subscript"/>
          <w:rtl/>
          <w:lang w:bidi="ar-DZ"/>
        </w:rPr>
        <w:t>...</w:t>
      </w:r>
      <w:r w:rsidR="006C4F17" w:rsidRPr="006C4F17">
        <w:rPr>
          <w:rFonts w:cstheme="majorBidi"/>
          <w:sz w:val="24"/>
          <w:szCs w:val="24"/>
          <w:vertAlign w:val="subscript"/>
          <w:rtl/>
          <w:lang w:bidi="ar-DZ"/>
        </w:rPr>
        <w:t>......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</w:t>
      </w:r>
      <w:r w:rsidRPr="006C4F1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،</w:t>
      </w:r>
      <w:r w:rsidRPr="006C4F1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</w:t>
      </w:r>
      <w:r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...</w:t>
      </w:r>
      <w:r w:rsidR="006C4F17">
        <w:rPr>
          <w:rFonts w:cstheme="majorBidi" w:hint="cs"/>
          <w:sz w:val="24"/>
          <w:szCs w:val="24"/>
          <w:vertAlign w:val="subscript"/>
          <w:rtl/>
          <w:lang w:bidi="ar-DZ"/>
        </w:rPr>
        <w:t>...</w:t>
      </w:r>
      <w:r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...............................................................</w:t>
      </w:r>
    </w:p>
    <w:p w:rsidR="009B21EE" w:rsidRPr="009B21EE" w:rsidRDefault="009B21EE" w:rsidP="00593C16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200" w:line="348" w:lineRule="auto"/>
        <w:ind w:left="363" w:hanging="35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الاقـتـصـاد  </w:t>
      </w:r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</w:t>
      </w:r>
      <w:r w:rsidRPr="006C4F1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،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</w:t>
      </w:r>
      <w:r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.....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......................................................................</w:t>
      </w:r>
    </w:p>
    <w:p w:rsidR="00982D0B" w:rsidRPr="001050BF" w:rsidRDefault="006C4F17" w:rsidP="00593C16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200" w:line="348" w:lineRule="auto"/>
        <w:ind w:left="363" w:hanging="35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>الـصـحـة</w:t>
      </w:r>
      <w:r w:rsidRPr="006C4F17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 </w:t>
      </w:r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  <w:r w:rsidR="00982D0B"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="00982D0B"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</w:t>
      </w:r>
      <w:r w:rsidR="00310025">
        <w:rPr>
          <w:rFonts w:cstheme="majorBidi" w:hint="cs"/>
          <w:sz w:val="24"/>
          <w:szCs w:val="24"/>
          <w:vertAlign w:val="subscript"/>
          <w:rtl/>
          <w:lang w:bidi="ar-DZ"/>
        </w:rPr>
        <w:t>..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</w:t>
      </w:r>
      <w:r w:rsidR="00982D0B" w:rsidRPr="006C4F17">
        <w:rPr>
          <w:rFonts w:asciiTheme="majorBidi" w:hAnsiTheme="majorBidi" w:cs="Times New Roman"/>
          <w:b/>
          <w:bCs/>
          <w:sz w:val="24"/>
          <w:szCs w:val="24"/>
          <w:rtl/>
          <w:lang w:bidi="ar-DZ"/>
        </w:rPr>
        <w:t xml:space="preserve"> </w:t>
      </w:r>
      <w:r w:rsidR="00982D0B" w:rsidRPr="006C4F17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982D0B"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،  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</w:t>
      </w:r>
      <w:r w:rsidR="00982D0B"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</w:t>
      </w:r>
      <w:r w:rsidR="00982D0B"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.....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</w:t>
      </w:r>
    </w:p>
    <w:p w:rsidR="001050BF" w:rsidRPr="006C4F17" w:rsidRDefault="001050BF" w:rsidP="001050BF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348" w:lineRule="auto"/>
        <w:ind w:left="363" w:hanging="35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الـنـقـل </w:t>
      </w:r>
      <w:r w:rsidRPr="006C4F17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 </w:t>
      </w:r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</w:t>
      </w:r>
      <w:r w:rsidRPr="006C4F17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 </w:t>
      </w:r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،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</w:t>
      </w:r>
      <w:r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.....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.............................................................................</w:t>
      </w:r>
    </w:p>
    <w:p w:rsidR="00982D0B" w:rsidRPr="006C4F17" w:rsidRDefault="00982D0B" w:rsidP="00593C16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240" w:lineRule="auto"/>
        <w:ind w:left="363" w:hanging="35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الإدارة  </w:t>
      </w:r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</w:t>
      </w:r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  <w:r w:rsidRPr="006C4F17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 </w:t>
      </w:r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،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</w:t>
      </w:r>
      <w:r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........................................................................................</w:t>
      </w:r>
    </w:p>
    <w:p w:rsidR="00C40DDD" w:rsidRPr="004777A6" w:rsidRDefault="00C40DDD" w:rsidP="00C40DDD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10"/>
          <w:szCs w:val="10"/>
          <w:rtl/>
          <w:lang w:val="en-US"/>
        </w:rPr>
      </w:pPr>
    </w:p>
    <w:p w:rsidR="00C40DDD" w:rsidRPr="004777A6" w:rsidRDefault="00C40DDD" w:rsidP="00C40DDD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10"/>
          <w:szCs w:val="10"/>
          <w:rtl/>
          <w:lang w:val="en-US"/>
        </w:rPr>
        <w:sectPr w:rsidR="00C40DDD" w:rsidRPr="004777A6" w:rsidSect="00D920B2">
          <w:headerReference w:type="default" r:id="rId9"/>
          <w:footerReference w:type="default" r:id="rId10"/>
          <w:pgSz w:w="11906" w:h="16838" w:code="9"/>
          <w:pgMar w:top="568" w:right="1021" w:bottom="964" w:left="1021" w:header="566" w:footer="709" w:gutter="0"/>
          <w:pgBorders w:offsetFrom="page">
            <w:top w:val="thinThickSmallGap" w:sz="18" w:space="24" w:color="auto"/>
            <w:left w:val="thinThickSmallGap" w:sz="18" w:space="24" w:color="auto"/>
            <w:bottom w:val="thinThickSmallGap" w:sz="18" w:space="24" w:color="auto"/>
            <w:right w:val="thinThickSmallGap" w:sz="18" w:space="24" w:color="auto"/>
          </w:pgBorders>
          <w:cols w:space="708"/>
          <w:docGrid w:linePitch="360"/>
        </w:sectPr>
      </w:pPr>
    </w:p>
    <w:p w:rsidR="007C5470" w:rsidRPr="00923889" w:rsidRDefault="007C5470" w:rsidP="006E53B6">
      <w:pPr>
        <w:bidi/>
        <w:spacing w:after="0" w:line="276" w:lineRule="auto"/>
        <w:rPr>
          <w:b/>
          <w:bCs/>
          <w:color w:val="FF0000"/>
          <w:sz w:val="36"/>
          <w:szCs w:val="36"/>
          <w:u w:val="single"/>
          <w:lang w:val="en-US" w:bidi="ar-DZ"/>
        </w:rPr>
      </w:pP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lastRenderedPageBreak/>
        <w:t>ال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ت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ـم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ري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ن ال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ــــثـــــــانـــــي</w:t>
      </w:r>
      <w:r w:rsidRPr="006674D4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proofErr w:type="gramStart"/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 xml:space="preserve"> </w:t>
      </w:r>
      <w:r w:rsidRPr="006674D4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val="en-US"/>
        </w:rPr>
        <w:t>:</w:t>
      </w:r>
      <w:proofErr w:type="gramEnd"/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val="en-US"/>
        </w:rPr>
        <w:t xml:space="preserve">  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(</w:t>
      </w:r>
      <w:r w:rsidRPr="000A73D0">
        <w:rPr>
          <w:rFonts w:ascii="Traditional Arabic" w:hAnsi="Traditional Arabic" w:cs="Traditional Arabic"/>
          <w:b/>
          <w:bCs/>
          <w:color w:val="FF0000"/>
          <w:sz w:val="46"/>
          <w:szCs w:val="46"/>
          <w:rtl/>
        </w:rPr>
        <w:t xml:space="preserve"> </w:t>
      </w:r>
      <w:r w:rsidR="00B070A5">
        <w:rPr>
          <w:rFonts w:asciiTheme="majorBidi" w:hAnsiTheme="majorBidi" w:cstheme="majorBidi" w:hint="cs"/>
          <w:b/>
          <w:bCs/>
          <w:color w:val="FF0000"/>
          <w:sz w:val="30"/>
          <w:szCs w:val="30"/>
          <w:rtl/>
        </w:rPr>
        <w:t>10</w:t>
      </w:r>
      <w:r w:rsidRPr="000A73D0">
        <w:rPr>
          <w:rFonts w:ascii="Traditional Arabic" w:hAnsi="Traditional Arabic" w:cs="Traditional Arabic"/>
          <w:b/>
          <w:bCs/>
          <w:color w:val="FF0000"/>
          <w:sz w:val="46"/>
          <w:szCs w:val="46"/>
          <w:rtl/>
        </w:rPr>
        <w:t xml:space="preserve"> 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نـ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ق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 xml:space="preserve">ـاط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)</w:t>
      </w:r>
    </w:p>
    <w:p w:rsidR="007C5470" w:rsidRPr="00B95466" w:rsidRDefault="007C5470" w:rsidP="00523BA4">
      <w:pPr>
        <w:pStyle w:val="Paragraphedeliste"/>
        <w:numPr>
          <w:ilvl w:val="0"/>
          <w:numId w:val="22"/>
        </w:numPr>
        <w:bidi/>
        <w:spacing w:after="0" w:line="228" w:lineRule="auto"/>
        <w:ind w:left="508"/>
        <w:jc w:val="both"/>
        <w:rPr>
          <w:rFonts w:asciiTheme="majorBidi" w:hAnsiTheme="majorBidi" w:cstheme="majorBidi"/>
          <w:b/>
          <w:bCs/>
          <w:sz w:val="32"/>
          <w:szCs w:val="32"/>
          <w:lang w:val="en-US" w:bidi="ar-DZ"/>
        </w:rPr>
      </w:pP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أ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َكْـ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ــ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ِــ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ــل الــ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ج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ــــد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ْ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و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ل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 xml:space="preserve"> الــــت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ــــــال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ِـ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 xml:space="preserve">ـــي 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ب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ِـ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ــــالــــم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ُـ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ـــك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ــــو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ِ</w:t>
      </w:r>
      <w:r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ن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َــــ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ـــــات الــــم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ــــاد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ِ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ي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َّ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 xml:space="preserve">ـــــــة </w:t>
      </w:r>
      <w:proofErr w:type="gramStart"/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ال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ُ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ــــن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َــ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ـــــاس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ِ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ـــــــب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ـــــــة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 xml:space="preserve">  </w:t>
      </w:r>
      <w:r w:rsidRPr="00B95466">
        <w:rPr>
          <w:rFonts w:asciiTheme="majorBidi" w:hAnsiTheme="majorBidi" w:cstheme="majorBidi"/>
          <w:b/>
          <w:bCs/>
          <w:sz w:val="32"/>
          <w:szCs w:val="32"/>
          <w:rtl/>
          <w:lang w:val="en-US" w:bidi="ar-DZ"/>
        </w:rPr>
        <w:t>:</w:t>
      </w:r>
      <w:proofErr w:type="gramEnd"/>
      <w:r>
        <w:rPr>
          <w:rFonts w:asciiTheme="majorBidi" w:hAnsiTheme="majorBidi" w:cs="Times New Roman" w:hint="cs"/>
          <w:b/>
          <w:bCs/>
          <w:sz w:val="32"/>
          <w:szCs w:val="32"/>
          <w:rtl/>
        </w:rPr>
        <w:t xml:space="preserve">   </w:t>
      </w:r>
      <w:r>
        <w:rPr>
          <w:rFonts w:asciiTheme="majorBidi" w:hAnsiTheme="majorBidi" w:cs="Times New Roman"/>
          <w:b/>
          <w:bCs/>
          <w:sz w:val="32"/>
          <w:szCs w:val="32"/>
        </w:rPr>
        <w:tab/>
      </w:r>
      <w:r>
        <w:rPr>
          <w:rFonts w:asciiTheme="majorBidi" w:hAnsiTheme="majorBidi" w:cs="Times New Roman"/>
          <w:b/>
          <w:bCs/>
          <w:sz w:val="32"/>
          <w:szCs w:val="32"/>
        </w:rPr>
        <w:tab/>
        <w:t xml:space="preserve">    </w:t>
      </w:r>
      <w:r w:rsidRPr="00B95466">
        <w:rPr>
          <w:rFonts w:asciiTheme="majorBidi" w:hAnsiTheme="majorBidi" w:cs="Times New Roman" w:hint="cs"/>
          <w:b/>
          <w:bCs/>
          <w:sz w:val="32"/>
          <w:szCs w:val="32"/>
          <w:rtl/>
        </w:rPr>
        <w:t xml:space="preserve"> </w:t>
      </w:r>
      <w:r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>(</w:t>
      </w:r>
      <w:r w:rsidR="00523BA4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 xml:space="preserve"> 3</w:t>
      </w:r>
      <w:r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ن )</w:t>
      </w:r>
    </w:p>
    <w:p w:rsidR="00D0610F" w:rsidRPr="007C5470" w:rsidRDefault="00D0610F" w:rsidP="00D0610F">
      <w:pPr>
        <w:bidi/>
        <w:spacing w:after="0" w:line="228" w:lineRule="auto"/>
        <w:jc w:val="both"/>
        <w:rPr>
          <w:rFonts w:asciiTheme="majorBidi" w:hAnsiTheme="majorBidi" w:cstheme="majorBidi"/>
          <w:b/>
          <w:bCs/>
          <w:sz w:val="16"/>
          <w:szCs w:val="16"/>
          <w:rtl/>
          <w:lang w:val="en-US" w:bidi="ar-DZ"/>
        </w:rPr>
      </w:pPr>
    </w:p>
    <w:tbl>
      <w:tblPr>
        <w:tblStyle w:val="Grilledutableau"/>
        <w:bidiVisual/>
        <w:tblW w:w="9354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3118"/>
        <w:gridCol w:w="3259"/>
        <w:gridCol w:w="2977"/>
      </w:tblGrid>
      <w:tr w:rsidR="00D0610F" w:rsidRPr="000E6E88" w:rsidTr="00D11799">
        <w:trPr>
          <w:trHeight w:val="567"/>
          <w:jc w:val="center"/>
        </w:trPr>
        <w:tc>
          <w:tcPr>
            <w:tcW w:w="3118" w:type="dxa"/>
            <w:tcBorders>
              <w:left w:val="thickThinSmallGap" w:sz="12" w:space="0" w:color="auto"/>
            </w:tcBorders>
            <w:vAlign w:val="center"/>
          </w:tcPr>
          <w:p w:rsidR="00D0610F" w:rsidRPr="00C40DDD" w:rsidRDefault="00D0610F" w:rsidP="00A37FD3">
            <w:pPr>
              <w:pStyle w:val="Paragraphedeliste"/>
              <w:bidi/>
              <w:spacing w:line="228" w:lineRule="auto"/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  <w:lang w:val="en-US" w:bidi="ar-DZ"/>
              </w:rPr>
            </w:pP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وح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 xml:space="preserve">ــــــــدات 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الإدخ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ـــــــ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ـال</w:t>
            </w:r>
          </w:p>
        </w:tc>
        <w:tc>
          <w:tcPr>
            <w:tcW w:w="3259" w:type="dxa"/>
            <w:vAlign w:val="center"/>
          </w:tcPr>
          <w:p w:rsidR="00D0610F" w:rsidRPr="00EA7CC4" w:rsidRDefault="00EA7CC4" w:rsidP="00EA7CC4">
            <w:pPr>
              <w:pStyle w:val="Paragraphedeliste"/>
              <w:bidi/>
              <w:spacing w:line="228" w:lineRule="auto"/>
              <w:ind w:left="259" w:hanging="259"/>
              <w:jc w:val="center"/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  <w:lang w:val="en-US" w:bidi="ar-DZ"/>
              </w:rPr>
            </w:pP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وحـــدات الـتـــخـــزيـــن الــ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ث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ــــانــ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ـويــ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ــة</w:t>
            </w:r>
          </w:p>
        </w:tc>
        <w:tc>
          <w:tcPr>
            <w:tcW w:w="2977" w:type="dxa"/>
            <w:vAlign w:val="center"/>
          </w:tcPr>
          <w:p w:rsidR="00D0610F" w:rsidRPr="00C40DDD" w:rsidRDefault="00EA7CC4" w:rsidP="00A37FD3">
            <w:pPr>
              <w:pStyle w:val="Paragraphedeliste"/>
              <w:bidi/>
              <w:spacing w:line="228" w:lineRule="auto"/>
              <w:ind w:left="259" w:hanging="259"/>
              <w:jc w:val="center"/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الـــــذاكــــــرة الــــمـــــركــــــزيــــــــة</w:t>
            </w:r>
          </w:p>
        </w:tc>
      </w:tr>
      <w:tr w:rsidR="00EA7CC4" w:rsidRPr="00B95466" w:rsidTr="00D11799">
        <w:trPr>
          <w:trHeight w:val="1361"/>
          <w:jc w:val="center"/>
        </w:trPr>
        <w:tc>
          <w:tcPr>
            <w:tcW w:w="3118" w:type="dxa"/>
            <w:tcBorders>
              <w:left w:val="thickThinSmallGap" w:sz="12" w:space="0" w:color="auto"/>
              <w:bottom w:val="thickThinSmallGap" w:sz="12" w:space="0" w:color="auto"/>
            </w:tcBorders>
            <w:vAlign w:val="center"/>
          </w:tcPr>
          <w:p w:rsidR="00EA7CC4" w:rsidRPr="00B95466" w:rsidRDefault="00EA7CC4" w:rsidP="00EA7CC4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1.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  <w:p w:rsidR="00EA7CC4" w:rsidRPr="00B95466" w:rsidRDefault="00EA7CC4" w:rsidP="00EA7CC4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2.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  <w:p w:rsidR="00EA7CC4" w:rsidRPr="00B95466" w:rsidRDefault="00EA7CC4" w:rsidP="00EA7CC4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3.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</w:tc>
        <w:tc>
          <w:tcPr>
            <w:tcW w:w="3259" w:type="dxa"/>
            <w:tcBorders>
              <w:bottom w:val="thickThinSmallGap" w:sz="12" w:space="0" w:color="auto"/>
            </w:tcBorders>
            <w:vAlign w:val="center"/>
          </w:tcPr>
          <w:p w:rsidR="00EA7CC4" w:rsidRPr="00B95466" w:rsidRDefault="00EA7CC4" w:rsidP="00EA7CC4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1.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  <w:p w:rsidR="00EA7CC4" w:rsidRPr="00B95466" w:rsidRDefault="00EA7CC4" w:rsidP="00EA7CC4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2.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  <w:p w:rsidR="00EA7CC4" w:rsidRPr="00B95466" w:rsidRDefault="00EA7CC4" w:rsidP="00EA7CC4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3.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</w:tc>
        <w:tc>
          <w:tcPr>
            <w:tcW w:w="2977" w:type="dxa"/>
            <w:tcBorders>
              <w:bottom w:val="thickThinSmallGap" w:sz="12" w:space="0" w:color="auto"/>
            </w:tcBorders>
            <w:vAlign w:val="center"/>
          </w:tcPr>
          <w:p w:rsidR="00EA7CC4" w:rsidRPr="00B95466" w:rsidRDefault="00EA7CC4" w:rsidP="00EA7CC4">
            <w:pPr>
              <w:tabs>
                <w:tab w:val="right" w:pos="0"/>
              </w:tabs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1.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11799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  <w:p w:rsidR="00EA7CC4" w:rsidRPr="00B95466" w:rsidRDefault="00EA7CC4" w:rsidP="00EA7CC4">
            <w:pPr>
              <w:tabs>
                <w:tab w:val="right" w:pos="0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val="en-US" w:bidi="ar-DZ"/>
              </w:rPr>
              <w:t>2</w:t>
            </w: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11799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</w:tc>
      </w:tr>
    </w:tbl>
    <w:p w:rsidR="00D0610F" w:rsidRPr="006E53B6" w:rsidRDefault="00D0610F" w:rsidP="00D0610F">
      <w:pPr>
        <w:bidi/>
        <w:spacing w:after="0" w:line="228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US" w:bidi="ar-DZ"/>
        </w:rPr>
      </w:pPr>
    </w:p>
    <w:p w:rsidR="00580D9B" w:rsidRPr="00B95466" w:rsidRDefault="0052153E" w:rsidP="00523BA4">
      <w:pPr>
        <w:pStyle w:val="Paragraphedeliste"/>
        <w:numPr>
          <w:ilvl w:val="0"/>
          <w:numId w:val="22"/>
        </w:numPr>
        <w:bidi/>
        <w:spacing w:after="0" w:line="228" w:lineRule="auto"/>
        <w:ind w:left="508"/>
        <w:jc w:val="both"/>
        <w:rPr>
          <w:rFonts w:asciiTheme="majorBidi" w:hAnsiTheme="majorBidi" w:cstheme="majorBidi"/>
          <w:b/>
          <w:bCs/>
          <w:sz w:val="32"/>
          <w:szCs w:val="32"/>
          <w:lang w:val="en-US" w:bidi="ar-DZ"/>
        </w:rPr>
      </w:pP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أ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ك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م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ِ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ـل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الـ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ت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ـَـ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ــح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ــو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ِ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يـ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ــــل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ات م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ُ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ــبَـــ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ــيِّـ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ــــنًـ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ـــا ال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خ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ُ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ــط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ُ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ــو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ات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ِ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proofErr w:type="gramStart"/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الــ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مُ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ـــتَّـ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ـــبَــ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ـع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ــــة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</w:t>
      </w:r>
      <w:r w:rsidRPr="00580D9B">
        <w:rPr>
          <w:rFonts w:asciiTheme="majorBidi" w:hAnsiTheme="majorBidi" w:cstheme="majorBidi"/>
          <w:b/>
          <w:bCs/>
          <w:sz w:val="32"/>
          <w:szCs w:val="32"/>
          <w:rtl/>
          <w:lang w:val="en-US" w:bidi="ar-DZ"/>
        </w:rPr>
        <w:t>:</w:t>
      </w:r>
      <w:proofErr w:type="gramEnd"/>
      <w:r w:rsidRPr="00580D9B">
        <w:rPr>
          <w:rFonts w:asciiTheme="majorBidi" w:hAnsiTheme="majorBidi" w:cs="Times New Roman" w:hint="cs"/>
          <w:b/>
          <w:bCs/>
          <w:sz w:val="32"/>
          <w:szCs w:val="32"/>
          <w:rtl/>
        </w:rPr>
        <w:t xml:space="preserve">    </w:t>
      </w:r>
      <w:r w:rsidR="00580D9B">
        <w:rPr>
          <w:rFonts w:asciiTheme="majorBidi" w:hAnsiTheme="majorBidi" w:cs="Times New Roman"/>
          <w:b/>
          <w:bCs/>
          <w:sz w:val="32"/>
          <w:szCs w:val="32"/>
          <w:rtl/>
        </w:rPr>
        <w:tab/>
      </w:r>
      <w:r w:rsidR="00580D9B">
        <w:rPr>
          <w:rFonts w:asciiTheme="majorBidi" w:hAnsiTheme="majorBidi" w:cs="Times New Roman"/>
          <w:b/>
          <w:bCs/>
          <w:sz w:val="32"/>
          <w:szCs w:val="32"/>
          <w:rtl/>
        </w:rPr>
        <w:tab/>
      </w:r>
      <w:r>
        <w:rPr>
          <w:rFonts w:asciiTheme="majorBidi" w:hAnsiTheme="majorBidi" w:cs="Times New Roman"/>
          <w:b/>
          <w:bCs/>
          <w:sz w:val="32"/>
          <w:szCs w:val="32"/>
          <w:rtl/>
        </w:rPr>
        <w:tab/>
      </w:r>
      <w:r w:rsidR="00BC4709">
        <w:rPr>
          <w:rFonts w:asciiTheme="majorBidi" w:hAnsiTheme="majorBidi" w:cs="Times New Roman" w:hint="cs"/>
          <w:b/>
          <w:bCs/>
          <w:sz w:val="32"/>
          <w:szCs w:val="32"/>
          <w:rtl/>
        </w:rPr>
        <w:t xml:space="preserve"> </w:t>
      </w:r>
      <w:r w:rsidR="00580D9B" w:rsidRPr="00B95466">
        <w:rPr>
          <w:rFonts w:asciiTheme="majorBidi" w:hAnsiTheme="majorBidi" w:cs="Times New Roman" w:hint="cs"/>
          <w:b/>
          <w:bCs/>
          <w:sz w:val="32"/>
          <w:szCs w:val="32"/>
          <w:rtl/>
        </w:rPr>
        <w:t xml:space="preserve">    </w:t>
      </w:r>
      <w:r w:rsidR="00580D9B"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( </w:t>
      </w:r>
      <w:r w:rsidR="00CC5805">
        <w:rPr>
          <w:rFonts w:asciiTheme="majorBidi" w:hAnsiTheme="majorBidi" w:cstheme="majorBidi"/>
          <w:b/>
          <w:bCs/>
          <w:color w:val="00B050"/>
          <w:sz w:val="32"/>
          <w:szCs w:val="32"/>
        </w:rPr>
        <w:t>3</w:t>
      </w:r>
      <w:r w:rsidR="00580D9B"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ن )</w:t>
      </w:r>
    </w:p>
    <w:p w:rsidR="00580D9B" w:rsidRPr="000C5410" w:rsidRDefault="00580D9B" w:rsidP="0051775B">
      <w:pPr>
        <w:bidi/>
        <w:spacing w:after="0" w:line="240" w:lineRule="auto"/>
        <w:rPr>
          <w:rFonts w:asciiTheme="majorBidi" w:hAnsiTheme="majorBidi" w:cstheme="majorBidi"/>
          <w:b/>
          <w:bCs/>
          <w:color w:val="002060"/>
          <w:sz w:val="10"/>
          <w:szCs w:val="10"/>
          <w:rtl/>
          <w:lang w:val="en-US"/>
        </w:rPr>
      </w:pPr>
    </w:p>
    <w:p w:rsidR="008B6ABC" w:rsidRPr="00316DB4" w:rsidRDefault="00981075" w:rsidP="00981075">
      <w:pPr>
        <w:pStyle w:val="Paragraphedeliste"/>
        <w:numPr>
          <w:ilvl w:val="0"/>
          <w:numId w:val="17"/>
        </w:numPr>
        <w:spacing w:after="0" w:line="360" w:lineRule="auto"/>
        <w:ind w:left="851" w:hanging="851"/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8</w:t>
      </w:r>
      <w:r w:rsidR="008B6ABC"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0"/>
          <w:szCs w:val="30"/>
        </w:rPr>
        <w:t>G</w:t>
      </w:r>
      <w:r w:rsidR="008B6ABC" w:rsidRPr="00907CBE">
        <w:rPr>
          <w:rFonts w:asciiTheme="majorBidi" w:hAnsiTheme="majorBidi" w:cstheme="majorBidi"/>
          <w:b/>
          <w:bCs/>
          <w:sz w:val="30"/>
          <w:szCs w:val="30"/>
          <w:lang w:val="en-US"/>
        </w:rPr>
        <w:t>B</w:t>
      </w:r>
      <w:r w:rsidR="008B6ABC"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</w:t>
      </w:r>
      <w:r w:rsidR="008B6AB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 </w:t>
      </w:r>
      <w:r w:rsidR="008B6ABC"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=</w:t>
      </w:r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    </w:t>
      </w:r>
      <w:proofErr w:type="gramStart"/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>…………......</w:t>
      </w:r>
      <w:proofErr w:type="gramEnd"/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  </w:t>
      </w:r>
      <w:r>
        <w:rPr>
          <w:rFonts w:asciiTheme="majorBidi" w:hAnsiTheme="majorBidi" w:cstheme="majorBidi"/>
          <w:b/>
          <w:bCs/>
          <w:sz w:val="30"/>
          <w:szCs w:val="30"/>
          <w:lang w:val="en-US"/>
        </w:rPr>
        <w:t>M</w:t>
      </w:r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>B</w:t>
      </w:r>
      <w:r w:rsidR="007D2965">
        <w:rPr>
          <w:rFonts w:asciiTheme="majorBidi" w:hAnsiTheme="majorBidi" w:cstheme="majorBidi"/>
          <w:b/>
          <w:bCs/>
          <w:sz w:val="30"/>
          <w:szCs w:val="30"/>
          <w:lang w:val="en-US"/>
        </w:rPr>
        <w:tab/>
      </w:r>
      <w:r w:rsidR="007D2965">
        <w:rPr>
          <w:rFonts w:asciiTheme="majorBidi" w:hAnsiTheme="majorBidi" w:cstheme="majorBidi"/>
          <w:b/>
          <w:bCs/>
          <w:sz w:val="30"/>
          <w:szCs w:val="30"/>
          <w:lang w:val="en-US"/>
        </w:rPr>
        <w:tab/>
      </w:r>
      <w:r w:rsidR="007D2965">
        <w:rPr>
          <w:rFonts w:asciiTheme="majorBidi" w:hAnsiTheme="majorBidi" w:cstheme="majorBidi"/>
          <w:b/>
          <w:bCs/>
          <w:sz w:val="30"/>
          <w:szCs w:val="30"/>
          <w:lang w:val="en-US"/>
        </w:rPr>
        <w:tab/>
      </w:r>
      <w:r w:rsidR="007D2965">
        <w:rPr>
          <w:rFonts w:asciiTheme="majorBidi" w:hAnsiTheme="majorBidi" w:cstheme="majorBidi"/>
          <w:b/>
          <w:bCs/>
          <w:sz w:val="30"/>
          <w:szCs w:val="30"/>
          <w:lang w:val="en-US"/>
        </w:rPr>
        <w:tab/>
      </w:r>
      <w:r w:rsidR="007D2965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7D2965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7D2965" w:rsidRPr="00125371">
        <w:rPr>
          <w:rFonts w:asciiTheme="majorBidi" w:hAnsiTheme="majorBidi" w:cstheme="majorBidi"/>
          <w:b/>
          <w:bCs/>
          <w:sz w:val="30"/>
          <w:szCs w:val="30"/>
        </w:rPr>
        <w:t>B : Byte</w:t>
      </w:r>
      <w:r w:rsidR="007D2965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7D2965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8B6ABC" w:rsidRDefault="008B6ABC" w:rsidP="00A6065B">
      <w:pPr>
        <w:bidi/>
        <w:spacing w:after="0" w:line="480" w:lineRule="auto"/>
        <w:jc w:val="both"/>
        <w:rPr>
          <w:rFonts w:cstheme="majorBidi"/>
          <w:sz w:val="30"/>
          <w:szCs w:val="30"/>
          <w:vertAlign w:val="subscript"/>
          <w:rtl/>
          <w:lang w:bidi="ar-DZ"/>
        </w:rPr>
      </w:pPr>
      <w:r w:rsidRPr="0051775B">
        <w:rPr>
          <w:rFonts w:cstheme="majorBidi" w:hint="cs"/>
          <w:sz w:val="30"/>
          <w:szCs w:val="30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8B6ABC" w:rsidRPr="00316DB4" w:rsidRDefault="00F82FC8" w:rsidP="00981075">
      <w:pPr>
        <w:pStyle w:val="Paragraphedeliste"/>
        <w:numPr>
          <w:ilvl w:val="0"/>
          <w:numId w:val="17"/>
        </w:numPr>
        <w:spacing w:after="0" w:line="360" w:lineRule="auto"/>
        <w:ind w:left="851" w:hanging="851"/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6</w:t>
      </w:r>
      <w:r w:rsidR="00330156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144</w:t>
      </w:r>
      <w:r w:rsidR="008B6ABC"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981075">
        <w:rPr>
          <w:rFonts w:asciiTheme="majorBidi" w:hAnsiTheme="majorBidi" w:cstheme="majorBidi"/>
          <w:b/>
          <w:bCs/>
          <w:sz w:val="30"/>
          <w:szCs w:val="30"/>
        </w:rPr>
        <w:t>K</w:t>
      </w:r>
      <w:r w:rsidR="008B6ABC" w:rsidRPr="00907CBE">
        <w:rPr>
          <w:rFonts w:asciiTheme="majorBidi" w:hAnsiTheme="majorBidi" w:cstheme="majorBidi"/>
          <w:b/>
          <w:bCs/>
          <w:sz w:val="30"/>
          <w:szCs w:val="30"/>
          <w:lang w:val="en-US"/>
        </w:rPr>
        <w:t>B</w:t>
      </w:r>
      <w:r w:rsidR="008B6ABC"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</w:t>
      </w:r>
      <w:r w:rsidR="000B6BCD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32747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</w:t>
      </w:r>
      <w:r w:rsidR="008B6ABC"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>=</w:t>
      </w:r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    </w:t>
      </w:r>
      <w:proofErr w:type="gramStart"/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>…………......</w:t>
      </w:r>
      <w:proofErr w:type="gramEnd"/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  </w:t>
      </w:r>
      <w:r w:rsidR="00981075">
        <w:rPr>
          <w:rFonts w:asciiTheme="majorBidi" w:hAnsiTheme="majorBidi" w:cstheme="majorBidi"/>
          <w:b/>
          <w:bCs/>
          <w:sz w:val="30"/>
          <w:szCs w:val="30"/>
          <w:lang w:val="en-US"/>
        </w:rPr>
        <w:t>M</w:t>
      </w:r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>B</w:t>
      </w:r>
    </w:p>
    <w:p w:rsidR="008B6ABC" w:rsidRDefault="008B6ABC" w:rsidP="00A6065B">
      <w:pPr>
        <w:bidi/>
        <w:spacing w:after="0" w:line="480" w:lineRule="auto"/>
        <w:jc w:val="both"/>
        <w:rPr>
          <w:rFonts w:cstheme="majorBidi"/>
          <w:sz w:val="30"/>
          <w:szCs w:val="30"/>
          <w:vertAlign w:val="subscript"/>
          <w:rtl/>
          <w:lang w:bidi="ar-DZ"/>
        </w:rPr>
      </w:pPr>
      <w:r w:rsidRPr="0051775B">
        <w:rPr>
          <w:rFonts w:cstheme="majorBidi" w:hint="cs"/>
          <w:sz w:val="30"/>
          <w:szCs w:val="30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981213" w:rsidRPr="00412CD1" w:rsidRDefault="00981213" w:rsidP="00BD0165">
      <w:pPr>
        <w:pStyle w:val="Paragraphedeliste"/>
        <w:numPr>
          <w:ilvl w:val="0"/>
          <w:numId w:val="17"/>
        </w:numPr>
        <w:spacing w:after="0" w:line="360" w:lineRule="auto"/>
        <w:ind w:left="851" w:hanging="851"/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>2</w:t>
      </w:r>
      <w:r w:rsidR="00BD0165">
        <w:rPr>
          <w:rFonts w:asciiTheme="majorBidi" w:hAnsiTheme="majorBidi" w:cstheme="majorBidi"/>
          <w:b/>
          <w:bCs/>
          <w:sz w:val="32"/>
          <w:szCs w:val="32"/>
          <w:vertAlign w:val="superscript"/>
          <w:lang w:val="en-US"/>
        </w:rPr>
        <w:t>19</w:t>
      </w:r>
      <w:r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F153A3">
        <w:rPr>
          <w:rFonts w:asciiTheme="majorBidi" w:hAnsiTheme="majorBidi" w:cstheme="majorBidi"/>
          <w:b/>
          <w:bCs/>
          <w:sz w:val="30"/>
          <w:szCs w:val="30"/>
        </w:rPr>
        <w:t>K</w:t>
      </w:r>
      <w:r w:rsidR="002F3A00" w:rsidRPr="00907CBE">
        <w:rPr>
          <w:rFonts w:asciiTheme="majorBidi" w:hAnsiTheme="majorBidi" w:cstheme="majorBidi"/>
          <w:b/>
          <w:bCs/>
          <w:sz w:val="30"/>
          <w:szCs w:val="30"/>
        </w:rPr>
        <w:t>B</w:t>
      </w:r>
      <w:r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</w:t>
      </w:r>
      <w:r w:rsidR="0032747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</w:t>
      </w:r>
      <w:r w:rsidR="000B6BCD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</w:t>
      </w:r>
      <w:r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>=</w:t>
      </w:r>
      <w:r w:rsidRPr="001F760B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    </w:t>
      </w:r>
      <w:proofErr w:type="gramStart"/>
      <w:r w:rsidRPr="001F760B">
        <w:rPr>
          <w:rFonts w:asciiTheme="majorBidi" w:hAnsiTheme="majorBidi" w:cstheme="majorBidi"/>
          <w:b/>
          <w:bCs/>
          <w:sz w:val="30"/>
          <w:szCs w:val="30"/>
          <w:lang w:val="en-US"/>
        </w:rPr>
        <w:t>…………......</w:t>
      </w:r>
      <w:proofErr w:type="gramEnd"/>
      <w:r w:rsidRPr="001F760B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  </w:t>
      </w:r>
      <w:proofErr w:type="spellStart"/>
      <w:r w:rsidR="00F153A3">
        <w:rPr>
          <w:rFonts w:asciiTheme="majorBidi" w:hAnsiTheme="majorBidi" w:cstheme="majorBidi"/>
          <w:b/>
          <w:bCs/>
          <w:sz w:val="30"/>
          <w:szCs w:val="30"/>
          <w:lang w:val="en-US"/>
        </w:rPr>
        <w:t>G</w:t>
      </w:r>
      <w:r w:rsidR="002F3A00" w:rsidRPr="00907CBE">
        <w:rPr>
          <w:rFonts w:asciiTheme="majorBidi" w:hAnsiTheme="majorBidi" w:cstheme="majorBidi"/>
          <w:b/>
          <w:bCs/>
          <w:sz w:val="30"/>
          <w:szCs w:val="30"/>
          <w:lang w:val="en-US"/>
        </w:rPr>
        <w:t>bit</w:t>
      </w:r>
      <w:proofErr w:type="spellEnd"/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9A3467" w:rsidRPr="00923889" w:rsidRDefault="001827DA" w:rsidP="00CC5805">
      <w:pPr>
        <w:bidi/>
        <w:spacing w:after="0" w:line="312" w:lineRule="auto"/>
        <w:rPr>
          <w:b/>
          <w:bCs/>
          <w:color w:val="FF0000"/>
          <w:sz w:val="36"/>
          <w:szCs w:val="36"/>
          <w:u w:val="single"/>
          <w:lang w:val="en-US" w:bidi="ar-DZ"/>
        </w:rPr>
      </w:pPr>
      <w:r w:rsidRPr="00084BF2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ال</w:t>
      </w:r>
      <w:r w:rsidRPr="00084BF2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 xml:space="preserve">ــــوضـــعـــــيــــة </w:t>
      </w:r>
      <w:proofErr w:type="spellStart"/>
      <w:r w:rsidRPr="00084BF2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الإدمـــــــاجــــــيـــــة</w:t>
      </w:r>
      <w:proofErr w:type="spellEnd"/>
      <w:r w:rsidRPr="00084BF2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proofErr w:type="gramStart"/>
      <w:r w:rsidRPr="00084BF2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 xml:space="preserve"> </w:t>
      </w:r>
      <w:r w:rsidRPr="00084BF2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r w:rsidRPr="00923889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val="en-US"/>
        </w:rPr>
        <w:t>:</w:t>
      </w:r>
      <w:proofErr w:type="gramEnd"/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val="en-US"/>
        </w:rPr>
        <w:t xml:space="preserve">   </w:t>
      </w:r>
      <w:r w:rsidRPr="00084BF2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(</w:t>
      </w:r>
      <w:r w:rsidRPr="000A73D0">
        <w:rPr>
          <w:rFonts w:ascii="Traditional Arabic" w:hAnsi="Traditional Arabic" w:cs="Traditional Arabic"/>
          <w:b/>
          <w:bCs/>
          <w:color w:val="FF0000"/>
          <w:sz w:val="46"/>
          <w:szCs w:val="46"/>
          <w:rtl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4</w:t>
      </w:r>
      <w:r w:rsidRPr="000A73D0">
        <w:rPr>
          <w:rFonts w:ascii="Traditional Arabic" w:hAnsi="Traditional Arabic" w:cs="Traditional Arabic"/>
          <w:b/>
          <w:bCs/>
          <w:color w:val="FF0000"/>
          <w:sz w:val="46"/>
          <w:szCs w:val="46"/>
          <w:rtl/>
        </w:rPr>
        <w:t xml:space="preserve"> </w:t>
      </w:r>
      <w:r w:rsidRPr="00084BF2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نـ</w:t>
      </w:r>
      <w:r w:rsidRPr="00084BF2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084BF2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ق</w:t>
      </w:r>
      <w:r w:rsidRPr="00084BF2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084BF2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 xml:space="preserve">ـاط </w:t>
      </w:r>
      <w:r w:rsidRPr="00084BF2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)</w:t>
      </w:r>
    </w:p>
    <w:p w:rsidR="006E53B6" w:rsidRPr="008B1DE9" w:rsidRDefault="00CD14A4" w:rsidP="00CD14A4">
      <w:pPr>
        <w:autoSpaceDE w:val="0"/>
        <w:autoSpaceDN w:val="0"/>
        <w:bidi/>
        <w:adjustRightInd w:val="0"/>
        <w:spacing w:after="0" w:line="216" w:lineRule="auto"/>
        <w:ind w:left="83"/>
        <w:jc w:val="both"/>
        <w:rPr>
          <w:rFonts w:ascii="Traditional Arabic" w:hAnsi="Traditional Arabic" w:cs="Traditional Arabic"/>
          <w:b/>
          <w:bCs/>
          <w:sz w:val="40"/>
          <w:szCs w:val="40"/>
          <w:lang w:bidi="ar-DZ"/>
        </w:rPr>
      </w:pP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ت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َ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م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َّ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تـــخــــزيـــــن مــــ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ل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ف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ات </w:t>
      </w:r>
      <w:proofErr w:type="gramStart"/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ح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ج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ه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</w:t>
      </w:r>
      <w:r w:rsidR="006E53B6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 </w:t>
      </w:r>
      <w:r w:rsidR="00C50B04">
        <w:rPr>
          <w:rFonts w:asciiTheme="majorBidi" w:hAnsiTheme="majorBidi" w:cstheme="majorBidi"/>
          <w:b/>
          <w:bCs/>
          <w:sz w:val="30"/>
          <w:szCs w:val="30"/>
          <w:lang w:bidi="ar-DZ"/>
        </w:rPr>
        <w:t>5</w:t>
      </w:r>
      <w:proofErr w:type="gramEnd"/>
      <w:r w:rsidR="00981075">
        <w:rPr>
          <w:rFonts w:asciiTheme="majorBidi" w:hAnsiTheme="majorBidi" w:cstheme="majorBidi"/>
          <w:b/>
          <w:bCs/>
          <w:sz w:val="30"/>
          <w:szCs w:val="30"/>
          <w:lang w:bidi="ar-DZ"/>
        </w:rPr>
        <w:t xml:space="preserve"> G</w:t>
      </w:r>
      <w:r w:rsidR="006E53B6">
        <w:rPr>
          <w:rFonts w:asciiTheme="majorBidi" w:hAnsiTheme="majorBidi" w:cstheme="majorBidi"/>
          <w:b/>
          <w:bCs/>
          <w:sz w:val="30"/>
          <w:szCs w:val="30"/>
          <w:lang w:bidi="ar-DZ"/>
        </w:rPr>
        <w:t>B</w:t>
      </w:r>
      <w:r w:rsidR="006E53B6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 </w:t>
      </w:r>
      <w:r w:rsidR="006E53B6"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ف</w:t>
      </w:r>
      <w:r w:rsidR="006E53B6"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="006E53B6"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ي ذاك</w:t>
      </w:r>
      <w:r w:rsidR="006E53B6"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="006E53B6"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رة </w:t>
      </w:r>
      <w:r w:rsidR="006E53B6"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الـــ</w:t>
      </w:r>
      <w:r w:rsidR="006E53B6"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ف</w:t>
      </w:r>
      <w:r w:rsidR="006E53B6"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="006E53B6"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لاش </w:t>
      </w:r>
      <w:r w:rsidR="006E53B6">
        <w:rPr>
          <w:rFonts w:asciiTheme="majorBidi" w:hAnsiTheme="majorBidi" w:cstheme="majorBidi"/>
          <w:b/>
          <w:bCs/>
          <w:sz w:val="30"/>
          <w:szCs w:val="30"/>
          <w:lang w:bidi="ar-DZ"/>
        </w:rPr>
        <w:t xml:space="preserve">Flash </w:t>
      </w:r>
      <w:proofErr w:type="spellStart"/>
      <w:r w:rsidR="006E53B6">
        <w:rPr>
          <w:rFonts w:asciiTheme="majorBidi" w:hAnsiTheme="majorBidi" w:cstheme="majorBidi"/>
          <w:b/>
          <w:bCs/>
          <w:sz w:val="30"/>
          <w:szCs w:val="30"/>
          <w:lang w:bidi="ar-DZ"/>
        </w:rPr>
        <w:t>Disk</w:t>
      </w:r>
      <w:proofErr w:type="spellEnd"/>
      <w:r w:rsidR="006E53B6">
        <w:rPr>
          <w:rFonts w:asciiTheme="majorBidi" w:hAnsiTheme="majorBidi" w:cstheme="majorBidi"/>
          <w:b/>
          <w:bCs/>
          <w:sz w:val="30"/>
          <w:szCs w:val="30"/>
          <w:lang w:bidi="ar-DZ"/>
        </w:rPr>
        <w:t xml:space="preserve"> </w:t>
      </w:r>
      <w:r w:rsidR="006E53B6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 </w:t>
      </w:r>
      <w:r w:rsidR="006E53B6"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ب</w:t>
      </w:r>
      <w:r w:rsidR="006E53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ـــحـــ</w:t>
      </w:r>
      <w:r w:rsidR="006E53B6"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ـيـ</w:t>
      </w:r>
      <w:r w:rsidR="006E53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="006E53B6"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ـث </w:t>
      </w:r>
      <w:r w:rsidR="006E53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الـــ</w:t>
      </w:r>
      <w:r w:rsidR="006E53B6"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سِ</w:t>
      </w:r>
      <w:r w:rsidR="006E53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ّ</w:t>
      </w:r>
      <w:r w:rsidR="006E53B6"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="006E53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="006E53B6"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عَـ</w:t>
      </w:r>
      <w:r w:rsidR="006E53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ــــــة الــــمُـــــتَـــــوَفِّـــــــرَةَ</w:t>
      </w:r>
      <w:r w:rsidR="006E53B6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</w:t>
      </w:r>
      <w:r w:rsidR="006E53B6" w:rsidRPr="00C45EA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6E53B6">
        <w:rPr>
          <w:rFonts w:asciiTheme="majorBidi" w:hAnsiTheme="majorBidi" w:cstheme="majorBidi"/>
          <w:b/>
          <w:bCs/>
          <w:sz w:val="30"/>
          <w:szCs w:val="30"/>
          <w:lang w:bidi="ar-DZ"/>
        </w:rPr>
        <w:t>Espace Libre )</w:t>
      </w:r>
      <w:r w:rsidR="006E53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6E53B6" w:rsidRPr="00C45EA0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)</w:t>
      </w:r>
      <w:r w:rsidR="006E53B6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</w:t>
      </w:r>
      <w:r w:rsidR="006E53B6" w:rsidRPr="00C45EA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6E53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فِـــــي</w:t>
      </w:r>
      <w:r w:rsidR="006E53B6"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="006E53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="006E53B6"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ه</w:t>
      </w:r>
      <w:r w:rsidR="006E53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ـــا</w:t>
      </w:r>
      <w:r w:rsidR="006E53B6"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6E53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قَــــبْـــلَ الـــتـــــخــــــزيـــــــن </w:t>
      </w:r>
      <w:r w:rsidR="006E53B6"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ه</w:t>
      </w:r>
      <w:r w:rsidR="006E53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="006E53B6"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ي </w:t>
      </w:r>
      <w:r w:rsidR="006E53B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C50B04">
        <w:rPr>
          <w:rFonts w:asciiTheme="majorBidi" w:hAnsiTheme="majorBidi" w:cstheme="majorBidi"/>
          <w:b/>
          <w:bCs/>
          <w:sz w:val="30"/>
          <w:szCs w:val="30"/>
          <w:lang w:bidi="ar-DZ"/>
        </w:rPr>
        <w:t>7 168</w:t>
      </w:r>
      <w:r w:rsidR="006E53B6">
        <w:rPr>
          <w:rFonts w:asciiTheme="majorBidi" w:hAnsiTheme="majorBidi" w:cstheme="majorBidi"/>
          <w:b/>
          <w:bCs/>
          <w:sz w:val="30"/>
          <w:szCs w:val="30"/>
          <w:lang w:bidi="ar-DZ"/>
        </w:rPr>
        <w:t xml:space="preserve"> </w:t>
      </w:r>
      <w:r w:rsidR="00981075">
        <w:rPr>
          <w:rFonts w:asciiTheme="majorBidi" w:hAnsiTheme="majorBidi" w:cstheme="majorBidi"/>
          <w:b/>
          <w:bCs/>
          <w:sz w:val="30"/>
          <w:szCs w:val="30"/>
          <w:lang w:bidi="ar-DZ"/>
        </w:rPr>
        <w:t>M</w:t>
      </w:r>
      <w:r w:rsidR="006E53B6">
        <w:rPr>
          <w:rFonts w:asciiTheme="majorBidi" w:hAnsiTheme="majorBidi" w:cstheme="majorBidi"/>
          <w:b/>
          <w:bCs/>
          <w:sz w:val="30"/>
          <w:szCs w:val="30"/>
          <w:lang w:bidi="ar-DZ"/>
        </w:rPr>
        <w:t>B</w:t>
      </w:r>
      <w:r w:rsidR="006E53B6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.</w:t>
      </w:r>
    </w:p>
    <w:p w:rsidR="006E53B6" w:rsidRPr="006E53B6" w:rsidRDefault="006E53B6" w:rsidP="00FC005D">
      <w:pPr>
        <w:pStyle w:val="Paragraphedeliste"/>
        <w:numPr>
          <w:ilvl w:val="0"/>
          <w:numId w:val="24"/>
        </w:numPr>
        <w:tabs>
          <w:tab w:val="right" w:pos="366"/>
        </w:tabs>
        <w:autoSpaceDE w:val="0"/>
        <w:autoSpaceDN w:val="0"/>
        <w:bidi/>
        <w:adjustRightInd w:val="0"/>
        <w:spacing w:after="0" w:line="228" w:lineRule="auto"/>
        <w:ind w:left="-59" w:firstLine="0"/>
        <w:jc w:val="both"/>
        <w:rPr>
          <w:rFonts w:ascii="Traditional Arabic" w:hAnsi="Traditional Arabic" w:cs="Traditional Arabic"/>
          <w:b/>
          <w:bCs/>
          <w:sz w:val="40"/>
          <w:szCs w:val="40"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فَــــمَــــــا هـــي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ال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س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اح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 ال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ُـــ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ت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َــــــ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ب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َـــــ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ق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ِــــــ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ي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َــ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ف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ي ذاك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رة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ف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لاش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بـــــعــــد </w:t>
      </w:r>
      <w:proofErr w:type="gramStart"/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الـــتــــخـــــزيـــــــن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؟</w:t>
      </w:r>
      <w:proofErr w:type="gramEnd"/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FC310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1F399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1F399C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( </w:t>
      </w:r>
      <w:r w:rsidR="00183D6F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>2</w:t>
      </w:r>
      <w:proofErr w:type="gramEnd"/>
      <w:r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ن </w:t>
      </w:r>
      <w:r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>)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D90AC4" w:rsidRDefault="006E53B6" w:rsidP="00FC005D">
      <w:pPr>
        <w:pStyle w:val="Paragraphedeliste"/>
        <w:numPr>
          <w:ilvl w:val="0"/>
          <w:numId w:val="24"/>
        </w:numPr>
        <w:autoSpaceDE w:val="0"/>
        <w:autoSpaceDN w:val="0"/>
        <w:bidi/>
        <w:adjustRightInd w:val="0"/>
        <w:spacing w:after="0" w:line="228" w:lineRule="auto"/>
        <w:ind w:left="366" w:hanging="357"/>
        <w:jc w:val="both"/>
        <w:rPr>
          <w:rFonts w:ascii="Traditional Arabic" w:hAnsi="Traditional Arabic" w:cs="Traditional Arabic"/>
          <w:b/>
          <w:bCs/>
          <w:sz w:val="40"/>
          <w:szCs w:val="40"/>
          <w:lang w:bidi="ar-DZ"/>
        </w:rPr>
      </w:pP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قــــمـــنــــا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بـــعــد ذلـــك بـــ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ح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ذف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مــــلــــف </w:t>
      </w:r>
      <w:proofErr w:type="gramStart"/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ح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ج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ه</w:t>
      </w:r>
      <w:r w:rsidRPr="000D74F5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 </w:t>
      </w:r>
      <w:r w:rsidR="00C50B04">
        <w:rPr>
          <w:rFonts w:asciiTheme="majorBidi" w:hAnsiTheme="majorBidi" w:cstheme="majorBidi"/>
          <w:b/>
          <w:bCs/>
          <w:sz w:val="30"/>
          <w:szCs w:val="30"/>
          <w:lang w:bidi="ar-DZ"/>
        </w:rPr>
        <w:t>3</w:t>
      </w:r>
      <w:proofErr w:type="gramEnd"/>
      <w:r w:rsidRPr="000D74F5">
        <w:rPr>
          <w:rFonts w:asciiTheme="majorBidi" w:hAnsiTheme="majorBidi" w:cstheme="majorBidi"/>
          <w:b/>
          <w:bCs/>
          <w:sz w:val="30"/>
          <w:szCs w:val="30"/>
          <w:lang w:bidi="ar-DZ"/>
        </w:rPr>
        <w:t xml:space="preserve"> GB</w:t>
      </w:r>
      <w:r w:rsidRPr="000D74F5"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  <w:t xml:space="preserve"> 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ن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تـــلـــك الــ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ذاك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رة </w:t>
      </w:r>
      <w:r w:rsidRPr="002B632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،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فــ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ه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ل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بـــإمـــكـــانــــنــــا أن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نُـــخَــــزِّنَ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فــــيـــهـــا مــــلــــف آخـــــر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ح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ج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ه </w:t>
      </w:r>
      <w:r w:rsidR="00C50B04">
        <w:rPr>
          <w:rFonts w:asciiTheme="majorBidi" w:hAnsiTheme="majorBidi" w:cstheme="majorBidi"/>
          <w:b/>
          <w:bCs/>
          <w:sz w:val="30"/>
          <w:szCs w:val="30"/>
          <w:lang w:bidi="ar-DZ"/>
        </w:rPr>
        <w:t>5</w:t>
      </w:r>
      <w:r w:rsidRPr="000D74F5">
        <w:rPr>
          <w:rFonts w:asciiTheme="majorBidi" w:hAnsiTheme="majorBidi" w:cstheme="majorBidi"/>
          <w:b/>
          <w:bCs/>
          <w:sz w:val="30"/>
          <w:szCs w:val="30"/>
          <w:lang w:bidi="ar-DZ"/>
        </w:rPr>
        <w:t xml:space="preserve"> </w:t>
      </w:r>
      <w:r w:rsidR="00C50B04">
        <w:rPr>
          <w:rFonts w:asciiTheme="majorBidi" w:hAnsiTheme="majorBidi" w:cstheme="majorBidi"/>
          <w:b/>
          <w:bCs/>
          <w:sz w:val="30"/>
          <w:szCs w:val="30"/>
          <w:lang w:bidi="ar-DZ"/>
        </w:rPr>
        <w:t>122</w:t>
      </w:r>
      <w:r w:rsidRPr="000D74F5">
        <w:rPr>
          <w:rFonts w:asciiTheme="majorBidi" w:hAnsiTheme="majorBidi" w:cstheme="majorBidi"/>
          <w:b/>
          <w:bCs/>
          <w:sz w:val="30"/>
          <w:szCs w:val="30"/>
          <w:lang w:bidi="ar-DZ"/>
        </w:rPr>
        <w:t xml:space="preserve"> MB</w:t>
      </w:r>
      <w:r w:rsidRPr="000D74F5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Pr="000D74F5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؟</w:t>
      </w:r>
      <w:r w:rsidRPr="000D74F5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عَــــلِّـــلْ </w:t>
      </w:r>
      <w:proofErr w:type="gramStart"/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إِجَــــــابَــــتَــــك </w:t>
      </w:r>
      <w:r w:rsidRPr="000D74F5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.</w:t>
      </w:r>
      <w:proofErr w:type="gramEnd"/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="00FC310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="00FC310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Pr="001F399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proofErr w:type="gramStart"/>
      <w:r w:rsidRPr="001F399C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( </w:t>
      </w:r>
      <w:r w:rsidR="00183D6F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>2</w:t>
      </w:r>
      <w:proofErr w:type="gramEnd"/>
      <w:r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ن </w:t>
      </w:r>
      <w:r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>)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D90AC4" w:rsidRDefault="006E53B6" w:rsidP="006E53B6">
      <w:pPr>
        <w:pStyle w:val="Paragraphedeliste"/>
        <w:autoSpaceDE w:val="0"/>
        <w:autoSpaceDN w:val="0"/>
        <w:bidi/>
        <w:adjustRightInd w:val="0"/>
        <w:spacing w:after="0" w:line="180" w:lineRule="auto"/>
        <w:ind w:left="714"/>
        <w:jc w:val="lowKashida"/>
        <w:rPr>
          <w:rFonts w:ascii="Traditional Arabic" w:hAnsi="Traditional Arabic" w:cs="Traditional Arabic"/>
          <w:b/>
          <w:bCs/>
          <w:sz w:val="10"/>
          <w:szCs w:val="10"/>
          <w:rtl/>
          <w:lang w:bidi="ar-DZ"/>
        </w:rPr>
      </w:pPr>
    </w:p>
    <w:p w:rsidR="00D90AC4" w:rsidRPr="00967C3B" w:rsidRDefault="000D74F5" w:rsidP="000D74F5">
      <w:pPr>
        <w:bidi/>
        <w:spacing w:after="0" w:line="18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proofErr w:type="gramStart"/>
      <w:r w:rsidRPr="002B6322">
        <w:rPr>
          <w:rFonts w:asciiTheme="majorBidi" w:hAnsiTheme="majorBidi" w:cstheme="majorBidi"/>
          <w:b/>
          <w:bCs/>
          <w:sz w:val="40"/>
          <w:szCs w:val="40"/>
          <w:vertAlign w:val="superscript"/>
        </w:rPr>
        <w:t>»</w:t>
      </w:r>
      <w:r w:rsidRPr="002B632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Pr="00967C3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عَ</w:t>
      </w:r>
      <w:proofErr w:type="gramEnd"/>
      <w:r w:rsidRPr="00967C3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ـــــــزِيــــــزِي الــتّــــــلْــــــمِــــــيــــــــذ تَــــــذَكَــــــرْ دَائِــــــــمًــــــا : أنَّ الــفَــــــشَـــــلَ هُـــــوَ الــــشَــــــيْءُ الـــوَحِــــــيـــــــــدُ </w:t>
      </w:r>
    </w:p>
    <w:p w:rsidR="000D74F5" w:rsidRPr="002B6322" w:rsidRDefault="00616EC4" w:rsidP="00D90AC4">
      <w:pPr>
        <w:bidi/>
        <w:spacing w:after="0" w:line="18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  <w:r w:rsidRPr="00967C3B">
        <w:rPr>
          <w:rFonts w:asciiTheme="majorBidi" w:hAnsiTheme="majorBidi" w:cstheme="majorBidi"/>
          <w:b/>
          <w:bCs/>
          <w:noProof/>
          <w:color w:val="0070C0"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D64547" wp14:editId="472C8BC9">
                <wp:simplePos x="0" y="0"/>
                <wp:positionH relativeFrom="column">
                  <wp:posOffset>-133985</wp:posOffset>
                </wp:positionH>
                <wp:positionV relativeFrom="paragraph">
                  <wp:posOffset>288290</wp:posOffset>
                </wp:positionV>
                <wp:extent cx="1905000" cy="429260"/>
                <wp:effectExtent l="0" t="0" r="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29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467" w:rsidRPr="000758B2" w:rsidRDefault="009A3467" w:rsidP="00DE4EC9">
                            <w:pPr>
                              <w:bidi/>
                              <w:spacing w:after="0" w:line="204" w:lineRule="auto"/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proofErr w:type="gramStart"/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ـت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ــوف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ـي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ــق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للـ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جــ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مـ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ـي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ــع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64547" id="Rectangle 6" o:spid="_x0000_s1028" style="position:absolute;left:0;text-align:left;margin-left:-10.55pt;margin-top:22.7pt;width:150pt;height:33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" fillcolor="white [3201]" stroked="f" strokeweight="1pt">
                <v:textbox>
                  <w:txbxContent>
                    <w:p w:rsidR="009A3467" w:rsidRPr="000758B2" w:rsidRDefault="009A3467" w:rsidP="00DE4EC9">
                      <w:pPr>
                        <w:bidi/>
                        <w:spacing w:after="0" w:line="204" w:lineRule="auto"/>
                        <w:jc w:val="center"/>
                        <w:rPr>
                          <w:sz w:val="28"/>
                          <w:szCs w:val="28"/>
                          <w:u w:val="single"/>
                          <w:rtl/>
                        </w:rPr>
                      </w:pPr>
                      <w:proofErr w:type="gramStart"/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ـت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ــوف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ـي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ــق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للـ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جــ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مـ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ـي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ــع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D74F5" w:rsidRPr="00967C3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الَّــــذِي يَــــــسْــــتَـــــطِــــــيـــــــعُ الإِنْــــــسَــــــــانُ أنْ يُـــــحَـــــقِّــــــقَــــــهُ دُونَ بَـــــــذْلِ أيّ </w:t>
      </w:r>
      <w:proofErr w:type="gramStart"/>
      <w:r w:rsidR="000D74F5" w:rsidRPr="00967C3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مَــــــــجْــــــــهُــــــــودٍ</w:t>
      </w:r>
      <w:r w:rsidR="000D74F5" w:rsidRPr="002B632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0D74F5" w:rsidRPr="002B6322">
        <w:rPr>
          <w:rFonts w:asciiTheme="majorBidi" w:hAnsiTheme="majorBidi" w:cstheme="majorBidi"/>
          <w:b/>
          <w:bCs/>
          <w:sz w:val="40"/>
          <w:szCs w:val="40"/>
          <w:vertAlign w:val="superscript"/>
        </w:rPr>
        <w:t>«</w:t>
      </w:r>
      <w:proofErr w:type="gramEnd"/>
    </w:p>
    <w:sectPr w:rsidR="000D74F5" w:rsidRPr="002B6322" w:rsidSect="00D920B2">
      <w:headerReference w:type="default" r:id="rId11"/>
      <w:footerReference w:type="default" r:id="rId12"/>
      <w:pgSz w:w="11906" w:h="16838" w:code="9"/>
      <w:pgMar w:top="568" w:right="1021" w:bottom="964" w:left="1021" w:header="566" w:footer="709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C0D" w:rsidRDefault="00545C0D" w:rsidP="00E049B1">
      <w:pPr>
        <w:spacing w:after="0" w:line="240" w:lineRule="auto"/>
      </w:pPr>
      <w:r>
        <w:separator/>
      </w:r>
    </w:p>
  </w:endnote>
  <w:endnote w:type="continuationSeparator" w:id="0">
    <w:p w:rsidR="00545C0D" w:rsidRDefault="00545C0D" w:rsidP="00E0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C2D" w:rsidRPr="00395AD8" w:rsidRDefault="00AB6AB0" w:rsidP="00AB6AB0">
    <w:pPr>
      <w:pStyle w:val="Pieddepage"/>
      <w:bidi/>
      <w:jc w:val="center"/>
      <w:rPr>
        <w:rFonts w:asciiTheme="majorBidi" w:hAnsiTheme="majorBidi" w:cstheme="majorBidi"/>
        <w:bCs/>
        <w:sz w:val="32"/>
        <w:szCs w:val="32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395AD8">
      <w:rPr>
        <w:rFonts w:asciiTheme="majorBidi" w:hAnsiTheme="majorBidi" w:cstheme="majorBidi"/>
        <w:bCs/>
        <w:sz w:val="28"/>
        <w:szCs w:val="28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الـصـفـحـة 1 / </w:t>
    </w:r>
    <w:r w:rsidRPr="00395AD8">
      <w:rPr>
        <w:rFonts w:asciiTheme="majorBidi" w:hAnsiTheme="majorBidi" w:cstheme="majorBidi" w:hint="cs"/>
        <w:bCs/>
        <w:sz w:val="28"/>
        <w:szCs w:val="28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2   </w:t>
    </w:r>
    <w:proofErr w:type="spellStart"/>
    <w:r w:rsidRPr="00395AD8">
      <w:rPr>
        <w:rFonts w:asciiTheme="majorBidi" w:hAnsiTheme="majorBidi" w:cstheme="majorBidi" w:hint="cs"/>
        <w:bCs/>
        <w:sz w:val="28"/>
        <w:szCs w:val="28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فـانـظُ</w:t>
    </w:r>
    <w:proofErr w:type="spellEnd"/>
    <w:r w:rsidRPr="00395AD8">
      <w:rPr>
        <w:rFonts w:asciiTheme="majorBidi" w:hAnsiTheme="majorBidi" w:cstheme="majorBidi" w:hint="cs"/>
        <w:bCs/>
        <w:sz w:val="28"/>
        <w:szCs w:val="28"/>
        <w:rtl/>
        <w:lang w:val="en-US" w:bidi="ar-DZ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ـ</w:t>
    </w:r>
    <w:r w:rsidRPr="00395AD8">
      <w:rPr>
        <w:rFonts w:asciiTheme="majorBidi" w:hAnsiTheme="majorBidi" w:cstheme="majorBidi" w:hint="cs"/>
        <w:bCs/>
        <w:sz w:val="28"/>
        <w:szCs w:val="28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ـر خــلــفــهــا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B92" w:rsidRPr="00395AD8" w:rsidRDefault="00475B92" w:rsidP="00D63960">
    <w:pPr>
      <w:pStyle w:val="Pieddepage"/>
      <w:bidi/>
      <w:jc w:val="center"/>
      <w:rPr>
        <w:rFonts w:asciiTheme="majorBidi" w:hAnsiTheme="majorBidi" w:cstheme="majorBidi"/>
        <w:bCs/>
        <w:sz w:val="32"/>
        <w:szCs w:val="32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395AD8">
      <w:rPr>
        <w:rFonts w:asciiTheme="majorBidi" w:hAnsiTheme="majorBidi" w:cstheme="majorBidi"/>
        <w:bCs/>
        <w:sz w:val="32"/>
        <w:szCs w:val="32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الـصـفـحـة 2 /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C0D" w:rsidRDefault="00545C0D" w:rsidP="00E049B1">
      <w:pPr>
        <w:spacing w:after="0" w:line="240" w:lineRule="auto"/>
      </w:pPr>
      <w:r>
        <w:separator/>
      </w:r>
    </w:p>
  </w:footnote>
  <w:footnote w:type="continuationSeparator" w:id="0">
    <w:p w:rsidR="00545C0D" w:rsidRDefault="00545C0D" w:rsidP="00E04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bidiVisual/>
      <w:tblW w:w="10800" w:type="dxa"/>
      <w:jc w:val="center"/>
      <w:tblBorders>
        <w:top w:val="none" w:sz="0" w:space="0" w:color="auto"/>
        <w:left w:val="none" w:sz="0" w:space="0" w:color="auto"/>
        <w:bottom w:val="thinThickSmallGap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573"/>
      <w:gridCol w:w="27"/>
    </w:tblGrid>
    <w:tr w:rsidR="000524B7" w:rsidRPr="000524B7" w:rsidTr="00395AD8">
      <w:trPr>
        <w:gridAfter w:val="1"/>
        <w:wAfter w:w="27" w:type="dxa"/>
        <w:trHeight w:val="510"/>
        <w:jc w:val="center"/>
      </w:trPr>
      <w:tc>
        <w:tcPr>
          <w:tcW w:w="10773" w:type="dxa"/>
          <w:gridSpan w:val="3"/>
          <w:tcBorders>
            <w:bottom w:val="thinThickSmallGap" w:sz="12" w:space="0" w:color="auto"/>
            <w:right w:val="nil"/>
          </w:tcBorders>
          <w:vAlign w:val="center"/>
        </w:tcPr>
        <w:p w:rsidR="00F92C27" w:rsidRPr="000524B7" w:rsidRDefault="00F92C27" w:rsidP="00F92C27">
          <w:pPr>
            <w:pStyle w:val="En-tte"/>
            <w:bidi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</w:pP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الـجــمــهـــوري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ــة الـجـ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ـزائ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ــريـ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ـة الـ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ديــمــق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ــراطـ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ـيــة الـشــع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ــب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ــيـ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ـة</w:t>
          </w:r>
        </w:p>
      </w:tc>
    </w:tr>
    <w:tr w:rsidR="000524B7" w:rsidRPr="000524B7" w:rsidTr="000C5366">
      <w:trPr>
        <w:trHeight w:val="425"/>
        <w:jc w:val="center"/>
      </w:trPr>
      <w:tc>
        <w:tcPr>
          <w:tcW w:w="3600" w:type="dxa"/>
          <w:tcBorders>
            <w:top w:val="thinThickSmallGap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F92C27" w:rsidRPr="000524B7" w:rsidRDefault="00F92C27" w:rsidP="00F92C27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وزارة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رب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الــوطــــنـــــيــــة</w:t>
          </w:r>
        </w:p>
      </w:tc>
      <w:tc>
        <w:tcPr>
          <w:tcW w:w="3600" w:type="dxa"/>
          <w:tcBorders>
            <w:top w:val="thinThickSmallGap" w:sz="12" w:space="0" w:color="auto"/>
            <w:left w:val="thinThickSmallGap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F92C27" w:rsidRPr="000524B7" w:rsidRDefault="00F92C27" w:rsidP="00F92C27">
          <w:pPr>
            <w:pStyle w:val="En-tte"/>
            <w:bidi/>
            <w:jc w:val="center"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م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دي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ري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ة </w:t>
          </w:r>
          <w:proofErr w:type="gram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رب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 ـ</w:t>
          </w:r>
          <w:proofErr w:type="gram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زي </w:t>
          </w:r>
          <w:proofErr w:type="spell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وزو</w:t>
          </w:r>
          <w:proofErr w:type="spellEnd"/>
        </w:p>
      </w:tc>
      <w:tc>
        <w:tcPr>
          <w:tcW w:w="3600" w:type="dxa"/>
          <w:gridSpan w:val="2"/>
          <w:tcBorders>
            <w:top w:val="thinThickSmallGap" w:sz="12" w:space="0" w:color="002060"/>
            <w:left w:val="thinThickSmallGap" w:sz="12" w:space="0" w:color="auto"/>
            <w:bottom w:val="single" w:sz="12" w:space="0" w:color="auto"/>
          </w:tcBorders>
          <w:vAlign w:val="center"/>
        </w:tcPr>
        <w:p w:rsidR="00F92C27" w:rsidRPr="000524B7" w:rsidRDefault="00F92C27" w:rsidP="00F92C27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ثـ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ــ</w:t>
          </w:r>
          <w:proofErr w:type="spell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ان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وي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proofErr w:type="spell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أســي </w:t>
          </w:r>
          <w:proofErr w:type="gramStart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يــوســف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بـــوغـــنـي</w:t>
          </w:r>
          <w:proofErr w:type="gramEnd"/>
        </w:p>
      </w:tc>
    </w:tr>
    <w:tr w:rsidR="00BA31E5" w:rsidRPr="000524B7" w:rsidTr="00804E81">
      <w:trPr>
        <w:trHeight w:val="425"/>
        <w:jc w:val="center"/>
      </w:trPr>
      <w:tc>
        <w:tcPr>
          <w:tcW w:w="3600" w:type="dxa"/>
          <w:tcBorders>
            <w:top w:val="single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BA31E5" w:rsidRPr="0020454C" w:rsidRDefault="00BA31E5" w:rsidP="00130210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proofErr w:type="gramStart"/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</w:t>
          </w:r>
          <w:r w:rsidRPr="0020454C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م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="00130210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س</w:t>
          </w:r>
          <w:r w:rsidRPr="0020454C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ـ</w:t>
          </w:r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</w:t>
          </w:r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وى</w:t>
          </w:r>
          <w:r w:rsidRPr="0020454C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="00130210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أول عــــلــمــي </w:t>
          </w:r>
        </w:p>
      </w:tc>
      <w:tc>
        <w:tcPr>
          <w:tcW w:w="3600" w:type="dxa"/>
          <w:tcBorders>
            <w:top w:val="single" w:sz="12" w:space="0" w:color="auto"/>
            <w:left w:val="thinThickSmallGap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BA31E5" w:rsidRPr="000524B7" w:rsidRDefault="00BA31E5" w:rsidP="00BA31E5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  <w:lang w:val="en-US"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الـم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د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َّ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proofErr w:type="gramStart"/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الـزمــنــيَّــ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ة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asciiTheme="majorBidi" w:hAnsiTheme="majorBidi" w:cs="Times New Roman" w:hint="cs"/>
              <w:b/>
              <w:bCs/>
              <w:sz w:val="26"/>
              <w:szCs w:val="26"/>
              <w:rtl/>
            </w:rPr>
            <w:t>ســـاعـــة واحــدة</w:t>
          </w:r>
        </w:p>
      </w:tc>
      <w:tc>
        <w:tcPr>
          <w:tcW w:w="3600" w:type="dxa"/>
          <w:gridSpan w:val="2"/>
          <w:tcBorders>
            <w:top w:val="single" w:sz="12" w:space="0" w:color="auto"/>
            <w:left w:val="thinThickSmallGap" w:sz="12" w:space="0" w:color="auto"/>
            <w:bottom w:val="single" w:sz="12" w:space="0" w:color="auto"/>
          </w:tcBorders>
          <w:vAlign w:val="center"/>
        </w:tcPr>
        <w:p w:rsidR="00BA31E5" w:rsidRPr="000524B7" w:rsidRDefault="00BA31E5" w:rsidP="00130210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  <w:lang w:bidi="ar-DZ"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س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ـن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ـة </w:t>
          </w:r>
          <w:proofErr w:type="gram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ـدراســي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 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2</w:t>
          </w:r>
          <w:r w:rsidR="00130210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2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</w:rPr>
            <w:t>20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/ 20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2</w:t>
          </w:r>
          <w:r w:rsidR="00130210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3</w:t>
          </w:r>
        </w:p>
      </w:tc>
    </w:tr>
    <w:tr w:rsidR="00BF29D9" w:rsidRPr="000524B7" w:rsidTr="00804E81">
      <w:trPr>
        <w:trHeight w:val="425"/>
        <w:jc w:val="center"/>
      </w:trPr>
      <w:tc>
        <w:tcPr>
          <w:tcW w:w="3600" w:type="dxa"/>
          <w:tcBorders>
            <w:top w:val="single" w:sz="12" w:space="0" w:color="auto"/>
            <w:bottom w:val="thinThickSmallGap" w:sz="12" w:space="0" w:color="auto"/>
            <w:right w:val="thinThickSmallGap" w:sz="12" w:space="0" w:color="auto"/>
          </w:tcBorders>
          <w:vAlign w:val="center"/>
        </w:tcPr>
        <w:p w:rsidR="00BF29D9" w:rsidRPr="000524B7" w:rsidRDefault="00BF29D9" w:rsidP="00BF29D9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الـل</w:t>
          </w:r>
          <w:r w:rsidR="00804E81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َّ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ـقــب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.....................................................</w:t>
          </w:r>
        </w:p>
      </w:tc>
      <w:tc>
        <w:tcPr>
          <w:tcW w:w="3600" w:type="dxa"/>
          <w:tcBorders>
            <w:top w:val="single" w:sz="12" w:space="0" w:color="auto"/>
            <w:left w:val="thinThickSmallGap" w:sz="12" w:space="0" w:color="auto"/>
            <w:bottom w:val="thinThickSmallGap" w:sz="12" w:space="0" w:color="auto"/>
            <w:right w:val="thinThickSmallGap" w:sz="12" w:space="0" w:color="auto"/>
          </w:tcBorders>
          <w:vAlign w:val="center"/>
        </w:tcPr>
        <w:p w:rsidR="00BF29D9" w:rsidRPr="000524B7" w:rsidRDefault="00BF29D9" w:rsidP="00BF29D9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الاســم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.......................................................</w:t>
          </w:r>
        </w:p>
      </w:tc>
      <w:tc>
        <w:tcPr>
          <w:tcW w:w="3600" w:type="dxa"/>
          <w:gridSpan w:val="2"/>
          <w:tcBorders>
            <w:top w:val="single" w:sz="12" w:space="0" w:color="auto"/>
            <w:left w:val="thinThickSmallGap" w:sz="12" w:space="0" w:color="auto"/>
            <w:bottom w:val="thinThickSmallGap" w:sz="12" w:space="0" w:color="auto"/>
          </w:tcBorders>
          <w:vAlign w:val="center"/>
        </w:tcPr>
        <w:p w:rsidR="00BF29D9" w:rsidRPr="000524B7" w:rsidRDefault="00BF29D9" w:rsidP="00130210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الـقــســم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</w:t>
          </w:r>
          <w:r w:rsidR="008405AB"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...........................</w:t>
          </w:r>
        </w:p>
      </w:tc>
    </w:tr>
  </w:tbl>
  <w:p w:rsidR="00674C2D" w:rsidRPr="00B86462" w:rsidRDefault="00674C2D" w:rsidP="00B86462">
    <w:pPr>
      <w:pStyle w:val="En-tte"/>
      <w:bidi/>
      <w:spacing w:line="120" w:lineRule="auto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467" w:rsidRPr="006E53B6" w:rsidRDefault="009A3467" w:rsidP="00501F37">
    <w:pPr>
      <w:pStyle w:val="En-tte"/>
      <w:bidi/>
      <w:rPr>
        <w:sz w:val="12"/>
        <w:szCs w:val="12"/>
      </w:rPr>
    </w:pPr>
  </w:p>
  <w:p w:rsidR="00D17695" w:rsidRPr="006E53B6" w:rsidRDefault="00D17695" w:rsidP="00D17695">
    <w:pPr>
      <w:pStyle w:val="En-tte"/>
      <w:bidi/>
      <w:spacing w:line="120" w:lineRule="auto"/>
      <w:rPr>
        <w:b/>
        <w:bCs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720E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>
    <w:nsid w:val="0ABC7F8A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0C327A08"/>
    <w:multiLevelType w:val="hybridMultilevel"/>
    <w:tmpl w:val="403E08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3777A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>
    <w:nsid w:val="0E1B4338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>
    <w:nsid w:val="188E2721"/>
    <w:multiLevelType w:val="hybridMultilevel"/>
    <w:tmpl w:val="886C12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B5A7E"/>
    <w:multiLevelType w:val="hybridMultilevel"/>
    <w:tmpl w:val="B06A49B8"/>
    <w:lvl w:ilvl="0" w:tplc="96B083A4">
      <w:start w:val="1"/>
      <w:numFmt w:val="bullet"/>
      <w:lvlText w:val="─"/>
      <w:lvlJc w:val="left"/>
      <w:pPr>
        <w:ind w:left="1474" w:hanging="360"/>
      </w:pPr>
      <w:rPr>
        <w:rFonts w:ascii="Times New Roman" w:hAnsi="Times New Roman" w:cs="Times New Roman" w:hint="default"/>
        <w:b/>
        <w:bCs/>
        <w:color w:val="002060"/>
        <w:sz w:val="22"/>
        <w:szCs w:val="22"/>
        <w:lang w:bidi="ar-DZ"/>
      </w:rPr>
    </w:lvl>
    <w:lvl w:ilvl="1" w:tplc="040C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1D9E6F5C"/>
    <w:multiLevelType w:val="hybridMultilevel"/>
    <w:tmpl w:val="279021A2"/>
    <w:lvl w:ilvl="0" w:tplc="8EDAB2E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B6462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29473534"/>
    <w:multiLevelType w:val="hybridMultilevel"/>
    <w:tmpl w:val="B1E4074C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>
    <w:nsid w:val="37F3283C"/>
    <w:multiLevelType w:val="hybridMultilevel"/>
    <w:tmpl w:val="F7C28710"/>
    <w:lvl w:ilvl="0" w:tplc="E118D26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6C5508"/>
    <w:multiLevelType w:val="hybridMultilevel"/>
    <w:tmpl w:val="BF686988"/>
    <w:lvl w:ilvl="0" w:tplc="3BBE4B3A">
      <w:start w:val="1"/>
      <w:numFmt w:val="bullet"/>
      <w:lvlText w:val="─"/>
      <w:lvlJc w:val="left"/>
      <w:pPr>
        <w:ind w:left="1352" w:hanging="360"/>
      </w:pPr>
      <w:rPr>
        <w:rFonts w:ascii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3C7F210A"/>
    <w:multiLevelType w:val="hybridMultilevel"/>
    <w:tmpl w:val="6DD62836"/>
    <w:lvl w:ilvl="0" w:tplc="040C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>
    <w:nsid w:val="3DC749DC"/>
    <w:multiLevelType w:val="hybridMultilevel"/>
    <w:tmpl w:val="24C87ADA"/>
    <w:lvl w:ilvl="0" w:tplc="040C0005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>
    <w:nsid w:val="4DEA40EB"/>
    <w:multiLevelType w:val="hybridMultilevel"/>
    <w:tmpl w:val="59FEDE02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15">
    <w:nsid w:val="4E334EFA"/>
    <w:multiLevelType w:val="hybridMultilevel"/>
    <w:tmpl w:val="0810B9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4777F"/>
    <w:multiLevelType w:val="hybridMultilevel"/>
    <w:tmpl w:val="4CE8B6E8"/>
    <w:lvl w:ilvl="0" w:tplc="6FA8D91E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>
    <w:nsid w:val="50C9657C"/>
    <w:multiLevelType w:val="hybridMultilevel"/>
    <w:tmpl w:val="3C3EA038"/>
    <w:lvl w:ilvl="0" w:tplc="24D8B77C">
      <w:start w:val="1"/>
      <w:numFmt w:val="decimal"/>
      <w:lvlText w:val="%1."/>
      <w:lvlJc w:val="left"/>
      <w:pPr>
        <w:ind w:left="540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53F76CB7"/>
    <w:multiLevelType w:val="hybridMultilevel"/>
    <w:tmpl w:val="E9003372"/>
    <w:lvl w:ilvl="0" w:tplc="E24AE008">
      <w:start w:val="1"/>
      <w:numFmt w:val="decimal"/>
      <w:lvlText w:val="%1."/>
      <w:lvlJc w:val="left"/>
      <w:pPr>
        <w:ind w:left="1003" w:hanging="360"/>
      </w:pPr>
      <w:rPr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>
    <w:nsid w:val="56FC58CA"/>
    <w:multiLevelType w:val="hybridMultilevel"/>
    <w:tmpl w:val="2B8AAB3A"/>
    <w:lvl w:ilvl="0" w:tplc="8206B2DA">
      <w:start w:val="1"/>
      <w:numFmt w:val="bullet"/>
      <w:lvlText w:val=""/>
      <w:lvlJc w:val="left"/>
      <w:pPr>
        <w:ind w:left="1228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20">
    <w:nsid w:val="5BD00C43"/>
    <w:multiLevelType w:val="hybridMultilevel"/>
    <w:tmpl w:val="53148CDA"/>
    <w:lvl w:ilvl="0" w:tplc="811EFE1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727E6F"/>
    <w:multiLevelType w:val="hybridMultilevel"/>
    <w:tmpl w:val="DC8A5114"/>
    <w:lvl w:ilvl="0" w:tplc="E2CEBC9A">
      <w:start w:val="2"/>
      <w:numFmt w:val="decimal"/>
      <w:lvlText w:val="%1."/>
      <w:lvlJc w:val="left"/>
      <w:pPr>
        <w:ind w:left="864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84" w:hanging="360"/>
      </w:pPr>
    </w:lvl>
    <w:lvl w:ilvl="2" w:tplc="040C001B" w:tentative="1">
      <w:start w:val="1"/>
      <w:numFmt w:val="lowerRoman"/>
      <w:lvlText w:val="%3."/>
      <w:lvlJc w:val="right"/>
      <w:pPr>
        <w:ind w:left="2304" w:hanging="180"/>
      </w:pPr>
    </w:lvl>
    <w:lvl w:ilvl="3" w:tplc="040C000F" w:tentative="1">
      <w:start w:val="1"/>
      <w:numFmt w:val="decimal"/>
      <w:lvlText w:val="%4."/>
      <w:lvlJc w:val="left"/>
      <w:pPr>
        <w:ind w:left="3024" w:hanging="360"/>
      </w:pPr>
    </w:lvl>
    <w:lvl w:ilvl="4" w:tplc="040C0019" w:tentative="1">
      <w:start w:val="1"/>
      <w:numFmt w:val="lowerLetter"/>
      <w:lvlText w:val="%5."/>
      <w:lvlJc w:val="left"/>
      <w:pPr>
        <w:ind w:left="3744" w:hanging="360"/>
      </w:pPr>
    </w:lvl>
    <w:lvl w:ilvl="5" w:tplc="040C001B" w:tentative="1">
      <w:start w:val="1"/>
      <w:numFmt w:val="lowerRoman"/>
      <w:lvlText w:val="%6."/>
      <w:lvlJc w:val="right"/>
      <w:pPr>
        <w:ind w:left="4464" w:hanging="180"/>
      </w:pPr>
    </w:lvl>
    <w:lvl w:ilvl="6" w:tplc="040C000F" w:tentative="1">
      <w:start w:val="1"/>
      <w:numFmt w:val="decimal"/>
      <w:lvlText w:val="%7."/>
      <w:lvlJc w:val="left"/>
      <w:pPr>
        <w:ind w:left="5184" w:hanging="360"/>
      </w:pPr>
    </w:lvl>
    <w:lvl w:ilvl="7" w:tplc="040C0019" w:tentative="1">
      <w:start w:val="1"/>
      <w:numFmt w:val="lowerLetter"/>
      <w:lvlText w:val="%8."/>
      <w:lvlJc w:val="left"/>
      <w:pPr>
        <w:ind w:left="5904" w:hanging="360"/>
      </w:pPr>
    </w:lvl>
    <w:lvl w:ilvl="8" w:tplc="040C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2">
    <w:nsid w:val="675A4278"/>
    <w:multiLevelType w:val="hybridMultilevel"/>
    <w:tmpl w:val="A6CC8238"/>
    <w:lvl w:ilvl="0" w:tplc="0F6E6A28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>
    <w:nsid w:val="6A3C498F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>
    <w:nsid w:val="79CA072D"/>
    <w:multiLevelType w:val="hybridMultilevel"/>
    <w:tmpl w:val="8E2EF5C6"/>
    <w:lvl w:ilvl="0" w:tplc="2D36B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E663F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>
    <w:nsid w:val="7D9F06C2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23"/>
  </w:num>
  <w:num w:numId="14">
    <w:abstractNumId w:val="26"/>
  </w:num>
  <w:num w:numId="15">
    <w:abstractNumId w:val="2"/>
  </w:num>
  <w:num w:numId="16">
    <w:abstractNumId w:val="5"/>
  </w:num>
  <w:num w:numId="17">
    <w:abstractNumId w:val="19"/>
  </w:num>
  <w:num w:numId="18">
    <w:abstractNumId w:val="4"/>
  </w:num>
  <w:num w:numId="19">
    <w:abstractNumId w:val="22"/>
  </w:num>
  <w:num w:numId="20">
    <w:abstractNumId w:val="25"/>
  </w:num>
  <w:num w:numId="21">
    <w:abstractNumId w:val="18"/>
  </w:num>
  <w:num w:numId="22">
    <w:abstractNumId w:val="7"/>
  </w:num>
  <w:num w:numId="23">
    <w:abstractNumId w:val="10"/>
  </w:num>
  <w:num w:numId="24">
    <w:abstractNumId w:val="20"/>
  </w:num>
  <w:num w:numId="25">
    <w:abstractNumId w:val="6"/>
  </w:num>
  <w:num w:numId="26">
    <w:abstractNumId w:val="21"/>
  </w:num>
  <w:num w:numId="27">
    <w:abstractNumId w:val="1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AD"/>
    <w:rsid w:val="0000011C"/>
    <w:rsid w:val="00000674"/>
    <w:rsid w:val="00002681"/>
    <w:rsid w:val="00005DA9"/>
    <w:rsid w:val="00006E56"/>
    <w:rsid w:val="00010666"/>
    <w:rsid w:val="00010754"/>
    <w:rsid w:val="000131E2"/>
    <w:rsid w:val="000169DE"/>
    <w:rsid w:val="00016DDA"/>
    <w:rsid w:val="00021BE6"/>
    <w:rsid w:val="0002493C"/>
    <w:rsid w:val="00026D10"/>
    <w:rsid w:val="000377D0"/>
    <w:rsid w:val="000413FA"/>
    <w:rsid w:val="000414D7"/>
    <w:rsid w:val="000421D6"/>
    <w:rsid w:val="0004340D"/>
    <w:rsid w:val="00043B12"/>
    <w:rsid w:val="00043C19"/>
    <w:rsid w:val="00044111"/>
    <w:rsid w:val="000448F8"/>
    <w:rsid w:val="00044A4D"/>
    <w:rsid w:val="00044FD9"/>
    <w:rsid w:val="000524B7"/>
    <w:rsid w:val="00052E85"/>
    <w:rsid w:val="000549D1"/>
    <w:rsid w:val="00062DA4"/>
    <w:rsid w:val="000635F5"/>
    <w:rsid w:val="0006458E"/>
    <w:rsid w:val="00064B26"/>
    <w:rsid w:val="00065044"/>
    <w:rsid w:val="000721F1"/>
    <w:rsid w:val="000734AC"/>
    <w:rsid w:val="00073F07"/>
    <w:rsid w:val="00074BAC"/>
    <w:rsid w:val="00074CB8"/>
    <w:rsid w:val="00074E5E"/>
    <w:rsid w:val="00074FEE"/>
    <w:rsid w:val="000758B2"/>
    <w:rsid w:val="00076F24"/>
    <w:rsid w:val="00077FF7"/>
    <w:rsid w:val="00080309"/>
    <w:rsid w:val="0008264F"/>
    <w:rsid w:val="000833E5"/>
    <w:rsid w:val="00085BBE"/>
    <w:rsid w:val="00087BE9"/>
    <w:rsid w:val="00091B22"/>
    <w:rsid w:val="00094AF7"/>
    <w:rsid w:val="00095C2E"/>
    <w:rsid w:val="00096BE7"/>
    <w:rsid w:val="000A0449"/>
    <w:rsid w:val="000A086A"/>
    <w:rsid w:val="000A38E0"/>
    <w:rsid w:val="000A4954"/>
    <w:rsid w:val="000A73D0"/>
    <w:rsid w:val="000B5EF0"/>
    <w:rsid w:val="000B6BCD"/>
    <w:rsid w:val="000C1032"/>
    <w:rsid w:val="000C149D"/>
    <w:rsid w:val="000C3593"/>
    <w:rsid w:val="000C4F46"/>
    <w:rsid w:val="000C5366"/>
    <w:rsid w:val="000C5410"/>
    <w:rsid w:val="000C6110"/>
    <w:rsid w:val="000D13C7"/>
    <w:rsid w:val="000D2CFC"/>
    <w:rsid w:val="000D33BA"/>
    <w:rsid w:val="000D372C"/>
    <w:rsid w:val="000D38A7"/>
    <w:rsid w:val="000D4D39"/>
    <w:rsid w:val="000D4E52"/>
    <w:rsid w:val="000D5258"/>
    <w:rsid w:val="000D57D6"/>
    <w:rsid w:val="000D74F5"/>
    <w:rsid w:val="000E14FE"/>
    <w:rsid w:val="000E230B"/>
    <w:rsid w:val="000E341B"/>
    <w:rsid w:val="000E52EB"/>
    <w:rsid w:val="000E62F2"/>
    <w:rsid w:val="000E6FD2"/>
    <w:rsid w:val="000F3A0D"/>
    <w:rsid w:val="000F6E20"/>
    <w:rsid w:val="00104142"/>
    <w:rsid w:val="001050BF"/>
    <w:rsid w:val="001076EB"/>
    <w:rsid w:val="00111601"/>
    <w:rsid w:val="00112D79"/>
    <w:rsid w:val="0011497D"/>
    <w:rsid w:val="001153C7"/>
    <w:rsid w:val="00121A8A"/>
    <w:rsid w:val="00122724"/>
    <w:rsid w:val="00122746"/>
    <w:rsid w:val="00125371"/>
    <w:rsid w:val="00126564"/>
    <w:rsid w:val="00130210"/>
    <w:rsid w:val="00131AE1"/>
    <w:rsid w:val="001348C4"/>
    <w:rsid w:val="00134F27"/>
    <w:rsid w:val="0013517A"/>
    <w:rsid w:val="00136BAC"/>
    <w:rsid w:val="001460FD"/>
    <w:rsid w:val="001466DC"/>
    <w:rsid w:val="00147FA6"/>
    <w:rsid w:val="00150705"/>
    <w:rsid w:val="00150B5B"/>
    <w:rsid w:val="00151039"/>
    <w:rsid w:val="00154ED1"/>
    <w:rsid w:val="00155E60"/>
    <w:rsid w:val="00160786"/>
    <w:rsid w:val="0016113E"/>
    <w:rsid w:val="00161CF2"/>
    <w:rsid w:val="00162067"/>
    <w:rsid w:val="001621F5"/>
    <w:rsid w:val="0016372B"/>
    <w:rsid w:val="00163DD3"/>
    <w:rsid w:val="001647D3"/>
    <w:rsid w:val="00164BEE"/>
    <w:rsid w:val="00165741"/>
    <w:rsid w:val="00165B79"/>
    <w:rsid w:val="0016651E"/>
    <w:rsid w:val="001743BC"/>
    <w:rsid w:val="00174E4F"/>
    <w:rsid w:val="0017619D"/>
    <w:rsid w:val="00177BD4"/>
    <w:rsid w:val="00181439"/>
    <w:rsid w:val="0018212B"/>
    <w:rsid w:val="001827DA"/>
    <w:rsid w:val="00183D6F"/>
    <w:rsid w:val="00185D81"/>
    <w:rsid w:val="00185F49"/>
    <w:rsid w:val="001914C0"/>
    <w:rsid w:val="0019316C"/>
    <w:rsid w:val="0019636B"/>
    <w:rsid w:val="00196405"/>
    <w:rsid w:val="00197D57"/>
    <w:rsid w:val="00197FFE"/>
    <w:rsid w:val="001A0893"/>
    <w:rsid w:val="001A0FE3"/>
    <w:rsid w:val="001A1B94"/>
    <w:rsid w:val="001A21CF"/>
    <w:rsid w:val="001A5C9D"/>
    <w:rsid w:val="001A76F0"/>
    <w:rsid w:val="001A7CD5"/>
    <w:rsid w:val="001B1754"/>
    <w:rsid w:val="001B1B15"/>
    <w:rsid w:val="001B27AA"/>
    <w:rsid w:val="001B283F"/>
    <w:rsid w:val="001B2BCE"/>
    <w:rsid w:val="001B4A94"/>
    <w:rsid w:val="001B5554"/>
    <w:rsid w:val="001B60A6"/>
    <w:rsid w:val="001B6B5E"/>
    <w:rsid w:val="001C05BA"/>
    <w:rsid w:val="001C08D6"/>
    <w:rsid w:val="001C1401"/>
    <w:rsid w:val="001C528D"/>
    <w:rsid w:val="001C65FE"/>
    <w:rsid w:val="001D0566"/>
    <w:rsid w:val="001D1822"/>
    <w:rsid w:val="001D2727"/>
    <w:rsid w:val="001D3463"/>
    <w:rsid w:val="001D3484"/>
    <w:rsid w:val="001D4A1F"/>
    <w:rsid w:val="001D50FC"/>
    <w:rsid w:val="001D5233"/>
    <w:rsid w:val="001D6419"/>
    <w:rsid w:val="001D6E97"/>
    <w:rsid w:val="001D73B4"/>
    <w:rsid w:val="001E00AB"/>
    <w:rsid w:val="001E0B17"/>
    <w:rsid w:val="001E4F0B"/>
    <w:rsid w:val="001E5C97"/>
    <w:rsid w:val="001F106C"/>
    <w:rsid w:val="001F399C"/>
    <w:rsid w:val="001F4179"/>
    <w:rsid w:val="001F4A7E"/>
    <w:rsid w:val="001F54D7"/>
    <w:rsid w:val="001F760B"/>
    <w:rsid w:val="00207DB9"/>
    <w:rsid w:val="00212297"/>
    <w:rsid w:val="00212595"/>
    <w:rsid w:val="002128AE"/>
    <w:rsid w:val="00212FE3"/>
    <w:rsid w:val="0021518C"/>
    <w:rsid w:val="00216AF4"/>
    <w:rsid w:val="00225435"/>
    <w:rsid w:val="00226D52"/>
    <w:rsid w:val="00227D88"/>
    <w:rsid w:val="00233C42"/>
    <w:rsid w:val="00233FAC"/>
    <w:rsid w:val="00247202"/>
    <w:rsid w:val="0024723C"/>
    <w:rsid w:val="00250FDA"/>
    <w:rsid w:val="002532DA"/>
    <w:rsid w:val="00254475"/>
    <w:rsid w:val="00257AC6"/>
    <w:rsid w:val="002622BF"/>
    <w:rsid w:val="00262758"/>
    <w:rsid w:val="00262889"/>
    <w:rsid w:val="00263219"/>
    <w:rsid w:val="00267A8C"/>
    <w:rsid w:val="00272074"/>
    <w:rsid w:val="002740F9"/>
    <w:rsid w:val="00277FF8"/>
    <w:rsid w:val="00282503"/>
    <w:rsid w:val="002832A0"/>
    <w:rsid w:val="00283847"/>
    <w:rsid w:val="0028575A"/>
    <w:rsid w:val="00287F1A"/>
    <w:rsid w:val="00291EB6"/>
    <w:rsid w:val="0029205C"/>
    <w:rsid w:val="00294471"/>
    <w:rsid w:val="00294C7E"/>
    <w:rsid w:val="002967A3"/>
    <w:rsid w:val="002A7AE9"/>
    <w:rsid w:val="002A7B91"/>
    <w:rsid w:val="002B2BB7"/>
    <w:rsid w:val="002B6322"/>
    <w:rsid w:val="002B66FE"/>
    <w:rsid w:val="002C2286"/>
    <w:rsid w:val="002C2AEA"/>
    <w:rsid w:val="002C3CFA"/>
    <w:rsid w:val="002C4F93"/>
    <w:rsid w:val="002C5768"/>
    <w:rsid w:val="002C7180"/>
    <w:rsid w:val="002D1BE1"/>
    <w:rsid w:val="002D2423"/>
    <w:rsid w:val="002D5ACD"/>
    <w:rsid w:val="002D70FD"/>
    <w:rsid w:val="002E0779"/>
    <w:rsid w:val="002E1BDB"/>
    <w:rsid w:val="002E2E53"/>
    <w:rsid w:val="002E5F21"/>
    <w:rsid w:val="002E62D7"/>
    <w:rsid w:val="002F1014"/>
    <w:rsid w:val="002F2545"/>
    <w:rsid w:val="002F2734"/>
    <w:rsid w:val="002F3A00"/>
    <w:rsid w:val="003042FF"/>
    <w:rsid w:val="003047FF"/>
    <w:rsid w:val="00310025"/>
    <w:rsid w:val="0031085C"/>
    <w:rsid w:val="00311721"/>
    <w:rsid w:val="00312207"/>
    <w:rsid w:val="0031280E"/>
    <w:rsid w:val="00313912"/>
    <w:rsid w:val="003140E6"/>
    <w:rsid w:val="00316DB4"/>
    <w:rsid w:val="00324691"/>
    <w:rsid w:val="00327473"/>
    <w:rsid w:val="00327F5C"/>
    <w:rsid w:val="00330156"/>
    <w:rsid w:val="00331B78"/>
    <w:rsid w:val="00332034"/>
    <w:rsid w:val="00332AFE"/>
    <w:rsid w:val="00332BA4"/>
    <w:rsid w:val="00332CE7"/>
    <w:rsid w:val="0033410F"/>
    <w:rsid w:val="003358CF"/>
    <w:rsid w:val="00335B0D"/>
    <w:rsid w:val="00340501"/>
    <w:rsid w:val="00341C8D"/>
    <w:rsid w:val="00347F4D"/>
    <w:rsid w:val="003602F2"/>
    <w:rsid w:val="00360302"/>
    <w:rsid w:val="00361655"/>
    <w:rsid w:val="00362840"/>
    <w:rsid w:val="00362CF4"/>
    <w:rsid w:val="003643D6"/>
    <w:rsid w:val="00364BE9"/>
    <w:rsid w:val="0036546A"/>
    <w:rsid w:val="00366E3C"/>
    <w:rsid w:val="00367366"/>
    <w:rsid w:val="003707F6"/>
    <w:rsid w:val="00372B9E"/>
    <w:rsid w:val="003744FC"/>
    <w:rsid w:val="00375058"/>
    <w:rsid w:val="00376A3C"/>
    <w:rsid w:val="003804D0"/>
    <w:rsid w:val="003809E3"/>
    <w:rsid w:val="00381985"/>
    <w:rsid w:val="003924B2"/>
    <w:rsid w:val="00393328"/>
    <w:rsid w:val="00393FE1"/>
    <w:rsid w:val="00394DA2"/>
    <w:rsid w:val="00395AD8"/>
    <w:rsid w:val="00395FD2"/>
    <w:rsid w:val="00396509"/>
    <w:rsid w:val="00397C41"/>
    <w:rsid w:val="003A2271"/>
    <w:rsid w:val="003A3962"/>
    <w:rsid w:val="003A3FFF"/>
    <w:rsid w:val="003A5F23"/>
    <w:rsid w:val="003A6160"/>
    <w:rsid w:val="003A6F6E"/>
    <w:rsid w:val="003B0F4B"/>
    <w:rsid w:val="003B47A2"/>
    <w:rsid w:val="003B5973"/>
    <w:rsid w:val="003B5C4D"/>
    <w:rsid w:val="003B7523"/>
    <w:rsid w:val="003B779E"/>
    <w:rsid w:val="003C2C4D"/>
    <w:rsid w:val="003C3F24"/>
    <w:rsid w:val="003C6D8E"/>
    <w:rsid w:val="003D360F"/>
    <w:rsid w:val="003D4451"/>
    <w:rsid w:val="003D4A00"/>
    <w:rsid w:val="003D74F6"/>
    <w:rsid w:val="003E215A"/>
    <w:rsid w:val="003E2E97"/>
    <w:rsid w:val="003E3EB0"/>
    <w:rsid w:val="003E73D5"/>
    <w:rsid w:val="003F07CB"/>
    <w:rsid w:val="003F226E"/>
    <w:rsid w:val="00402808"/>
    <w:rsid w:val="00405A03"/>
    <w:rsid w:val="00406771"/>
    <w:rsid w:val="0040731E"/>
    <w:rsid w:val="00407BF9"/>
    <w:rsid w:val="00410E6C"/>
    <w:rsid w:val="004118CF"/>
    <w:rsid w:val="00412CD1"/>
    <w:rsid w:val="00412D6B"/>
    <w:rsid w:val="004132C7"/>
    <w:rsid w:val="00413BEF"/>
    <w:rsid w:val="00414E19"/>
    <w:rsid w:val="00415B88"/>
    <w:rsid w:val="0041648B"/>
    <w:rsid w:val="00422653"/>
    <w:rsid w:val="004241FB"/>
    <w:rsid w:val="00427673"/>
    <w:rsid w:val="004331DC"/>
    <w:rsid w:val="00433527"/>
    <w:rsid w:val="00433538"/>
    <w:rsid w:val="00434DF0"/>
    <w:rsid w:val="0043655B"/>
    <w:rsid w:val="00436F6C"/>
    <w:rsid w:val="00437FAD"/>
    <w:rsid w:val="00440C88"/>
    <w:rsid w:val="00443AA2"/>
    <w:rsid w:val="0044425C"/>
    <w:rsid w:val="004445C2"/>
    <w:rsid w:val="0044478B"/>
    <w:rsid w:val="00444907"/>
    <w:rsid w:val="00451BA6"/>
    <w:rsid w:val="00451E60"/>
    <w:rsid w:val="00454F76"/>
    <w:rsid w:val="0045518C"/>
    <w:rsid w:val="00455C5E"/>
    <w:rsid w:val="00460EE2"/>
    <w:rsid w:val="00462CF2"/>
    <w:rsid w:val="0046440F"/>
    <w:rsid w:val="004667D2"/>
    <w:rsid w:val="00466DE2"/>
    <w:rsid w:val="00467130"/>
    <w:rsid w:val="00470A6B"/>
    <w:rsid w:val="00470C20"/>
    <w:rsid w:val="00471A61"/>
    <w:rsid w:val="00471F40"/>
    <w:rsid w:val="00472807"/>
    <w:rsid w:val="00475B92"/>
    <w:rsid w:val="004771B6"/>
    <w:rsid w:val="00477362"/>
    <w:rsid w:val="004777A6"/>
    <w:rsid w:val="004811EE"/>
    <w:rsid w:val="0048191E"/>
    <w:rsid w:val="00481C44"/>
    <w:rsid w:val="004834AC"/>
    <w:rsid w:val="00483764"/>
    <w:rsid w:val="00484851"/>
    <w:rsid w:val="0048659D"/>
    <w:rsid w:val="0049113D"/>
    <w:rsid w:val="00491576"/>
    <w:rsid w:val="00493DA0"/>
    <w:rsid w:val="00495FD0"/>
    <w:rsid w:val="004A2AB1"/>
    <w:rsid w:val="004A3660"/>
    <w:rsid w:val="004A40A6"/>
    <w:rsid w:val="004A4FF4"/>
    <w:rsid w:val="004A553A"/>
    <w:rsid w:val="004A6E5E"/>
    <w:rsid w:val="004B2E53"/>
    <w:rsid w:val="004B3565"/>
    <w:rsid w:val="004B4BA0"/>
    <w:rsid w:val="004B6DE8"/>
    <w:rsid w:val="004C49FF"/>
    <w:rsid w:val="004C503E"/>
    <w:rsid w:val="004C72B9"/>
    <w:rsid w:val="004D0488"/>
    <w:rsid w:val="004D0EFA"/>
    <w:rsid w:val="004D2164"/>
    <w:rsid w:val="004D42B1"/>
    <w:rsid w:val="004D4DAE"/>
    <w:rsid w:val="004E2519"/>
    <w:rsid w:val="004E6D49"/>
    <w:rsid w:val="004F1196"/>
    <w:rsid w:val="004F3A90"/>
    <w:rsid w:val="004F557E"/>
    <w:rsid w:val="004F591E"/>
    <w:rsid w:val="00500C10"/>
    <w:rsid w:val="00501F37"/>
    <w:rsid w:val="00504436"/>
    <w:rsid w:val="0050451D"/>
    <w:rsid w:val="005050E8"/>
    <w:rsid w:val="005052E9"/>
    <w:rsid w:val="00506E1F"/>
    <w:rsid w:val="005109C6"/>
    <w:rsid w:val="0051138F"/>
    <w:rsid w:val="00511AE8"/>
    <w:rsid w:val="005123BF"/>
    <w:rsid w:val="00512861"/>
    <w:rsid w:val="005139D0"/>
    <w:rsid w:val="0051493C"/>
    <w:rsid w:val="00515E44"/>
    <w:rsid w:val="005169B2"/>
    <w:rsid w:val="0051775B"/>
    <w:rsid w:val="00520649"/>
    <w:rsid w:val="00521324"/>
    <w:rsid w:val="0052153E"/>
    <w:rsid w:val="00522532"/>
    <w:rsid w:val="00522C4C"/>
    <w:rsid w:val="00523796"/>
    <w:rsid w:val="00523BA4"/>
    <w:rsid w:val="0053078F"/>
    <w:rsid w:val="00530C69"/>
    <w:rsid w:val="00532EF1"/>
    <w:rsid w:val="0053437C"/>
    <w:rsid w:val="0053456A"/>
    <w:rsid w:val="0054315B"/>
    <w:rsid w:val="0054405E"/>
    <w:rsid w:val="00545855"/>
    <w:rsid w:val="00545C0D"/>
    <w:rsid w:val="00546ED5"/>
    <w:rsid w:val="00547885"/>
    <w:rsid w:val="00551F18"/>
    <w:rsid w:val="00553307"/>
    <w:rsid w:val="00555B5F"/>
    <w:rsid w:val="005578E9"/>
    <w:rsid w:val="00560887"/>
    <w:rsid w:val="00560A9F"/>
    <w:rsid w:val="00560D32"/>
    <w:rsid w:val="005629A2"/>
    <w:rsid w:val="005636B8"/>
    <w:rsid w:val="0056381D"/>
    <w:rsid w:val="00566868"/>
    <w:rsid w:val="0057031C"/>
    <w:rsid w:val="0057045E"/>
    <w:rsid w:val="00572F70"/>
    <w:rsid w:val="005752A8"/>
    <w:rsid w:val="00580D9B"/>
    <w:rsid w:val="0058139D"/>
    <w:rsid w:val="0058158C"/>
    <w:rsid w:val="00581B84"/>
    <w:rsid w:val="00586CFB"/>
    <w:rsid w:val="00591ACF"/>
    <w:rsid w:val="00593C16"/>
    <w:rsid w:val="00596FEC"/>
    <w:rsid w:val="0059743A"/>
    <w:rsid w:val="005A16CC"/>
    <w:rsid w:val="005A1867"/>
    <w:rsid w:val="005B31B2"/>
    <w:rsid w:val="005B424F"/>
    <w:rsid w:val="005B5F2B"/>
    <w:rsid w:val="005C51C5"/>
    <w:rsid w:val="005C6530"/>
    <w:rsid w:val="005C6551"/>
    <w:rsid w:val="005D6432"/>
    <w:rsid w:val="005E04CE"/>
    <w:rsid w:val="005E6402"/>
    <w:rsid w:val="005E64D7"/>
    <w:rsid w:val="005E65F2"/>
    <w:rsid w:val="005E7C48"/>
    <w:rsid w:val="005F16A5"/>
    <w:rsid w:val="005F1AB2"/>
    <w:rsid w:val="005F1D38"/>
    <w:rsid w:val="005F4075"/>
    <w:rsid w:val="005F512E"/>
    <w:rsid w:val="006001CF"/>
    <w:rsid w:val="00601790"/>
    <w:rsid w:val="00603ACC"/>
    <w:rsid w:val="00604A64"/>
    <w:rsid w:val="0061020F"/>
    <w:rsid w:val="006112FE"/>
    <w:rsid w:val="00612176"/>
    <w:rsid w:val="006130CC"/>
    <w:rsid w:val="0061488F"/>
    <w:rsid w:val="006148B4"/>
    <w:rsid w:val="00616EC4"/>
    <w:rsid w:val="006210C9"/>
    <w:rsid w:val="00621936"/>
    <w:rsid w:val="00625578"/>
    <w:rsid w:val="006264D2"/>
    <w:rsid w:val="00627818"/>
    <w:rsid w:val="00630DE9"/>
    <w:rsid w:val="006312D4"/>
    <w:rsid w:val="00631815"/>
    <w:rsid w:val="00633EA0"/>
    <w:rsid w:val="0063415F"/>
    <w:rsid w:val="00634467"/>
    <w:rsid w:val="0063463C"/>
    <w:rsid w:val="00636F96"/>
    <w:rsid w:val="00641C3A"/>
    <w:rsid w:val="00641F84"/>
    <w:rsid w:val="0064209A"/>
    <w:rsid w:val="00642304"/>
    <w:rsid w:val="00642E9F"/>
    <w:rsid w:val="00643E3F"/>
    <w:rsid w:val="006444A2"/>
    <w:rsid w:val="006449F2"/>
    <w:rsid w:val="00645BCF"/>
    <w:rsid w:val="006465A0"/>
    <w:rsid w:val="00650E5C"/>
    <w:rsid w:val="006521C0"/>
    <w:rsid w:val="00652CB9"/>
    <w:rsid w:val="006534C2"/>
    <w:rsid w:val="006606FB"/>
    <w:rsid w:val="006635E7"/>
    <w:rsid w:val="00664497"/>
    <w:rsid w:val="00665E1E"/>
    <w:rsid w:val="00672B60"/>
    <w:rsid w:val="00674B2C"/>
    <w:rsid w:val="00674C2D"/>
    <w:rsid w:val="00677A1D"/>
    <w:rsid w:val="00680CD4"/>
    <w:rsid w:val="00681225"/>
    <w:rsid w:val="00682254"/>
    <w:rsid w:val="006847D7"/>
    <w:rsid w:val="0068498B"/>
    <w:rsid w:val="00684ED6"/>
    <w:rsid w:val="00686B26"/>
    <w:rsid w:val="0069212B"/>
    <w:rsid w:val="00692591"/>
    <w:rsid w:val="0069288E"/>
    <w:rsid w:val="00693F8B"/>
    <w:rsid w:val="006940D1"/>
    <w:rsid w:val="006950C2"/>
    <w:rsid w:val="006954D1"/>
    <w:rsid w:val="0069550B"/>
    <w:rsid w:val="00696AF8"/>
    <w:rsid w:val="006A0EAA"/>
    <w:rsid w:val="006A273B"/>
    <w:rsid w:val="006A4519"/>
    <w:rsid w:val="006A4BC8"/>
    <w:rsid w:val="006A5EE0"/>
    <w:rsid w:val="006A774A"/>
    <w:rsid w:val="006B72E4"/>
    <w:rsid w:val="006C3674"/>
    <w:rsid w:val="006C4059"/>
    <w:rsid w:val="006C4F17"/>
    <w:rsid w:val="006D18D3"/>
    <w:rsid w:val="006D3F8B"/>
    <w:rsid w:val="006D4115"/>
    <w:rsid w:val="006D4DBA"/>
    <w:rsid w:val="006D61ED"/>
    <w:rsid w:val="006E103F"/>
    <w:rsid w:val="006E2E56"/>
    <w:rsid w:val="006E53B6"/>
    <w:rsid w:val="006E54B4"/>
    <w:rsid w:val="006E5B48"/>
    <w:rsid w:val="006E6AC2"/>
    <w:rsid w:val="006F460D"/>
    <w:rsid w:val="006F6C44"/>
    <w:rsid w:val="006F6C78"/>
    <w:rsid w:val="006F7C4D"/>
    <w:rsid w:val="00700E95"/>
    <w:rsid w:val="00701B0B"/>
    <w:rsid w:val="00702539"/>
    <w:rsid w:val="007046CA"/>
    <w:rsid w:val="00704AA0"/>
    <w:rsid w:val="00705850"/>
    <w:rsid w:val="007062A5"/>
    <w:rsid w:val="007067BB"/>
    <w:rsid w:val="00706979"/>
    <w:rsid w:val="00712918"/>
    <w:rsid w:val="00712F28"/>
    <w:rsid w:val="00721767"/>
    <w:rsid w:val="00726600"/>
    <w:rsid w:val="00726F2A"/>
    <w:rsid w:val="00730189"/>
    <w:rsid w:val="0073026E"/>
    <w:rsid w:val="0073187A"/>
    <w:rsid w:val="0073379A"/>
    <w:rsid w:val="00734230"/>
    <w:rsid w:val="00735779"/>
    <w:rsid w:val="00737D7C"/>
    <w:rsid w:val="00740D3B"/>
    <w:rsid w:val="00743B8F"/>
    <w:rsid w:val="00745CE4"/>
    <w:rsid w:val="007469AB"/>
    <w:rsid w:val="0075109A"/>
    <w:rsid w:val="007518A1"/>
    <w:rsid w:val="00754473"/>
    <w:rsid w:val="007551F5"/>
    <w:rsid w:val="00755A08"/>
    <w:rsid w:val="00760C7C"/>
    <w:rsid w:val="00761ED1"/>
    <w:rsid w:val="00763B66"/>
    <w:rsid w:val="007647AE"/>
    <w:rsid w:val="007676B4"/>
    <w:rsid w:val="00767B7B"/>
    <w:rsid w:val="00767E71"/>
    <w:rsid w:val="00767F46"/>
    <w:rsid w:val="00780372"/>
    <w:rsid w:val="007804AF"/>
    <w:rsid w:val="007837D0"/>
    <w:rsid w:val="0078616D"/>
    <w:rsid w:val="00787A80"/>
    <w:rsid w:val="00795D65"/>
    <w:rsid w:val="007961AC"/>
    <w:rsid w:val="00796CA9"/>
    <w:rsid w:val="00796DAD"/>
    <w:rsid w:val="00797D3E"/>
    <w:rsid w:val="00797FDA"/>
    <w:rsid w:val="007A0033"/>
    <w:rsid w:val="007A12A3"/>
    <w:rsid w:val="007A3D6B"/>
    <w:rsid w:val="007A48E5"/>
    <w:rsid w:val="007A5168"/>
    <w:rsid w:val="007B0B3F"/>
    <w:rsid w:val="007B0D5E"/>
    <w:rsid w:val="007B28B3"/>
    <w:rsid w:val="007B51C8"/>
    <w:rsid w:val="007B64C9"/>
    <w:rsid w:val="007B6ABD"/>
    <w:rsid w:val="007C065F"/>
    <w:rsid w:val="007C0948"/>
    <w:rsid w:val="007C5470"/>
    <w:rsid w:val="007C6F9B"/>
    <w:rsid w:val="007D2965"/>
    <w:rsid w:val="007D68F4"/>
    <w:rsid w:val="007D7AEF"/>
    <w:rsid w:val="007E06A0"/>
    <w:rsid w:val="007E692E"/>
    <w:rsid w:val="007E71CC"/>
    <w:rsid w:val="007F2259"/>
    <w:rsid w:val="007F23AF"/>
    <w:rsid w:val="007F3D82"/>
    <w:rsid w:val="007F47FC"/>
    <w:rsid w:val="007F789B"/>
    <w:rsid w:val="00801DAC"/>
    <w:rsid w:val="00804344"/>
    <w:rsid w:val="00804E81"/>
    <w:rsid w:val="0081216A"/>
    <w:rsid w:val="00812510"/>
    <w:rsid w:val="00815796"/>
    <w:rsid w:val="00821F6D"/>
    <w:rsid w:val="00822829"/>
    <w:rsid w:val="00822B4E"/>
    <w:rsid w:val="00823EB4"/>
    <w:rsid w:val="0082758A"/>
    <w:rsid w:val="00830CCF"/>
    <w:rsid w:val="008347B2"/>
    <w:rsid w:val="008405AB"/>
    <w:rsid w:val="00841310"/>
    <w:rsid w:val="0084762A"/>
    <w:rsid w:val="00847FC5"/>
    <w:rsid w:val="00850DF9"/>
    <w:rsid w:val="00854517"/>
    <w:rsid w:val="00856A69"/>
    <w:rsid w:val="00857B60"/>
    <w:rsid w:val="00857C89"/>
    <w:rsid w:val="008623C8"/>
    <w:rsid w:val="00863A1D"/>
    <w:rsid w:val="008642A6"/>
    <w:rsid w:val="0086524E"/>
    <w:rsid w:val="00867A2C"/>
    <w:rsid w:val="0087011A"/>
    <w:rsid w:val="00870165"/>
    <w:rsid w:val="00870A65"/>
    <w:rsid w:val="008801C5"/>
    <w:rsid w:val="0088028B"/>
    <w:rsid w:val="00880B27"/>
    <w:rsid w:val="00886F50"/>
    <w:rsid w:val="00891C6C"/>
    <w:rsid w:val="00892177"/>
    <w:rsid w:val="0089308B"/>
    <w:rsid w:val="0089395B"/>
    <w:rsid w:val="00894D75"/>
    <w:rsid w:val="0089776A"/>
    <w:rsid w:val="00897D2B"/>
    <w:rsid w:val="008A07C7"/>
    <w:rsid w:val="008A148D"/>
    <w:rsid w:val="008A2944"/>
    <w:rsid w:val="008A4078"/>
    <w:rsid w:val="008B0B36"/>
    <w:rsid w:val="008B0EC3"/>
    <w:rsid w:val="008B1DE9"/>
    <w:rsid w:val="008B20A7"/>
    <w:rsid w:val="008B332C"/>
    <w:rsid w:val="008B5511"/>
    <w:rsid w:val="008B59FB"/>
    <w:rsid w:val="008B5BFB"/>
    <w:rsid w:val="008B6ABC"/>
    <w:rsid w:val="008B72C0"/>
    <w:rsid w:val="008C0F15"/>
    <w:rsid w:val="008C0F28"/>
    <w:rsid w:val="008C1391"/>
    <w:rsid w:val="008C7A28"/>
    <w:rsid w:val="008D011C"/>
    <w:rsid w:val="008D21FE"/>
    <w:rsid w:val="008D3750"/>
    <w:rsid w:val="008D4C43"/>
    <w:rsid w:val="008D6358"/>
    <w:rsid w:val="008D64F1"/>
    <w:rsid w:val="008E13A4"/>
    <w:rsid w:val="008E1811"/>
    <w:rsid w:val="008E1A2B"/>
    <w:rsid w:val="008E4195"/>
    <w:rsid w:val="008E590F"/>
    <w:rsid w:val="008E62DE"/>
    <w:rsid w:val="008F153C"/>
    <w:rsid w:val="008F4700"/>
    <w:rsid w:val="008F4C2F"/>
    <w:rsid w:val="008F51F3"/>
    <w:rsid w:val="008F6B06"/>
    <w:rsid w:val="008F6DBE"/>
    <w:rsid w:val="00900CDF"/>
    <w:rsid w:val="00900E51"/>
    <w:rsid w:val="00904CDF"/>
    <w:rsid w:val="00907CBE"/>
    <w:rsid w:val="0091010C"/>
    <w:rsid w:val="00912658"/>
    <w:rsid w:val="00912FB5"/>
    <w:rsid w:val="00922E44"/>
    <w:rsid w:val="00924B39"/>
    <w:rsid w:val="00926A6C"/>
    <w:rsid w:val="0092702E"/>
    <w:rsid w:val="0093015D"/>
    <w:rsid w:val="00931AD0"/>
    <w:rsid w:val="009334DE"/>
    <w:rsid w:val="00936265"/>
    <w:rsid w:val="0093683D"/>
    <w:rsid w:val="00940EB1"/>
    <w:rsid w:val="009414D0"/>
    <w:rsid w:val="009415E2"/>
    <w:rsid w:val="009422A1"/>
    <w:rsid w:val="009463CD"/>
    <w:rsid w:val="00946C0A"/>
    <w:rsid w:val="00953EF7"/>
    <w:rsid w:val="00955F09"/>
    <w:rsid w:val="00960269"/>
    <w:rsid w:val="00961367"/>
    <w:rsid w:val="00961F61"/>
    <w:rsid w:val="009643A6"/>
    <w:rsid w:val="00965CDD"/>
    <w:rsid w:val="00967C3B"/>
    <w:rsid w:val="00970404"/>
    <w:rsid w:val="00970602"/>
    <w:rsid w:val="00970B16"/>
    <w:rsid w:val="00973C17"/>
    <w:rsid w:val="0097410A"/>
    <w:rsid w:val="00974D5B"/>
    <w:rsid w:val="009759EC"/>
    <w:rsid w:val="0097625A"/>
    <w:rsid w:val="00981075"/>
    <w:rsid w:val="00981213"/>
    <w:rsid w:val="00982901"/>
    <w:rsid w:val="00982D0B"/>
    <w:rsid w:val="00984F3F"/>
    <w:rsid w:val="0098501B"/>
    <w:rsid w:val="009906F0"/>
    <w:rsid w:val="00992BD1"/>
    <w:rsid w:val="00993FCD"/>
    <w:rsid w:val="0099571E"/>
    <w:rsid w:val="0099781B"/>
    <w:rsid w:val="009A0BF2"/>
    <w:rsid w:val="009A1B2F"/>
    <w:rsid w:val="009A3467"/>
    <w:rsid w:val="009A4ACA"/>
    <w:rsid w:val="009A4C24"/>
    <w:rsid w:val="009B21EE"/>
    <w:rsid w:val="009B49A3"/>
    <w:rsid w:val="009B4F3D"/>
    <w:rsid w:val="009B5A7B"/>
    <w:rsid w:val="009C01A2"/>
    <w:rsid w:val="009C43AA"/>
    <w:rsid w:val="009D3E4B"/>
    <w:rsid w:val="009D57AF"/>
    <w:rsid w:val="009D7090"/>
    <w:rsid w:val="009E3B6F"/>
    <w:rsid w:val="009E4A88"/>
    <w:rsid w:val="009E4AA7"/>
    <w:rsid w:val="009E73A4"/>
    <w:rsid w:val="009F3AB9"/>
    <w:rsid w:val="009F4B53"/>
    <w:rsid w:val="009F5BB7"/>
    <w:rsid w:val="00A04DFD"/>
    <w:rsid w:val="00A17456"/>
    <w:rsid w:val="00A226FA"/>
    <w:rsid w:val="00A2522B"/>
    <w:rsid w:val="00A3142E"/>
    <w:rsid w:val="00A322C4"/>
    <w:rsid w:val="00A35F98"/>
    <w:rsid w:val="00A37DCA"/>
    <w:rsid w:val="00A430A8"/>
    <w:rsid w:val="00A43562"/>
    <w:rsid w:val="00A43975"/>
    <w:rsid w:val="00A44C59"/>
    <w:rsid w:val="00A462E0"/>
    <w:rsid w:val="00A560A5"/>
    <w:rsid w:val="00A560FE"/>
    <w:rsid w:val="00A5647A"/>
    <w:rsid w:val="00A6065B"/>
    <w:rsid w:val="00A60938"/>
    <w:rsid w:val="00A60BD0"/>
    <w:rsid w:val="00A60EBA"/>
    <w:rsid w:val="00A65330"/>
    <w:rsid w:val="00A71073"/>
    <w:rsid w:val="00A72FCF"/>
    <w:rsid w:val="00A732FF"/>
    <w:rsid w:val="00A74DC1"/>
    <w:rsid w:val="00A777A4"/>
    <w:rsid w:val="00A77BF4"/>
    <w:rsid w:val="00A81312"/>
    <w:rsid w:val="00A9009D"/>
    <w:rsid w:val="00A9238E"/>
    <w:rsid w:val="00A92F34"/>
    <w:rsid w:val="00A93657"/>
    <w:rsid w:val="00A93916"/>
    <w:rsid w:val="00A954DA"/>
    <w:rsid w:val="00A9766A"/>
    <w:rsid w:val="00AA00FE"/>
    <w:rsid w:val="00AA02C4"/>
    <w:rsid w:val="00AA4AF6"/>
    <w:rsid w:val="00AA693F"/>
    <w:rsid w:val="00AA7CD2"/>
    <w:rsid w:val="00AB0F4A"/>
    <w:rsid w:val="00AB1C09"/>
    <w:rsid w:val="00AB219E"/>
    <w:rsid w:val="00AB2ECC"/>
    <w:rsid w:val="00AB39AB"/>
    <w:rsid w:val="00AB6AB0"/>
    <w:rsid w:val="00AB7BBA"/>
    <w:rsid w:val="00AC0277"/>
    <w:rsid w:val="00AC0D82"/>
    <w:rsid w:val="00AC295C"/>
    <w:rsid w:val="00AC648C"/>
    <w:rsid w:val="00AC7027"/>
    <w:rsid w:val="00AD5AF8"/>
    <w:rsid w:val="00AD78CB"/>
    <w:rsid w:val="00AE120F"/>
    <w:rsid w:val="00AE17EF"/>
    <w:rsid w:val="00AE1BCC"/>
    <w:rsid w:val="00AE1CA8"/>
    <w:rsid w:val="00AE1E2F"/>
    <w:rsid w:val="00AE3AFA"/>
    <w:rsid w:val="00AE464E"/>
    <w:rsid w:val="00AE575A"/>
    <w:rsid w:val="00AE7145"/>
    <w:rsid w:val="00AE7A52"/>
    <w:rsid w:val="00AE7B16"/>
    <w:rsid w:val="00AF0C44"/>
    <w:rsid w:val="00AF1679"/>
    <w:rsid w:val="00AF2094"/>
    <w:rsid w:val="00AF29F3"/>
    <w:rsid w:val="00AF3047"/>
    <w:rsid w:val="00AF3976"/>
    <w:rsid w:val="00AF4EAC"/>
    <w:rsid w:val="00AF7AD8"/>
    <w:rsid w:val="00B0231E"/>
    <w:rsid w:val="00B02D6A"/>
    <w:rsid w:val="00B03183"/>
    <w:rsid w:val="00B03BBC"/>
    <w:rsid w:val="00B0625E"/>
    <w:rsid w:val="00B070A5"/>
    <w:rsid w:val="00B0795A"/>
    <w:rsid w:val="00B13FB4"/>
    <w:rsid w:val="00B14043"/>
    <w:rsid w:val="00B15EC6"/>
    <w:rsid w:val="00B17269"/>
    <w:rsid w:val="00B22E10"/>
    <w:rsid w:val="00B236C5"/>
    <w:rsid w:val="00B25BAF"/>
    <w:rsid w:val="00B348C3"/>
    <w:rsid w:val="00B34F81"/>
    <w:rsid w:val="00B35382"/>
    <w:rsid w:val="00B361CB"/>
    <w:rsid w:val="00B40F13"/>
    <w:rsid w:val="00B41775"/>
    <w:rsid w:val="00B424B5"/>
    <w:rsid w:val="00B45C95"/>
    <w:rsid w:val="00B46FA9"/>
    <w:rsid w:val="00B50DE0"/>
    <w:rsid w:val="00B52FCE"/>
    <w:rsid w:val="00B62C55"/>
    <w:rsid w:val="00B64DB6"/>
    <w:rsid w:val="00B65799"/>
    <w:rsid w:val="00B671BB"/>
    <w:rsid w:val="00B6798E"/>
    <w:rsid w:val="00B720F1"/>
    <w:rsid w:val="00B74383"/>
    <w:rsid w:val="00B74DE9"/>
    <w:rsid w:val="00B7547A"/>
    <w:rsid w:val="00B76128"/>
    <w:rsid w:val="00B771DD"/>
    <w:rsid w:val="00B77C49"/>
    <w:rsid w:val="00B817CD"/>
    <w:rsid w:val="00B83E43"/>
    <w:rsid w:val="00B85EAE"/>
    <w:rsid w:val="00B86462"/>
    <w:rsid w:val="00B86CE2"/>
    <w:rsid w:val="00B874EF"/>
    <w:rsid w:val="00B91523"/>
    <w:rsid w:val="00B9269E"/>
    <w:rsid w:val="00B93528"/>
    <w:rsid w:val="00B947DE"/>
    <w:rsid w:val="00B94B40"/>
    <w:rsid w:val="00B94D0E"/>
    <w:rsid w:val="00B963ED"/>
    <w:rsid w:val="00B97BDC"/>
    <w:rsid w:val="00BA038F"/>
    <w:rsid w:val="00BA31E5"/>
    <w:rsid w:val="00BB664D"/>
    <w:rsid w:val="00BB764C"/>
    <w:rsid w:val="00BC2E39"/>
    <w:rsid w:val="00BC4333"/>
    <w:rsid w:val="00BC4336"/>
    <w:rsid w:val="00BC4397"/>
    <w:rsid w:val="00BC4709"/>
    <w:rsid w:val="00BC6080"/>
    <w:rsid w:val="00BD0165"/>
    <w:rsid w:val="00BD0370"/>
    <w:rsid w:val="00BD7625"/>
    <w:rsid w:val="00BE219B"/>
    <w:rsid w:val="00BE2D37"/>
    <w:rsid w:val="00BE32A0"/>
    <w:rsid w:val="00BE3A28"/>
    <w:rsid w:val="00BE3BDA"/>
    <w:rsid w:val="00BF024C"/>
    <w:rsid w:val="00BF1405"/>
    <w:rsid w:val="00BF20F5"/>
    <w:rsid w:val="00BF2883"/>
    <w:rsid w:val="00BF29D9"/>
    <w:rsid w:val="00BF4199"/>
    <w:rsid w:val="00BF629C"/>
    <w:rsid w:val="00BF6C09"/>
    <w:rsid w:val="00C027E4"/>
    <w:rsid w:val="00C0797B"/>
    <w:rsid w:val="00C10A27"/>
    <w:rsid w:val="00C11129"/>
    <w:rsid w:val="00C122A8"/>
    <w:rsid w:val="00C13848"/>
    <w:rsid w:val="00C1465C"/>
    <w:rsid w:val="00C14A00"/>
    <w:rsid w:val="00C150CE"/>
    <w:rsid w:val="00C20A6E"/>
    <w:rsid w:val="00C2139D"/>
    <w:rsid w:val="00C2225F"/>
    <w:rsid w:val="00C23104"/>
    <w:rsid w:val="00C23635"/>
    <w:rsid w:val="00C248BE"/>
    <w:rsid w:val="00C24D8D"/>
    <w:rsid w:val="00C3049E"/>
    <w:rsid w:val="00C31C7B"/>
    <w:rsid w:val="00C342BB"/>
    <w:rsid w:val="00C36907"/>
    <w:rsid w:val="00C36F4F"/>
    <w:rsid w:val="00C36F6C"/>
    <w:rsid w:val="00C401D4"/>
    <w:rsid w:val="00C40DDD"/>
    <w:rsid w:val="00C42117"/>
    <w:rsid w:val="00C50B04"/>
    <w:rsid w:val="00C5128D"/>
    <w:rsid w:val="00C53708"/>
    <w:rsid w:val="00C6159E"/>
    <w:rsid w:val="00C61824"/>
    <w:rsid w:val="00C67349"/>
    <w:rsid w:val="00C7058E"/>
    <w:rsid w:val="00C71980"/>
    <w:rsid w:val="00C7326C"/>
    <w:rsid w:val="00C75376"/>
    <w:rsid w:val="00C76318"/>
    <w:rsid w:val="00C763FC"/>
    <w:rsid w:val="00C7708D"/>
    <w:rsid w:val="00C77FBF"/>
    <w:rsid w:val="00C8151A"/>
    <w:rsid w:val="00C81719"/>
    <w:rsid w:val="00C82B89"/>
    <w:rsid w:val="00C8349E"/>
    <w:rsid w:val="00C90EA0"/>
    <w:rsid w:val="00C95F7D"/>
    <w:rsid w:val="00CA050F"/>
    <w:rsid w:val="00CA31F7"/>
    <w:rsid w:val="00CA35EA"/>
    <w:rsid w:val="00CA45D4"/>
    <w:rsid w:val="00CA47EF"/>
    <w:rsid w:val="00CA64AC"/>
    <w:rsid w:val="00CA7135"/>
    <w:rsid w:val="00CA71D4"/>
    <w:rsid w:val="00CB2A74"/>
    <w:rsid w:val="00CB2F0F"/>
    <w:rsid w:val="00CB31D8"/>
    <w:rsid w:val="00CB3520"/>
    <w:rsid w:val="00CB6241"/>
    <w:rsid w:val="00CB6923"/>
    <w:rsid w:val="00CB7B79"/>
    <w:rsid w:val="00CC00BF"/>
    <w:rsid w:val="00CC0F8C"/>
    <w:rsid w:val="00CC2E36"/>
    <w:rsid w:val="00CC32B9"/>
    <w:rsid w:val="00CC5805"/>
    <w:rsid w:val="00CC7818"/>
    <w:rsid w:val="00CD140D"/>
    <w:rsid w:val="00CD14A4"/>
    <w:rsid w:val="00CD1C57"/>
    <w:rsid w:val="00CE2194"/>
    <w:rsid w:val="00CE2254"/>
    <w:rsid w:val="00CE23FD"/>
    <w:rsid w:val="00CE2AF1"/>
    <w:rsid w:val="00CE54DA"/>
    <w:rsid w:val="00CE640D"/>
    <w:rsid w:val="00CF0549"/>
    <w:rsid w:val="00CF3669"/>
    <w:rsid w:val="00CF56CB"/>
    <w:rsid w:val="00CF77DD"/>
    <w:rsid w:val="00D0003C"/>
    <w:rsid w:val="00D01951"/>
    <w:rsid w:val="00D04872"/>
    <w:rsid w:val="00D04AFA"/>
    <w:rsid w:val="00D050CC"/>
    <w:rsid w:val="00D0610F"/>
    <w:rsid w:val="00D07C9F"/>
    <w:rsid w:val="00D11799"/>
    <w:rsid w:val="00D11F55"/>
    <w:rsid w:val="00D141E7"/>
    <w:rsid w:val="00D17695"/>
    <w:rsid w:val="00D21302"/>
    <w:rsid w:val="00D22E17"/>
    <w:rsid w:val="00D232F6"/>
    <w:rsid w:val="00D23F02"/>
    <w:rsid w:val="00D270FA"/>
    <w:rsid w:val="00D30095"/>
    <w:rsid w:val="00D30722"/>
    <w:rsid w:val="00D309BA"/>
    <w:rsid w:val="00D327CF"/>
    <w:rsid w:val="00D33656"/>
    <w:rsid w:val="00D365BB"/>
    <w:rsid w:val="00D41216"/>
    <w:rsid w:val="00D41D3C"/>
    <w:rsid w:val="00D44500"/>
    <w:rsid w:val="00D47BBD"/>
    <w:rsid w:val="00D62D97"/>
    <w:rsid w:val="00D63960"/>
    <w:rsid w:val="00D650B7"/>
    <w:rsid w:val="00D67B57"/>
    <w:rsid w:val="00D7129D"/>
    <w:rsid w:val="00D71CF7"/>
    <w:rsid w:val="00D72C03"/>
    <w:rsid w:val="00D74BA6"/>
    <w:rsid w:val="00D8041C"/>
    <w:rsid w:val="00D816F9"/>
    <w:rsid w:val="00D81DE8"/>
    <w:rsid w:val="00D8492D"/>
    <w:rsid w:val="00D8668D"/>
    <w:rsid w:val="00D86C4F"/>
    <w:rsid w:val="00D90AC4"/>
    <w:rsid w:val="00D90FBB"/>
    <w:rsid w:val="00D920B2"/>
    <w:rsid w:val="00D93C75"/>
    <w:rsid w:val="00D97706"/>
    <w:rsid w:val="00DA0590"/>
    <w:rsid w:val="00DA3C2F"/>
    <w:rsid w:val="00DA4A4C"/>
    <w:rsid w:val="00DA6032"/>
    <w:rsid w:val="00DB5E15"/>
    <w:rsid w:val="00DB7D49"/>
    <w:rsid w:val="00DB7F7F"/>
    <w:rsid w:val="00DC2493"/>
    <w:rsid w:val="00DC2667"/>
    <w:rsid w:val="00DC6486"/>
    <w:rsid w:val="00DC761A"/>
    <w:rsid w:val="00DC761F"/>
    <w:rsid w:val="00DC7672"/>
    <w:rsid w:val="00DD2316"/>
    <w:rsid w:val="00DD316E"/>
    <w:rsid w:val="00DD50F7"/>
    <w:rsid w:val="00DE0CD7"/>
    <w:rsid w:val="00DE1B1B"/>
    <w:rsid w:val="00DE1C9E"/>
    <w:rsid w:val="00DE241F"/>
    <w:rsid w:val="00DE255A"/>
    <w:rsid w:val="00DE2A9A"/>
    <w:rsid w:val="00DE3405"/>
    <w:rsid w:val="00DE3E04"/>
    <w:rsid w:val="00DE4EC9"/>
    <w:rsid w:val="00DE6A08"/>
    <w:rsid w:val="00DF4203"/>
    <w:rsid w:val="00DF425F"/>
    <w:rsid w:val="00DF6B00"/>
    <w:rsid w:val="00DF7B82"/>
    <w:rsid w:val="00E00FEB"/>
    <w:rsid w:val="00E01955"/>
    <w:rsid w:val="00E01F37"/>
    <w:rsid w:val="00E03A54"/>
    <w:rsid w:val="00E049B1"/>
    <w:rsid w:val="00E07539"/>
    <w:rsid w:val="00E07901"/>
    <w:rsid w:val="00E11F31"/>
    <w:rsid w:val="00E13704"/>
    <w:rsid w:val="00E15F04"/>
    <w:rsid w:val="00E16A50"/>
    <w:rsid w:val="00E2125C"/>
    <w:rsid w:val="00E21682"/>
    <w:rsid w:val="00E24E17"/>
    <w:rsid w:val="00E266F2"/>
    <w:rsid w:val="00E267CC"/>
    <w:rsid w:val="00E26D14"/>
    <w:rsid w:val="00E312BD"/>
    <w:rsid w:val="00E33969"/>
    <w:rsid w:val="00E34B10"/>
    <w:rsid w:val="00E34E0A"/>
    <w:rsid w:val="00E369DD"/>
    <w:rsid w:val="00E401CD"/>
    <w:rsid w:val="00E4199F"/>
    <w:rsid w:val="00E46308"/>
    <w:rsid w:val="00E473EA"/>
    <w:rsid w:val="00E50BBE"/>
    <w:rsid w:val="00E553CA"/>
    <w:rsid w:val="00E604A6"/>
    <w:rsid w:val="00E62285"/>
    <w:rsid w:val="00E62572"/>
    <w:rsid w:val="00E66E81"/>
    <w:rsid w:val="00E67388"/>
    <w:rsid w:val="00E673DB"/>
    <w:rsid w:val="00E719F0"/>
    <w:rsid w:val="00E768F4"/>
    <w:rsid w:val="00E76BAA"/>
    <w:rsid w:val="00E80552"/>
    <w:rsid w:val="00E82882"/>
    <w:rsid w:val="00E85F68"/>
    <w:rsid w:val="00E91B48"/>
    <w:rsid w:val="00E938AD"/>
    <w:rsid w:val="00E96E04"/>
    <w:rsid w:val="00E97229"/>
    <w:rsid w:val="00E97E2E"/>
    <w:rsid w:val="00EA0946"/>
    <w:rsid w:val="00EA337A"/>
    <w:rsid w:val="00EA7CC4"/>
    <w:rsid w:val="00EA7FEF"/>
    <w:rsid w:val="00EB0976"/>
    <w:rsid w:val="00EB141A"/>
    <w:rsid w:val="00EB7DBA"/>
    <w:rsid w:val="00EC06D3"/>
    <w:rsid w:val="00EC1705"/>
    <w:rsid w:val="00EC2286"/>
    <w:rsid w:val="00ED1A2E"/>
    <w:rsid w:val="00ED2702"/>
    <w:rsid w:val="00ED3ADA"/>
    <w:rsid w:val="00ED4064"/>
    <w:rsid w:val="00ED4799"/>
    <w:rsid w:val="00EE0312"/>
    <w:rsid w:val="00EE17AE"/>
    <w:rsid w:val="00EE2704"/>
    <w:rsid w:val="00EE2F28"/>
    <w:rsid w:val="00EE47E9"/>
    <w:rsid w:val="00EE7800"/>
    <w:rsid w:val="00EE7E9A"/>
    <w:rsid w:val="00EF1E80"/>
    <w:rsid w:val="00EF4CCB"/>
    <w:rsid w:val="00EF50CF"/>
    <w:rsid w:val="00EF7EA8"/>
    <w:rsid w:val="00F00D48"/>
    <w:rsid w:val="00F01BAD"/>
    <w:rsid w:val="00F02867"/>
    <w:rsid w:val="00F02D92"/>
    <w:rsid w:val="00F03C51"/>
    <w:rsid w:val="00F07668"/>
    <w:rsid w:val="00F07E54"/>
    <w:rsid w:val="00F11E62"/>
    <w:rsid w:val="00F12E8A"/>
    <w:rsid w:val="00F153A3"/>
    <w:rsid w:val="00F179B6"/>
    <w:rsid w:val="00F21758"/>
    <w:rsid w:val="00F21D79"/>
    <w:rsid w:val="00F22116"/>
    <w:rsid w:val="00F234D4"/>
    <w:rsid w:val="00F23974"/>
    <w:rsid w:val="00F24AD7"/>
    <w:rsid w:val="00F24CF4"/>
    <w:rsid w:val="00F24FC3"/>
    <w:rsid w:val="00F270C3"/>
    <w:rsid w:val="00F27961"/>
    <w:rsid w:val="00F30263"/>
    <w:rsid w:val="00F33493"/>
    <w:rsid w:val="00F341C6"/>
    <w:rsid w:val="00F41085"/>
    <w:rsid w:val="00F414CB"/>
    <w:rsid w:val="00F418A6"/>
    <w:rsid w:val="00F41E35"/>
    <w:rsid w:val="00F42148"/>
    <w:rsid w:val="00F45627"/>
    <w:rsid w:val="00F4700A"/>
    <w:rsid w:val="00F50B4E"/>
    <w:rsid w:val="00F50B7B"/>
    <w:rsid w:val="00F51109"/>
    <w:rsid w:val="00F52823"/>
    <w:rsid w:val="00F5621F"/>
    <w:rsid w:val="00F609F1"/>
    <w:rsid w:val="00F61EA2"/>
    <w:rsid w:val="00F66E95"/>
    <w:rsid w:val="00F67623"/>
    <w:rsid w:val="00F711A4"/>
    <w:rsid w:val="00F76B70"/>
    <w:rsid w:val="00F77A11"/>
    <w:rsid w:val="00F80930"/>
    <w:rsid w:val="00F82FC8"/>
    <w:rsid w:val="00F84C3C"/>
    <w:rsid w:val="00F8677B"/>
    <w:rsid w:val="00F86A80"/>
    <w:rsid w:val="00F87ED5"/>
    <w:rsid w:val="00F92C27"/>
    <w:rsid w:val="00F94A60"/>
    <w:rsid w:val="00F95903"/>
    <w:rsid w:val="00F96F5A"/>
    <w:rsid w:val="00F97413"/>
    <w:rsid w:val="00F97D29"/>
    <w:rsid w:val="00FA5A17"/>
    <w:rsid w:val="00FA790B"/>
    <w:rsid w:val="00FB2893"/>
    <w:rsid w:val="00FB33C4"/>
    <w:rsid w:val="00FB3D26"/>
    <w:rsid w:val="00FB795F"/>
    <w:rsid w:val="00FC005D"/>
    <w:rsid w:val="00FC1F14"/>
    <w:rsid w:val="00FC3108"/>
    <w:rsid w:val="00FC421A"/>
    <w:rsid w:val="00FC5600"/>
    <w:rsid w:val="00FC6454"/>
    <w:rsid w:val="00FD0597"/>
    <w:rsid w:val="00FD4C31"/>
    <w:rsid w:val="00FD7DA7"/>
    <w:rsid w:val="00FE0191"/>
    <w:rsid w:val="00FE377C"/>
    <w:rsid w:val="00FE4933"/>
    <w:rsid w:val="00FE5249"/>
    <w:rsid w:val="00FE6B07"/>
    <w:rsid w:val="00FE7856"/>
    <w:rsid w:val="00FE78EA"/>
    <w:rsid w:val="00FF0274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FC21EF0-7E7F-40D8-A652-C5F900FE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01B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049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49B1"/>
  </w:style>
  <w:style w:type="paragraph" w:styleId="Pieddepage">
    <w:name w:val="footer"/>
    <w:basedOn w:val="Normal"/>
    <w:link w:val="PieddepageCar"/>
    <w:uiPriority w:val="99"/>
    <w:unhideWhenUsed/>
    <w:rsid w:val="00E049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49B1"/>
  </w:style>
  <w:style w:type="table" w:styleId="Grilledutableau">
    <w:name w:val="Table Grid"/>
    <w:basedOn w:val="TableauNormal"/>
    <w:uiPriority w:val="59"/>
    <w:rsid w:val="00074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2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57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F41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fontstyle01">
    <w:name w:val="fontstyle01"/>
    <w:basedOn w:val="Policepardfaut"/>
    <w:rsid w:val="00EA7FE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85BBE"/>
  </w:style>
  <w:style w:type="paragraph" w:customStyle="1" w:styleId="Style16">
    <w:name w:val="Style16"/>
    <w:basedOn w:val="Normal"/>
    <w:link w:val="Style16Car"/>
    <w:qFormat/>
    <w:rsid w:val="00982D0B"/>
    <w:pPr>
      <w:bidi/>
      <w:spacing w:after="0" w:line="360" w:lineRule="auto"/>
      <w:ind w:left="226"/>
      <w:contextualSpacing/>
      <w:jc w:val="both"/>
    </w:pPr>
    <w:rPr>
      <w:rFonts w:asciiTheme="majorBidi" w:eastAsiaTheme="minorEastAsia" w:hAnsiTheme="majorBidi" w:cs="Times New Roman"/>
      <w:sz w:val="28"/>
      <w:szCs w:val="28"/>
      <w:lang w:eastAsia="fr-FR"/>
    </w:rPr>
  </w:style>
  <w:style w:type="character" w:customStyle="1" w:styleId="Style16Car">
    <w:name w:val="Style16 Car"/>
    <w:basedOn w:val="Policepardfaut"/>
    <w:link w:val="Style16"/>
    <w:rsid w:val="00982D0B"/>
    <w:rPr>
      <w:rFonts w:asciiTheme="majorBidi" w:eastAsiaTheme="minorEastAsia" w:hAnsiTheme="majorBidi" w:cs="Times New Roman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FCA58-FF15-4D9F-A06E-993F36F6006F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B14FF012-F5FB-48B5-AE5A-25448C143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1217</TotalTime>
  <Pages>2</Pages>
  <Words>1460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Dual</dc:creator>
  <cp:keywords/>
  <dc:description/>
  <cp:lastModifiedBy>Dual</cp:lastModifiedBy>
  <cp:revision>345</cp:revision>
  <cp:lastPrinted>2022-11-08T07:27:00Z</cp:lastPrinted>
  <dcterms:created xsi:type="dcterms:W3CDTF">2019-10-28T09:48:00Z</dcterms:created>
  <dcterms:modified xsi:type="dcterms:W3CDTF">2022-11-08T07:29:00Z</dcterms:modified>
  <cp:contentStatus/>
</cp:coreProperties>
</file>