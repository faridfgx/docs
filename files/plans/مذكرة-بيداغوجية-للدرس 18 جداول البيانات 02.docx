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4A2A4A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4A2A4A" w:rsidRPr="004A2A4A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 w:rsidR="004A2A4A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                                            </w:t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     </w:t>
      </w:r>
      <w:r w:rsidR="004A2A4A">
        <w:rPr>
          <w:rFonts w:ascii="Al-Jazeera-Arabic-Bold" w:eastAsia="Arial Unicode MS" w:hAnsi="Al-Jazeera-Arabic-Bold" w:cs="Al-Jazeera-Arabic-Bold" w:hint="cs"/>
          <w:rtl/>
        </w:rPr>
        <w:t xml:space="preserve">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  <w:r w:rsidR="004A2A4A">
        <w:rPr>
          <w:rFonts w:ascii="Al-Jazeera-Arabic-Bold" w:eastAsia="Arial Unicode MS" w:hAnsi="Al-Jazeera-Arabic-Bold" w:cs="Al-Jazeera-Arabic-Bold" w:hint="cs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9C6204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9C6204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A13699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0</w:t>
            </w:r>
            <w:r w:rsidR="00A13699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4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EC0BF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جداول البيانات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0</w:t>
            </w:r>
            <w:r w:rsidR="00A13699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2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A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651FE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</w:t>
            </w:r>
            <w:r w:rsidR="00A13699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8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9C620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A13699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A13699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يتمكن من فرز و ترتيب البيانات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A13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0</w:t>
            </w:r>
            <w:r w:rsidR="00A13699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2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 xml:space="preserve">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ساع</w:t>
            </w:r>
            <w:r w:rsidR="00A13699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ات/ 04 ساعات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A13699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A13699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18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4443"/>
        <w:gridCol w:w="6239"/>
      </w:tblGrid>
      <w:tr w:rsidR="0093294B" w:rsidRPr="00327558" w:rsidTr="00E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6239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E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C6204" w:rsidRDefault="009C6204" w:rsidP="009C6204">
            <w:pPr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</w:pPr>
          </w:p>
          <w:p w:rsidR="00FD07FF" w:rsidRPr="00A13699" w:rsidRDefault="00322B11" w:rsidP="00A13699">
            <w:pPr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  <w:lang w:val="en-CA" w:bidi="ar-DZ"/>
              </w:rPr>
            </w:pPr>
            <w:r w:rsidRPr="00A13699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  <w:lang w:val="en-CA" w:bidi="ar-DZ"/>
              </w:rPr>
              <w:t xml:space="preserve">س1: </w:t>
            </w:r>
            <w:r w:rsidR="00A13699" w:rsidRPr="00A13699">
              <w:rPr>
                <w:rFonts w:ascii="Al-Jazeera-Arabic-Bold" w:eastAsia="Arial Unicode MS" w:hAnsi="Al-Jazeera-Arabic-Bold" w:cs="Al-Jazeera-Arabic-Bold" w:hint="cs"/>
                <w:color w:val="auto"/>
                <w:sz w:val="18"/>
                <w:szCs w:val="18"/>
                <w:rtl/>
                <w:lang w:val="en-CA" w:bidi="ar-DZ"/>
              </w:rPr>
              <w:t>ماهو البرنامج المستعمل للحساب في الجداول ؟</w:t>
            </w:r>
          </w:p>
          <w:p w:rsidR="00FD07FF" w:rsidRPr="00327558" w:rsidRDefault="00FD07FF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</w:p>
        </w:tc>
        <w:tc>
          <w:tcPr>
            <w:tcW w:w="6239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A13699" w:rsidRDefault="00A13699" w:rsidP="00A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</w:pPr>
          </w:p>
          <w:p w:rsidR="009C6204" w:rsidRPr="00A13699" w:rsidRDefault="00681249" w:rsidP="00A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A1369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(01) :</w:t>
            </w:r>
            <w:r w:rsidRPr="00A1369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9C6204" w:rsidRPr="00A13699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EC0BFA" w:rsidRPr="00A13699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أن يتمكن </w:t>
            </w:r>
            <w:r w:rsidR="00A13699" w:rsidRPr="00A13699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>من فرز و ترتيب البيانات حسب معيار أو أكثر</w:t>
            </w:r>
          </w:p>
          <w:p w:rsidR="003E5B4D" w:rsidRPr="00EC0BFA" w:rsidRDefault="003E5B4D" w:rsidP="00E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000000" w:themeColor="text1"/>
                <w:rtl/>
                <w:lang w:val="fr-FR" w:bidi="ar-DZ"/>
              </w:rPr>
            </w:pPr>
          </w:p>
        </w:tc>
      </w:tr>
      <w:tr w:rsidR="00E54179" w:rsidRPr="00327558" w:rsidTr="00E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E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A13699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EC0BFA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="00A13699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18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،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الكتاب المدرسي</w:t>
            </w:r>
          </w:p>
        </w:tc>
      </w:tr>
    </w:tbl>
    <w:tbl>
      <w:tblPr>
        <w:tblStyle w:val="Grilledutableau"/>
        <w:bidiVisual/>
        <w:tblW w:w="11345" w:type="dxa"/>
        <w:tblInd w:w="-12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986"/>
        <w:gridCol w:w="8643"/>
        <w:gridCol w:w="709"/>
        <w:gridCol w:w="9"/>
      </w:tblGrid>
      <w:tr w:rsidR="00614E57" w:rsidRPr="00327558" w:rsidTr="007E673C">
        <w:trPr>
          <w:gridAfter w:val="1"/>
          <w:wAfter w:w="9" w:type="dxa"/>
          <w:trHeight w:val="309"/>
        </w:trPr>
        <w:tc>
          <w:tcPr>
            <w:tcW w:w="998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7E673C">
        <w:trPr>
          <w:gridAfter w:val="1"/>
          <w:wAfter w:w="9" w:type="dxa"/>
          <w:trHeight w:val="439"/>
        </w:trPr>
        <w:tc>
          <w:tcPr>
            <w:tcW w:w="998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986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A2A4A">
              <w:rPr>
                <w:rFonts w:ascii="Al-Jazeera-Arabic-Bold" w:hAnsi="Al-Jazeera-Arabic-Bold" w:cs="Al-Jazeera-Arabic-Bold"/>
                <w:b/>
                <w:bCs/>
                <w:sz w:val="18"/>
                <w:szCs w:val="18"/>
                <w:rtl/>
                <w:lang w:bidi="ar-DZ"/>
              </w:rPr>
              <w:t>الكفاءة المستهدفة</w:t>
            </w:r>
          </w:p>
        </w:tc>
        <w:tc>
          <w:tcPr>
            <w:tcW w:w="8643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709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7E673C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7E673C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المدة</w:t>
            </w:r>
          </w:p>
        </w:tc>
      </w:tr>
      <w:tr w:rsidR="00CC14A4" w:rsidRPr="00327558" w:rsidTr="007E673C">
        <w:trPr>
          <w:gridAfter w:val="1"/>
          <w:wAfter w:w="9" w:type="dxa"/>
          <w:trHeight w:val="1167"/>
        </w:trPr>
        <w:tc>
          <w:tcPr>
            <w:tcW w:w="998" w:type="dxa"/>
            <w:shd w:val="clear" w:color="auto" w:fill="C6D9F1" w:themeFill="text2" w:themeFillTint="33"/>
          </w:tcPr>
          <w:p w:rsidR="00381278" w:rsidRPr="007E673C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7E673C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7E673C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التحضير</w:t>
            </w:r>
          </w:p>
        </w:tc>
        <w:tc>
          <w:tcPr>
            <w:tcW w:w="986" w:type="dxa"/>
          </w:tcPr>
          <w:p w:rsidR="00381278" w:rsidRPr="007E673C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43" w:type="dxa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381278" w:rsidRPr="007E673C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7E673C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7E673C">
        <w:trPr>
          <w:gridAfter w:val="1"/>
          <w:wAfter w:w="9" w:type="dxa"/>
          <w:trHeight w:val="2152"/>
        </w:trPr>
        <w:tc>
          <w:tcPr>
            <w:tcW w:w="998" w:type="dxa"/>
            <w:shd w:val="clear" w:color="auto" w:fill="F2DBDB" w:themeFill="accent2" w:themeFillTint="33"/>
            <w:vAlign w:val="center"/>
          </w:tcPr>
          <w:p w:rsidR="00381278" w:rsidRPr="007E673C" w:rsidRDefault="00381278" w:rsidP="005905C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E67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986" w:type="dxa"/>
            <w:vAlign w:val="center"/>
          </w:tcPr>
          <w:p w:rsidR="00381278" w:rsidRPr="00614E57" w:rsidRDefault="00381278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8643" w:type="dxa"/>
          </w:tcPr>
          <w:p w:rsidR="00681249" w:rsidRDefault="00A13699" w:rsidP="00EC0BFA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اليك الجداول التالية :</w:t>
            </w:r>
          </w:p>
          <w:p w:rsidR="008736C2" w:rsidRDefault="008736C2" w:rsidP="008736C2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</w:p>
          <w:p w:rsidR="008736C2" w:rsidRPr="00FD07FF" w:rsidRDefault="008736C2" w:rsidP="008736C2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8736C2"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sz w:val="20"/>
                <w:szCs w:val="20"/>
                <w:rtl/>
                <w:lang w:val="en-US"/>
              </w:rPr>
              <w:drawing>
                <wp:inline distT="0" distB="0" distL="0" distR="0" wp14:anchorId="3270FB4F" wp14:editId="5E096538">
                  <wp:extent cx="4984750" cy="2489835"/>
                  <wp:effectExtent l="0" t="0" r="6350" b="5715"/>
                  <wp:docPr id="268" name="Imag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55F3" w:rsidRPr="00E8679B" w:rsidRDefault="00E8679B" w:rsidP="00A13699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5A7F6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 xml:space="preserve">: 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هو </w:t>
            </w:r>
            <w:r w:rsidR="00A13699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الفرق بين الجدولين 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71D38" w:rsidRPr="00A13699" w:rsidRDefault="00A13699" w:rsidP="00FD07FF">
            <w:pPr>
              <w:pStyle w:val="Paragraphedeliste"/>
              <w:bidi/>
              <w:ind w:left="0"/>
              <w:rPr>
                <w:rFonts w:ascii="Cambria" w:eastAsia="Arial Unicode MS" w:hAnsi="Cambria" w:cs="Segoe UI"/>
                <w:color w:val="00B050"/>
                <w:lang w:val="en-US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الجدول على اليسار مرتب حسب المعدل و هذا راجع إلى خاصية الفرز و ترتيب البيانات في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EXCEL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7E673C">
        <w:trPr>
          <w:gridAfter w:val="1"/>
          <w:wAfter w:w="9" w:type="dxa"/>
          <w:trHeight w:val="1545"/>
        </w:trPr>
        <w:tc>
          <w:tcPr>
            <w:tcW w:w="998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FE520FC" wp14:editId="342F2855">
                      <wp:simplePos x="0" y="0"/>
                      <wp:positionH relativeFrom="column">
                        <wp:posOffset>-310196</wp:posOffset>
                      </wp:positionH>
                      <wp:positionV relativeFrom="paragraph">
                        <wp:posOffset>585787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4.4pt;margin-top:46.1pt;width:106.3pt;height:28.7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Cnye373wAAAAgBAAAPAAAAAAAAAAAAAAAAAOQEAABkcnMvZG93bnJldi54bWxQSwUG&#10;AAAAAAQABADzAAAA8A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DD282A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DD282A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86" w:type="dxa"/>
            <w:vAlign w:val="center"/>
          </w:tcPr>
          <w:p w:rsidR="00D1499E" w:rsidRPr="00A13699" w:rsidRDefault="00D1499E" w:rsidP="00A13699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rtl/>
                <w:lang w:val="fr-FR" w:bidi="ar-DZ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</w:t>
            </w:r>
            <w:r w:rsidR="00A13699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خاصية الفرز و ترتيب البيانات</w:t>
            </w:r>
          </w:p>
          <w:p w:rsidR="00322B11" w:rsidRPr="00322B11" w:rsidRDefault="00322B11" w:rsidP="005905C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8643" w:type="dxa"/>
            <w:tcBorders>
              <w:bottom w:val="single" w:sz="8" w:space="0" w:color="4F6228" w:themeColor="accent3" w:themeShade="80"/>
            </w:tcBorders>
          </w:tcPr>
          <w:p w:rsidR="009B77F6" w:rsidRPr="00FD07FF" w:rsidRDefault="009B77F6" w:rsidP="009B77F6">
            <w:pPr>
              <w:ind w:left="720"/>
              <w:rPr>
                <w:sz w:val="4"/>
                <w:szCs w:val="4"/>
                <w:rtl/>
                <w:lang w:bidi="ar-DZ"/>
              </w:rPr>
            </w:pPr>
          </w:p>
          <w:p w:rsidR="009B77F6" w:rsidRPr="00614E57" w:rsidRDefault="00E8679B" w:rsidP="00A13699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</w:t>
            </w:r>
            <w:r w:rsidR="00A1369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هي خاصية فرز و ترتيب البيانات 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BF3B69" w:rsidRPr="00BF3B69" w:rsidRDefault="00A13699" w:rsidP="00805B5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هو </w:t>
            </w:r>
            <w:r w:rsidR="00805B5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عادة ترتيبها حسب القيم العددية مثل المعدل ، تاريخ الميلاد .... أو النصية مثل الإسم، اللقب ... تصاعديا أو تنازليا </w:t>
            </w:r>
            <w:r w:rsidR="00BF3B69" w:rsidRPr="00BF3B6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. </w:t>
            </w:r>
          </w:p>
          <w:p w:rsidR="00625BA7" w:rsidRPr="00BF3B69" w:rsidRDefault="00625BA7" w:rsidP="00FD07FF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786"/>
              <w:jc w:val="both"/>
              <w:rPr>
                <w:rFonts w:ascii="Cambria" w:hAnsi="Cambria" w:cs="Al-Jazeera-Arabic-Bold"/>
                <w:color w:val="000000"/>
                <w:rtl/>
                <w:lang w:val="en-US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7E673C">
        <w:trPr>
          <w:gridAfter w:val="1"/>
          <w:wAfter w:w="9" w:type="dxa"/>
          <w:trHeight w:val="60"/>
        </w:trPr>
        <w:tc>
          <w:tcPr>
            <w:tcW w:w="998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86" w:type="dxa"/>
            <w:vAlign w:val="center"/>
          </w:tcPr>
          <w:p w:rsidR="00322B11" w:rsidRPr="00322B11" w:rsidRDefault="00A13699" w:rsidP="00527BCD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فوائد فرز البيانات</w:t>
            </w:r>
          </w:p>
          <w:p w:rsidR="002309C1" w:rsidRPr="007E1D9F" w:rsidRDefault="002309C1" w:rsidP="00527BCD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43" w:type="dxa"/>
          </w:tcPr>
          <w:p w:rsidR="00260A1C" w:rsidRPr="00E0103F" w:rsidRDefault="00260A1C" w:rsidP="00FD07FF">
            <w:pPr>
              <w:pStyle w:val="Paragraphedeliste"/>
              <w:bidi/>
              <w:ind w:left="0"/>
              <w:jc w:val="center"/>
              <w:rPr>
                <w:rFonts w:ascii="Segoe UI" w:eastAsia="Arial Unicode MS" w:hAnsi="Segoe UI" w:cs="Segoe UI"/>
                <w:sz w:val="28"/>
                <w:szCs w:val="28"/>
                <w:rtl/>
              </w:rPr>
            </w:pPr>
          </w:p>
          <w:p w:rsidR="009B77F6" w:rsidRPr="00E0103F" w:rsidRDefault="009B77F6" w:rsidP="00A13699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س : </w:t>
            </w:r>
            <w:r w:rsidR="00A1369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ماهي الفائدة من فرز البيانات في الجدول </w:t>
            </w: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؟</w:t>
            </w:r>
          </w:p>
          <w:p w:rsidR="00E67AF1" w:rsidRDefault="009539D8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A13699" w:rsidRPr="007E673C" w:rsidRDefault="00A13699" w:rsidP="00A13699">
            <w:pPr>
              <w:pStyle w:val="Paragraphedeliste"/>
              <w:numPr>
                <w:ilvl w:val="0"/>
                <w:numId w:val="8"/>
              </w:numPr>
              <w:bidi/>
              <w:rPr>
                <w:rFonts w:ascii="Al-Jazeera-Arabic-Bold" w:eastAsia="Arial Unicode MS" w:hAnsi="Al-Jazeera-Arabic-Bold" w:cs="Al-Jazeera-Arabic-Bold"/>
                <w:sz w:val="24"/>
                <w:szCs w:val="24"/>
              </w:rPr>
            </w:pPr>
            <w:bookmarkStart w:id="0" w:name="_GoBack"/>
            <w:r w:rsidRPr="007E673C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</w:rPr>
              <w:t xml:space="preserve">المعاينة بشكل أسرع </w:t>
            </w:r>
          </w:p>
          <w:p w:rsidR="00A13699" w:rsidRPr="007E673C" w:rsidRDefault="00A13699" w:rsidP="00A13699">
            <w:pPr>
              <w:pStyle w:val="Paragraphedeliste"/>
              <w:numPr>
                <w:ilvl w:val="0"/>
                <w:numId w:val="8"/>
              </w:numPr>
              <w:bidi/>
              <w:rPr>
                <w:rFonts w:ascii="Al-Jazeera-Arabic-Bold" w:eastAsia="Arial Unicode MS" w:hAnsi="Al-Jazeera-Arabic-Bold" w:cs="Al-Jazeera-Arabic-Bold"/>
                <w:sz w:val="24"/>
                <w:szCs w:val="24"/>
              </w:rPr>
            </w:pPr>
            <w:r w:rsidRPr="007E673C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</w:rPr>
              <w:t xml:space="preserve">الفهم بصورة أفضل </w:t>
            </w:r>
          </w:p>
          <w:p w:rsidR="00A13699" w:rsidRPr="007E673C" w:rsidRDefault="00A13699" w:rsidP="00A13699">
            <w:pPr>
              <w:pStyle w:val="Paragraphedeliste"/>
              <w:numPr>
                <w:ilvl w:val="0"/>
                <w:numId w:val="8"/>
              </w:numPr>
              <w:bidi/>
              <w:rPr>
                <w:rFonts w:ascii="Al-Jazeera-Arabic-Bold" w:eastAsia="Arial Unicode MS" w:hAnsi="Al-Jazeera-Arabic-Bold" w:cs="Al-Jazeera-Arabic-Bold"/>
                <w:sz w:val="24"/>
                <w:szCs w:val="24"/>
              </w:rPr>
            </w:pPr>
            <w:r w:rsidRPr="007E673C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</w:rPr>
              <w:t xml:space="preserve">التنظيم و اتخاذ قرارات سليمة </w:t>
            </w:r>
          </w:p>
          <w:bookmarkEnd w:id="0"/>
          <w:p w:rsidR="00527BCD" w:rsidRDefault="00527BCD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</w:p>
          <w:p w:rsidR="004A1ADA" w:rsidRPr="007D5BAA" w:rsidRDefault="004A1ADA" w:rsidP="004F517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egoe UI" w:eastAsia="Arial Unicode MS" w:hAnsi="Segoe UI" w:cs="Segoe UI"/>
                <w:sz w:val="6"/>
                <w:szCs w:val="6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527BCD" w:rsidTr="007E673C">
        <w:trPr>
          <w:gridAfter w:val="1"/>
          <w:wAfter w:w="9" w:type="dxa"/>
          <w:trHeight w:val="3520"/>
        </w:trPr>
        <w:tc>
          <w:tcPr>
            <w:tcW w:w="998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86" w:type="dxa"/>
            <w:vAlign w:val="center"/>
          </w:tcPr>
          <w:p w:rsidR="00527BCD" w:rsidRDefault="008736C2" w:rsidP="009F10EA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</w:t>
            </w:r>
            <w:r w:rsidR="009F10EA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فرز</w:t>
            </w: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 السريع</w:t>
            </w:r>
          </w:p>
        </w:tc>
        <w:tc>
          <w:tcPr>
            <w:tcW w:w="8643" w:type="dxa"/>
          </w:tcPr>
          <w:p w:rsidR="00A602C8" w:rsidRPr="00DB15E5" w:rsidRDefault="00A602C8" w:rsidP="00A602C8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</w:t>
            </w:r>
            <w:r w:rsidR="007E673C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ماهو الفرز السريع في جداول البيانات </w:t>
            </w:r>
            <w:r w:rsidR="007E673C"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؟</w:t>
            </w:r>
          </w:p>
          <w:p w:rsidR="00A602C8" w:rsidRPr="00DB15E5" w:rsidRDefault="00A602C8" w:rsidP="00A602C8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527BCD" w:rsidRDefault="00527BCD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A13699" w:rsidRDefault="00A13699" w:rsidP="00DB15E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نستعمله لما نريد ترتيب البيانات في الجدول وفق عمود واحد فقط و يتم ذلك باتباع المراحل التالية : </w:t>
            </w:r>
          </w:p>
          <w:p w:rsidR="008736C2" w:rsidRDefault="00A13699" w:rsidP="00A13699">
            <w:pPr>
              <w:pStyle w:val="Paragraphedeliste"/>
              <w:numPr>
                <w:ilvl w:val="0"/>
                <w:numId w:val="5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النقر على ا</w:t>
            </w:r>
            <w:r w:rsidR="008736C2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حدى الخلايا من العمود المراد ترتيب الجدول حسبه.</w:t>
            </w:r>
          </w:p>
          <w:p w:rsidR="008736C2" w:rsidRPr="008736C2" w:rsidRDefault="008736C2" w:rsidP="008736C2">
            <w:pPr>
              <w:pStyle w:val="Paragraphedeliste"/>
              <w:numPr>
                <w:ilvl w:val="0"/>
                <w:numId w:val="5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النقر على التبويب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 xml:space="preserve">Accueil </w:t>
            </w:r>
          </w:p>
          <w:p w:rsidR="008736C2" w:rsidRPr="007E673C" w:rsidRDefault="008736C2" w:rsidP="007E673C">
            <w:pPr>
              <w:pStyle w:val="Paragraphedeliste"/>
              <w:numPr>
                <w:ilvl w:val="0"/>
                <w:numId w:val="5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7E673C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في مجموعة تحرير (</w:t>
            </w:r>
            <w:r w:rsidRPr="007E673C"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 xml:space="preserve">Edition </w:t>
            </w:r>
            <w:r w:rsidRPr="007E673C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)</w:t>
            </w:r>
            <w:r w:rsidRPr="007E673C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7E673C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 النقر على فرز و تصفية (</w:t>
            </w:r>
            <w:r w:rsidRPr="007E673C"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Trier et Filtrer</w:t>
            </w:r>
            <w:r w:rsidRPr="007E673C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) </w:t>
            </w:r>
          </w:p>
          <w:p w:rsidR="008736C2" w:rsidRPr="007E673C" w:rsidRDefault="008736C2" w:rsidP="007E673C">
            <w:pPr>
              <w:pStyle w:val="Paragraphedeliste"/>
              <w:numPr>
                <w:ilvl w:val="0"/>
                <w:numId w:val="5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7E673C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اختيار نوع ال</w:t>
            </w:r>
            <w:r w:rsidR="009F10EA" w:rsidRPr="007E673C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فرز</w:t>
            </w:r>
            <w:r w:rsidRPr="007E673C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 و يكون حسب نوع البيانات : رقمية، حرفية أو تاريخ</w:t>
            </w:r>
          </w:p>
          <w:p w:rsidR="00600AE5" w:rsidRPr="007E673C" w:rsidRDefault="007E673C" w:rsidP="00600AE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46990</wp:posOffset>
                  </wp:positionV>
                  <wp:extent cx="5311140" cy="2103120"/>
                  <wp:effectExtent l="0" t="0" r="3810" b="0"/>
                  <wp:wrapTight wrapText="bothSides">
                    <wp:wrapPolygon edited="0">
                      <wp:start x="542" y="0"/>
                      <wp:lineTo x="0" y="1174"/>
                      <wp:lineTo x="0" y="21326"/>
                      <wp:lineTo x="18904" y="21326"/>
                      <wp:lineTo x="18904" y="18783"/>
                      <wp:lineTo x="21538" y="17609"/>
                      <wp:lineTo x="21538" y="12717"/>
                      <wp:lineTo x="18904" y="12522"/>
                      <wp:lineTo x="21538" y="10761"/>
                      <wp:lineTo x="21538" y="6065"/>
                      <wp:lineTo x="20608" y="4891"/>
                      <wp:lineTo x="18904" y="3130"/>
                      <wp:lineTo x="19059" y="978"/>
                      <wp:lineTo x="1085" y="0"/>
                      <wp:lineTo x="542" y="0"/>
                    </wp:wrapPolygon>
                  </wp:wrapTight>
                  <wp:docPr id="4" name="Image 4" descr="C:\Users\l_bak\AppData\Local\Temp\SNAGHTML2047d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_bak\AppData\Local\Temp\SNAGHTML2047d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14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8736C2" w:rsidRPr="007E673C" w:rsidRDefault="008736C2" w:rsidP="008736C2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8736C2" w:rsidRPr="008736C2" w:rsidRDefault="008736C2" w:rsidP="008736C2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  <w:lang w:bidi="ar-DZ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27BCD" w:rsidTr="007E673C">
        <w:trPr>
          <w:gridAfter w:val="1"/>
          <w:wAfter w:w="9" w:type="dxa"/>
          <w:trHeight w:val="3520"/>
        </w:trPr>
        <w:tc>
          <w:tcPr>
            <w:tcW w:w="998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86" w:type="dxa"/>
            <w:vAlign w:val="center"/>
          </w:tcPr>
          <w:p w:rsidR="00527BCD" w:rsidRDefault="009F10EA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الفرز حسب مستويين أو أكثر </w:t>
            </w:r>
          </w:p>
        </w:tc>
        <w:tc>
          <w:tcPr>
            <w:tcW w:w="8643" w:type="dxa"/>
          </w:tcPr>
          <w:p w:rsidR="00102A84" w:rsidRPr="00DB15E5" w:rsidRDefault="00102A84" w:rsidP="009F10EA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</w:t>
            </w:r>
            <w:r w:rsidR="009F10EA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ماهو الفرز بمستويات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؟</w:t>
            </w:r>
          </w:p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102A84" w:rsidRDefault="00102A84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7914F5" w:rsidRDefault="009F10EA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لما نريد أن نرتب جدول حسب عمودين مختلفين في نفس الوقت ، هنا يجب أن نحدد مستويات الفرز فنسمي العملية بالفرز بمستويات، و هي الأخرى تتم على مراحل و هي : </w:t>
            </w:r>
          </w:p>
          <w:p w:rsidR="009F10EA" w:rsidRDefault="00B66BE2" w:rsidP="00B66BE2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النقر على إحدى خلايا الجدول </w:t>
            </w:r>
          </w:p>
          <w:p w:rsidR="00B66BE2" w:rsidRPr="00B66BE2" w:rsidRDefault="00B66BE2" w:rsidP="00B66BE2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النقر على تبويب الصفحة الرئيسية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Accueil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، في مجموعة التحرير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Edition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النقر على فرز و تصفية (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Trier et Filtrer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) </w:t>
            </w:r>
          </w:p>
          <w:p w:rsidR="00B66BE2" w:rsidRPr="00600AE5" w:rsidRDefault="00B66BE2" w:rsidP="00600AE5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</w:t>
            </w:r>
            <w:r w:rsidRPr="00600AE5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النقر على فرز مخصص (</w:t>
            </w:r>
            <w:r w:rsidRPr="00600AE5"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Tri personnalisé</w:t>
            </w:r>
            <w:r w:rsidRPr="00600AE5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) </w:t>
            </w:r>
          </w:p>
          <w:p w:rsidR="00B66BE2" w:rsidRPr="00600AE5" w:rsidRDefault="00B66BE2" w:rsidP="00600AE5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 </w:t>
            </w:r>
            <w:r w:rsidRPr="00600AE5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اختيار نوع فرز العمود و الترتيب في علبة الحوار </w:t>
            </w:r>
          </w:p>
          <w:p w:rsidR="00B66BE2" w:rsidRPr="00B66BE2" w:rsidRDefault="00B66BE2" w:rsidP="00B66BE2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النقر على إضافة مستوى (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Ajouter un niveau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) ثم اختيار نوع فرز العمود و الترتيب </w:t>
            </w:r>
          </w:p>
          <w:p w:rsidR="00B66BE2" w:rsidRPr="00B66BE2" w:rsidRDefault="00B66BE2" w:rsidP="00B66BE2">
            <w:pPr>
              <w:pStyle w:val="Paragraphedeliste"/>
              <w:numPr>
                <w:ilvl w:val="0"/>
                <w:numId w:val="9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lastRenderedPageBreak/>
              <w:t>النقر على موافق (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en-US" w:bidi="ar-DZ"/>
              </w:rPr>
              <w:t>OK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 xml:space="preserve">) </w:t>
            </w: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600AE5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</w:rPr>
            </w:pPr>
            <w:r>
              <w:rPr>
                <w:noProof/>
              </w:rPr>
              <w:drawing>
                <wp:inline distT="0" distB="0" distL="0" distR="0">
                  <wp:extent cx="5295900" cy="4137660"/>
                  <wp:effectExtent l="0" t="0" r="0" b="0"/>
                  <wp:docPr id="5" name="Image 5" descr="C:\Users\l_bak\AppData\Local\Temp\SNAGHTML20e0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_bak\AppData\Local\Temp\SNAGHTML20e0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413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7805" w:rsidTr="007E673C">
        <w:trPr>
          <w:gridAfter w:val="1"/>
          <w:wAfter w:w="9" w:type="dxa"/>
          <w:trHeight w:val="898"/>
        </w:trPr>
        <w:tc>
          <w:tcPr>
            <w:tcW w:w="998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363495" w:rsidRDefault="00627805" w:rsidP="009539D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629" w:type="dxa"/>
            <w:gridSpan w:val="2"/>
            <w:vAlign w:val="center"/>
          </w:tcPr>
          <w:p w:rsidR="00DF3EBD" w:rsidRPr="00B66BE2" w:rsidRDefault="00B66BE2" w:rsidP="0041183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فرز قائمة من البيانات حسب معايير مختلفة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27805" w:rsidRPr="00EA347A" w:rsidRDefault="007D5BAA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="00627805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7E673C">
        <w:trPr>
          <w:trHeight w:val="546"/>
        </w:trPr>
        <w:tc>
          <w:tcPr>
            <w:tcW w:w="11345" w:type="dxa"/>
            <w:gridSpan w:val="5"/>
          </w:tcPr>
          <w:p w:rsidR="00627805" w:rsidRPr="002A1781" w:rsidRDefault="00627805" w:rsidP="002A1781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7E673C">
        <w:trPr>
          <w:trHeight w:val="924"/>
        </w:trPr>
        <w:tc>
          <w:tcPr>
            <w:tcW w:w="11345" w:type="dxa"/>
            <w:gridSpan w:val="5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763" w:rsidRDefault="00AB5763" w:rsidP="00CC14A4">
      <w:pPr>
        <w:spacing w:after="0" w:line="240" w:lineRule="auto"/>
      </w:pPr>
      <w:r>
        <w:separator/>
      </w:r>
    </w:p>
  </w:endnote>
  <w:endnote w:type="continuationSeparator" w:id="0">
    <w:p w:rsidR="00AB5763" w:rsidRDefault="00AB5763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763" w:rsidRDefault="00AB5763" w:rsidP="00CC14A4">
      <w:pPr>
        <w:spacing w:after="0" w:line="240" w:lineRule="auto"/>
      </w:pPr>
      <w:r>
        <w:separator/>
      </w:r>
    </w:p>
  </w:footnote>
  <w:footnote w:type="continuationSeparator" w:id="0">
    <w:p w:rsidR="00AB5763" w:rsidRDefault="00AB5763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5237406D"/>
    <w:multiLevelType w:val="hybridMultilevel"/>
    <w:tmpl w:val="B622B6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5FB739A1"/>
    <w:multiLevelType w:val="hybridMultilevel"/>
    <w:tmpl w:val="16EE1D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D01AB"/>
    <w:multiLevelType w:val="hybridMultilevel"/>
    <w:tmpl w:val="263E96B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284707"/>
    <w:multiLevelType w:val="hybridMultilevel"/>
    <w:tmpl w:val="1F4860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43959"/>
    <w:multiLevelType w:val="hybridMultilevel"/>
    <w:tmpl w:val="97762E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20957"/>
    <w:rsid w:val="000414CB"/>
    <w:rsid w:val="00055287"/>
    <w:rsid w:val="00087556"/>
    <w:rsid w:val="000B55F3"/>
    <w:rsid w:val="000C0F16"/>
    <w:rsid w:val="000F5431"/>
    <w:rsid w:val="00102A84"/>
    <w:rsid w:val="00105DA1"/>
    <w:rsid w:val="00143903"/>
    <w:rsid w:val="00155C4D"/>
    <w:rsid w:val="0019300D"/>
    <w:rsid w:val="001D73EB"/>
    <w:rsid w:val="001F03C5"/>
    <w:rsid w:val="00202101"/>
    <w:rsid w:val="00225947"/>
    <w:rsid w:val="002309C1"/>
    <w:rsid w:val="00260A1C"/>
    <w:rsid w:val="00263DC5"/>
    <w:rsid w:val="00264429"/>
    <w:rsid w:val="0027770F"/>
    <w:rsid w:val="00280303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23DB"/>
    <w:rsid w:val="002E747E"/>
    <w:rsid w:val="002F215F"/>
    <w:rsid w:val="00316D18"/>
    <w:rsid w:val="00322B11"/>
    <w:rsid w:val="00327558"/>
    <w:rsid w:val="0032760C"/>
    <w:rsid w:val="00340C41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11838"/>
    <w:rsid w:val="004237A3"/>
    <w:rsid w:val="00432853"/>
    <w:rsid w:val="00437555"/>
    <w:rsid w:val="00446380"/>
    <w:rsid w:val="0047195E"/>
    <w:rsid w:val="004A1ADA"/>
    <w:rsid w:val="004A2A4A"/>
    <w:rsid w:val="004F517D"/>
    <w:rsid w:val="00512129"/>
    <w:rsid w:val="005158D6"/>
    <w:rsid w:val="00527BCD"/>
    <w:rsid w:val="00544BC5"/>
    <w:rsid w:val="005529C5"/>
    <w:rsid w:val="00555152"/>
    <w:rsid w:val="00560725"/>
    <w:rsid w:val="00573286"/>
    <w:rsid w:val="00581835"/>
    <w:rsid w:val="005905C4"/>
    <w:rsid w:val="005A7F68"/>
    <w:rsid w:val="005B2287"/>
    <w:rsid w:val="005D62F1"/>
    <w:rsid w:val="005E2416"/>
    <w:rsid w:val="00600AE5"/>
    <w:rsid w:val="00614E57"/>
    <w:rsid w:val="00625BA7"/>
    <w:rsid w:val="00627805"/>
    <w:rsid w:val="006315E4"/>
    <w:rsid w:val="00651FE7"/>
    <w:rsid w:val="006617A6"/>
    <w:rsid w:val="00670DC4"/>
    <w:rsid w:val="0068062C"/>
    <w:rsid w:val="00681249"/>
    <w:rsid w:val="006865CF"/>
    <w:rsid w:val="006A382E"/>
    <w:rsid w:val="006D6E93"/>
    <w:rsid w:val="006E332E"/>
    <w:rsid w:val="006F11BD"/>
    <w:rsid w:val="007140BC"/>
    <w:rsid w:val="007165C5"/>
    <w:rsid w:val="007735BC"/>
    <w:rsid w:val="007914F5"/>
    <w:rsid w:val="007D5BAA"/>
    <w:rsid w:val="007E042A"/>
    <w:rsid w:val="007E1D9F"/>
    <w:rsid w:val="007E673C"/>
    <w:rsid w:val="00805B5A"/>
    <w:rsid w:val="00831DCF"/>
    <w:rsid w:val="008618B7"/>
    <w:rsid w:val="008736C2"/>
    <w:rsid w:val="008751FE"/>
    <w:rsid w:val="00881868"/>
    <w:rsid w:val="008A39CF"/>
    <w:rsid w:val="008A739F"/>
    <w:rsid w:val="008B2807"/>
    <w:rsid w:val="008C1C3F"/>
    <w:rsid w:val="008F49F4"/>
    <w:rsid w:val="00906EDA"/>
    <w:rsid w:val="00916B42"/>
    <w:rsid w:val="0093294B"/>
    <w:rsid w:val="009454FC"/>
    <w:rsid w:val="00951315"/>
    <w:rsid w:val="009539D8"/>
    <w:rsid w:val="009B77F6"/>
    <w:rsid w:val="009C2625"/>
    <w:rsid w:val="009C6204"/>
    <w:rsid w:val="009D5934"/>
    <w:rsid w:val="009E73EB"/>
    <w:rsid w:val="009E7B63"/>
    <w:rsid w:val="009F10EA"/>
    <w:rsid w:val="00A13699"/>
    <w:rsid w:val="00A2690C"/>
    <w:rsid w:val="00A345C4"/>
    <w:rsid w:val="00A54662"/>
    <w:rsid w:val="00A602C8"/>
    <w:rsid w:val="00A870FA"/>
    <w:rsid w:val="00AB2371"/>
    <w:rsid w:val="00AB5763"/>
    <w:rsid w:val="00AC2FF8"/>
    <w:rsid w:val="00AE39D7"/>
    <w:rsid w:val="00AF339C"/>
    <w:rsid w:val="00AF34E2"/>
    <w:rsid w:val="00B26925"/>
    <w:rsid w:val="00B31824"/>
    <w:rsid w:val="00B44FF2"/>
    <w:rsid w:val="00B66BE2"/>
    <w:rsid w:val="00BD4F76"/>
    <w:rsid w:val="00BF3B69"/>
    <w:rsid w:val="00BF4417"/>
    <w:rsid w:val="00C01571"/>
    <w:rsid w:val="00C130B8"/>
    <w:rsid w:val="00C16A5B"/>
    <w:rsid w:val="00CC01C4"/>
    <w:rsid w:val="00CC14A4"/>
    <w:rsid w:val="00D03207"/>
    <w:rsid w:val="00D1499E"/>
    <w:rsid w:val="00D41BCC"/>
    <w:rsid w:val="00D77DBD"/>
    <w:rsid w:val="00DB15E5"/>
    <w:rsid w:val="00DC2704"/>
    <w:rsid w:val="00DD282A"/>
    <w:rsid w:val="00DD6DB1"/>
    <w:rsid w:val="00DE5549"/>
    <w:rsid w:val="00DF3EBD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A347A"/>
    <w:rsid w:val="00EA4F18"/>
    <w:rsid w:val="00EC0BFA"/>
    <w:rsid w:val="00ED27CC"/>
    <w:rsid w:val="00F00F20"/>
    <w:rsid w:val="00F74F9E"/>
    <w:rsid w:val="00F775B8"/>
    <w:rsid w:val="00F86A57"/>
    <w:rsid w:val="00FC5C55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0EDD"/>
  <w15:docId w15:val="{10555620-6253-434C-AABB-9FF1ADB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E673C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bakhta leila linda</cp:lastModifiedBy>
  <cp:revision>2</cp:revision>
  <cp:lastPrinted>2018-10-26T12:11:00Z</cp:lastPrinted>
  <dcterms:created xsi:type="dcterms:W3CDTF">2018-11-26T08:26:00Z</dcterms:created>
  <dcterms:modified xsi:type="dcterms:W3CDTF">2025-01-24T07:30:00Z</dcterms:modified>
</cp:coreProperties>
</file>