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4515D9" w:rsidRDefault="00087556" w:rsidP="003353FB">
      <w:pPr>
        <w:rPr>
          <w:rFonts w:ascii="Al-Jazeera-Arabic-Bold" w:eastAsia="Arial Unicode MS" w:hAnsi="Al-Jazeera-Arabic-Bold" w:cs="Al-Jazeera-Arabic-Bold"/>
          <w:sz w:val="24"/>
          <w:szCs w:val="24"/>
          <w:rtl/>
        </w:rPr>
      </w:pPr>
      <w:r w:rsidRPr="003353FB">
        <w:rPr>
          <w:rFonts w:ascii="Al-Jazeera-Arabic-Bold" w:eastAsia="Arial Unicode MS" w:hAnsi="Al-Jazeera-Arabic-Bold" w:cs="Al-Jazeera-Arabic-Bold" w:hint="cs"/>
          <w:color w:val="FF0000"/>
          <w:sz w:val="24"/>
          <w:szCs w:val="24"/>
          <w:rtl/>
        </w:rPr>
        <w:tab/>
      </w:r>
      <w:r w:rsidR="003353FB" w:rsidRPr="003353FB">
        <w:rPr>
          <w:rFonts w:ascii="Al-Jazeera-Arabic-Bold" w:eastAsia="Arial Unicode MS" w:hAnsi="Al-Jazeera-Arabic-Bold" w:cs="Al-Jazeera-Arabic-Bold" w:hint="cs"/>
          <w:color w:val="FF0000"/>
          <w:sz w:val="24"/>
          <w:szCs w:val="24"/>
          <w:rtl/>
        </w:rPr>
        <w:t>الثانوية :</w:t>
      </w:r>
      <w:r w:rsidR="003353FB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                                         </w:t>
      </w:r>
      <w:r w:rsidRPr="004515D9">
        <w:rPr>
          <w:rFonts w:ascii="Al-Jazeera-Arabic-Bold" w:eastAsia="Arial Unicode MS" w:hAnsi="Al-Jazeera-Arabic-Bold" w:cs="Al-Jazeera-Arabic-Bold"/>
          <w:color w:val="00B050"/>
          <w:sz w:val="24"/>
          <w:szCs w:val="24"/>
          <w:rtl/>
        </w:rPr>
        <w:t xml:space="preserve">  المادة :</w:t>
      </w:r>
      <w:r w:rsidRPr="004515D9">
        <w:rPr>
          <w:rFonts w:ascii="Al-Jazeera-Arabic-Bold" w:eastAsia="Arial Unicode MS" w:hAnsi="Al-Jazeera-Arabic-Bold" w:cs="Al-Jazeera-Arabic-Bold"/>
          <w:sz w:val="24"/>
          <w:szCs w:val="24"/>
          <w:rtl/>
        </w:rPr>
        <w:t xml:space="preserve"> المعلوماتية </w:t>
      </w:r>
      <w:r w:rsidR="005D62F1" w:rsidRPr="004515D9">
        <w:rPr>
          <w:rFonts w:ascii="Al-Jazeera-Arabic-Bold" w:eastAsia="Arial Unicode MS" w:hAnsi="Al-Jazeera-Arabic-Bold" w:cs="Al-Jazeera-Arabic-Bold"/>
          <w:sz w:val="24"/>
          <w:szCs w:val="24"/>
          <w:rtl/>
        </w:rPr>
        <w:tab/>
      </w:r>
      <w:r w:rsidR="00CC14A4" w:rsidRPr="004515D9">
        <w:rPr>
          <w:rFonts w:ascii="Al-Jazeera-Arabic-Bold" w:eastAsia="Arial Unicode MS" w:hAnsi="Al-Jazeera-Arabic-Bold" w:cs="Al-Jazeera-Arabic-Bold"/>
          <w:sz w:val="24"/>
          <w:szCs w:val="24"/>
          <w:rtl/>
        </w:rPr>
        <w:t xml:space="preserve">   </w:t>
      </w:r>
      <w:r w:rsidR="003353FB">
        <w:rPr>
          <w:rFonts w:ascii="Al-Jazeera-Arabic-Bold" w:eastAsia="Arial Unicode MS" w:hAnsi="Al-Jazeera-Arabic-Bold" w:cs="Al-Jazeera-Arabic-Bold"/>
          <w:sz w:val="24"/>
          <w:szCs w:val="24"/>
          <w:rtl/>
        </w:rPr>
        <w:t xml:space="preserve">        </w:t>
      </w:r>
      <w:r w:rsidR="00AA3FA8" w:rsidRPr="004515D9">
        <w:rPr>
          <w:rFonts w:ascii="Al-Jazeera-Arabic-Bold" w:eastAsia="Arial Unicode MS" w:hAnsi="Al-Jazeera-Arabic-Bold" w:cs="Al-Jazeera-Arabic-Bold"/>
          <w:sz w:val="24"/>
          <w:szCs w:val="24"/>
          <w:rtl/>
        </w:rPr>
        <w:t xml:space="preserve"> </w:t>
      </w:r>
      <w:r w:rsidR="005D62F1" w:rsidRPr="004515D9">
        <w:rPr>
          <w:rFonts w:ascii="Al-Jazeera-Arabic-Bold" w:eastAsia="Arial Unicode MS" w:hAnsi="Al-Jazeera-Arabic-Bold" w:cs="Al-Jazeera-Arabic-Bold"/>
          <w:sz w:val="24"/>
          <w:szCs w:val="24"/>
          <w:rtl/>
        </w:rPr>
        <w:tab/>
      </w:r>
      <w:r w:rsidRPr="004515D9">
        <w:rPr>
          <w:rFonts w:ascii="Al-Jazeera-Arabic-Bold" w:eastAsia="Arial Unicode MS" w:hAnsi="Al-Jazeera-Arabic-Bold" w:cs="Al-Jazeera-Arabic-Bold"/>
          <w:color w:val="FF0000"/>
          <w:sz w:val="24"/>
          <w:szCs w:val="24"/>
          <w:rtl/>
        </w:rPr>
        <w:t>الأستاذة:</w:t>
      </w:r>
      <w:r w:rsidRPr="004515D9">
        <w:rPr>
          <w:rFonts w:ascii="Al-Jazeera-Arabic-Bold" w:eastAsia="Arial Unicode MS" w:hAnsi="Al-Jazeera-Arabic-Bold" w:cs="Al-Jazeera-Arabic-Bold"/>
          <w:sz w:val="24"/>
          <w:szCs w:val="24"/>
          <w:rtl/>
        </w:rPr>
        <w:t xml:space="preserve"> </w:t>
      </w:r>
    </w:p>
    <w:tbl>
      <w:tblPr>
        <w:tblStyle w:val="Trameclaire-Accent2"/>
        <w:bidiVisual/>
        <w:tblW w:w="10707" w:type="dxa"/>
        <w:tblInd w:w="455" w:type="dxa"/>
        <w:tblLook w:val="04A0" w:firstRow="1" w:lastRow="0" w:firstColumn="1" w:lastColumn="0" w:noHBand="0" w:noVBand="1"/>
      </w:tblPr>
      <w:tblGrid>
        <w:gridCol w:w="5746"/>
        <w:gridCol w:w="4961"/>
      </w:tblGrid>
      <w:tr w:rsidR="00087556" w:rsidRPr="004515D9" w:rsidTr="00260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4515D9" w:rsidRDefault="00087556" w:rsidP="004515D9">
            <w:pPr>
              <w:rPr>
                <w:rFonts w:ascii="Al-Jazeera-Arabic-Bold" w:eastAsia="Arial Unicode MS" w:hAnsi="Al-Jazeera-Arabic-Bold" w:cs="Al-Jazeera-Arabic-Bold"/>
                <w:rtl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rtl/>
              </w:rPr>
              <w:t>المجال ال</w:t>
            </w:r>
            <w:r w:rsidR="004515D9" w:rsidRPr="004515D9">
              <w:rPr>
                <w:rFonts w:ascii="Al-Jazeera-Arabic-Bold" w:eastAsia="Arial Unicode MS" w:hAnsi="Al-Jazeera-Arabic-Bold" w:cs="Al-Jazeera-Arabic-Bold"/>
                <w:rtl/>
              </w:rPr>
              <w:t>تعلمي</w:t>
            </w:r>
            <w:r w:rsidRPr="004515D9">
              <w:rPr>
                <w:rFonts w:ascii="Al-Jazeera-Arabic-Bold" w:eastAsia="Arial Unicode MS" w:hAnsi="Al-Jazeera-Arabic-Bold" w:cs="Al-Jazeera-Arabic-Bold"/>
                <w:rtl/>
              </w:rPr>
              <w:t xml:space="preserve"> </w:t>
            </w:r>
            <w:r w:rsidR="00AC2FF8" w:rsidRPr="004515D9">
              <w:rPr>
                <w:rFonts w:ascii="Al-Jazeera-Arabic-Bold" w:eastAsia="Arial Unicode MS" w:hAnsi="Al-Jazeera-Arabic-Bold" w:cs="Al-Jazeera-Arabic-Bold"/>
                <w:rtl/>
              </w:rPr>
              <w:t>02</w:t>
            </w:r>
            <w:r w:rsidRPr="004515D9">
              <w:rPr>
                <w:rFonts w:ascii="Al-Jazeera-Arabic-Bold" w:eastAsia="Arial Unicode MS" w:hAnsi="Al-Jazeera-Arabic-Bold" w:cs="Al-Jazeera-Arabic-Bold"/>
                <w:rtl/>
              </w:rPr>
              <w:t xml:space="preserve"> : </w:t>
            </w:r>
            <w:r w:rsidR="00AC2FF8" w:rsidRPr="004515D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مقدمة في البرمجة</w:t>
            </w:r>
          </w:p>
        </w:tc>
        <w:tc>
          <w:tcPr>
            <w:tcW w:w="496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4515D9" w:rsidRDefault="00087556" w:rsidP="00AC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المستوى :</w:t>
            </w:r>
            <w:r w:rsidRPr="004515D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تكنولوجيا)</w:t>
            </w:r>
          </w:p>
        </w:tc>
      </w:tr>
      <w:tr w:rsidR="00087556" w:rsidRPr="004515D9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4515D9" w:rsidRDefault="00087556" w:rsidP="004515D9">
            <w:pPr>
              <w:rPr>
                <w:rFonts w:ascii="Al-Jazeera-Arabic-Bold" w:eastAsia="Arial Unicode MS" w:hAnsi="Al-Jazeera-Arabic-Bold" w:cs="Al-Jazeera-Arabic-Bold"/>
                <w:rtl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rtl/>
              </w:rPr>
              <w:t>الوحدة ال</w:t>
            </w:r>
            <w:r w:rsidR="004515D9" w:rsidRPr="004515D9">
              <w:rPr>
                <w:rFonts w:ascii="Al-Jazeera-Arabic-Bold" w:eastAsia="Arial Unicode MS" w:hAnsi="Al-Jazeera-Arabic-Bold" w:cs="Al-Jazeera-Arabic-Bold"/>
                <w:rtl/>
              </w:rPr>
              <w:t>تعليمي</w:t>
            </w:r>
            <w:r w:rsidRPr="004515D9">
              <w:rPr>
                <w:rFonts w:ascii="Al-Jazeera-Arabic-Bold" w:eastAsia="Arial Unicode MS" w:hAnsi="Al-Jazeera-Arabic-Bold" w:cs="Al-Jazeera-Arabic-Bold"/>
                <w:rtl/>
              </w:rPr>
              <w:t>ة</w:t>
            </w:r>
            <w:r w:rsidR="006A382E" w:rsidRPr="004515D9">
              <w:rPr>
                <w:rFonts w:ascii="Al-Jazeera-Arabic-Bold" w:eastAsia="Arial Unicode MS" w:hAnsi="Al-Jazeera-Arabic-Bold" w:cs="Al-Jazeera-Arabic-Bold"/>
                <w:rtl/>
              </w:rPr>
              <w:t xml:space="preserve"> </w:t>
            </w:r>
            <w:r w:rsidR="00AC2FF8" w:rsidRPr="004515D9">
              <w:rPr>
                <w:rFonts w:ascii="Al-Jazeera-Arabic-Bold" w:eastAsia="Arial Unicode MS" w:hAnsi="Al-Jazeera-Arabic-Bold" w:cs="Al-Jazeera-Arabic-Bold"/>
                <w:rtl/>
              </w:rPr>
              <w:t>0</w:t>
            </w:r>
            <w:r w:rsidR="004515D9">
              <w:rPr>
                <w:rFonts w:ascii="Al-Jazeera-Arabic-Bold" w:eastAsia="Arial Unicode MS" w:hAnsi="Al-Jazeera-Arabic-Bold" w:cs="Al-Jazeera-Arabic-Bold" w:hint="cs"/>
                <w:rtl/>
              </w:rPr>
              <w:t>4</w:t>
            </w:r>
            <w:r w:rsidR="006A382E" w:rsidRPr="004515D9">
              <w:rPr>
                <w:rFonts w:ascii="Al-Jazeera-Arabic-Bold" w:eastAsia="Arial Unicode MS" w:hAnsi="Al-Jazeera-Arabic-Bold" w:cs="Al-Jazeera-Arabic-Bold"/>
                <w:rtl/>
              </w:rPr>
              <w:t xml:space="preserve"> </w:t>
            </w:r>
            <w:r w:rsidR="00573286" w:rsidRPr="004515D9">
              <w:rPr>
                <w:rFonts w:ascii="Al-Jazeera-Arabic-Bold" w:eastAsia="Arial Unicode MS" w:hAnsi="Al-Jazeera-Arabic-Bold" w:cs="Al-Jazeera-Arabic-Bold"/>
                <w:rtl/>
              </w:rPr>
              <w:t xml:space="preserve"> </w:t>
            </w:r>
            <w:r w:rsidRPr="004515D9">
              <w:rPr>
                <w:rFonts w:ascii="Al-Jazeera-Arabic-Bold" w:eastAsia="Arial Unicode MS" w:hAnsi="Al-Jazeera-Arabic-Bold" w:cs="Al-Jazeera-Arabic-Bold"/>
                <w:rtl/>
              </w:rPr>
              <w:t xml:space="preserve"> : </w:t>
            </w:r>
            <w:r w:rsidR="004515D9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>التعليمات الأساسية</w:t>
            </w:r>
          </w:p>
        </w:tc>
        <w:tc>
          <w:tcPr>
            <w:tcW w:w="496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4515D9" w:rsidRDefault="005158D6" w:rsidP="0001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مذكرة رقم :</w:t>
            </w:r>
            <w:r w:rsidR="00012ED3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>10</w:t>
            </w:r>
            <w:bookmarkStart w:id="0" w:name="_GoBack"/>
            <w:bookmarkEnd w:id="0"/>
            <w:r w:rsidR="00AC2FF8" w:rsidRPr="004515D9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  </w:t>
            </w:r>
            <w:r w:rsidR="00916B42" w:rsidRPr="004515D9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6A382E" w:rsidRPr="004515D9">
              <w:rPr>
                <w:rFonts w:ascii="Al-Jazeera-Arabic-Bold" w:eastAsia="Arial Unicode MS" w:hAnsi="Al-Jazeera-Arabic-Bold" w:cs="Al-Jazeera-Arabic-Bold"/>
                <w:color w:val="auto"/>
              </w:rPr>
              <w:t xml:space="preserve"> </w:t>
            </w:r>
          </w:p>
        </w:tc>
      </w:tr>
      <w:tr w:rsidR="005158D6" w:rsidRPr="004515D9" w:rsidTr="00260A1C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AA3FA8" w:rsidRPr="004515D9" w:rsidRDefault="005158D6" w:rsidP="004515D9">
            <w:pPr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lang w:bidi="ar-DZ"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rtl/>
              </w:rPr>
              <w:t>الكفاءة القاعدية :</w:t>
            </w:r>
            <w:r w:rsidR="006A382E" w:rsidRPr="004515D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</w:t>
            </w:r>
            <w:r w:rsidR="00AA3FA8" w:rsidRPr="004515D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أن يتعرف على </w:t>
            </w:r>
            <w:r w:rsidR="004515D9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أهم التعليمات الأساسية للخوارزمية</w:t>
            </w:r>
          </w:p>
        </w:tc>
        <w:tc>
          <w:tcPr>
            <w:tcW w:w="496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4515D9" w:rsidRDefault="005158D6" w:rsidP="00451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color w:val="00B050"/>
                <w:rtl/>
              </w:rPr>
              <w:t>الحجم الساعي :</w:t>
            </w:r>
            <w:r w:rsidR="006A382E" w:rsidRPr="004515D9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202101" w:rsidRPr="004515D9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>0</w:t>
            </w:r>
            <w:r w:rsidR="004515D9">
              <w:rPr>
                <w:rFonts w:ascii="Al-Jazeera-Arabic-Bold" w:eastAsia="Arial Unicode MS" w:hAnsi="Al-Jazeera-Arabic-Bold" w:cs="Al-Jazeera-Arabic-Bold" w:hint="cs"/>
                <w:color w:val="auto"/>
                <w:rtl/>
                <w:lang w:bidi="ar-DZ"/>
              </w:rPr>
              <w:t>8</w:t>
            </w:r>
            <w:r w:rsidR="00916B42" w:rsidRPr="004515D9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ساعات</w:t>
            </w:r>
          </w:p>
        </w:tc>
      </w:tr>
      <w:tr w:rsidR="005158D6" w:rsidRPr="004515D9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4515D9" w:rsidRDefault="00C130B8" w:rsidP="004515D9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rtl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4515D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مذكرة </w:t>
            </w:r>
            <w:r w:rsidRPr="004515D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4515D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بيداغوجية </w:t>
            </w:r>
            <w:r w:rsidRPr="004515D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النظرية</w:t>
            </w:r>
            <w:r w:rsidR="005158D6" w:rsidRPr="004515D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</w:t>
            </w:r>
            <w:r w:rsidR="004515D9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00B050"/>
                <w:sz w:val="36"/>
                <w:szCs w:val="36"/>
                <w:rtl/>
              </w:rPr>
              <w:t>10</w:t>
            </w:r>
          </w:p>
        </w:tc>
        <w:tc>
          <w:tcPr>
            <w:tcW w:w="496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4515D9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5862"/>
        <w:gridCol w:w="4820"/>
      </w:tblGrid>
      <w:tr w:rsidR="0093294B" w:rsidRPr="004515D9" w:rsidTr="008A3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2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4515D9" w:rsidRDefault="0093294B" w:rsidP="00CC14A4">
            <w:pPr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4"/>
                <w:szCs w:val="24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4820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4515D9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الكفاءات المستهدفة :</w:t>
            </w:r>
          </w:p>
        </w:tc>
      </w:tr>
      <w:tr w:rsidR="0093294B" w:rsidRPr="004515D9" w:rsidTr="008A3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2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93294B" w:rsidRPr="004515D9" w:rsidRDefault="00322B11" w:rsidP="004515D9">
            <w:pPr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س: </w:t>
            </w:r>
            <w:r w:rsidR="004515D9" w:rsidRPr="004515D9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  <w:t xml:space="preserve">ماهي الأجزاء الرئيسية في هيكل الخوارزمية ؟ </w:t>
            </w:r>
          </w:p>
          <w:p w:rsidR="004515D9" w:rsidRPr="004515D9" w:rsidRDefault="004515D9" w:rsidP="004515D9">
            <w:pPr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س:</w:t>
            </w:r>
            <w:r w:rsidRPr="004515D9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  <w:t xml:space="preserve"> ماهي أنواع البيانات ؟</w:t>
            </w:r>
          </w:p>
          <w:p w:rsidR="004515D9" w:rsidRPr="004515D9" w:rsidRDefault="004515D9" w:rsidP="004515D9">
            <w:pPr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س: </w:t>
            </w:r>
            <w:r w:rsidRPr="004515D9"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  <w:t>ماي اهم قواعد التسمية ؟</w:t>
            </w:r>
          </w:p>
          <w:p w:rsidR="008A30DC" w:rsidRPr="004515D9" w:rsidRDefault="008A30DC" w:rsidP="008A30DC">
            <w:pPr>
              <w:rPr>
                <w:rFonts w:ascii="Al-Jazeera-Arabic-Bold" w:eastAsia="Arial Unicode MS" w:hAnsi="Al-Jazeera-Arabic-Bold" w:cs="Al-Jazeera-Arabic-Bold"/>
                <w:color w:val="auto"/>
                <w:rtl/>
                <w:lang w:val="en-CA" w:bidi="ar-DZ"/>
              </w:rPr>
            </w:pPr>
          </w:p>
        </w:tc>
        <w:tc>
          <w:tcPr>
            <w:tcW w:w="4820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8A30DC" w:rsidRPr="004515D9" w:rsidRDefault="004515D9" w:rsidP="0045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sz w:val="20"/>
                <w:szCs w:val="20"/>
                <w:lang w:bidi="ar-DZ"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مرحلية (01) </w:t>
            </w:r>
            <w:r w:rsidR="005905C4" w:rsidRPr="004515D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en-CA" w:bidi="ar-DZ"/>
              </w:rPr>
              <w:t>:</w:t>
            </w:r>
            <w:r w:rsidR="005905C4" w:rsidRPr="004515D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</w:t>
            </w:r>
            <w:r w:rsidR="00AA3FA8" w:rsidRPr="004515D9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sz w:val="20"/>
                <w:szCs w:val="20"/>
                <w:rtl/>
                <w:lang w:bidi="ar-DZ"/>
              </w:rPr>
              <w:t xml:space="preserve">أن يتعرف على </w:t>
            </w:r>
            <w:r w:rsidRPr="004515D9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sz w:val="20"/>
                <w:szCs w:val="20"/>
                <w:rtl/>
                <w:lang w:bidi="ar-DZ"/>
              </w:rPr>
              <w:t>تعليمة الاسناد</w:t>
            </w:r>
          </w:p>
          <w:p w:rsidR="00AA3FA8" w:rsidRPr="004515D9" w:rsidRDefault="00681249" w:rsidP="0045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مرحلية (0</w:t>
            </w:r>
            <w:r w:rsidR="004515D9" w:rsidRPr="004515D9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2</w:t>
            </w:r>
            <w:r w:rsidRPr="004515D9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) :</w:t>
            </w:r>
            <w:r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  <w:r w:rsidR="00AA3FA8"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يتعرف على </w:t>
            </w:r>
            <w:r w:rsidR="004515D9"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تعليمة القراءة و الكتابة</w:t>
            </w:r>
          </w:p>
          <w:p w:rsidR="00AA3FA8" w:rsidRPr="004515D9" w:rsidRDefault="00AA3FA8" w:rsidP="0045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مرحلية (0</w:t>
            </w:r>
            <w:r w:rsidR="004515D9" w:rsidRPr="004515D9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3</w:t>
            </w:r>
            <w:r w:rsidRPr="004515D9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) :</w:t>
            </w:r>
            <w:r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يتعرف على </w:t>
            </w:r>
            <w:r w:rsidR="004515D9"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التعليمة الشرطية بأنواعها</w:t>
            </w:r>
          </w:p>
          <w:p w:rsidR="003E5B4D" w:rsidRPr="004515D9" w:rsidRDefault="00AA3FA8" w:rsidP="00451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مرحلية (0</w:t>
            </w:r>
            <w:r w:rsidR="004515D9" w:rsidRPr="004515D9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4</w:t>
            </w:r>
            <w:r w:rsidRPr="004515D9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) :</w:t>
            </w:r>
            <w:r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يتعرف على </w:t>
            </w:r>
            <w:r w:rsidR="004515D9"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التعليمة التكرارية بأنواعها</w:t>
            </w:r>
          </w:p>
        </w:tc>
      </w:tr>
      <w:tr w:rsidR="00E54179" w:rsidRPr="004515D9" w:rsidTr="008A3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4515D9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الوسائل المستعملة :</w:t>
            </w:r>
          </w:p>
        </w:tc>
      </w:tr>
      <w:tr w:rsidR="00E54179" w:rsidRPr="004515D9" w:rsidTr="008A3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4515D9" w:rsidRDefault="00681249" w:rsidP="00F944D8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>السبورة، الأقل</w:t>
            </w:r>
            <w:r w:rsidR="00105DA1"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ام، ملف عرض </w:t>
            </w:r>
            <w:r w:rsidR="00916B42"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>0</w:t>
            </w:r>
            <w:r w:rsidR="00AA3FA8"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>9</w:t>
            </w:r>
            <w:r w:rsidR="00105DA1"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>،</w:t>
            </w:r>
            <w:r w:rsidR="00F44DAB"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</w:t>
            </w:r>
            <w:r w:rsidR="00105DA1" w:rsidRPr="004515D9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  <w:t>الكتاب المدرسي</w:t>
            </w:r>
          </w:p>
        </w:tc>
      </w:tr>
    </w:tbl>
    <w:tbl>
      <w:tblPr>
        <w:tblStyle w:val="Grilledutableau"/>
        <w:bidiVisual/>
        <w:tblW w:w="11304" w:type="dxa"/>
        <w:tblInd w:w="180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134"/>
        <w:gridCol w:w="8211"/>
        <w:gridCol w:w="851"/>
      </w:tblGrid>
      <w:tr w:rsidR="00614E57" w:rsidRPr="00003617" w:rsidTr="00C85B18">
        <w:trPr>
          <w:trHeight w:val="309"/>
        </w:trPr>
        <w:tc>
          <w:tcPr>
            <w:tcW w:w="1108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003617" w:rsidRDefault="002A1781" w:rsidP="002A1781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260A1C" w:rsidRDefault="002A1781" w:rsidP="002A1781">
            <w:pPr>
              <w:jc w:val="center"/>
              <w:rPr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821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003617" w:rsidRDefault="002A1781" w:rsidP="002A1781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Default="002A1781" w:rsidP="002A1781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CC14A4" w:rsidRPr="00003617" w:rsidTr="00C85B18">
        <w:trPr>
          <w:trHeight w:val="439"/>
        </w:trPr>
        <w:tc>
          <w:tcPr>
            <w:tcW w:w="1108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614E57" w:rsidRDefault="00381278" w:rsidP="0020210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1134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2A1781" w:rsidRDefault="00381278" w:rsidP="0020210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2A178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الكفاءة المستهدفة</w:t>
            </w:r>
          </w:p>
        </w:tc>
        <w:tc>
          <w:tcPr>
            <w:tcW w:w="821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2A1781" w:rsidRDefault="00381278" w:rsidP="0020210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2A178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نشاط الأستاذ</w:t>
            </w:r>
          </w:p>
        </w:tc>
        <w:tc>
          <w:tcPr>
            <w:tcW w:w="85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2A1781" w:rsidRDefault="00381278" w:rsidP="0020210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2A178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المدة</w:t>
            </w:r>
          </w:p>
        </w:tc>
      </w:tr>
      <w:tr w:rsidR="00CC14A4" w:rsidTr="00C85B18">
        <w:trPr>
          <w:trHeight w:val="734"/>
        </w:trPr>
        <w:tc>
          <w:tcPr>
            <w:tcW w:w="1108" w:type="dxa"/>
            <w:shd w:val="clear" w:color="auto" w:fill="C6D9F1" w:themeFill="text2" w:themeFillTint="33"/>
            <w:vAlign w:val="center"/>
          </w:tcPr>
          <w:p w:rsidR="00381278" w:rsidRPr="00614E57" w:rsidRDefault="00381278" w:rsidP="004515D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مرحلة التحضير</w:t>
            </w:r>
          </w:p>
          <w:p w:rsidR="00381278" w:rsidRPr="00614E57" w:rsidRDefault="00381278" w:rsidP="004515D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34" w:type="dxa"/>
          </w:tcPr>
          <w:p w:rsidR="00381278" w:rsidRPr="002A1781" w:rsidRDefault="00381278" w:rsidP="002A178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211" w:type="dxa"/>
            <w:vAlign w:val="center"/>
          </w:tcPr>
          <w:p w:rsidR="00381278" w:rsidRPr="004515D9" w:rsidRDefault="00381278" w:rsidP="004515D9">
            <w:pPr>
              <w:ind w:left="360"/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4515D9">
              <w:rPr>
                <w:rFonts w:ascii="Al-Jazeera-Arabic-Bold" w:hAnsi="Al-Jazeera-Arabic-Bold" w:cs="Al-Jazeera-Arabic-Bold"/>
                <w:rtl/>
                <w:lang w:bidi="ar-DZ"/>
              </w:rPr>
              <w:t>تنظيف السبورة</w:t>
            </w:r>
          </w:p>
          <w:p w:rsidR="00381278" w:rsidRPr="00202101" w:rsidRDefault="00381278" w:rsidP="004515D9">
            <w:pPr>
              <w:ind w:left="360"/>
              <w:jc w:val="center"/>
              <w:rPr>
                <w:sz w:val="28"/>
                <w:szCs w:val="28"/>
                <w:rtl/>
                <w:lang w:bidi="ar-DZ"/>
              </w:rPr>
            </w:pPr>
            <w:r w:rsidRPr="004515D9">
              <w:rPr>
                <w:rFonts w:ascii="Al-Jazeera-Arabic-Bold" w:hAnsi="Al-Jazeera-Arabic-Bold" w:cs="Al-Jazeera-Arabic-Bold"/>
                <w:rtl/>
                <w:lang w:bidi="ar-DZ"/>
              </w:rPr>
              <w:t>كتابة عنوان</w:t>
            </w:r>
            <w:r w:rsidR="000B55F3" w:rsidRPr="004515D9">
              <w:rPr>
                <w:rFonts w:ascii="Al-Jazeera-Arabic-Bold" w:hAnsi="Al-Jazeera-Arabic-Bold" w:cs="Al-Jazeera-Arabic-Bold"/>
                <w:rtl/>
                <w:lang w:bidi="ar-DZ"/>
              </w:rPr>
              <w:t xml:space="preserve"> </w:t>
            </w:r>
            <w:r w:rsidRPr="004515D9">
              <w:rPr>
                <w:rFonts w:ascii="Al-Jazeera-Arabic-Bold" w:hAnsi="Al-Jazeera-Arabic-Bold" w:cs="Al-Jazeera-Arabic-Bold"/>
                <w:rtl/>
                <w:lang w:bidi="ar-DZ"/>
              </w:rPr>
              <w:t>(</w:t>
            </w:r>
            <w:r w:rsidR="005A7F68" w:rsidRPr="004515D9">
              <w:rPr>
                <w:rFonts w:ascii="Al-Jazeera-Arabic-Bold" w:hAnsi="Al-Jazeera-Arabic-Bold" w:cs="Al-Jazeera-Arabic-Bold"/>
                <w:rtl/>
                <w:lang w:bidi="ar-DZ"/>
              </w:rPr>
              <w:t xml:space="preserve"> المادة </w:t>
            </w:r>
            <w:r w:rsidR="00202101" w:rsidRPr="004515D9">
              <w:rPr>
                <w:rFonts w:ascii="Al-Jazeera-Arabic-Bold" w:hAnsi="Al-Jazeera-Arabic-Bold" w:cs="Al-Jazeera-Arabic-Bold"/>
                <w:rtl/>
                <w:lang w:bidi="ar-DZ"/>
              </w:rPr>
              <w:t>–</w:t>
            </w:r>
            <w:r w:rsidR="005A7F68" w:rsidRPr="004515D9">
              <w:rPr>
                <w:rFonts w:ascii="Al-Jazeera-Arabic-Bold" w:hAnsi="Al-Jazeera-Arabic-Bold" w:cs="Al-Jazeera-Arabic-Bold"/>
                <w:rtl/>
                <w:lang w:bidi="ar-DZ"/>
              </w:rPr>
              <w:t xml:space="preserve"> </w:t>
            </w:r>
            <w:r w:rsidRPr="004515D9">
              <w:rPr>
                <w:rFonts w:ascii="Al-Jazeera-Arabic-Bold" w:hAnsi="Al-Jazeera-Arabic-Bold" w:cs="Al-Jazeera-Arabic-Bold"/>
                <w:rtl/>
                <w:lang w:bidi="ar-DZ"/>
              </w:rPr>
              <w:t>المجال</w:t>
            </w:r>
            <w:r w:rsidR="005A7F68" w:rsidRPr="004515D9">
              <w:rPr>
                <w:rFonts w:ascii="Al-Jazeera-Arabic-Bold" w:hAnsi="Al-Jazeera-Arabic-Bold" w:cs="Al-Jazeera-Arabic-Bold"/>
                <w:rtl/>
                <w:lang w:bidi="ar-DZ"/>
              </w:rPr>
              <w:t xml:space="preserve"> –</w:t>
            </w:r>
            <w:r w:rsidR="000B55F3" w:rsidRPr="004515D9">
              <w:rPr>
                <w:rFonts w:ascii="Al-Jazeera-Arabic-Bold" w:hAnsi="Al-Jazeera-Arabic-Bold" w:cs="Al-Jazeera-Arabic-Bold"/>
                <w:rtl/>
                <w:lang w:bidi="ar-DZ"/>
              </w:rPr>
              <w:t xml:space="preserve"> </w:t>
            </w:r>
            <w:r w:rsidRPr="004515D9">
              <w:rPr>
                <w:rFonts w:ascii="Al-Jazeera-Arabic-Bold" w:hAnsi="Al-Jazeera-Arabic-Bold" w:cs="Al-Jazeera-Arabic-Bold"/>
                <w:rtl/>
                <w:lang w:bidi="ar-DZ"/>
              </w:rPr>
              <w:t>الوحدة)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1278" w:rsidRPr="003353FB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3353FB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3د</w:t>
            </w:r>
          </w:p>
        </w:tc>
      </w:tr>
      <w:tr w:rsidR="00CC14A4" w:rsidTr="00C85B18">
        <w:trPr>
          <w:trHeight w:val="968"/>
        </w:trPr>
        <w:tc>
          <w:tcPr>
            <w:tcW w:w="1108" w:type="dxa"/>
            <w:shd w:val="clear" w:color="auto" w:fill="FDE9D9" w:themeFill="accent6" w:themeFillTint="33"/>
            <w:vAlign w:val="center"/>
          </w:tcPr>
          <w:p w:rsidR="00381278" w:rsidRPr="00614E57" w:rsidRDefault="00381278" w:rsidP="004515D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وضعية الإنطلاق</w:t>
            </w:r>
          </w:p>
          <w:p w:rsidR="00381278" w:rsidRPr="00614E57" w:rsidRDefault="00381278" w:rsidP="004515D9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381278" w:rsidRPr="00614E57" w:rsidRDefault="004515D9" w:rsidP="00614E57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وضعية مشكلة</w:t>
            </w:r>
          </w:p>
        </w:tc>
        <w:tc>
          <w:tcPr>
            <w:tcW w:w="8211" w:type="dxa"/>
          </w:tcPr>
          <w:p w:rsidR="00F944D8" w:rsidRPr="00C331F4" w:rsidRDefault="00C331F4" w:rsidP="00C331F4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E36C0A" w:themeColor="accent6" w:themeShade="BF"/>
                <w:sz w:val="24"/>
                <w:szCs w:val="24"/>
                <w:lang w:val="fr-FR" w:bidi="ar-DZ"/>
              </w:rPr>
            </w:pPr>
            <w:r w:rsidRPr="00C331F4">
              <w:rPr>
                <w:rFonts w:ascii="Al-Jazeera-Arabic-Bold" w:eastAsia="Arial Unicode MS" w:hAnsi="Al-Jazeera-Arabic-Bold" w:cs="Al-Jazeera-Arabic-Bold"/>
                <w:b/>
                <w:bCs/>
                <w:color w:val="E36C0A" w:themeColor="accent6" w:themeShade="BF"/>
                <w:sz w:val="24"/>
                <w:szCs w:val="24"/>
                <w:rtl/>
                <w:lang w:val="fr-FR" w:bidi="ar-DZ"/>
              </w:rPr>
              <w:t>تعرفنا على الأجزاء الثلاثة للخوارزمية و تطرقنا إلى كيفية تحديد و كتابة الجزأين رأس الخوارزمية و جزء التصريحات، أما جزء التعليمات فتكون فيه التعليمات الواجب تنفبذها من طرف الجهاز فماهي التعليمة و كيف تكتب التعليمات في هذا الجزء ؟؟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381278" w:rsidRPr="003353FB" w:rsidRDefault="007D5BAA" w:rsidP="007D5BAA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353FB"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  <w:t>10</w:t>
            </w:r>
            <w:r w:rsidR="00381278" w:rsidRPr="003353FB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C85B18">
        <w:trPr>
          <w:trHeight w:val="60"/>
        </w:trPr>
        <w:tc>
          <w:tcPr>
            <w:tcW w:w="1108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9B77F6" w:rsidRPr="009B77F6" w:rsidRDefault="00A349DF" w:rsidP="004515D9">
            <w:pPr>
              <w:ind w:left="113" w:right="113"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FE520FC" wp14:editId="342F2855">
                      <wp:simplePos x="0" y="0"/>
                      <wp:positionH relativeFrom="column">
                        <wp:posOffset>-363536</wp:posOffset>
                      </wp:positionH>
                      <wp:positionV relativeFrom="paragraph">
                        <wp:posOffset>1681163</wp:posOffset>
                      </wp:positionV>
                      <wp:extent cx="1350010" cy="36512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838" w:rsidRDefault="00411838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520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-28.6pt;margin-top:132.4pt;width:106.3pt;height:28.7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" filled="f" stroked="f" strokeweight=".5pt">
                      <v:textbox>
                        <w:txbxContent>
                          <w:p w:rsidR="00411838" w:rsidRDefault="00411838" w:rsidP="00411838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09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54AD2CFA" wp14:editId="12A35534">
                      <wp:simplePos x="0" y="0"/>
                      <wp:positionH relativeFrom="column">
                        <wp:posOffset>5281295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309C1" w:rsidRPr="00736E52" w:rsidRDefault="002309C1" w:rsidP="00736E52">
                                  <w:pPr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DZ"/>
                                    </w:rPr>
                                  </w:pPr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D2CFA" id="Zone de texte 1" o:spid="_x0000_s1027" type="#_x0000_t202" style="position:absolute;left:0;text-align:left;margin-left:415.85pt;margin-top:0;width:2in;height:2in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" filled="f" strokeweight=".5pt">
                      <v:textbox>
                        <w:txbxContent>
                          <w:p w:rsidR="002309C1" w:rsidRPr="00736E52" w:rsidRDefault="002309C1" w:rsidP="00736E52">
                            <w:pPr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F944D8" w:rsidRPr="005D0BAF" w:rsidRDefault="003B486E" w:rsidP="00F944D8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D0BAF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تعريف </w:t>
            </w:r>
          </w:p>
          <w:p w:rsidR="00F944D8" w:rsidRDefault="004515D9" w:rsidP="00F944D8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-Jazeera-Arabic-Bold" w:eastAsiaTheme="minorHAnsi" w:hAnsi="Al-Jazeera-Arabic-Bold" w:cs="Al-Jazeera-Arabic-Bold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التعليمة </w:t>
            </w:r>
          </w:p>
          <w:p w:rsidR="004515D9" w:rsidRPr="004515D9" w:rsidRDefault="004515D9" w:rsidP="00F944D8">
            <w:pPr>
              <w:jc w:val="center"/>
              <w:rPr>
                <w:rFonts w:ascii="Cambria" w:eastAsiaTheme="minorHAnsi" w:hAnsi="Cambria"/>
                <w:b/>
                <w:bCs/>
                <w:color w:val="FF0000"/>
                <w:sz w:val="28"/>
                <w:szCs w:val="28"/>
                <w:lang w:val="fr-FR" w:bidi="ar-DZ"/>
              </w:rPr>
            </w:pPr>
            <w:r>
              <w:rPr>
                <w:rFonts w:ascii="Cambria" w:eastAsiaTheme="minorHAnsi" w:hAnsi="Cambria" w:cs="Al-Jazeera-Arabic-Bold"/>
                <w:b/>
                <w:bCs/>
                <w:color w:val="FF0000"/>
                <w:sz w:val="28"/>
                <w:szCs w:val="28"/>
                <w:lang w:val="fr-FR" w:bidi="ar-DZ"/>
              </w:rPr>
              <w:t>Instruction</w:t>
            </w:r>
          </w:p>
          <w:p w:rsidR="00322B11" w:rsidRPr="00322B11" w:rsidRDefault="00322B11" w:rsidP="00F944D8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</w:p>
        </w:tc>
        <w:tc>
          <w:tcPr>
            <w:tcW w:w="8211" w:type="dxa"/>
            <w:tcBorders>
              <w:bottom w:val="single" w:sz="8" w:space="0" w:color="4F6228" w:themeColor="accent3" w:themeShade="80"/>
            </w:tcBorders>
          </w:tcPr>
          <w:p w:rsidR="009B77F6" w:rsidRPr="00B01149" w:rsidRDefault="009B77F6" w:rsidP="004515D9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B01149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س : </w:t>
            </w:r>
            <w:r w:rsidR="004515D9"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 xml:space="preserve">ما هي التعليمة </w:t>
            </w:r>
            <w:r w:rsidR="00F44DAB" w:rsidRPr="00B01149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val="fr-FR" w:bidi="ar-DZ"/>
              </w:rPr>
              <w:t xml:space="preserve"> </w:t>
            </w:r>
            <w:r w:rsidRPr="00B01149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 ؟</w:t>
            </w:r>
          </w:p>
          <w:p w:rsidR="009B77F6" w:rsidRDefault="009B77F6" w:rsidP="00F944D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ج:</w:t>
            </w:r>
          </w:p>
          <w:p w:rsidR="004515D9" w:rsidRPr="004515D9" w:rsidRDefault="004515D9" w:rsidP="004515D9">
            <w:pPr>
              <w:rPr>
                <w:rFonts w:ascii="Cambria" w:hAnsi="Cambria" w:cs="Al-Jazeera-Arabic-Bold"/>
                <w:color w:val="000000" w:themeColor="text1"/>
                <w:sz w:val="24"/>
                <w:szCs w:val="24"/>
                <w:rtl/>
                <w:lang w:bidi="ar-DZ"/>
              </w:rPr>
            </w:pPr>
            <w:r w:rsidRPr="004515D9">
              <w:rPr>
                <w:rFonts w:ascii="Cambria" w:hAnsi="Cambria" w:cs="Al-Jazeera-Arabic-Bold" w:hint="cs"/>
                <w:b/>
                <w:bCs/>
                <w:color w:val="E36C0A" w:themeColor="accent6" w:themeShade="BF"/>
                <w:sz w:val="24"/>
                <w:szCs w:val="24"/>
                <w:u w:val="single"/>
                <w:rtl/>
                <w:lang w:bidi="ar-DZ"/>
              </w:rPr>
              <w:t xml:space="preserve">لغة : </w:t>
            </w:r>
            <w:r w:rsidRPr="004515D9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>هي الأمر بأداء مهمة معينة</w:t>
            </w:r>
            <w:r w:rsidRPr="004515D9">
              <w:rPr>
                <w:rFonts w:ascii="Cambria" w:hAnsi="Cambria" w:cs="Al-Jazeera-Arabic-Bold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4515D9" w:rsidRPr="004515D9" w:rsidRDefault="004515D9" w:rsidP="004515D9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4515D9">
              <w:rPr>
                <w:rFonts w:ascii="Cambria" w:hAnsi="Cambria" w:cs="Al-Jazeera-Arabic-Bold" w:hint="cs"/>
                <w:b/>
                <w:bCs/>
                <w:color w:val="E36C0A" w:themeColor="accent6" w:themeShade="BF"/>
                <w:sz w:val="24"/>
                <w:szCs w:val="24"/>
                <w:u w:val="single"/>
                <w:rtl/>
                <w:lang w:bidi="ar-DZ"/>
              </w:rPr>
              <w:t xml:space="preserve">اصطلاحا : </w:t>
            </w:r>
            <w:r w:rsidRPr="004515D9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>هي أمر ينفذه المعالج المركزي، تكتب في جزء التعليمات، ما</w:t>
            </w:r>
            <w:r w:rsidR="00135984">
              <w:rPr>
                <w:rFonts w:ascii="Al-Jazeera-Arabic-Bold" w:hAnsi="Al-Jazeera-Arabic-Bold" w:cs="Al-Jazeera-Arabic-Bold"/>
                <w:b/>
                <w:bCs/>
                <w:lang w:bidi="ar-DZ"/>
              </w:rPr>
              <w:t xml:space="preserve"> </w:t>
            </w:r>
            <w:r w:rsidRPr="004515D9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 xml:space="preserve">بين </w:t>
            </w:r>
            <w:r w:rsidRPr="003353FB">
              <w:rPr>
                <w:rFonts w:asciiTheme="minorBidi" w:hAnsiTheme="minorBidi"/>
                <w:b/>
                <w:bCs/>
                <w:lang w:bidi="ar-DZ"/>
              </w:rPr>
              <w:t xml:space="preserve">Début </w:t>
            </w:r>
            <w:r w:rsidRPr="003353FB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</w:t>
            </w:r>
            <w:r w:rsidRPr="004515D9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 xml:space="preserve">و </w:t>
            </w:r>
            <w:r w:rsidRPr="003353FB">
              <w:rPr>
                <w:rFonts w:asciiTheme="minorBidi" w:hAnsiTheme="minorBidi"/>
                <w:b/>
                <w:bCs/>
                <w:lang w:bidi="ar-DZ"/>
              </w:rPr>
              <w:t>Fin</w:t>
            </w:r>
            <w:r w:rsidRPr="003353FB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 </w:t>
            </w:r>
            <w:r w:rsidRPr="004515D9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>و تنتهي بفاصلة منقوطة.</w:t>
            </w:r>
          </w:p>
          <w:p w:rsidR="003B486E" w:rsidRPr="003B486E" w:rsidRDefault="003B486E" w:rsidP="000C2721">
            <w:pPr>
              <w:rPr>
                <w:rFonts w:ascii="Segoe UI" w:eastAsia="Arial Unicode MS" w:hAnsi="Segoe UI" w:cs="Segoe U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851" w:type="dxa"/>
            <w:shd w:val="clear" w:color="auto" w:fill="E5DFEC" w:themeFill="accent4" w:themeFillTint="33"/>
          </w:tcPr>
          <w:p w:rsidR="009B77F6" w:rsidRPr="003353FB" w:rsidRDefault="00DC2704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</w:pPr>
            <w:r w:rsidRPr="003353FB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10</w:t>
            </w:r>
            <w:r w:rsidR="00627805" w:rsidRPr="003353FB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د</w:t>
            </w:r>
          </w:p>
        </w:tc>
      </w:tr>
      <w:tr w:rsidR="009B77F6" w:rsidTr="00C85B18">
        <w:trPr>
          <w:trHeight w:val="3237"/>
        </w:trPr>
        <w:tc>
          <w:tcPr>
            <w:tcW w:w="1108" w:type="dxa"/>
            <w:vMerge/>
            <w:shd w:val="clear" w:color="auto" w:fill="E5DFEC" w:themeFill="accent4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2D3137" w:rsidRDefault="004515D9" w:rsidP="005D0BAF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l-Jazeera-Arabic-Bold" w:eastAsiaTheme="minorHAnsi" w:hAnsi="Al-Jazeera-Arabic-Bold" w:cs="Al-Jazeera-Arabic-Bold" w:hint="cs"/>
                <w:b/>
                <w:bCs/>
                <w:color w:val="FF0000"/>
                <w:sz w:val="28"/>
                <w:szCs w:val="28"/>
                <w:rtl/>
              </w:rPr>
              <w:t>تعليمة الاسناد</w:t>
            </w:r>
          </w:p>
          <w:p w:rsidR="004515D9" w:rsidRPr="004515D9" w:rsidRDefault="004515D9" w:rsidP="005D0BAF">
            <w:pPr>
              <w:jc w:val="center"/>
              <w:rPr>
                <w:rFonts w:ascii="Cambria" w:eastAsiaTheme="minorHAnsi" w:hAnsi="Cambria" w:cs="Al-Jazeera-Arabic-Bold"/>
                <w:b/>
                <w:bCs/>
                <w:color w:val="FF0000"/>
                <w:sz w:val="32"/>
                <w:szCs w:val="32"/>
                <w:lang w:val="fr-FR"/>
              </w:rPr>
            </w:pPr>
            <w:r>
              <w:rPr>
                <w:rFonts w:ascii="Cambria" w:eastAsiaTheme="minorHAnsi" w:hAnsi="Cambria" w:cs="Al-Jazeera-Arabic-Bold"/>
                <w:b/>
                <w:bCs/>
                <w:color w:val="FF0000"/>
                <w:sz w:val="28"/>
                <w:szCs w:val="28"/>
                <w:lang w:val="fr-FR"/>
              </w:rPr>
              <w:t>Affectation</w:t>
            </w:r>
          </w:p>
        </w:tc>
        <w:tc>
          <w:tcPr>
            <w:tcW w:w="8211" w:type="dxa"/>
          </w:tcPr>
          <w:p w:rsidR="00260A1C" w:rsidRPr="002D3137" w:rsidRDefault="00260A1C" w:rsidP="006865CF">
            <w:pPr>
              <w:rPr>
                <w:rFonts w:ascii="Segoe UI" w:eastAsia="Arial Unicode MS" w:hAnsi="Segoe UI" w:cs="Segoe UI"/>
                <w:sz w:val="6"/>
                <w:szCs w:val="6"/>
                <w:rtl/>
                <w:lang w:val="fr-FR"/>
              </w:rPr>
            </w:pPr>
          </w:p>
          <w:p w:rsidR="009B77F6" w:rsidRPr="00B01149" w:rsidRDefault="009B77F6" w:rsidP="00A349DF">
            <w:pPr>
              <w:rPr>
                <w:rFonts w:ascii="Al-Jazeera-Arabic-Bold" w:eastAsia="Arial Unicode MS" w:hAnsi="Al-Jazeera-Arabic-Bold" w:cs="Al-Jazeera-Arabic-Bold"/>
                <w:color w:val="FF0000"/>
                <w:rtl/>
                <w:lang w:val="fr-FR"/>
              </w:rPr>
            </w:pPr>
            <w:r w:rsidRPr="00B01149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fr-FR"/>
              </w:rPr>
              <w:t>س :</w:t>
            </w:r>
            <w:r w:rsidR="007F4773" w:rsidRPr="00B01149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fr-FR"/>
              </w:rPr>
              <w:t xml:space="preserve"> </w:t>
            </w:r>
            <w:r w:rsidR="00A349DF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fr-FR"/>
              </w:rPr>
              <w:t>ماهي تعليمة الاسناد</w:t>
            </w:r>
            <w:r w:rsidRPr="00B01149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fr-FR"/>
              </w:rPr>
              <w:t xml:space="preserve"> ؟</w:t>
            </w:r>
          </w:p>
          <w:p w:rsidR="000C2721" w:rsidRPr="000C2721" w:rsidRDefault="009539D8" w:rsidP="00F944D8">
            <w:pPr>
              <w:rPr>
                <w:rFonts w:ascii="Segoe UI" w:eastAsia="Arial Unicode MS" w:hAnsi="Segoe UI" w:cs="Segoe UI"/>
                <w:color w:val="00B050"/>
                <w:sz w:val="28"/>
                <w:szCs w:val="28"/>
                <w:rtl/>
                <w:lang w:val="fr-FR"/>
              </w:rPr>
            </w:pPr>
            <w:r>
              <w:rPr>
                <w:rFonts w:ascii="Segoe UI" w:eastAsia="Arial Unicode MS" w:hAnsi="Segoe UI" w:cs="Segoe UI" w:hint="cs"/>
                <w:color w:val="00B050"/>
                <w:sz w:val="28"/>
                <w:szCs w:val="28"/>
                <w:rtl/>
                <w:lang w:val="fr-FR"/>
              </w:rPr>
              <w:t>ج :</w:t>
            </w:r>
          </w:p>
          <w:p w:rsidR="00E67AF1" w:rsidRPr="004A1ADA" w:rsidRDefault="00E67AF1" w:rsidP="009B77F6">
            <w:pPr>
              <w:rPr>
                <w:rFonts w:ascii="Segoe UI" w:eastAsia="Arial Unicode MS" w:hAnsi="Segoe UI" w:cs="Segoe UI"/>
                <w:sz w:val="6"/>
                <w:szCs w:val="6"/>
                <w:rtl/>
                <w:lang w:val="fr-FR"/>
              </w:rPr>
            </w:pPr>
          </w:p>
          <w:p w:rsidR="00A349DF" w:rsidRPr="00393B80" w:rsidRDefault="00A349DF" w:rsidP="00A349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393B80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>تسمح بإعطاء قيمة (ثابتة أو نتيجة صيغة) لمتغير.</w:t>
            </w:r>
          </w:p>
          <w:p w:rsidR="00A349DF" w:rsidRPr="00393B80" w:rsidRDefault="00A349DF" w:rsidP="00A349DF">
            <w:pPr>
              <w:rPr>
                <w:rFonts w:ascii="Cambria" w:hAnsi="Cambria" w:cs="Al-Jazeera-Arabic-Bold"/>
                <w:b/>
                <w:bCs/>
                <w:sz w:val="28"/>
                <w:szCs w:val="28"/>
                <w:lang w:bidi="ar-DZ"/>
              </w:rPr>
            </w:pPr>
            <w:r w:rsidRPr="00393B80">
              <w:rPr>
                <w:rFonts w:ascii="Al-Jazeera-Arabic-Bold" w:hAnsi="Al-Jazeera-Arabic-Bold" w:cs="Al-Jazeera-Arabic-Bold"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120C2FA" wp14:editId="00E4B875">
                      <wp:simplePos x="0" y="0"/>
                      <wp:positionH relativeFrom="column">
                        <wp:posOffset>3738475</wp:posOffset>
                      </wp:positionH>
                      <wp:positionV relativeFrom="paragraph">
                        <wp:posOffset>219710</wp:posOffset>
                      </wp:positionV>
                      <wp:extent cx="540000" cy="0"/>
                      <wp:effectExtent l="0" t="95250" r="0" b="152400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00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0321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7" o:spid="_x0000_s1026" type="#_x0000_t32" style="position:absolute;margin-left:294.35pt;margin-top:17.3pt;width:42.5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" strokecolor="black [3200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393B80">
              <w:rPr>
                <w:rFonts w:ascii="Cambria" w:hAnsi="Cambria" w:cs="Al-Jazeera-Arabic-Bold" w:hint="cs"/>
                <w:b/>
                <w:bCs/>
                <w:sz w:val="28"/>
                <w:szCs w:val="28"/>
                <w:rtl/>
                <w:lang w:bidi="ar-DZ"/>
              </w:rPr>
              <w:t xml:space="preserve">مثال :    </w:t>
            </w:r>
            <w:r w:rsidRPr="00393B80">
              <w:rPr>
                <w:rFonts w:ascii="Cambria" w:hAnsi="Cambria" w:cs="Al-Jazeera-Arabic-Bold"/>
                <w:b/>
                <w:bCs/>
                <w:sz w:val="28"/>
                <w:szCs w:val="28"/>
                <w:lang w:bidi="ar-DZ"/>
              </w:rPr>
              <w:t>surface                 7</w:t>
            </w:r>
          </w:p>
          <w:p w:rsidR="005D0BAF" w:rsidRPr="005D0BAF" w:rsidRDefault="005D0BAF" w:rsidP="005D0BAF">
            <w:pPr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  <w:p w:rsidR="004A1ADA" w:rsidRPr="007D5BAA" w:rsidRDefault="004A1ADA" w:rsidP="00F937DF">
            <w:pPr>
              <w:rPr>
                <w:rFonts w:ascii="Segoe UI" w:eastAsia="Arial Unicode MS" w:hAnsi="Segoe UI" w:cs="Segoe UI"/>
                <w:sz w:val="6"/>
                <w:szCs w:val="6"/>
                <w:lang w:val="fr-FR"/>
              </w:rPr>
            </w:pPr>
          </w:p>
        </w:tc>
        <w:tc>
          <w:tcPr>
            <w:tcW w:w="851" w:type="dxa"/>
            <w:shd w:val="clear" w:color="auto" w:fill="E5DFEC" w:themeFill="accent4" w:themeFillTint="33"/>
          </w:tcPr>
          <w:p w:rsidR="009B77F6" w:rsidRPr="003353FB" w:rsidRDefault="00DC2704" w:rsidP="006F11BD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</w:pPr>
            <w:r w:rsidRPr="003353FB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15 </w:t>
            </w:r>
            <w:r w:rsidR="00627805" w:rsidRPr="003353FB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F937DF" w:rsidTr="00C85B18">
        <w:trPr>
          <w:trHeight w:val="4654"/>
        </w:trPr>
        <w:tc>
          <w:tcPr>
            <w:tcW w:w="1108" w:type="dxa"/>
            <w:shd w:val="clear" w:color="auto" w:fill="E5DFEC" w:themeFill="accent4" w:themeFillTint="33"/>
          </w:tcPr>
          <w:p w:rsidR="00F937DF" w:rsidRDefault="005D0BAF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4C06988" wp14:editId="649D4951">
                      <wp:simplePos x="0" y="0"/>
                      <wp:positionH relativeFrom="column">
                        <wp:posOffset>-343217</wp:posOffset>
                      </wp:positionH>
                      <wp:positionV relativeFrom="paragraph">
                        <wp:posOffset>1258888</wp:posOffset>
                      </wp:positionV>
                      <wp:extent cx="1350010" cy="365125"/>
                      <wp:effectExtent l="0" t="0" r="0" b="0"/>
                      <wp:wrapNone/>
                      <wp:docPr id="59" name="Zone de text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838" w:rsidRDefault="00411838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06988" id="Zone de texte 59" o:spid="_x0000_s1028" type="#_x0000_t202" style="position:absolute;left:0;text-align:left;margin-left:-27pt;margin-top:99.15pt;width:106.3pt;height:28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" filled="f" stroked="f" strokeweight=".5pt">
                      <v:textbox>
                        <w:txbxContent>
                          <w:p w:rsidR="00411838" w:rsidRDefault="00411838" w:rsidP="00411838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:rsidR="00F937DF" w:rsidRPr="00C85B18" w:rsidRDefault="004515D9" w:rsidP="005D0BAF">
            <w:pPr>
              <w:jc w:val="center"/>
              <w:rPr>
                <w:rFonts w:ascii="Cambria" w:eastAsiaTheme="minorHAnsi" w:hAnsi="Cambria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85B18">
              <w:rPr>
                <w:rFonts w:ascii="Cambria" w:eastAsiaTheme="minorHAnsi" w:hAnsi="Cambria" w:cs="Al-Jazeera-Arabic-Bold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تعليمة القراءة و الكتابة </w:t>
            </w:r>
          </w:p>
          <w:p w:rsidR="004515D9" w:rsidRPr="004515D9" w:rsidRDefault="004515D9" w:rsidP="005D0BAF">
            <w:pPr>
              <w:jc w:val="center"/>
              <w:rPr>
                <w:rFonts w:ascii="Cambria" w:eastAsiaTheme="minorHAnsi" w:hAnsi="Cambria" w:cs="Al-Jazeera-Arabic-Bold"/>
                <w:b/>
                <w:bCs/>
                <w:color w:val="FF0000"/>
                <w:sz w:val="32"/>
                <w:szCs w:val="32"/>
                <w:lang w:val="fr-FR" w:bidi="ar-DZ"/>
              </w:rPr>
            </w:pPr>
            <w:r w:rsidRPr="00C85B18">
              <w:rPr>
                <w:rFonts w:ascii="Cambria" w:eastAsiaTheme="minorHAnsi" w:hAnsi="Cambria" w:cs="Al-Jazeera-Arabic-Bold"/>
                <w:b/>
                <w:bCs/>
                <w:color w:val="FF0000"/>
                <w:sz w:val="24"/>
                <w:szCs w:val="24"/>
                <w:lang w:val="fr-FR" w:bidi="ar-DZ"/>
              </w:rPr>
              <w:t>Lire et Ecrire</w:t>
            </w:r>
          </w:p>
        </w:tc>
        <w:tc>
          <w:tcPr>
            <w:tcW w:w="8211" w:type="dxa"/>
          </w:tcPr>
          <w:p w:rsidR="00F937DF" w:rsidRPr="005D0BAF" w:rsidRDefault="00F937DF" w:rsidP="006865CF">
            <w:pPr>
              <w:rPr>
                <w:rFonts w:ascii="Segoe UI" w:eastAsia="Arial Unicode MS" w:hAnsi="Segoe UI" w:cs="Segoe UI"/>
                <w:sz w:val="2"/>
                <w:szCs w:val="2"/>
                <w:rtl/>
                <w:lang w:val="fr-FR" w:bidi="ar-DZ"/>
              </w:rPr>
            </w:pPr>
          </w:p>
          <w:p w:rsidR="00F937DF" w:rsidRPr="00B01149" w:rsidRDefault="00F937DF" w:rsidP="00A349DF">
            <w:pPr>
              <w:rPr>
                <w:rFonts w:ascii="Al-Jazeera-Arabic-Bold" w:eastAsia="Arial Unicode MS" w:hAnsi="Al-Jazeera-Arabic-Bold" w:cs="Al-Jazeera-Arabic-Bold"/>
                <w:color w:val="FF0000"/>
                <w:rtl/>
                <w:lang w:val="fr-FR"/>
              </w:rPr>
            </w:pPr>
            <w:r w:rsidRPr="00B01149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fr-FR"/>
              </w:rPr>
              <w:t xml:space="preserve">س : </w:t>
            </w:r>
            <w:r w:rsidR="00A349DF">
              <w:rPr>
                <w:rFonts w:ascii="Cambria" w:eastAsia="Arial Unicode MS" w:hAnsi="Cambria" w:cs="Al-Jazeera-Arabic-Bold" w:hint="cs"/>
                <w:color w:val="FF0000"/>
                <w:rtl/>
                <w:lang w:val="fr-FR" w:bidi="ar-DZ"/>
              </w:rPr>
              <w:t>كيف تكون تعليمة قراءة المدخلات و كتابة المخرجات</w:t>
            </w:r>
            <w:r w:rsidRPr="00B01149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fr-FR"/>
              </w:rPr>
              <w:t xml:space="preserve"> ؟ </w:t>
            </w:r>
          </w:p>
          <w:p w:rsidR="00F937DF" w:rsidRPr="003353FB" w:rsidRDefault="00F937DF" w:rsidP="006865CF">
            <w:pPr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val="fr-FR" w:bidi="ar-DZ"/>
              </w:rPr>
            </w:pPr>
            <w:r w:rsidRPr="003353FB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val="fr-FR" w:bidi="ar-DZ"/>
              </w:rPr>
              <w:t xml:space="preserve">ج : </w:t>
            </w:r>
          </w:p>
          <w:p w:rsidR="003353FB" w:rsidRPr="003353FB" w:rsidRDefault="003353FB" w:rsidP="003353FB">
            <w:pPr>
              <w:pStyle w:val="Paragraphedeliste"/>
              <w:numPr>
                <w:ilvl w:val="0"/>
                <w:numId w:val="13"/>
              </w:numPr>
              <w:bidi/>
              <w:rPr>
                <w:rFonts w:ascii="Al-Jazeera-Arabic-Bold" w:eastAsiaTheme="minorEastAsia" w:hAnsi="Al-Jazeera-Arabic-Bold" w:cs="Al-Jazeera-Arabic-Bold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</w:pPr>
            <w:r w:rsidRPr="003353FB">
              <w:rPr>
                <w:rFonts w:ascii="Al-Jazeera-Arabic-Bold" w:eastAsiaTheme="minorEastAsia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  <w:t xml:space="preserve">تعليمة القراءة : </w:t>
            </w:r>
          </w:p>
          <w:p w:rsidR="00A349DF" w:rsidRPr="00393B80" w:rsidRDefault="00A349DF" w:rsidP="00A349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393B80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>تسمح بإدخال المعطيات في مشكلة من لوحة المفاتيح</w:t>
            </w:r>
          </w:p>
          <w:p w:rsidR="00A349DF" w:rsidRPr="00393B80" w:rsidRDefault="00A349DF" w:rsidP="00A349DF">
            <w:pPr>
              <w:rPr>
                <w:rFonts w:ascii="Cambria" w:hAnsi="Cambria" w:cs="Al-Jazeera-Arabic-Bold"/>
                <w:sz w:val="24"/>
                <w:szCs w:val="24"/>
                <w:lang w:bidi="ar-DZ"/>
              </w:rPr>
            </w:pPr>
            <w:r w:rsidRPr="00393B80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>مثال :</w:t>
            </w:r>
            <w:r w:rsidRPr="00393B80"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Pr="00393B80">
              <w:rPr>
                <w:rFonts w:ascii="Cambria" w:hAnsi="Cambria" w:cs="Al-Jazeera-Arabic-Bold"/>
                <w:b/>
                <w:bCs/>
                <w:sz w:val="28"/>
                <w:szCs w:val="28"/>
                <w:lang w:bidi="ar-DZ"/>
              </w:rPr>
              <w:t>Lire (longueur, largeur)</w:t>
            </w:r>
          </w:p>
          <w:p w:rsidR="00A349DF" w:rsidRDefault="00A349DF" w:rsidP="00A349DF">
            <w:pPr>
              <w:rPr>
                <w:rFonts w:ascii="Al-Jazeera-Arabic-Bold" w:hAnsi="Al-Jazeera-Arabic-Bold" w:cs="Al-Jazeera-Arabic-Bold"/>
                <w:b/>
                <w:bCs/>
                <w:color w:val="E36C0A" w:themeColor="accent6" w:themeShade="BF"/>
                <w:sz w:val="28"/>
                <w:szCs w:val="28"/>
                <w:u w:val="single"/>
                <w:rtl/>
                <w:lang w:bidi="ar-DZ"/>
              </w:rPr>
            </w:pPr>
          </w:p>
          <w:p w:rsidR="00A349DF" w:rsidRPr="003353FB" w:rsidRDefault="003353FB" w:rsidP="003353FB">
            <w:pPr>
              <w:pStyle w:val="Paragraphedeliste"/>
              <w:numPr>
                <w:ilvl w:val="0"/>
                <w:numId w:val="13"/>
              </w:numPr>
              <w:bidi/>
              <w:rPr>
                <w:rFonts w:ascii="Al-Jazeera-Arabic-Bold" w:eastAsiaTheme="minorEastAsia" w:hAnsi="Al-Jazeera-Arabic-Bold" w:cs="Al-Jazeera-Arabic-Bold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</w:pPr>
            <w:r w:rsidRPr="003353FB">
              <w:rPr>
                <w:rFonts w:ascii="Al-Jazeera-Arabic-Bold" w:eastAsiaTheme="minorEastAsia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  <w:t>تعليمة ال</w:t>
            </w:r>
            <w:r>
              <w:rPr>
                <w:rFonts w:ascii="Al-Jazeera-Arabic-Bold" w:eastAsiaTheme="minorEastAsia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  <w:t>كتابة</w:t>
            </w:r>
            <w:r w:rsidRPr="003353FB">
              <w:rPr>
                <w:rFonts w:ascii="Al-Jazeera-Arabic-Bold" w:eastAsiaTheme="minorEastAsia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  <w:t xml:space="preserve"> : </w:t>
            </w:r>
          </w:p>
          <w:p w:rsidR="00A349DF" w:rsidRPr="00393B80" w:rsidRDefault="00A349DF" w:rsidP="00A349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393B80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 xml:space="preserve">تسمح بكتابة مخرجات عملية تنفيذ الخوارزمية (نتائج و رسائل توضيحية) على الشاشة </w:t>
            </w:r>
          </w:p>
          <w:p w:rsidR="00F937DF" w:rsidRPr="00D21C4D" w:rsidRDefault="00A349DF" w:rsidP="00D21C4D">
            <w:pPr>
              <w:rPr>
                <w:rFonts w:ascii="Cambria" w:hAnsi="Cambria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393B80">
              <w:rPr>
                <w:rFonts w:ascii="Cambria" w:hAnsi="Cambria" w:cs="Al-Jazeera-Arabic-Bold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مثال </w:t>
            </w:r>
            <w:r w:rsidRPr="00393B80">
              <w:rPr>
                <w:rFonts w:ascii="Cambria" w:hAnsi="Cambria" w:cs="Al-Jazeera-Arabic-Bold" w:hint="cs"/>
                <w:b/>
                <w:bCs/>
                <w:sz w:val="28"/>
                <w:szCs w:val="28"/>
                <w:rtl/>
                <w:lang w:bidi="ar-DZ"/>
              </w:rPr>
              <w:t xml:space="preserve">:     </w:t>
            </w:r>
            <w:r w:rsidRPr="00393B80">
              <w:rPr>
                <w:rFonts w:ascii="Cambria" w:hAnsi="Cambria" w:cs="Al-Jazeera-Arabic-Bold"/>
                <w:b/>
                <w:bCs/>
                <w:sz w:val="28"/>
                <w:szCs w:val="28"/>
                <w:lang w:bidi="ar-DZ"/>
              </w:rPr>
              <w:t>Ecrire(surface)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F937DF" w:rsidRPr="003353FB" w:rsidRDefault="00F937DF" w:rsidP="006F11BD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F937DF" w:rsidTr="00C85B18">
        <w:trPr>
          <w:trHeight w:val="4654"/>
        </w:trPr>
        <w:tc>
          <w:tcPr>
            <w:tcW w:w="1108" w:type="dxa"/>
            <w:shd w:val="clear" w:color="auto" w:fill="E5DFEC" w:themeFill="accent4" w:themeFillTint="33"/>
          </w:tcPr>
          <w:p w:rsidR="00F937DF" w:rsidRDefault="00F937DF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F937DF" w:rsidRPr="00C85B18" w:rsidRDefault="00A349DF" w:rsidP="005D0BAF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rtl/>
              </w:rPr>
            </w:pPr>
            <w:r w:rsidRPr="00C85B18">
              <w:rPr>
                <w:rFonts w:ascii="Al-Jazeera-Arabic-Bold" w:eastAsiaTheme="minorHAnsi" w:hAnsi="Al-Jazeera-Arabic-Bold" w:cs="Al-Jazeera-Arabic-Bold" w:hint="cs"/>
                <w:b/>
                <w:bCs/>
                <w:color w:val="FF0000"/>
                <w:sz w:val="24"/>
                <w:szCs w:val="24"/>
                <w:rtl/>
              </w:rPr>
              <w:t xml:space="preserve">التعليمة الشرطية </w:t>
            </w:r>
          </w:p>
          <w:p w:rsidR="00A349DF" w:rsidRPr="00C85B18" w:rsidRDefault="00A349DF" w:rsidP="005D0BAF">
            <w:pPr>
              <w:jc w:val="center"/>
              <w:rPr>
                <w:rFonts w:ascii="Cambria" w:eastAsiaTheme="minorHAnsi" w:hAnsi="Cambria" w:cs="Al-Jazeera-Arabic-Bold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C85B18">
              <w:rPr>
                <w:rFonts w:ascii="Cambria" w:eastAsiaTheme="minorHAnsi" w:hAnsi="Cambria" w:cs="Al-Jazeera-Arabic-Bold"/>
                <w:b/>
                <w:bCs/>
                <w:color w:val="FF0000"/>
                <w:sz w:val="24"/>
                <w:szCs w:val="24"/>
                <w:lang w:val="fr-FR"/>
              </w:rPr>
              <w:t>Condition</w:t>
            </w:r>
          </w:p>
          <w:p w:rsidR="00F937DF" w:rsidRPr="00C85B18" w:rsidRDefault="00F937DF" w:rsidP="005D0BAF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8211" w:type="dxa"/>
          </w:tcPr>
          <w:p w:rsidR="00F937DF" w:rsidRPr="005D0BAF" w:rsidRDefault="00F937DF" w:rsidP="006865CF">
            <w:pPr>
              <w:rPr>
                <w:rFonts w:ascii="Segoe UI" w:eastAsia="Arial Unicode MS" w:hAnsi="Segoe UI" w:cs="Segoe UI"/>
                <w:sz w:val="2"/>
                <w:szCs w:val="2"/>
                <w:rtl/>
                <w:lang w:val="fr-FR" w:bidi="ar-DZ"/>
              </w:rPr>
            </w:pPr>
          </w:p>
          <w:p w:rsidR="00F937DF" w:rsidRPr="00B01149" w:rsidRDefault="00F937DF" w:rsidP="003353FB">
            <w:pPr>
              <w:rPr>
                <w:rFonts w:ascii="Al-Jazeera-Arabic-Bold" w:eastAsia="Arial Unicode MS" w:hAnsi="Al-Jazeera-Arabic-Bold" w:cs="Al-Jazeera-Arabic-Bold"/>
                <w:color w:val="FF0000"/>
                <w:rtl/>
                <w:lang w:val="fr-FR"/>
              </w:rPr>
            </w:pPr>
            <w:r w:rsidRPr="00B01149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fr-FR"/>
              </w:rPr>
              <w:t xml:space="preserve">س : </w:t>
            </w:r>
            <w:r w:rsidR="003353FB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fr-FR"/>
              </w:rPr>
              <w:t>كيف نمثل التعليمة الشرطية في الخوارزميات</w:t>
            </w:r>
            <w:r w:rsidRPr="00B01149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fr-FR"/>
              </w:rPr>
              <w:t xml:space="preserve"> ؟ </w:t>
            </w:r>
          </w:p>
          <w:p w:rsidR="00F937DF" w:rsidRPr="003353FB" w:rsidRDefault="00F937DF" w:rsidP="006865CF">
            <w:pPr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val="fr-FR" w:bidi="ar-DZ"/>
              </w:rPr>
            </w:pPr>
            <w:r w:rsidRPr="003353FB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val="fr-FR" w:bidi="ar-DZ"/>
              </w:rPr>
              <w:t>ج :</w:t>
            </w:r>
          </w:p>
          <w:p w:rsidR="00F937DF" w:rsidRDefault="003353FB" w:rsidP="003353FB">
            <w:pPr>
              <w:rPr>
                <w:rFonts w:ascii="Al-Jazeera-Arabic-Bold" w:hAnsi="Al-Jazeera-Arabic-Bold" w:cs="Al-Jazeera-Arabic-Bold"/>
                <w:rtl/>
                <w:lang w:bidi="ar-DZ"/>
              </w:rPr>
            </w:pPr>
            <w:r>
              <w:rPr>
                <w:rFonts w:ascii="Al-Jazeera-Arabic-Bold" w:hAnsi="Al-Jazeera-Arabic-Bold" w:cs="Al-Jazeera-Arabic-Bold" w:hint="cs"/>
                <w:rtl/>
                <w:lang w:bidi="ar-DZ"/>
              </w:rPr>
              <w:t xml:space="preserve">التعليمة الشرطية نوعان : </w:t>
            </w:r>
          </w:p>
          <w:p w:rsidR="003353FB" w:rsidRDefault="003353FB" w:rsidP="003353FB">
            <w:pPr>
              <w:pStyle w:val="Paragraphedeliste"/>
              <w:numPr>
                <w:ilvl w:val="0"/>
                <w:numId w:val="15"/>
              </w:numPr>
              <w:bidi/>
              <w:rPr>
                <w:rFonts w:ascii="Al-Jazeera-Arabic-Bold" w:eastAsiaTheme="minorEastAsia" w:hAnsi="Al-Jazeera-Arabic-Bold" w:cs="Al-Jazeera-Arabic-Bold"/>
                <w:b/>
                <w:bCs/>
                <w:color w:val="7030A0"/>
                <w:sz w:val="24"/>
                <w:szCs w:val="24"/>
                <w:lang w:val="en-US" w:bidi="ar-DZ"/>
              </w:rPr>
            </w:pPr>
            <w:r w:rsidRPr="003353FB">
              <w:rPr>
                <w:rFonts w:ascii="Al-Jazeera-Arabic-Bold" w:eastAsiaTheme="minorEastAsia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  <w:t xml:space="preserve">تعليمة </w:t>
            </w:r>
            <w:r>
              <w:rPr>
                <w:rFonts w:ascii="Al-Jazeera-Arabic-Bold" w:eastAsiaTheme="minorEastAsia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  <w:t xml:space="preserve">شرطية بسيطة </w:t>
            </w:r>
            <w:r w:rsidRPr="003353FB">
              <w:rPr>
                <w:rFonts w:ascii="Al-Jazeera-Arabic-Bold" w:eastAsiaTheme="minorEastAsia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  <w:t xml:space="preserve"> : </w:t>
            </w:r>
          </w:p>
          <w:p w:rsidR="003353FB" w:rsidRPr="003353FB" w:rsidRDefault="003353FB" w:rsidP="003353FB">
            <w:pPr>
              <w:rPr>
                <w:rFonts w:ascii="Al-Jazeera-Arabic-Bold" w:hAnsi="Al-Jazeera-Arabic-Bold" w:cs="Al-Jazeera-Arabic-Bold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2313305</wp:posOffset>
                      </wp:positionH>
                      <wp:positionV relativeFrom="paragraph">
                        <wp:posOffset>156845</wp:posOffset>
                      </wp:positionV>
                      <wp:extent cx="2190750" cy="971550"/>
                      <wp:effectExtent l="0" t="0" r="19050" b="1905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353FB" w:rsidRPr="00393B80" w:rsidRDefault="003353FB" w:rsidP="003353FB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93B80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Si </w:t>
                                  </w:r>
                                  <w:r w:rsidRPr="00393B80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&lt; Condition&gt; </w:t>
                                  </w:r>
                                  <w:r w:rsidRPr="00393B80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alors</w:t>
                                  </w:r>
                                </w:p>
                                <w:p w:rsidR="003353FB" w:rsidRPr="00393B80" w:rsidRDefault="003353FB" w:rsidP="003353FB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line="240" w:lineRule="auto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393B80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&lt; Instructions&gt;</w:t>
                                  </w:r>
                                </w:p>
                                <w:p w:rsidR="003353FB" w:rsidRDefault="003353FB" w:rsidP="003353FB">
                                  <w:pPr>
                                    <w:bidi w:val="0"/>
                                    <w:spacing w:line="240" w:lineRule="auto"/>
                                  </w:pPr>
                                  <w:r w:rsidRPr="00393B80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Finsi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29" type="#_x0000_t202" style="position:absolute;left:0;text-align:left;margin-left:182.15pt;margin-top:12.35pt;width:172.5pt;height:76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" fillcolor="white [3201]" strokeweight=".5pt">
                      <v:textbox>
                        <w:txbxContent>
                          <w:p w:rsidR="003353FB" w:rsidRPr="00393B80" w:rsidRDefault="003353FB" w:rsidP="003353F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93B8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Si </w:t>
                            </w:r>
                            <w:r w:rsidRPr="00393B8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&lt; Condition&gt; </w:t>
                            </w:r>
                            <w:r w:rsidRPr="00393B8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alors</w:t>
                            </w:r>
                          </w:p>
                          <w:p w:rsidR="003353FB" w:rsidRPr="00393B80" w:rsidRDefault="003353FB" w:rsidP="003353F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93B8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&lt; Instructions&gt;</w:t>
                            </w:r>
                          </w:p>
                          <w:p w:rsidR="003353FB" w:rsidRDefault="003353FB" w:rsidP="003353FB">
                            <w:pPr>
                              <w:bidi w:val="0"/>
                              <w:spacing w:line="240" w:lineRule="auto"/>
                            </w:pPr>
                            <w:r w:rsidRPr="00393B8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Finsi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3B80"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57DA3ED8" wp14:editId="6AA9B7F0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153670</wp:posOffset>
                  </wp:positionV>
                  <wp:extent cx="2033905" cy="971550"/>
                  <wp:effectExtent l="0" t="0" r="4445" b="0"/>
                  <wp:wrapTight wrapText="bothSides">
                    <wp:wrapPolygon edited="0">
                      <wp:start x="0" y="0"/>
                      <wp:lineTo x="0" y="21176"/>
                      <wp:lineTo x="21445" y="21176"/>
                      <wp:lineTo x="21445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90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353FB" w:rsidRDefault="003353FB" w:rsidP="003353FB">
            <w:pPr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  <w:p w:rsidR="003353FB" w:rsidRDefault="003353FB" w:rsidP="003353FB">
            <w:pPr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  <w:p w:rsidR="003353FB" w:rsidRDefault="003353FB" w:rsidP="003353FB">
            <w:pPr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  <w:p w:rsidR="003353FB" w:rsidRDefault="003353FB" w:rsidP="003353FB">
            <w:pPr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  <w:p w:rsidR="003353FB" w:rsidRDefault="003353FB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ascii="Al-Jazeera-Arabic-Bold" w:hAnsi="Al-Jazeera-Arabic-Bold" w:cs="Al-Jazeera-Arabic-Bold" w:hint="cs"/>
                <w:rtl/>
                <w:lang w:bidi="ar-DZ"/>
              </w:rPr>
              <w:t xml:space="preserve">إذا تحقق الشرط المنطقي </w:t>
            </w:r>
            <w:r w:rsidRPr="00393B80">
              <w:rPr>
                <w:rFonts w:cstheme="minorHAnsi"/>
                <w:sz w:val="28"/>
                <w:szCs w:val="28"/>
              </w:rPr>
              <w:t>&lt; Condition&gt;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فتنفذ التعليمات </w:t>
            </w:r>
            <w:r w:rsidRPr="00393B80">
              <w:rPr>
                <w:rFonts w:cstheme="minorHAnsi"/>
                <w:sz w:val="28"/>
                <w:szCs w:val="28"/>
              </w:rPr>
              <w:t>&lt; Instructions&gt;</w:t>
            </w:r>
          </w:p>
          <w:p w:rsidR="00033EA0" w:rsidRDefault="00D21C4D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70709</wp:posOffset>
                      </wp:positionV>
                      <wp:extent cx="4219575" cy="2455334"/>
                      <wp:effectExtent l="19050" t="0" r="28575" b="21590"/>
                      <wp:wrapNone/>
                      <wp:docPr id="37" name="Groupe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9575" cy="2455334"/>
                                <a:chOff x="0" y="0"/>
                                <a:chExt cx="4219575" cy="2455334"/>
                              </a:xfrm>
                            </wpg:grpSpPr>
                            <wpg:grpSp>
                              <wpg:cNvPr id="10" name="Groupe 10"/>
                              <wpg:cNvGrpSpPr/>
                              <wpg:grpSpPr>
                                <a:xfrm>
                                  <a:off x="0" y="0"/>
                                  <a:ext cx="4219575" cy="2455334"/>
                                  <a:chOff x="0" y="0"/>
                                  <a:chExt cx="4219575" cy="2681112"/>
                                </a:xfrm>
                              </wpg:grpSpPr>
                              <wps:wsp>
                                <wps:cNvPr id="6" name="Zone de texte 6"/>
                                <wps:cNvSpPr txBox="1"/>
                                <wps:spPr>
                                  <a:xfrm>
                                    <a:off x="0" y="219058"/>
                                    <a:ext cx="4219575" cy="2462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28575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033EA0" w:rsidRDefault="00033EA0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</w:p>
                                    <w:p w:rsidR="00033EA0" w:rsidRDefault="00033EA0">
                                      <w:pPr>
                                        <w:rPr>
                                          <w:rFonts w:ascii="Al-Jazeera-Arabic-Bold" w:hAnsi="Al-Jazeera-Arabic-Bold" w:cs="Al-Jazeera-Arabic-Bold"/>
                                          <w:rtl/>
                                        </w:rPr>
                                      </w:pPr>
                                      <w:r w:rsidRPr="00033EA0">
                                        <w:rPr>
                                          <w:rFonts w:ascii="Al-Jazeera-Arabic-Bold" w:hAnsi="Al-Jazeera-Arabic-Bold" w:cs="Al-Jazeera-Arabic-Bold"/>
                                          <w:rtl/>
                                        </w:rPr>
                                        <w:t xml:space="preserve">خوارزمية تسمح بتحديد ان كان العدد في المعطيات موجب أو سالب </w:t>
                                      </w:r>
                                    </w:p>
                                    <w:p w:rsidR="00033EA0" w:rsidRPr="00033EA0" w:rsidRDefault="00033EA0">
                                      <w:pPr>
                                        <w:rPr>
                                          <w:rFonts w:ascii="Al-Jazeera-Arabic-Bold" w:hAnsi="Al-Jazeera-Arabic-Bold" w:cs="Al-Jazeera-Arabic-Bold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Hexagone 8"/>
                                <wps:cNvSpPr/>
                                <wps:spPr>
                                  <a:xfrm>
                                    <a:off x="2667000" y="0"/>
                                    <a:ext cx="1438275" cy="447675"/>
                                  </a:xfrm>
                                  <a:prstGeom prst="hexag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33EA0" w:rsidRPr="00033EA0" w:rsidRDefault="00033EA0" w:rsidP="00033EA0">
                                      <w:pPr>
                                        <w:spacing w:before="100" w:beforeAutospacing="1" w:after="0" w:line="240" w:lineRule="auto"/>
                                        <w:contextualSpacing/>
                                        <w:jc w:val="center"/>
                                        <w:rPr>
                                          <w:rFonts w:ascii="Al-Jazeera-Arabic-Bold" w:hAnsi="Al-Jazeera-Arabic-Bold" w:cs="Al-Jazeera-Arabic-Bold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Zone de texte 9"/>
                                <wps:cNvSpPr txBox="1"/>
                                <wps:spPr>
                                  <a:xfrm>
                                    <a:off x="2971800" y="0"/>
                                    <a:ext cx="923925" cy="447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33EA0" w:rsidRPr="00033EA0" w:rsidRDefault="00033EA0" w:rsidP="00033EA0">
                                      <w:pPr>
                                        <w:spacing w:before="100" w:beforeAutospacing="1" w:after="0" w:line="240" w:lineRule="auto"/>
                                        <w:contextualSpacing/>
                                        <w:jc w:val="center"/>
                                        <w:rPr>
                                          <w:rFonts w:ascii="Al-Jazeera-Arabic-Bold" w:hAnsi="Al-Jazeera-Arabic-Bold" w:cs="Al-Jazeera-Arabic-Bold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 w:rsidRPr="00033EA0">
                                        <w:rPr>
                                          <w:rFonts w:ascii="Al-Jazeera-Arabic-Bold" w:hAnsi="Al-Jazeera-Arabic-Bold" w:cs="Al-Jazeera-Arabic-Bold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 xml:space="preserve">مثال : </w:t>
                                      </w:r>
                                    </w:p>
                                    <w:p w:rsidR="00033EA0" w:rsidRDefault="00033EA0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Zone de texte 11"/>
                              <wps:cNvSpPr txBox="1"/>
                              <wps:spPr>
                                <a:xfrm>
                                  <a:off x="93133" y="804334"/>
                                  <a:ext cx="2543175" cy="15832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033EA0" w:rsidRPr="00033EA0" w:rsidRDefault="00033EA0" w:rsidP="00D21C4D">
                                    <w:pPr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  <w:lang w:val="fr-FR"/>
                                      </w:rPr>
                                    </w:pPr>
                                    <w:r w:rsidRPr="00033EA0"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/>
                                      </w:rPr>
                                      <w:t>Algorithme p</w:t>
                                    </w: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/>
                                      </w:rPr>
                                      <w:t>ositif_negatif</w:t>
                                    </w:r>
                                  </w:p>
                                  <w:p w:rsidR="00033EA0" w:rsidRDefault="00033EA0" w:rsidP="00D21C4D">
                                    <w:pPr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pacing w:after="0" w:line="240" w:lineRule="auto"/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033EA0"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Var </w:t>
                                    </w:r>
                                    <w:r w:rsidRPr="00033EA0"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a : </w:t>
                                    </w:r>
                                    <w:r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  <w:t>Réel</w:t>
                                    </w:r>
                                    <w:r w:rsidRPr="00033EA0"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 ;</w:t>
                                    </w:r>
                                  </w:p>
                                  <w:p w:rsidR="00033EA0" w:rsidRPr="00033EA0" w:rsidRDefault="00033EA0" w:rsidP="00D21C4D">
                                    <w:pPr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pacing w:after="0" w:line="240" w:lineRule="auto"/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  <w:t>Ecrire (‘’Veuillez entrer le nombre ‘’) ;</w:t>
                                    </w:r>
                                  </w:p>
                                  <w:p w:rsidR="00033EA0" w:rsidRPr="00033EA0" w:rsidRDefault="00033EA0" w:rsidP="00D21C4D">
                                    <w:pPr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pacing w:after="0" w:line="240" w:lineRule="auto"/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033EA0"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Lire </w:t>
                                    </w:r>
                                    <w:r w:rsidRPr="00033EA0"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  <w:t>(a) ;</w:t>
                                    </w:r>
                                  </w:p>
                                  <w:p w:rsidR="00033EA0" w:rsidRPr="00033EA0" w:rsidRDefault="00033EA0" w:rsidP="00D21C4D">
                                    <w:pPr>
                                      <w:bidi w:val="0"/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033EA0"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Si </w:t>
                                    </w:r>
                                    <w:r w:rsidRPr="00033EA0"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(a &lt; 0) </w:t>
                                    </w:r>
                                    <w:r w:rsidRPr="00033EA0"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/>
                                      </w:rPr>
                                      <w:t>alors</w:t>
                                    </w:r>
                                  </w:p>
                                  <w:p w:rsidR="00033EA0" w:rsidRPr="00033EA0" w:rsidRDefault="00033EA0" w:rsidP="00D21C4D">
                                    <w:pPr>
                                      <w:bidi w:val="0"/>
                                      <w:spacing w:after="0" w:line="240" w:lineRule="auto"/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033EA0"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   Ecrire </w:t>
                                    </w:r>
                                    <w:r w:rsidRPr="00033EA0"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  <w:t>(‘’ a positif ‘’) ;</w:t>
                                    </w:r>
                                  </w:p>
                                  <w:p w:rsidR="00033EA0" w:rsidRDefault="00033EA0" w:rsidP="00D21C4D">
                                    <w:pPr>
                                      <w:bidi w:val="0"/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393B80"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 w:rsidRPr="00393B80"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insi</w:t>
                                    </w: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;</w:t>
                                    </w:r>
                                  </w:p>
                                  <w:p w:rsidR="00033EA0" w:rsidRPr="00033EA0" w:rsidRDefault="00033EA0" w:rsidP="00D21C4D">
                                    <w:pPr>
                                      <w:bidi w:val="0"/>
                                      <w:spacing w:after="0" w:line="240" w:lineRule="auto"/>
                                      <w:rPr>
                                        <w:rFonts w:ascii="Al-Jazeera-Arabic-Bold" w:hAnsi="Al-Jazeera-Arabic-Bold" w:cs="Al-Jazeera-Arabic-Bold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Fin.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37" o:spid="_x0000_s1030" style="position:absolute;left:0;text-align:left;margin-left:31.8pt;margin-top:5.55pt;width:332.25pt;height:193.35pt;z-index:251735040" coordsize="42195,2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">
                      <v:group id="Groupe 10" o:spid="_x0000_s1031" style="position:absolute;width:42195;height:24553" coordsize="42195,26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 id="Zone de texte 6" o:spid="_x0000_s1032" type="#_x0000_t202" style="position:absolute;top:2190;width:42195;height:24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" fillcolor="white [3201]" strokeweight="2.25pt">
                          <v:textbox>
                            <w:txbxContent>
                              <w:p w:rsidR="00033EA0" w:rsidRDefault="00033EA0">
                                <w:pPr>
                                  <w:rPr>
                                    <w:rtl/>
                                  </w:rPr>
                                </w:pPr>
                              </w:p>
                              <w:p w:rsidR="00033EA0" w:rsidRDefault="00033EA0">
                                <w:pPr>
                                  <w:rPr>
                                    <w:rFonts w:ascii="Al-Jazeera-Arabic-Bold" w:hAnsi="Al-Jazeera-Arabic-Bold" w:cs="Al-Jazeera-Arabic-Bold"/>
                                    <w:rtl/>
                                  </w:rPr>
                                </w:pPr>
                                <w:r w:rsidRPr="00033EA0">
                                  <w:rPr>
                                    <w:rFonts w:ascii="Al-Jazeera-Arabic-Bold" w:hAnsi="Al-Jazeera-Arabic-Bold" w:cs="Al-Jazeera-Arabic-Bold"/>
                                    <w:rtl/>
                                  </w:rPr>
                                  <w:t xml:space="preserve">خوارزمية تسمح بتحديد ان كان العدد في المعطيات موجب أو سالب </w:t>
                                </w:r>
                              </w:p>
                              <w:p w:rsidR="00033EA0" w:rsidRPr="00033EA0" w:rsidRDefault="00033EA0">
                                <w:pPr>
                                  <w:rPr>
                                    <w:rFonts w:ascii="Al-Jazeera-Arabic-Bold" w:hAnsi="Al-Jazeera-Arabic-Bold" w:cs="Al-Jazeera-Arabic-Bold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Hexagone 8" o:spid="_x0000_s1033" type="#_x0000_t9" style="position:absolute;left:26670;width:14382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" adj="1681" fillcolor="white [3201]" strokecolor="black [3200]" strokeweight="2pt">
                          <v:textbox>
                            <w:txbxContent>
                              <w:p w:rsidR="00033EA0" w:rsidRPr="00033EA0" w:rsidRDefault="00033EA0" w:rsidP="00033EA0">
                                <w:pPr>
                                  <w:spacing w:before="100" w:beforeAutospacing="1" w:after="0" w:line="240" w:lineRule="auto"/>
                                  <w:contextualSpacing/>
                                  <w:jc w:val="center"/>
                                  <w:rPr>
                                    <w:rFonts w:ascii="Al-Jazeera-Arabic-Bold" w:hAnsi="Al-Jazeera-Arabic-Bold" w:cs="Al-Jazeera-Arabic-Bold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Zone de texte 9" o:spid="_x0000_s1034" type="#_x0000_t202" style="position:absolute;left:29718;width:9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  <v:textbox>
                            <w:txbxContent>
                              <w:p w:rsidR="00033EA0" w:rsidRPr="00033EA0" w:rsidRDefault="00033EA0" w:rsidP="00033EA0">
                                <w:pPr>
                                  <w:spacing w:before="100" w:beforeAutospacing="1" w:after="0" w:line="240" w:lineRule="auto"/>
                                  <w:contextualSpacing/>
                                  <w:jc w:val="center"/>
                                  <w:rPr>
                                    <w:rFonts w:ascii="Al-Jazeera-Arabic-Bold" w:hAnsi="Al-Jazeera-Arabic-Bold" w:cs="Al-Jazeera-Arabic-Bold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033EA0">
                                  <w:rPr>
                                    <w:rFonts w:ascii="Al-Jazeera-Arabic-Bold" w:hAnsi="Al-Jazeera-Arabic-Bold" w:cs="Al-Jazeera-Arabic-Bold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مثال : </w:t>
                                </w:r>
                              </w:p>
                              <w:p w:rsidR="00033EA0" w:rsidRDefault="00033EA0"/>
                            </w:txbxContent>
                          </v:textbox>
                        </v:shape>
                      </v:group>
                      <v:shape id="Zone de texte 11" o:spid="_x0000_s1035" type="#_x0000_t202" style="position:absolute;left:931;top:8043;width:25432;height:15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" filled="f" strokeweight=".5pt">
                        <v:fill o:detectmouseclick="t"/>
                        <v:textbox>
                          <w:txbxContent>
                            <w:p w:rsidR="00033EA0" w:rsidRPr="00033EA0" w:rsidRDefault="00033EA0" w:rsidP="00D21C4D">
                              <w:pPr>
                                <w:autoSpaceDE w:val="0"/>
                                <w:autoSpaceDN w:val="0"/>
                                <w:bidi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fr-FR"/>
                                </w:rPr>
                              </w:pPr>
                              <w:r w:rsidRPr="00033EA0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>Algorithme p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>ositif_negatif</w:t>
                              </w:r>
                            </w:p>
                            <w:p w:rsidR="00033EA0" w:rsidRDefault="00033EA0" w:rsidP="00D21C4D">
                              <w:pPr>
                                <w:autoSpaceDE w:val="0"/>
                                <w:autoSpaceDN w:val="0"/>
                                <w:bidi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033EA0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 xml:space="preserve">Var </w:t>
                              </w:r>
                              <w:r w:rsidRPr="00033EA0"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  <w:t xml:space="preserve">a :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  <w:t>Réel</w:t>
                              </w:r>
                              <w:r w:rsidRPr="00033EA0"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  <w:t xml:space="preserve"> ;</w:t>
                              </w:r>
                            </w:p>
                            <w:p w:rsidR="00033EA0" w:rsidRPr="00033EA0" w:rsidRDefault="00033EA0" w:rsidP="00D21C4D">
                              <w:pPr>
                                <w:autoSpaceDE w:val="0"/>
                                <w:autoSpaceDN w:val="0"/>
                                <w:bidi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  <w:t>Ecrire (‘’Veuillez entrer le nombre ‘’) ;</w:t>
                              </w:r>
                            </w:p>
                            <w:p w:rsidR="00033EA0" w:rsidRPr="00033EA0" w:rsidRDefault="00033EA0" w:rsidP="00D21C4D">
                              <w:pPr>
                                <w:autoSpaceDE w:val="0"/>
                                <w:autoSpaceDN w:val="0"/>
                                <w:bidi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033EA0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 xml:space="preserve">Lire </w:t>
                              </w:r>
                              <w:r w:rsidRPr="00033EA0"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  <w:t>(a) ;</w:t>
                              </w:r>
                            </w:p>
                            <w:p w:rsidR="00033EA0" w:rsidRPr="00033EA0" w:rsidRDefault="00033EA0" w:rsidP="00D21C4D">
                              <w:pPr>
                                <w:bidi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033EA0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 xml:space="preserve">Si </w:t>
                              </w:r>
                              <w:r w:rsidRPr="00033EA0"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  <w:t xml:space="preserve">(a &lt; 0) </w:t>
                              </w:r>
                              <w:r w:rsidRPr="00033EA0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>alors</w:t>
                              </w:r>
                            </w:p>
                            <w:p w:rsidR="00033EA0" w:rsidRPr="00033EA0" w:rsidRDefault="00033EA0" w:rsidP="00D21C4D">
                              <w:pPr>
                                <w:bidi w:val="0"/>
                                <w:spacing w:after="0" w:line="240" w:lineRule="auto"/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033EA0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 xml:space="preserve">   Ecrire </w:t>
                              </w:r>
                              <w:r w:rsidRPr="00033EA0"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  <w:t>(‘’ a positif ‘’) ;</w:t>
                              </w:r>
                            </w:p>
                            <w:p w:rsidR="00033EA0" w:rsidRDefault="00033EA0" w:rsidP="00D21C4D">
                              <w:pPr>
                                <w:bidi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93B80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F</w:t>
                              </w:r>
                              <w:r w:rsidRPr="00393B80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insi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:rsidR="00033EA0" w:rsidRPr="00033EA0" w:rsidRDefault="00033EA0" w:rsidP="00D21C4D">
                              <w:pPr>
                                <w:bidi w:val="0"/>
                                <w:spacing w:after="0" w:line="240" w:lineRule="auto"/>
                                <w:rPr>
                                  <w:rFonts w:ascii="Al-Jazeera-Arabic-Bold" w:hAnsi="Al-Jazeera-Arabic-Bold" w:cs="Al-Jazeera-Arabic-Bold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Fin.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33EA0" w:rsidRPr="00393B80" w:rsidRDefault="00033EA0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3353FB" w:rsidRPr="003353FB" w:rsidRDefault="003353FB" w:rsidP="003353FB">
            <w:pPr>
              <w:bidi w:val="0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  <w:p w:rsidR="00033EA0" w:rsidRDefault="00033EA0" w:rsidP="00033EA0">
            <w:pPr>
              <w:pStyle w:val="Paragraphedeliste"/>
              <w:bidi/>
              <w:rPr>
                <w:rFonts w:ascii="Al-Jazeera-Arabic-Bold" w:eastAsiaTheme="minorEastAsia" w:hAnsi="Al-Jazeera-Arabic-Bold" w:cs="Al-Jazeera-Arabic-Bold"/>
                <w:b/>
                <w:bCs/>
                <w:color w:val="7030A0"/>
                <w:sz w:val="24"/>
                <w:szCs w:val="24"/>
                <w:lang w:val="en-US" w:bidi="ar-DZ"/>
              </w:rPr>
            </w:pPr>
          </w:p>
          <w:p w:rsidR="00033EA0" w:rsidRDefault="00033EA0" w:rsidP="00033EA0">
            <w:pPr>
              <w:pStyle w:val="Paragraphedeliste"/>
              <w:bidi/>
              <w:rPr>
                <w:rFonts w:ascii="Al-Jazeera-Arabic-Bold" w:eastAsiaTheme="minorEastAsia" w:hAnsi="Al-Jazeera-Arabic-Bold" w:cs="Al-Jazeera-Arabic-Bold"/>
                <w:b/>
                <w:bCs/>
                <w:color w:val="7030A0"/>
                <w:sz w:val="24"/>
                <w:szCs w:val="24"/>
                <w:lang w:val="en-US" w:bidi="ar-DZ"/>
              </w:rPr>
            </w:pPr>
          </w:p>
          <w:p w:rsidR="00033EA0" w:rsidRDefault="00033EA0" w:rsidP="00033EA0">
            <w:pPr>
              <w:pStyle w:val="Paragraphedeliste"/>
              <w:bidi/>
              <w:rPr>
                <w:rFonts w:ascii="Al-Jazeera-Arabic-Bold" w:eastAsiaTheme="minorEastAsia" w:hAnsi="Al-Jazeera-Arabic-Bold" w:cs="Al-Jazeera-Arabic-Bold"/>
                <w:b/>
                <w:bCs/>
                <w:color w:val="7030A0"/>
                <w:sz w:val="24"/>
                <w:szCs w:val="24"/>
                <w:lang w:val="en-US" w:bidi="ar-DZ"/>
              </w:rPr>
            </w:pPr>
          </w:p>
          <w:p w:rsidR="00033EA0" w:rsidRDefault="00033EA0" w:rsidP="00033EA0">
            <w:pPr>
              <w:pStyle w:val="Paragraphedeliste"/>
              <w:bidi/>
              <w:rPr>
                <w:rFonts w:ascii="Al-Jazeera-Arabic-Bold" w:eastAsiaTheme="minorEastAsia" w:hAnsi="Al-Jazeera-Arabic-Bold" w:cs="Al-Jazeera-Arabic-Bold"/>
                <w:b/>
                <w:bCs/>
                <w:color w:val="7030A0"/>
                <w:sz w:val="24"/>
                <w:szCs w:val="24"/>
                <w:lang w:val="en-US" w:bidi="ar-DZ"/>
              </w:rPr>
            </w:pPr>
          </w:p>
          <w:p w:rsidR="00033EA0" w:rsidRDefault="00033EA0" w:rsidP="00033EA0">
            <w:pPr>
              <w:pStyle w:val="Paragraphedeliste"/>
              <w:bidi/>
              <w:rPr>
                <w:rFonts w:ascii="Al-Jazeera-Arabic-Bold" w:eastAsiaTheme="minorEastAsia" w:hAnsi="Al-Jazeera-Arabic-Bold" w:cs="Al-Jazeera-Arabic-Bold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</w:pPr>
          </w:p>
          <w:p w:rsidR="00033EA0" w:rsidRDefault="00033EA0" w:rsidP="00033EA0">
            <w:pPr>
              <w:pStyle w:val="Paragraphedeliste"/>
              <w:bidi/>
              <w:rPr>
                <w:rFonts w:ascii="Al-Jazeera-Arabic-Bold" w:eastAsiaTheme="minorEastAsia" w:hAnsi="Al-Jazeera-Arabic-Bold" w:cs="Al-Jazeera-Arabic-Bold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</w:pPr>
          </w:p>
          <w:p w:rsidR="00033EA0" w:rsidRPr="00D21C4D" w:rsidRDefault="00033EA0" w:rsidP="00D21C4D">
            <w:pPr>
              <w:rPr>
                <w:rFonts w:ascii="Al-Jazeera-Arabic-Bold" w:hAnsi="Al-Jazeera-Arabic-Bold" w:cs="Al-Jazeera-Arabic-Bold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033EA0" w:rsidRPr="00CA1FD4" w:rsidRDefault="00033EA0" w:rsidP="00033EA0">
            <w:pPr>
              <w:pStyle w:val="Paragraphedeliste"/>
              <w:bidi/>
              <w:rPr>
                <w:rFonts w:ascii="Al-Jazeera-Arabic-Bold" w:eastAsiaTheme="minorEastAsia" w:hAnsi="Al-Jazeera-Arabic-Bold" w:cs="Al-Jazeera-Arabic-Bold"/>
                <w:b/>
                <w:bCs/>
                <w:color w:val="7030A0"/>
                <w:sz w:val="16"/>
                <w:szCs w:val="16"/>
                <w:lang w:val="en-US" w:bidi="ar-DZ"/>
              </w:rPr>
            </w:pPr>
          </w:p>
          <w:p w:rsidR="003353FB" w:rsidRDefault="003353FB" w:rsidP="003353FB">
            <w:pPr>
              <w:pStyle w:val="Paragraphedeliste"/>
              <w:numPr>
                <w:ilvl w:val="0"/>
                <w:numId w:val="15"/>
              </w:numPr>
              <w:bidi/>
              <w:rPr>
                <w:rFonts w:ascii="Al-Jazeera-Arabic-Bold" w:eastAsiaTheme="minorEastAsia" w:hAnsi="Al-Jazeera-Arabic-Bold" w:cs="Al-Jazeera-Arabic-Bold"/>
                <w:b/>
                <w:bCs/>
                <w:color w:val="7030A0"/>
                <w:sz w:val="24"/>
                <w:szCs w:val="24"/>
                <w:lang w:val="en-US" w:bidi="ar-DZ"/>
              </w:rPr>
            </w:pPr>
            <w:r w:rsidRPr="003353FB">
              <w:rPr>
                <w:rFonts w:ascii="Al-Jazeera-Arabic-Bold" w:eastAsiaTheme="minorEastAsia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  <w:t xml:space="preserve">تعليمة </w:t>
            </w:r>
            <w:r>
              <w:rPr>
                <w:rFonts w:ascii="Al-Jazeera-Arabic-Bold" w:eastAsiaTheme="minorEastAsia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  <w:t xml:space="preserve">شرطية اختيارية </w:t>
            </w:r>
            <w:r w:rsidRPr="003353FB">
              <w:rPr>
                <w:rFonts w:ascii="Al-Jazeera-Arabic-Bold" w:eastAsiaTheme="minorEastAsia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  <w:t xml:space="preserve">: </w:t>
            </w:r>
          </w:p>
          <w:p w:rsidR="00033EA0" w:rsidRPr="00033EA0" w:rsidRDefault="00D21C4D" w:rsidP="00033EA0">
            <w:pPr>
              <w:ind w:left="360"/>
              <w:rPr>
                <w:rFonts w:ascii="Al-Jazeera-Arabic-Bold" w:hAnsi="Al-Jazeera-Arabic-Bold" w:cs="Al-Jazeera-Arabic-Bold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>
              <w:rPr>
                <w:rFonts w:ascii="Al-Jazeera-Arabic-Bold" w:hAnsi="Al-Jazeera-Arabic-Bold" w:cs="Al-Jazeera-Arabic-Bold"/>
                <w:b/>
                <w:bCs/>
                <w:noProof/>
                <w:color w:val="7030A0"/>
                <w:sz w:val="24"/>
                <w:szCs w:val="24"/>
                <w:rtl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175049</wp:posOffset>
                      </wp:positionH>
                      <wp:positionV relativeFrom="paragraph">
                        <wp:posOffset>113876</wp:posOffset>
                      </wp:positionV>
                      <wp:extent cx="4619625" cy="1209675"/>
                      <wp:effectExtent l="0" t="0" r="28575" b="28575"/>
                      <wp:wrapNone/>
                      <wp:docPr id="38" name="Groupe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19625" cy="1209675"/>
                                <a:chOff x="0" y="0"/>
                                <a:chExt cx="4619625" cy="1209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lum bright="-20000" contrast="4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0230" cy="1209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2" name="Zone de texte 12"/>
                              <wps:cNvSpPr txBox="1"/>
                              <wps:spPr>
                                <a:xfrm>
                                  <a:off x="1905000" y="0"/>
                                  <a:ext cx="2714625" cy="1209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033EA0" w:rsidRPr="00033EA0" w:rsidRDefault="00033EA0" w:rsidP="00033EA0">
                                    <w:pPr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033EA0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  <w:lang w:val="fr-FR"/>
                                      </w:rPr>
                                      <w:t xml:space="preserve">Si </w:t>
                                    </w:r>
                                    <w:r w:rsidRPr="00033EA0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  <w:lang w:val="fr-FR"/>
                                      </w:rPr>
                                      <w:t xml:space="preserve">&lt; Condition&gt; </w:t>
                                    </w:r>
                                    <w:r w:rsidRPr="00033EA0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  <w:lang w:val="fr-FR"/>
                                      </w:rPr>
                                      <w:t>alors</w:t>
                                    </w:r>
                                  </w:p>
                                  <w:p w:rsidR="00033EA0" w:rsidRPr="00033EA0" w:rsidRDefault="00033EA0" w:rsidP="00033EA0">
                                    <w:pPr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033EA0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  <w:lang w:val="fr-FR"/>
                                      </w:rPr>
                                      <w:t>&lt;liste instructions 1&gt;</w:t>
                                    </w:r>
                                  </w:p>
                                  <w:p w:rsidR="00033EA0" w:rsidRDefault="00033EA0" w:rsidP="00033EA0">
                                    <w:pPr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pacing w:after="0" w:line="240" w:lineRule="auto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93B80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sinon </w:t>
                                    </w:r>
                                  </w:p>
                                  <w:p w:rsidR="00033EA0" w:rsidRPr="00393B80" w:rsidRDefault="00033EA0" w:rsidP="00033EA0">
                                    <w:pPr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pacing w:after="0" w:line="240" w:lineRule="auto"/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</w:pPr>
                                    <w:r w:rsidRPr="00393B80">
                                      <w:rPr>
                                        <w:rFonts w:cstheme="minorHAnsi"/>
                                        <w:sz w:val="28"/>
                                        <w:szCs w:val="28"/>
                                      </w:rPr>
                                      <w:t>&lt;liste instructions 2&gt;</w:t>
                                    </w:r>
                                  </w:p>
                                  <w:p w:rsidR="00033EA0" w:rsidRDefault="00033EA0" w:rsidP="00033EA0">
                                    <w:pPr>
                                      <w:bidi w:val="0"/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Finsi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38" o:spid="_x0000_s1036" style="position:absolute;left:0;text-align:left;margin-left:13.8pt;margin-top:8.95pt;width:363.75pt;height:95.25pt;z-index:251739136" coordsize="46196,1209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" o:spid="_x0000_s1037" type="#_x0000_t75" style="position:absolute;width:18402;height:1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">
                        <v:imagedata r:id="rId9" o:title="" gain="109227f" blacklevel="-6554f"/>
                        <v:path arrowok="t"/>
                      </v:shape>
                      <v:shape id="Zone de texte 12" o:spid="_x0000_s1038" type="#_x0000_t202" style="position:absolute;left:19050;width:27146;height:1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  <v:textbox>
                          <w:txbxContent>
                            <w:p w:rsidR="00033EA0" w:rsidRPr="00033EA0" w:rsidRDefault="00033EA0" w:rsidP="00033EA0">
                              <w:pPr>
                                <w:autoSpaceDE w:val="0"/>
                                <w:autoSpaceDN w:val="0"/>
                                <w:bidi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033EA0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 xml:space="preserve">Si </w:t>
                              </w:r>
                              <w:r w:rsidRPr="00033EA0">
                                <w:rPr>
                                  <w:rFonts w:cstheme="minorHAnsi"/>
                                  <w:sz w:val="28"/>
                                  <w:szCs w:val="28"/>
                                  <w:lang w:val="fr-FR"/>
                                </w:rPr>
                                <w:t xml:space="preserve">&lt; Condition&gt; </w:t>
                              </w:r>
                              <w:r w:rsidRPr="00033EA0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alors</w:t>
                              </w:r>
                            </w:p>
                            <w:p w:rsidR="00033EA0" w:rsidRPr="00033EA0" w:rsidRDefault="00033EA0" w:rsidP="00033EA0">
                              <w:pPr>
                                <w:autoSpaceDE w:val="0"/>
                                <w:autoSpaceDN w:val="0"/>
                                <w:bidi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033EA0">
                                <w:rPr>
                                  <w:rFonts w:cstheme="minorHAnsi"/>
                                  <w:sz w:val="28"/>
                                  <w:szCs w:val="28"/>
                                  <w:lang w:val="fr-FR"/>
                                </w:rPr>
                                <w:t>&lt;liste instructions 1&gt;</w:t>
                              </w:r>
                            </w:p>
                            <w:p w:rsidR="00033EA0" w:rsidRDefault="00033EA0" w:rsidP="00033EA0">
                              <w:pPr>
                                <w:autoSpaceDE w:val="0"/>
                                <w:autoSpaceDN w:val="0"/>
                                <w:bidi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93B80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sinon </w:t>
                              </w:r>
                            </w:p>
                            <w:p w:rsidR="00033EA0" w:rsidRPr="00393B80" w:rsidRDefault="00033EA0" w:rsidP="00033EA0">
                              <w:pPr>
                                <w:autoSpaceDE w:val="0"/>
                                <w:autoSpaceDN w:val="0"/>
                                <w:bidi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393B80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&lt;liste instructions 2&gt;</w:t>
                              </w:r>
                            </w:p>
                            <w:p w:rsidR="00033EA0" w:rsidRDefault="00033EA0" w:rsidP="00033EA0">
                              <w:pPr>
                                <w:bidi w:val="0"/>
                                <w:spacing w:after="0" w:line="240" w:lineRule="auto"/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  <w:t>Finsi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353FB" w:rsidRDefault="003353FB" w:rsidP="003353FB">
            <w:pPr>
              <w:rPr>
                <w:rFonts w:ascii="Al-Jazeera-Arabic-Bold" w:hAnsi="Al-Jazeera-Arabic-Bold" w:cs="Al-Jazeera-Arabic-Bold"/>
                <w:lang w:bidi="ar-DZ"/>
              </w:rPr>
            </w:pPr>
          </w:p>
          <w:p w:rsidR="00033EA0" w:rsidRDefault="00033EA0" w:rsidP="00033EA0">
            <w:pPr>
              <w:rPr>
                <w:rFonts w:ascii="Al-Jazeera-Arabic-Bold" w:hAnsi="Al-Jazeera-Arabic-Bold" w:cs="Al-Jazeera-Arabic-Bold"/>
                <w:lang w:bidi="ar-DZ"/>
              </w:rPr>
            </w:pPr>
          </w:p>
          <w:p w:rsidR="00033EA0" w:rsidRDefault="00033EA0" w:rsidP="00033EA0">
            <w:pPr>
              <w:rPr>
                <w:rFonts w:ascii="Al-Jazeera-Arabic-Bold" w:hAnsi="Al-Jazeera-Arabic-Bold" w:cs="Al-Jazeera-Arabic-Bold"/>
                <w:lang w:bidi="ar-DZ"/>
              </w:rPr>
            </w:pPr>
          </w:p>
          <w:p w:rsidR="00033EA0" w:rsidRDefault="00033EA0" w:rsidP="00033EA0">
            <w:pPr>
              <w:rPr>
                <w:rFonts w:ascii="Al-Jazeera-Arabic-Bold" w:hAnsi="Al-Jazeera-Arabic-Bold" w:cs="Al-Jazeera-Arabic-Bold"/>
                <w:lang w:bidi="ar-DZ"/>
              </w:rPr>
            </w:pPr>
          </w:p>
          <w:p w:rsidR="00033EA0" w:rsidRDefault="00033EA0" w:rsidP="00033EA0">
            <w:pPr>
              <w:rPr>
                <w:rFonts w:ascii="Al-Jazeera-Arabic-Bold" w:hAnsi="Al-Jazeera-Arabic-Bold" w:cs="Al-Jazeera-Arabic-Bold"/>
                <w:lang w:bidi="ar-DZ"/>
              </w:rPr>
            </w:pPr>
          </w:p>
          <w:p w:rsidR="00033EA0" w:rsidRDefault="00033EA0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ascii="Al-Jazeera-Arabic-Bold" w:hAnsi="Al-Jazeera-Arabic-Bold" w:cs="Al-Jazeera-Arabic-Bold" w:hint="cs"/>
                <w:rtl/>
                <w:lang w:bidi="ar-DZ"/>
              </w:rPr>
              <w:t xml:space="preserve">إذا تحقق الشرط المنطقي </w:t>
            </w:r>
            <w:r w:rsidRPr="00393B80">
              <w:rPr>
                <w:rFonts w:cstheme="minorHAnsi"/>
                <w:sz w:val="28"/>
                <w:szCs w:val="28"/>
              </w:rPr>
              <w:t>&lt; Condition&gt;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CA1FD4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فتنفذ التعليمات</w:t>
            </w:r>
            <w:r w:rsidRPr="00CA1FD4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393B80">
              <w:rPr>
                <w:rFonts w:cstheme="minorHAnsi"/>
                <w:sz w:val="28"/>
                <w:szCs w:val="28"/>
              </w:rPr>
              <w:t>&lt; Instructions</w:t>
            </w:r>
            <w:r>
              <w:rPr>
                <w:rFonts w:cstheme="minorHAnsi"/>
                <w:sz w:val="28"/>
                <w:szCs w:val="28"/>
              </w:rPr>
              <w:t xml:space="preserve"> 1</w:t>
            </w:r>
            <w:r w:rsidRPr="00393B80">
              <w:rPr>
                <w:rFonts w:cstheme="minorHAnsi"/>
                <w:sz w:val="28"/>
                <w:szCs w:val="28"/>
              </w:rPr>
              <w:t>&gt;</w:t>
            </w:r>
          </w:p>
          <w:p w:rsidR="00033EA0" w:rsidRDefault="00033EA0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033EA0">
              <w:rPr>
                <w:rFonts w:ascii="Al-Jazeera-Arabic-Bold" w:hAnsi="Al-Jazeera-Arabic-Bold" w:cs="Al-Jazeera-Arabic-Bold"/>
                <w:rtl/>
                <w:lang w:bidi="ar-DZ"/>
              </w:rPr>
              <w:t>و إلا فالتعليمات</w:t>
            </w: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393B80">
              <w:rPr>
                <w:rFonts w:cstheme="minorHAnsi"/>
                <w:sz w:val="28"/>
                <w:szCs w:val="28"/>
              </w:rPr>
              <w:t>&lt; Instructions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Pr="00393B80">
              <w:rPr>
                <w:rFonts w:cstheme="minorHAnsi"/>
                <w:sz w:val="28"/>
                <w:szCs w:val="28"/>
              </w:rPr>
              <w:t>&gt;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033EA0">
              <w:rPr>
                <w:rFonts w:ascii="Al-Jazeera-Arabic-Bold" w:hAnsi="Al-Jazeera-Arabic-Bold" w:cs="Al-Jazeera-Arabic-Bold"/>
                <w:rtl/>
                <w:lang w:bidi="ar-DZ"/>
              </w:rPr>
              <w:t>هي التي تنفذ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rtl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5D6B0F41" wp14:editId="6F3508E0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148802</wp:posOffset>
                      </wp:positionV>
                      <wp:extent cx="4552950" cy="2971800"/>
                      <wp:effectExtent l="19050" t="0" r="19050" b="19050"/>
                      <wp:wrapNone/>
                      <wp:docPr id="14" name="Groupe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2971800"/>
                                <a:chOff x="0" y="0"/>
                                <a:chExt cx="4219575" cy="2703493"/>
                              </a:xfrm>
                            </wpg:grpSpPr>
                            <wps:wsp>
                              <wps:cNvPr id="15" name="Zone de texte 15"/>
                              <wps:cNvSpPr txBox="1"/>
                              <wps:spPr>
                                <a:xfrm>
                                  <a:off x="0" y="219075"/>
                                  <a:ext cx="4219575" cy="24844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28575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135984" w:rsidRDefault="00135984" w:rsidP="00135984">
                                    <w:pPr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135984" w:rsidRDefault="00135984" w:rsidP="00135984">
                                    <w:pPr>
                                      <w:rPr>
                                        <w:rFonts w:ascii="Cambria" w:hAnsi="Cambria" w:cs="Al-Jazeera-Arabic-Bold"/>
                                        <w:rtl/>
                                        <w:lang w:val="fr-FR" w:bidi="ar-DZ"/>
                                      </w:rPr>
                                    </w:pPr>
                                    <w:r w:rsidRPr="00033EA0">
                                      <w:rPr>
                                        <w:rFonts w:ascii="Al-Jazeera-Arabic-Bold" w:hAnsi="Al-Jazeera-Arabic-Bold" w:cs="Al-Jazeera-Arabic-Bold"/>
                                        <w:rtl/>
                                      </w:rPr>
                                      <w:t xml:space="preserve">خوارزمية تسمح بتحديد </w:t>
                                    </w:r>
                                    <w:r>
                                      <w:rPr>
                                        <w:rFonts w:ascii="Cambria" w:hAnsi="Cambria" w:cs="Al-Jazeera-Arabic-Bold" w:hint="cs"/>
                                        <w:rtl/>
                                        <w:lang w:val="fr-FR" w:bidi="ar-DZ"/>
                                      </w:rPr>
                                      <w:t>من الأكبر بين عددين .</w:t>
                                    </w:r>
                                  </w:p>
                                  <w:p w:rsidR="00135984" w:rsidRDefault="00135984" w:rsidP="00135984">
                                    <w:pPr>
                                      <w:rPr>
                                        <w:rFonts w:ascii="Cambria" w:hAnsi="Cambria" w:cs="Al-Jazeera-Arabic-Bold"/>
                                        <w:rtl/>
                                        <w:lang w:val="fr-FR" w:bidi="ar-DZ"/>
                                      </w:rPr>
                                    </w:pPr>
                                  </w:p>
                                  <w:p w:rsidR="00135984" w:rsidRPr="00135984" w:rsidRDefault="00135984" w:rsidP="00135984">
                                    <w:pPr>
                                      <w:rPr>
                                        <w:rFonts w:ascii="Cambria" w:hAnsi="Cambria" w:cs="Al-Jazeera-Arabic-Bold" w:hint="cs"/>
                                        <w:rtl/>
                                        <w:lang w:val="fr-FR" w:bidi="ar-DZ"/>
                                      </w:rPr>
                                    </w:pPr>
                                  </w:p>
                                  <w:p w:rsidR="00135984" w:rsidRPr="00033EA0" w:rsidRDefault="00135984" w:rsidP="00135984">
                                    <w:pPr>
                                      <w:rPr>
                                        <w:rFonts w:ascii="Al-Jazeera-Arabic-Bold" w:hAnsi="Al-Jazeera-Arabic-Bold" w:cs="Al-Jazeera-Arabic-Bold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Hexagone 16"/>
                              <wps:cNvSpPr/>
                              <wps:spPr>
                                <a:xfrm>
                                  <a:off x="2667000" y="0"/>
                                  <a:ext cx="1438275" cy="447675"/>
                                </a:xfrm>
                                <a:prstGeom prst="hexag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35984" w:rsidRPr="00033EA0" w:rsidRDefault="00135984" w:rsidP="00135984">
                                    <w:pPr>
                                      <w:spacing w:before="100" w:beforeAutospacing="1" w:after="0" w:line="240" w:lineRule="auto"/>
                                      <w:contextualSpacing/>
                                      <w:jc w:val="center"/>
                                      <w:rPr>
                                        <w:rFonts w:ascii="Al-Jazeera-Arabic-Bold" w:hAnsi="Al-Jazeera-Arabic-Bold" w:cs="Al-Jazeera-Arabic-Bold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Zone de texte 17"/>
                              <wps:cNvSpPr txBox="1"/>
                              <wps:spPr>
                                <a:xfrm>
                                  <a:off x="2971800" y="0"/>
                                  <a:ext cx="923925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35984" w:rsidRPr="00033EA0" w:rsidRDefault="00135984" w:rsidP="00135984">
                                    <w:pPr>
                                      <w:spacing w:before="100" w:beforeAutospacing="1" w:after="0" w:line="240" w:lineRule="auto"/>
                                      <w:contextualSpacing/>
                                      <w:jc w:val="center"/>
                                      <w:rPr>
                                        <w:rFonts w:ascii="Al-Jazeera-Arabic-Bold" w:hAnsi="Al-Jazeera-Arabic-Bold" w:cs="Al-Jazeera-Arabic-Bold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 w:rsidRPr="00033EA0">
                                      <w:rPr>
                                        <w:rFonts w:ascii="Al-Jazeera-Arabic-Bold" w:hAnsi="Al-Jazeera-Arabic-Bold" w:cs="Al-Jazeera-Arabic-Bold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 xml:space="preserve">مثال : </w:t>
                                    </w:r>
                                  </w:p>
                                  <w:p w:rsidR="00135984" w:rsidRDefault="00135984" w:rsidP="00135984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6B0F41" id="Groupe 14" o:spid="_x0000_s1039" style="position:absolute;left:0;text-align:left;margin-left:7.15pt;margin-top:11.7pt;width:358.5pt;height:234pt;z-index:251741184;mso-width-relative:margin;mso-height-relative:margin" coordsize="42195,27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">
                      <v:shape id="Zone de texte 15" o:spid="_x0000_s1040" type="#_x0000_t202" style="position:absolute;top:2190;width:42195;height:24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" fillcolor="white [3201]" strokeweight="2.25pt">
                        <v:textbox>
                          <w:txbxContent>
                            <w:p w:rsidR="00135984" w:rsidRDefault="00135984" w:rsidP="00135984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135984" w:rsidRDefault="00135984" w:rsidP="00135984">
                              <w:pPr>
                                <w:rPr>
                                  <w:rFonts w:ascii="Cambria" w:hAnsi="Cambria" w:cs="Al-Jazeera-Arabic-Bold"/>
                                  <w:rtl/>
                                  <w:lang w:val="fr-FR" w:bidi="ar-DZ"/>
                                </w:rPr>
                              </w:pPr>
                              <w:r w:rsidRPr="00033EA0">
                                <w:rPr>
                                  <w:rFonts w:ascii="Al-Jazeera-Arabic-Bold" w:hAnsi="Al-Jazeera-Arabic-Bold" w:cs="Al-Jazeera-Arabic-Bold"/>
                                  <w:rtl/>
                                </w:rPr>
                                <w:t xml:space="preserve">خوارزمية تسمح بتحديد </w:t>
                              </w:r>
                              <w:r>
                                <w:rPr>
                                  <w:rFonts w:ascii="Cambria" w:hAnsi="Cambria" w:cs="Al-Jazeera-Arabic-Bold" w:hint="cs"/>
                                  <w:rtl/>
                                  <w:lang w:val="fr-FR" w:bidi="ar-DZ"/>
                                </w:rPr>
                                <w:t>من الأكبر بين عددين .</w:t>
                              </w:r>
                            </w:p>
                            <w:p w:rsidR="00135984" w:rsidRDefault="00135984" w:rsidP="00135984">
                              <w:pPr>
                                <w:rPr>
                                  <w:rFonts w:ascii="Cambria" w:hAnsi="Cambria" w:cs="Al-Jazeera-Arabic-Bold"/>
                                  <w:rtl/>
                                  <w:lang w:val="fr-FR" w:bidi="ar-DZ"/>
                                </w:rPr>
                              </w:pPr>
                            </w:p>
                            <w:p w:rsidR="00135984" w:rsidRPr="00135984" w:rsidRDefault="00135984" w:rsidP="00135984">
                              <w:pPr>
                                <w:rPr>
                                  <w:rFonts w:ascii="Cambria" w:hAnsi="Cambria" w:cs="Al-Jazeera-Arabic-Bold" w:hint="cs"/>
                                  <w:rtl/>
                                  <w:lang w:val="fr-FR" w:bidi="ar-DZ"/>
                                </w:rPr>
                              </w:pPr>
                            </w:p>
                            <w:p w:rsidR="00135984" w:rsidRPr="00033EA0" w:rsidRDefault="00135984" w:rsidP="00135984">
                              <w:pPr>
                                <w:rPr>
                                  <w:rFonts w:ascii="Al-Jazeera-Arabic-Bold" w:hAnsi="Al-Jazeera-Arabic-Bold" w:cs="Al-Jazeera-Arabic-Bold"/>
                                </w:rPr>
                              </w:pPr>
                            </w:p>
                          </w:txbxContent>
                        </v:textbox>
                      </v:shape>
                      <v:shape id="Hexagone 16" o:spid="_x0000_s1041" type="#_x0000_t9" style="position:absolute;left:26670;width:14382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" adj="1681" fillcolor="white [3201]" strokecolor="black [3200]" strokeweight="2pt">
                        <v:textbox>
                          <w:txbxContent>
                            <w:p w:rsidR="00135984" w:rsidRPr="00033EA0" w:rsidRDefault="00135984" w:rsidP="00135984">
                              <w:pPr>
                                <w:spacing w:before="100" w:beforeAutospacing="1" w:after="0" w:line="240" w:lineRule="auto"/>
                                <w:contextualSpacing/>
                                <w:jc w:val="center"/>
                                <w:rPr>
                                  <w:rFonts w:ascii="Al-Jazeera-Arabic-Bold" w:hAnsi="Al-Jazeera-Arabic-Bold" w:cs="Al-Jazeera-Arabic-Bold"/>
                                  <w:sz w:val="28"/>
                                  <w:szCs w:val="28"/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shape>
                      <v:shape id="Zone de texte 17" o:spid="_x0000_s1042" type="#_x0000_t202" style="position:absolute;left:29718;width:9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:rsidR="00135984" w:rsidRPr="00033EA0" w:rsidRDefault="00135984" w:rsidP="00135984">
                              <w:pPr>
                                <w:spacing w:before="100" w:beforeAutospacing="1" w:after="0" w:line="240" w:lineRule="auto"/>
                                <w:contextualSpacing/>
                                <w:jc w:val="center"/>
                                <w:rPr>
                                  <w:rFonts w:ascii="Al-Jazeera-Arabic-Bold" w:hAnsi="Al-Jazeera-Arabic-Bold" w:cs="Al-Jazeera-Arabic-Bold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033EA0">
                                <w:rPr>
                                  <w:rFonts w:ascii="Al-Jazeera-Arabic-Bold" w:hAnsi="Al-Jazeera-Arabic-Bold" w:cs="Al-Jazeera-Arabic-Bold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مثال : </w:t>
                              </w:r>
                            </w:p>
                            <w:p w:rsidR="00135984" w:rsidRDefault="00135984" w:rsidP="00135984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220557</wp:posOffset>
                      </wp:positionV>
                      <wp:extent cx="2705735" cy="1947333"/>
                      <wp:effectExtent l="0" t="0" r="18415" b="1524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5735" cy="19473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35984" w:rsidRPr="00135984" w:rsidRDefault="00135984" w:rsidP="00D21C4D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033EA0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Algorithme </w:t>
                                  </w:r>
                                  <w:r w:rsidRPr="00135984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  <w:t>p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  <w:t>lus_grand</w:t>
                                  </w:r>
                                </w:p>
                                <w:p w:rsidR="00135984" w:rsidRDefault="00135984" w:rsidP="00D21C4D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033EA0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Var </w:t>
                                  </w:r>
                                  <w:r w:rsidRPr="00033EA0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a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, b</w:t>
                                  </w:r>
                                  <w:r w:rsidRPr="00033EA0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Réel</w:t>
                                  </w:r>
                                  <w:r w:rsidRPr="00033EA0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 ;</w:t>
                                  </w:r>
                                </w:p>
                                <w:p w:rsidR="00135984" w:rsidRPr="00033EA0" w:rsidRDefault="00135984" w:rsidP="00D21C4D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Ecrire (‘’Veuillez entrer le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s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 nombre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s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 ‘’) ;</w:t>
                                  </w:r>
                                </w:p>
                                <w:p w:rsidR="00135984" w:rsidRPr="00033EA0" w:rsidRDefault="00135984" w:rsidP="00D21C4D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033EA0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Lire </w:t>
                                  </w:r>
                                  <w:r w:rsidRPr="00033EA0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(a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, b</w:t>
                                  </w:r>
                                  <w:r w:rsidRPr="00033EA0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) ;</w:t>
                                  </w:r>
                                </w:p>
                                <w:p w:rsidR="00135984" w:rsidRPr="00033EA0" w:rsidRDefault="00135984" w:rsidP="00D21C4D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033EA0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Si </w:t>
                                  </w:r>
                                  <w:r w:rsidRPr="00033EA0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(a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&gt;</w:t>
                                  </w:r>
                                  <w:r w:rsidRPr="00033EA0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b</w:t>
                                  </w:r>
                                  <w:r w:rsidRPr="00033EA0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) </w:t>
                                  </w:r>
                                  <w:r w:rsidRPr="00033EA0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  <w:t>alors</w:t>
                                  </w:r>
                                </w:p>
                                <w:p w:rsidR="00135984" w:rsidRDefault="00135984" w:rsidP="00D21C4D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033EA0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   Ecrire </w:t>
                                  </w:r>
                                  <w:r w:rsidRPr="00033EA0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(‘’ a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plus grand que b</w:t>
                                  </w:r>
                                  <w:r w:rsidRPr="00033EA0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‘’) ;</w:t>
                                  </w:r>
                                </w:p>
                                <w:p w:rsidR="00135984" w:rsidRDefault="00135984" w:rsidP="00D21C4D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Sinon </w:t>
                                  </w:r>
                                </w:p>
                                <w:p w:rsidR="00135984" w:rsidRPr="00033EA0" w:rsidRDefault="00135984" w:rsidP="00D21C4D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   </w:t>
                                  </w:r>
                                  <w:r w:rsidRPr="00033EA0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Ecrire </w:t>
                                  </w:r>
                                  <w:r w:rsidRPr="00033EA0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(‘’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plus grand que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a</w:t>
                                  </w:r>
                                  <w:r w:rsidRPr="00033EA0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fr-FR"/>
                                    </w:rPr>
                                    <w:t>‘’) ;</w:t>
                                  </w:r>
                                </w:p>
                                <w:p w:rsidR="00135984" w:rsidRDefault="00135984" w:rsidP="00D21C4D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93B80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Finsi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  <w:p w:rsidR="00135984" w:rsidRPr="00033EA0" w:rsidRDefault="00135984" w:rsidP="00D21C4D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Al-Jazeera-Arabic-Bold" w:hAnsi="Al-Jazeera-Arabic-Bold" w:cs="Al-Jazeera-Arabic-Bold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Fin.</w:t>
                                  </w:r>
                                </w:p>
                                <w:p w:rsidR="00135984" w:rsidRDefault="00135984" w:rsidP="00D21C4D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0" o:spid="_x0000_s1043" type="#_x0000_t202" style="position:absolute;left:0;text-align:left;margin-left:21.15pt;margin-top:17.35pt;width:213.05pt;height:153.3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" fillcolor="white [3201]" strokeweight=".5pt">
                      <v:textbox>
                        <w:txbxContent>
                          <w:p w:rsidR="00135984" w:rsidRPr="00135984" w:rsidRDefault="00135984" w:rsidP="00D21C4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33EA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Algorithme </w:t>
                            </w:r>
                            <w:r w:rsidRPr="0013598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lus_grand</w:t>
                            </w:r>
                          </w:p>
                          <w:p w:rsidR="00135984" w:rsidRDefault="00135984" w:rsidP="00D21C4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33EA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Var </w:t>
                            </w:r>
                            <w:r w:rsidRPr="00033EA0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, b</w:t>
                            </w:r>
                            <w:r w:rsidRPr="00033EA0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 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Réel</w:t>
                            </w:r>
                            <w:r w:rsidRPr="00033EA0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 ;</w:t>
                            </w:r>
                          </w:p>
                          <w:p w:rsidR="00135984" w:rsidRPr="00033EA0" w:rsidRDefault="00135984" w:rsidP="00D21C4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Ecrire (‘’Veuillez entrer le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 nombre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 ‘’) ;</w:t>
                            </w:r>
                          </w:p>
                          <w:p w:rsidR="00135984" w:rsidRPr="00033EA0" w:rsidRDefault="00135984" w:rsidP="00D21C4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33EA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Lire </w:t>
                            </w:r>
                            <w:r w:rsidRPr="00033EA0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(a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, b</w:t>
                            </w:r>
                            <w:r w:rsidRPr="00033EA0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) ;</w:t>
                            </w:r>
                          </w:p>
                          <w:p w:rsidR="00135984" w:rsidRPr="00033EA0" w:rsidRDefault="00135984" w:rsidP="00D21C4D">
                            <w:pPr>
                              <w:bidi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33EA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Si </w:t>
                            </w:r>
                            <w:r w:rsidRPr="00033EA0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(a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&gt;</w:t>
                            </w:r>
                            <w:r w:rsidRPr="00033EA0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b</w:t>
                            </w:r>
                            <w:r w:rsidRPr="00033EA0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) </w:t>
                            </w:r>
                            <w:r w:rsidRPr="00033EA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alors</w:t>
                            </w:r>
                          </w:p>
                          <w:p w:rsidR="00135984" w:rsidRDefault="00135984" w:rsidP="00D21C4D">
                            <w:pPr>
                              <w:bidi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33EA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  Ecrire </w:t>
                            </w:r>
                            <w:r w:rsidRPr="00033EA0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(‘’ a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plus grand que b</w:t>
                            </w:r>
                            <w:r w:rsidRPr="00033EA0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‘’) ;</w:t>
                            </w:r>
                          </w:p>
                          <w:p w:rsidR="00135984" w:rsidRDefault="00135984" w:rsidP="00D21C4D">
                            <w:pPr>
                              <w:bidi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Sinon </w:t>
                            </w:r>
                          </w:p>
                          <w:p w:rsidR="00135984" w:rsidRPr="00033EA0" w:rsidRDefault="00135984" w:rsidP="00D21C4D">
                            <w:pPr>
                              <w:bidi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  </w:t>
                            </w:r>
                            <w:r w:rsidRPr="00033EA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Ecrire </w:t>
                            </w:r>
                            <w:r w:rsidRPr="00033EA0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(‘’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b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plus grand que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a</w:t>
                            </w:r>
                            <w:r w:rsidRPr="00033EA0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‘’) ;</w:t>
                            </w:r>
                          </w:p>
                          <w:p w:rsidR="00135984" w:rsidRDefault="00135984" w:rsidP="00D21C4D">
                            <w:pPr>
                              <w:bidi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3B8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Finsi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35984" w:rsidRPr="00033EA0" w:rsidRDefault="00135984" w:rsidP="00D21C4D">
                            <w:pPr>
                              <w:bidi w:val="0"/>
                              <w:spacing w:after="0" w:line="240" w:lineRule="auto"/>
                              <w:rPr>
                                <w:rFonts w:ascii="Al-Jazeera-Arabic-Bold" w:hAnsi="Al-Jazeera-Arabic-Bold" w:cs="Al-Jazeera-Arabic-Bol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Fin.</w:t>
                            </w:r>
                          </w:p>
                          <w:p w:rsidR="00135984" w:rsidRDefault="00135984" w:rsidP="00D21C4D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135984" w:rsidRDefault="00135984" w:rsidP="00033EA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:rsidR="00033EA0" w:rsidRPr="005D0BAF" w:rsidRDefault="00033EA0" w:rsidP="00033EA0">
            <w:pPr>
              <w:rPr>
                <w:rFonts w:ascii="Al-Jazeera-Arabic-Bold" w:hAnsi="Al-Jazeera-Arabic-Bold" w:cs="Al-Jazeera-Arabic-Bold"/>
                <w:rtl/>
              </w:rPr>
            </w:pPr>
          </w:p>
        </w:tc>
        <w:tc>
          <w:tcPr>
            <w:tcW w:w="851" w:type="dxa"/>
            <w:shd w:val="clear" w:color="auto" w:fill="E5DFEC" w:themeFill="accent4" w:themeFillTint="33"/>
          </w:tcPr>
          <w:p w:rsidR="00F937DF" w:rsidRPr="003353FB" w:rsidRDefault="00F937DF" w:rsidP="006F11BD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F937DF" w:rsidTr="00C85B18">
        <w:trPr>
          <w:trHeight w:val="6072"/>
        </w:trPr>
        <w:tc>
          <w:tcPr>
            <w:tcW w:w="1108" w:type="dxa"/>
            <w:shd w:val="clear" w:color="auto" w:fill="E5DFEC" w:themeFill="accent4" w:themeFillTint="33"/>
          </w:tcPr>
          <w:p w:rsidR="00F937DF" w:rsidRDefault="00F937DF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:rsidR="00F937DF" w:rsidRDefault="00A349DF" w:rsidP="00A349DF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التعليمة التكرارية</w:t>
            </w:r>
          </w:p>
          <w:p w:rsidR="00A349DF" w:rsidRPr="00A349DF" w:rsidRDefault="00A349DF" w:rsidP="00A349DF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 w:bidi="ar-DZ"/>
              </w:rPr>
            </w:pPr>
            <w:r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bidi="ar-DZ"/>
              </w:rPr>
              <w:t>Répétition</w:t>
            </w:r>
          </w:p>
        </w:tc>
        <w:tc>
          <w:tcPr>
            <w:tcW w:w="8211" w:type="dxa"/>
          </w:tcPr>
          <w:p w:rsidR="00B01149" w:rsidRPr="00B01149" w:rsidRDefault="00B01149" w:rsidP="003353FB">
            <w:pPr>
              <w:rPr>
                <w:rFonts w:ascii="Al-Jazeera-Arabic-Bold" w:eastAsia="Arial Unicode MS" w:hAnsi="Al-Jazeera-Arabic-Bold" w:cs="Al-Jazeera-Arabic-Bold"/>
                <w:color w:val="FF0000"/>
                <w:rtl/>
                <w:lang w:val="fr-FR"/>
              </w:rPr>
            </w:pPr>
            <w:r w:rsidRPr="00B01149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fr-FR"/>
              </w:rPr>
              <w:t xml:space="preserve">س : </w:t>
            </w:r>
            <w:r w:rsidR="003353FB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fr-FR"/>
              </w:rPr>
              <w:t xml:space="preserve">ماهي التعليمة التي تسمح بتنفيذ تعليمة بصفة تكرارية </w:t>
            </w:r>
            <w:r w:rsidRPr="00B01149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fr-FR"/>
              </w:rPr>
              <w:t xml:space="preserve"> ؟ </w:t>
            </w:r>
          </w:p>
          <w:p w:rsidR="00B01149" w:rsidRPr="00896C97" w:rsidRDefault="00B01149" w:rsidP="006865CF">
            <w:pPr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val="fr-FR"/>
              </w:rPr>
            </w:pPr>
            <w:r w:rsidRPr="00896C97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val="fr-FR"/>
              </w:rPr>
              <w:t xml:space="preserve">ج : </w:t>
            </w:r>
          </w:p>
          <w:p w:rsidR="00896C97" w:rsidRPr="00896C97" w:rsidRDefault="00896C97" w:rsidP="00896C97">
            <w:pPr>
              <w:rPr>
                <w:rFonts w:ascii="Cambria" w:hAnsi="Cambria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393B80">
              <w:rPr>
                <w:rFonts w:ascii="Cambria" w:hAnsi="Cambria" w:cs="Al-Jazeera-Arabic-Bold" w:hint="cs"/>
                <w:b/>
                <w:bCs/>
                <w:sz w:val="24"/>
                <w:szCs w:val="24"/>
                <w:rtl/>
                <w:lang w:bidi="ar-DZ"/>
              </w:rPr>
              <w:t>يستعمل هذا النوع</w:t>
            </w:r>
            <w:r>
              <w:rPr>
                <w:rFonts w:ascii="Cambria" w:hAnsi="Cambria" w:cs="Al-Jazeera-Arabic-Bol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من التعليمات</w:t>
            </w:r>
            <w:r w:rsidRPr="00393B80">
              <w:rPr>
                <w:rFonts w:ascii="Cambria" w:hAnsi="Cambria" w:cs="Al-Jazeera-Arabic-Bold" w:hint="cs"/>
                <w:b/>
                <w:bCs/>
                <w:sz w:val="24"/>
                <w:szCs w:val="24"/>
                <w:rtl/>
                <w:lang w:bidi="ar-DZ"/>
              </w:rPr>
              <w:t xml:space="preserve"> لتكرار تنفيذ مجموعة من التعليمات، يرتبط التكرار بتحقق شرط معين و مادام هذا الشرط محققا يعاد تنفيذ مجموعة من التعليمات. هناك نوعان من التعليمات التكرارية : </w:t>
            </w:r>
            <w:r>
              <w:rPr>
                <w:rFonts w:ascii="Cambria" w:hAnsi="Cambria" w:cs="Al-Jazeera-Arabic-Bol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896C97" w:rsidRDefault="00896C97" w:rsidP="00896C97">
            <w:pPr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  <w:p w:rsidR="00B01149" w:rsidRPr="00896C97" w:rsidRDefault="00896C97" w:rsidP="00896C97">
            <w:pPr>
              <w:pStyle w:val="Paragraphedeliste"/>
              <w:numPr>
                <w:ilvl w:val="0"/>
                <w:numId w:val="17"/>
              </w:numPr>
              <w:bidi/>
              <w:ind w:left="440"/>
              <w:rPr>
                <w:rFonts w:ascii="Segoe UI" w:eastAsia="Arial Unicode MS" w:hAnsi="Segoe UI" w:cs="Segoe UI"/>
                <w:sz w:val="24"/>
                <w:szCs w:val="24"/>
                <w:lang w:bidi="ar-DZ"/>
              </w:rPr>
            </w:pPr>
            <w:r>
              <w:rPr>
                <w:rFonts w:ascii="Al-Jazeera-Arabic-Bold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ال</w:t>
            </w:r>
            <w:r w:rsidRPr="00896C97">
              <w:rPr>
                <w:rFonts w:ascii="Al-Jazeera-Arabic-Bold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تعليمة </w:t>
            </w:r>
            <w:r>
              <w:rPr>
                <w:rFonts w:ascii="Al-Jazeera-Arabic-Bold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التكرارية مادام ( </w:t>
            </w:r>
            <w:r>
              <w:rPr>
                <w:rFonts w:ascii="Cambria" w:hAnsi="Cambria" w:cs="Al-Jazeera-Arabic-Bold"/>
                <w:b/>
                <w:bCs/>
                <w:color w:val="7030A0"/>
                <w:sz w:val="24"/>
                <w:szCs w:val="24"/>
                <w:lang w:val="en-US" w:bidi="ar-DZ"/>
              </w:rPr>
              <w:t>Tant que</w:t>
            </w:r>
            <w:r>
              <w:rPr>
                <w:rFonts w:ascii="Al-Jazeera-Arabic-Bold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)</w:t>
            </w:r>
            <w:r w:rsidRPr="00896C97">
              <w:rPr>
                <w:rFonts w:ascii="Al-Jazeera-Arabic-Bold" w:hAnsi="Al-Jazeera-Arabic-Bold" w:cs="Al-Jazeera-Arabic-Bold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  :</w:t>
            </w:r>
          </w:p>
          <w:p w:rsidR="00896C97" w:rsidRDefault="00896C97" w:rsidP="00896C97">
            <w:pPr>
              <w:rPr>
                <w:rFonts w:ascii="Cambria" w:hAnsi="Cambria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393B80">
              <w:rPr>
                <w:rFonts w:ascii="Cambria" w:hAnsi="Cambria" w:cs="Al-Jazeera-Arabic-Bold" w:hint="cs"/>
                <w:b/>
                <w:bCs/>
                <w:sz w:val="24"/>
                <w:szCs w:val="24"/>
                <w:rtl/>
                <w:lang w:bidi="ar-DZ"/>
              </w:rPr>
              <w:t xml:space="preserve">في حالة عدم معرفة عدد التكرارات لتنفيذ التعليمات و ارتباط التكرار بتحقيق شرط معين، نستعمل الحلقة </w:t>
            </w:r>
            <w:r w:rsidRPr="00393B80">
              <w:rPr>
                <w:rFonts w:ascii="Cambria" w:hAnsi="Cambria" w:cs="Al-Jazeera-Arabic-Bold"/>
                <w:b/>
                <w:bCs/>
                <w:sz w:val="24"/>
                <w:szCs w:val="24"/>
                <w:lang w:bidi="ar-DZ"/>
              </w:rPr>
              <w:t>Tant que.</w:t>
            </w:r>
          </w:p>
          <w:p w:rsidR="00896C97" w:rsidRDefault="00896C97" w:rsidP="00896C97">
            <w:pPr>
              <w:rPr>
                <w:rFonts w:ascii="Cambria" w:hAnsi="Cambria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mbria" w:hAnsi="Cambria" w:cs="Al-Jazeera-Arabic-Bold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818303</wp:posOffset>
                      </wp:positionH>
                      <wp:positionV relativeFrom="paragraph">
                        <wp:posOffset>88265</wp:posOffset>
                      </wp:positionV>
                      <wp:extent cx="2794000" cy="778934"/>
                      <wp:effectExtent l="19050" t="19050" r="25400" b="2159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94000" cy="7789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:rsidR="00896C97" w:rsidRPr="00896C97" w:rsidRDefault="00896C97" w:rsidP="00896C97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/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896C97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 xml:space="preserve">Tant que </w:t>
                                  </w:r>
                                  <w:r w:rsidRPr="00896C97"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fr-FR"/>
                                    </w:rPr>
                                    <w:t xml:space="preserve">&lt; Condition&gt; </w:t>
                                  </w:r>
                                  <w:r w:rsidRPr="00896C97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faire</w:t>
                                  </w:r>
                                </w:p>
                                <w:p w:rsidR="00896C97" w:rsidRPr="00896C97" w:rsidRDefault="00896C97" w:rsidP="00896C97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/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896C97"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fr-FR"/>
                                    </w:rPr>
                                    <w:t>&lt;Liste d’instructions &gt;</w:t>
                                  </w:r>
                                </w:p>
                                <w:p w:rsidR="00896C97" w:rsidRPr="00896C97" w:rsidRDefault="00896C97" w:rsidP="00896C97">
                                  <w:pPr>
                                    <w:bidi w:val="0"/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96C97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Fin tant 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1" o:spid="_x0000_s1044" type="#_x0000_t202" style="position:absolute;left:0;text-align:left;margin-left:64.45pt;margin-top:6.95pt;width:220pt;height:61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" fillcolor="#fde9d9 [665]" strokecolor="#e36c0a [2409]" strokeweight="2.25pt">
                      <v:textbox>
                        <w:txbxContent>
                          <w:p w:rsidR="00896C97" w:rsidRPr="00896C97" w:rsidRDefault="00896C97" w:rsidP="00896C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96C97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Tant que </w:t>
                            </w:r>
                            <w:r w:rsidRPr="00896C97">
                              <w:rPr>
                                <w:rFonts w:cstheme="minorHAnsi"/>
                                <w:sz w:val="28"/>
                                <w:szCs w:val="28"/>
                                <w:lang w:val="fr-FR"/>
                              </w:rPr>
                              <w:t xml:space="preserve">&lt; Condition&gt; </w:t>
                            </w:r>
                            <w:r w:rsidRPr="00896C97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faire</w:t>
                            </w:r>
                          </w:p>
                          <w:p w:rsidR="00896C97" w:rsidRPr="00896C97" w:rsidRDefault="00896C97" w:rsidP="00896C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96C97">
                              <w:rPr>
                                <w:rFonts w:cstheme="minorHAnsi"/>
                                <w:sz w:val="28"/>
                                <w:szCs w:val="28"/>
                                <w:lang w:val="fr-FR"/>
                              </w:rPr>
                              <w:t>&lt;Liste d’instructions &gt;</w:t>
                            </w:r>
                          </w:p>
                          <w:p w:rsidR="00896C97" w:rsidRPr="00896C97" w:rsidRDefault="00896C97" w:rsidP="00896C97">
                            <w:pPr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96C97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Fin tant 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96C97" w:rsidRDefault="00896C97" w:rsidP="00896C97">
            <w:pPr>
              <w:rPr>
                <w:rFonts w:ascii="Cambria" w:hAnsi="Cambria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896C97" w:rsidRDefault="00896C97" w:rsidP="00896C97">
            <w:pPr>
              <w:rPr>
                <w:rFonts w:ascii="Cambria" w:hAnsi="Cambria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896C97" w:rsidRPr="00393B80" w:rsidRDefault="00896C97" w:rsidP="00896C97">
            <w:pPr>
              <w:rPr>
                <w:rFonts w:ascii="Cambria" w:hAnsi="Cambria" w:cs="Al-Jazeera-Arabic-Bold"/>
                <w:b/>
                <w:bCs/>
                <w:sz w:val="24"/>
                <w:szCs w:val="24"/>
                <w:lang w:bidi="ar-DZ"/>
              </w:rPr>
            </w:pPr>
          </w:p>
          <w:p w:rsidR="00896C97" w:rsidRDefault="0099423D" w:rsidP="0099423D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  <w:r w:rsidRPr="004B6055">
              <w:rPr>
                <w:rFonts w:ascii="Cambria" w:hAnsi="Cambria" w:cs="Al-Jazeera-Arabic-Bold" w:hint="cs"/>
                <w:b/>
                <w:bCs/>
                <w:rtl/>
                <w:lang w:bidi="ar-DZ"/>
              </w:rPr>
              <w:t>مادام الشرط</w:t>
            </w:r>
            <w:r>
              <w:rPr>
                <w:rFonts w:ascii="Cambria" w:hAnsi="Cambria" w:cs="Al-Jazeera-Arabic-Bold" w:hint="cs"/>
                <w:b/>
                <w:bCs/>
                <w:rtl/>
                <w:lang w:bidi="ar-DZ"/>
              </w:rPr>
              <w:t xml:space="preserve"> </w:t>
            </w:r>
            <w:r w:rsidRPr="00896C97">
              <w:rPr>
                <w:rFonts w:cstheme="minorHAnsi"/>
                <w:sz w:val="28"/>
                <w:szCs w:val="28"/>
                <w:lang w:val="fr-FR"/>
              </w:rPr>
              <w:t xml:space="preserve">&lt; Condition&gt; </w:t>
            </w:r>
            <w:r w:rsidRPr="004B6055">
              <w:rPr>
                <w:rFonts w:ascii="Cambria" w:hAnsi="Cambria" w:cs="Al-Jazeera-Arabic-Bold" w:hint="cs"/>
                <w:b/>
                <w:bCs/>
                <w:rtl/>
                <w:lang w:bidi="ar-DZ"/>
              </w:rPr>
              <w:t xml:space="preserve"> محقق يكرر تنفيذ مجموعة من التعليمات</w:t>
            </w:r>
            <w:r>
              <w:rPr>
                <w:rFonts w:ascii="Cambria" w:hAnsi="Cambria" w:cs="Al-Jazeera-Arabic-Bold" w:hint="cs"/>
                <w:b/>
                <w:bCs/>
                <w:rtl/>
                <w:lang w:bidi="ar-DZ"/>
              </w:rPr>
              <w:t xml:space="preserve"> </w:t>
            </w:r>
            <w:r w:rsidRPr="00896C97">
              <w:rPr>
                <w:rFonts w:cstheme="minorHAnsi"/>
                <w:sz w:val="28"/>
                <w:szCs w:val="28"/>
                <w:lang w:val="fr-FR"/>
              </w:rPr>
              <w:t>&lt;Liste d’instructions &gt;</w:t>
            </w:r>
            <w:r w:rsidRPr="0099423D">
              <w:rPr>
                <w:rFonts w:ascii="Cambria" w:hAnsi="Cambria" w:cs="Al-Jazeera-Arabic-Bold" w:hint="cs"/>
                <w:b/>
                <w:bCs/>
                <w:rtl/>
                <w:lang w:bidi="ar-DZ"/>
              </w:rPr>
              <w:t xml:space="preserve"> إلى غاية عدم تحققه</w:t>
            </w:r>
          </w:p>
          <w:p w:rsidR="0099423D" w:rsidRDefault="00D21C4D" w:rsidP="0099423D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  <w:r>
              <w:rPr>
                <w:rFonts w:ascii="Cambria" w:hAnsi="Cambria" w:cs="Al-Jazeera-Arabic-Bold"/>
                <w:b/>
                <w:bCs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277072</wp:posOffset>
                      </wp:positionH>
                      <wp:positionV relativeFrom="paragraph">
                        <wp:posOffset>35137</wp:posOffset>
                      </wp:positionV>
                      <wp:extent cx="4536000" cy="3012817"/>
                      <wp:effectExtent l="19050" t="0" r="17145" b="16510"/>
                      <wp:wrapNone/>
                      <wp:docPr id="41" name="Groupe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36000" cy="3012817"/>
                                <a:chOff x="0" y="0"/>
                                <a:chExt cx="4536000" cy="3012817"/>
                              </a:xfrm>
                            </wpg:grpSpPr>
                            <wpg:grpSp>
                              <wpg:cNvPr id="26" name="Groupe 26"/>
                              <wpg:cNvGrpSpPr/>
                              <wpg:grpSpPr>
                                <a:xfrm>
                                  <a:off x="0" y="0"/>
                                  <a:ext cx="4536000" cy="3012817"/>
                                  <a:chOff x="0" y="0"/>
                                  <a:chExt cx="4203866" cy="2740803"/>
                                </a:xfrm>
                              </wpg:grpSpPr>
                              <wps:wsp>
                                <wps:cNvPr id="27" name="Zone de texte 27"/>
                                <wps:cNvSpPr txBox="1"/>
                                <wps:spPr>
                                  <a:xfrm>
                                    <a:off x="0" y="219075"/>
                                    <a:ext cx="4203866" cy="25217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28575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99423D" w:rsidRDefault="0099423D" w:rsidP="0099423D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</w:p>
                                    <w:p w:rsidR="0099423D" w:rsidRPr="0099423D" w:rsidRDefault="0099423D" w:rsidP="0099423D">
                                      <w:pPr>
                                        <w:rPr>
                                          <w:rFonts w:ascii="Cambria" w:hAnsi="Cambria" w:cs="Al-Jazeera-Arabic-Bold" w:hint="cs"/>
                                          <w:rtl/>
                                          <w:lang w:val="fr-FR" w:bidi="ar-DZ"/>
                                        </w:rPr>
                                      </w:pPr>
                                      <w:r w:rsidRPr="00033EA0">
                                        <w:rPr>
                                          <w:rFonts w:ascii="Al-Jazeera-Arabic-Bold" w:hAnsi="Al-Jazeera-Arabic-Bold" w:cs="Al-Jazeera-Arabic-Bold"/>
                                          <w:rtl/>
                                        </w:rPr>
                                        <w:t xml:space="preserve">خوارزمية تسمح </w:t>
                                      </w:r>
                                      <w:r>
                                        <w:rPr>
                                          <w:rFonts w:ascii="Cambria" w:hAnsi="Cambria" w:cs="Al-Jazeera-Arabic-Bold" w:hint="cs"/>
                                          <w:rtl/>
                                          <w:lang w:val="fr-FR" w:bidi="ar-DZ"/>
                                        </w:rPr>
                                        <w:t>بعد تصاعدي بخطوة واحدة لعدد سالب حتى يصبح موجب</w:t>
                                      </w:r>
                                    </w:p>
                                    <w:p w:rsidR="0099423D" w:rsidRDefault="0099423D" w:rsidP="0099423D">
                                      <w:pPr>
                                        <w:rPr>
                                          <w:rFonts w:ascii="Cambria" w:hAnsi="Cambria" w:cs="Al-Jazeera-Arabic-Bold"/>
                                          <w:rtl/>
                                          <w:lang w:val="fr-FR" w:bidi="ar-DZ"/>
                                        </w:rPr>
                                      </w:pPr>
                                    </w:p>
                                    <w:p w:rsidR="0099423D" w:rsidRPr="00135984" w:rsidRDefault="0099423D" w:rsidP="0099423D">
                                      <w:pPr>
                                        <w:rPr>
                                          <w:rFonts w:ascii="Cambria" w:hAnsi="Cambria" w:cs="Al-Jazeera-Arabic-Bold" w:hint="cs"/>
                                          <w:rtl/>
                                          <w:lang w:val="fr-FR" w:bidi="ar-DZ"/>
                                        </w:rPr>
                                      </w:pPr>
                                    </w:p>
                                    <w:p w:rsidR="0099423D" w:rsidRPr="00033EA0" w:rsidRDefault="0099423D" w:rsidP="0099423D">
                                      <w:pPr>
                                        <w:rPr>
                                          <w:rFonts w:ascii="Al-Jazeera-Arabic-Bold" w:hAnsi="Al-Jazeera-Arabic-Bold" w:cs="Al-Jazeera-Arabic-Bold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Hexagone 28"/>
                                <wps:cNvSpPr/>
                                <wps:spPr>
                                  <a:xfrm>
                                    <a:off x="2667000" y="0"/>
                                    <a:ext cx="1438275" cy="447675"/>
                                  </a:xfrm>
                                  <a:prstGeom prst="hexag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9423D" w:rsidRPr="00033EA0" w:rsidRDefault="0099423D" w:rsidP="0099423D">
                                      <w:pPr>
                                        <w:spacing w:before="100" w:beforeAutospacing="1" w:after="0" w:line="240" w:lineRule="auto"/>
                                        <w:contextualSpacing/>
                                        <w:jc w:val="center"/>
                                        <w:rPr>
                                          <w:rFonts w:ascii="Al-Jazeera-Arabic-Bold" w:hAnsi="Al-Jazeera-Arabic-Bold" w:cs="Al-Jazeera-Arabic-Bold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Zone de texte 29"/>
                                <wps:cNvSpPr txBox="1"/>
                                <wps:spPr>
                                  <a:xfrm>
                                    <a:off x="2971800" y="0"/>
                                    <a:ext cx="923925" cy="447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9423D" w:rsidRPr="00033EA0" w:rsidRDefault="0099423D" w:rsidP="0099423D">
                                      <w:pPr>
                                        <w:spacing w:before="100" w:beforeAutospacing="1" w:after="0" w:line="240" w:lineRule="auto"/>
                                        <w:contextualSpacing/>
                                        <w:jc w:val="center"/>
                                        <w:rPr>
                                          <w:rFonts w:ascii="Al-Jazeera-Arabic-Bold" w:hAnsi="Al-Jazeera-Arabic-Bold" w:cs="Al-Jazeera-Arabic-Bold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 w:rsidRPr="00033EA0">
                                        <w:rPr>
                                          <w:rFonts w:ascii="Al-Jazeera-Arabic-Bold" w:hAnsi="Al-Jazeera-Arabic-Bold" w:cs="Al-Jazeera-Arabic-Bold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 xml:space="preserve">مثال : </w:t>
                                      </w:r>
                                    </w:p>
                                    <w:p w:rsidR="0099423D" w:rsidRDefault="0099423D" w:rsidP="0099423D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0" name="Groupe 40"/>
                              <wpg:cNvGrpSpPr/>
                              <wpg:grpSpPr>
                                <a:xfrm>
                                  <a:off x="194733" y="838200"/>
                                  <a:ext cx="3386455" cy="2098887"/>
                                  <a:chOff x="0" y="0"/>
                                  <a:chExt cx="3386455" cy="2098887"/>
                                </a:xfrm>
                              </wpg:grpSpPr>
                              <wps:wsp>
                                <wps:cNvPr id="30" name="Zone de texte 30"/>
                                <wps:cNvSpPr txBox="1"/>
                                <wps:spPr>
                                  <a:xfrm>
                                    <a:off x="0" y="0"/>
                                    <a:ext cx="3386455" cy="209888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99423D" w:rsidRPr="0099423D" w:rsidRDefault="0099423D" w:rsidP="00D21C4D">
                                      <w:pPr>
                                        <w:bidi w:val="0"/>
                                        <w:spacing w:after="120" w:line="240" w:lineRule="auto"/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99423D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Algorithme compte_rebours</w:t>
                                      </w:r>
                                    </w:p>
                                    <w:p w:rsidR="0099423D" w:rsidRPr="0099423D" w:rsidRDefault="0099423D" w:rsidP="00D21C4D">
                                      <w:pPr>
                                        <w:autoSpaceDE w:val="0"/>
                                        <w:autoSpaceDN w:val="0"/>
                                        <w:bidi w:val="0"/>
                                        <w:adjustRightInd w:val="0"/>
                                        <w:spacing w:after="120" w:line="240" w:lineRule="auto"/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</w:pPr>
                                      <w:r w:rsidRPr="0099423D"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 xml:space="preserve">Var </w:t>
                                      </w:r>
                                      <w:r w:rsidRPr="0099423D"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>a : entier ;</w:t>
                                      </w:r>
                                    </w:p>
                                    <w:p w:rsidR="0099423D" w:rsidRPr="0099423D" w:rsidRDefault="0099423D" w:rsidP="00D21C4D">
                                      <w:pPr>
                                        <w:autoSpaceDE w:val="0"/>
                                        <w:autoSpaceDN w:val="0"/>
                                        <w:bidi w:val="0"/>
                                        <w:adjustRightInd w:val="0"/>
                                        <w:spacing w:after="120" w:line="240" w:lineRule="auto"/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</w:pPr>
                                      <w:r w:rsidRPr="0099423D"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 xml:space="preserve">a  </w:t>
                                      </w:r>
                                      <w:r>
                                        <w:rPr>
                                          <w:rFonts w:cstheme="minorHAnsi" w:hint="cs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   </w:t>
                                      </w:r>
                                      <w:r w:rsidRPr="0099423D"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 xml:space="preserve">                -2 ;</w:t>
                                      </w:r>
                                    </w:p>
                                    <w:p w:rsidR="0099423D" w:rsidRPr="0099423D" w:rsidRDefault="0099423D" w:rsidP="00D21C4D">
                                      <w:pPr>
                                        <w:autoSpaceDE w:val="0"/>
                                        <w:autoSpaceDN w:val="0"/>
                                        <w:bidi w:val="0"/>
                                        <w:adjustRightInd w:val="0"/>
                                        <w:spacing w:after="120" w:line="240" w:lineRule="auto"/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</w:pPr>
                                      <w:r w:rsidRPr="0099423D"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 xml:space="preserve">Tant que </w:t>
                                      </w:r>
                                      <w:r w:rsidRPr="0099423D"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>( a</w:t>
                                      </w:r>
                                      <w:r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 xml:space="preserve"> &lt; </w:t>
                                      </w:r>
                                      <w:r w:rsidRPr="0099423D"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 xml:space="preserve"> 0 ) </w:t>
                                      </w:r>
                                      <w:r w:rsidRPr="0099423D"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>Faire</w:t>
                                      </w:r>
                                    </w:p>
                                    <w:p w:rsidR="0099423D" w:rsidRPr="004B6055" w:rsidRDefault="0099423D" w:rsidP="00D21C4D">
                                      <w:pPr>
                                        <w:autoSpaceDE w:val="0"/>
                                        <w:autoSpaceDN w:val="0"/>
                                        <w:bidi w:val="0"/>
                                        <w:adjustRightInd w:val="0"/>
                                        <w:spacing w:after="120" w:line="240" w:lineRule="auto"/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B6055"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</w:rPr>
                                        <w:t xml:space="preserve">a   </w:t>
                                      </w:r>
                                      <w:r>
                                        <w:rPr>
                                          <w:rFonts w:cstheme="minorHAnsi" w:hint="cs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  </w:t>
                                      </w:r>
                                      <w:r w:rsidRPr="004B6055"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</w:rPr>
                                        <w:t xml:space="preserve">              a + 1 ;</w:t>
                                      </w:r>
                                    </w:p>
                                    <w:p w:rsidR="0099423D" w:rsidRPr="004B6055" w:rsidRDefault="0099423D" w:rsidP="00D21C4D">
                                      <w:pPr>
                                        <w:autoSpaceDE w:val="0"/>
                                        <w:autoSpaceDN w:val="0"/>
                                        <w:bidi w:val="0"/>
                                        <w:adjustRightInd w:val="0"/>
                                        <w:spacing w:after="120" w:line="240" w:lineRule="auto"/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B6055"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Fin Tant Que</w:t>
                                      </w:r>
                                    </w:p>
                                    <w:p w:rsidR="0099423D" w:rsidRDefault="0099423D" w:rsidP="00D21C4D">
                                      <w:pPr>
                                        <w:bidi w:val="0"/>
                                        <w:spacing w:after="120" w:line="240" w:lineRule="auto"/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</w:pPr>
                                      <w:r w:rsidRPr="0099423D"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 xml:space="preserve">Ecrire </w:t>
                                      </w:r>
                                      <w:r w:rsidRPr="0099423D"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>(‘’ le nombre a est un nombre positif ‘’ a) ;</w:t>
                                      </w:r>
                                    </w:p>
                                    <w:p w:rsidR="0099423D" w:rsidRPr="0099423D" w:rsidRDefault="0099423D" w:rsidP="00D21C4D">
                                      <w:pPr>
                                        <w:bidi w:val="0"/>
                                        <w:spacing w:after="120" w:line="240" w:lineRule="auto"/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</w:pPr>
                                      <w:r w:rsidRPr="0099423D"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>Fin.</w:t>
                                      </w:r>
                                    </w:p>
                                    <w:p w:rsidR="0099423D" w:rsidRPr="0099423D" w:rsidRDefault="0099423D" w:rsidP="00D21C4D">
                                      <w:pPr>
                                        <w:bidi w:val="0"/>
                                        <w:spacing w:after="120" w:line="240" w:lineRule="auto"/>
                                        <w:rPr>
                                          <w:lang w:val="fr-FR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Connecteur droit avec flèche 32"/>
                                <wps:cNvCnPr/>
                                <wps:spPr>
                                  <a:xfrm flipH="1">
                                    <a:off x="245533" y="685800"/>
                                    <a:ext cx="539716" cy="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Connecteur droit avec flèche 33"/>
                                <wps:cNvCnPr/>
                                <wps:spPr>
                                  <a:xfrm flipH="1">
                                    <a:off x="245533" y="1236133"/>
                                    <a:ext cx="539716" cy="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41" o:spid="_x0000_s1045" style="position:absolute;left:0;text-align:left;margin-left:21.8pt;margin-top:2.75pt;width:357.15pt;height:237.25pt;z-index:251771904" coordsize="45360,30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">
                      <v:group id="Groupe 26" o:spid="_x0000_s1046" style="position:absolute;width:45360;height:30128" coordsize="42038,27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Zone de texte 27" o:spid="_x0000_s1047" type="#_x0000_t202" style="position:absolute;top:2190;width:42038;height:25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" fillcolor="white [3201]" strokeweight="2.25pt">
                          <v:textbox>
                            <w:txbxContent>
                              <w:p w:rsidR="0099423D" w:rsidRDefault="0099423D" w:rsidP="0099423D">
                                <w:pPr>
                                  <w:rPr>
                                    <w:rtl/>
                                  </w:rPr>
                                </w:pPr>
                              </w:p>
                              <w:p w:rsidR="0099423D" w:rsidRPr="0099423D" w:rsidRDefault="0099423D" w:rsidP="0099423D">
                                <w:pPr>
                                  <w:rPr>
                                    <w:rFonts w:ascii="Cambria" w:hAnsi="Cambria" w:cs="Al-Jazeera-Arabic-Bold" w:hint="cs"/>
                                    <w:rtl/>
                                    <w:lang w:val="fr-FR" w:bidi="ar-DZ"/>
                                  </w:rPr>
                                </w:pPr>
                                <w:r w:rsidRPr="00033EA0">
                                  <w:rPr>
                                    <w:rFonts w:ascii="Al-Jazeera-Arabic-Bold" w:hAnsi="Al-Jazeera-Arabic-Bold" w:cs="Al-Jazeera-Arabic-Bold"/>
                                    <w:rtl/>
                                  </w:rPr>
                                  <w:t xml:space="preserve">خوارزمية تسمح </w:t>
                                </w:r>
                                <w:r>
                                  <w:rPr>
                                    <w:rFonts w:ascii="Cambria" w:hAnsi="Cambria" w:cs="Al-Jazeera-Arabic-Bold" w:hint="cs"/>
                                    <w:rtl/>
                                    <w:lang w:val="fr-FR" w:bidi="ar-DZ"/>
                                  </w:rPr>
                                  <w:t>بعد تصاعدي بخطوة واحدة لعدد سالب حتى يصبح موجب</w:t>
                                </w:r>
                              </w:p>
                              <w:p w:rsidR="0099423D" w:rsidRDefault="0099423D" w:rsidP="0099423D">
                                <w:pPr>
                                  <w:rPr>
                                    <w:rFonts w:ascii="Cambria" w:hAnsi="Cambria" w:cs="Al-Jazeera-Arabic-Bold"/>
                                    <w:rtl/>
                                    <w:lang w:val="fr-FR" w:bidi="ar-DZ"/>
                                  </w:rPr>
                                </w:pPr>
                              </w:p>
                              <w:p w:rsidR="0099423D" w:rsidRPr="00135984" w:rsidRDefault="0099423D" w:rsidP="0099423D">
                                <w:pPr>
                                  <w:rPr>
                                    <w:rFonts w:ascii="Cambria" w:hAnsi="Cambria" w:cs="Al-Jazeera-Arabic-Bold" w:hint="cs"/>
                                    <w:rtl/>
                                    <w:lang w:val="fr-FR" w:bidi="ar-DZ"/>
                                  </w:rPr>
                                </w:pPr>
                              </w:p>
                              <w:p w:rsidR="0099423D" w:rsidRPr="00033EA0" w:rsidRDefault="0099423D" w:rsidP="0099423D">
                                <w:pPr>
                                  <w:rPr>
                                    <w:rFonts w:ascii="Al-Jazeera-Arabic-Bold" w:hAnsi="Al-Jazeera-Arabic-Bold" w:cs="Al-Jazeera-Arabic-Bold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Hexagone 28" o:spid="_x0000_s1048" type="#_x0000_t9" style="position:absolute;left:26670;width:14382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" adj="1681" fillcolor="white [3201]" strokecolor="black [3200]" strokeweight="2pt">
                          <v:textbox>
                            <w:txbxContent>
                              <w:p w:rsidR="0099423D" w:rsidRPr="00033EA0" w:rsidRDefault="0099423D" w:rsidP="0099423D">
                                <w:pPr>
                                  <w:spacing w:before="100" w:beforeAutospacing="1" w:after="0" w:line="240" w:lineRule="auto"/>
                                  <w:contextualSpacing/>
                                  <w:jc w:val="center"/>
                                  <w:rPr>
                                    <w:rFonts w:ascii="Al-Jazeera-Arabic-Bold" w:hAnsi="Al-Jazeera-Arabic-Bold" w:cs="Al-Jazeera-Arabic-Bold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Zone de texte 29" o:spid="_x0000_s1049" type="#_x0000_t202" style="position:absolute;left:29718;width:9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<v:textbox>
                            <w:txbxContent>
                              <w:p w:rsidR="0099423D" w:rsidRPr="00033EA0" w:rsidRDefault="0099423D" w:rsidP="0099423D">
                                <w:pPr>
                                  <w:spacing w:before="100" w:beforeAutospacing="1" w:after="0" w:line="240" w:lineRule="auto"/>
                                  <w:contextualSpacing/>
                                  <w:jc w:val="center"/>
                                  <w:rPr>
                                    <w:rFonts w:ascii="Al-Jazeera-Arabic-Bold" w:hAnsi="Al-Jazeera-Arabic-Bold" w:cs="Al-Jazeera-Arabic-Bold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033EA0">
                                  <w:rPr>
                                    <w:rFonts w:ascii="Al-Jazeera-Arabic-Bold" w:hAnsi="Al-Jazeera-Arabic-Bold" w:cs="Al-Jazeera-Arabic-Bold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مثال : </w:t>
                                </w:r>
                              </w:p>
                              <w:p w:rsidR="0099423D" w:rsidRDefault="0099423D" w:rsidP="0099423D"/>
                            </w:txbxContent>
                          </v:textbox>
                        </v:shape>
                      </v:group>
                      <v:group id="Groupe 40" o:spid="_x0000_s1050" style="position:absolute;left:1947;top:8382;width:33864;height:20988" coordsize="33864,20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shape id="Zone de texte 30" o:spid="_x0000_s1051" type="#_x0000_t202" style="position:absolute;width:33864;height:20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      <v:textbox>
                            <w:txbxContent>
                              <w:p w:rsidR="0099423D" w:rsidRPr="0099423D" w:rsidRDefault="0099423D" w:rsidP="00D21C4D">
                                <w:pPr>
                                  <w:bidi w:val="0"/>
                                  <w:spacing w:after="120" w:line="240" w:lineRule="auto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99423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Algorithme compte_rebours</w:t>
                                </w:r>
                              </w:p>
                              <w:p w:rsidR="0099423D" w:rsidRPr="0099423D" w:rsidRDefault="0099423D" w:rsidP="00D21C4D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120" w:line="240" w:lineRule="auto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99423D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4"/>
                                    <w:lang w:val="fr-FR"/>
                                  </w:rPr>
                                  <w:t xml:space="preserve">Var </w:t>
                                </w:r>
                                <w:r w:rsidRPr="0099423D"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  <w:t>a : entier ;</w:t>
                                </w:r>
                              </w:p>
                              <w:p w:rsidR="0099423D" w:rsidRPr="0099423D" w:rsidRDefault="0099423D" w:rsidP="00D21C4D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120" w:line="240" w:lineRule="auto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99423D"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  <w:t xml:space="preserve">a  </w:t>
                                </w:r>
                                <w:r>
                                  <w:rPr>
                                    <w:rFonts w:cstheme="minorHAnsi" w:hint="cs"/>
                                    <w:sz w:val="24"/>
                                    <w:szCs w:val="24"/>
                                    <w:rtl/>
                                  </w:rPr>
                                  <w:t xml:space="preserve">     </w:t>
                                </w:r>
                                <w:r w:rsidRPr="0099423D"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  <w:t xml:space="preserve">                -2 ;</w:t>
                                </w:r>
                              </w:p>
                              <w:p w:rsidR="0099423D" w:rsidRPr="0099423D" w:rsidRDefault="0099423D" w:rsidP="00D21C4D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120" w:line="240" w:lineRule="auto"/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99423D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4"/>
                                    <w:lang w:val="fr-FR"/>
                                  </w:rPr>
                                  <w:t xml:space="preserve">Tant que </w:t>
                                </w:r>
                                <w:r w:rsidRPr="0099423D"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  <w:t>( a</w:t>
                                </w:r>
                                <w:r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  <w:t xml:space="preserve"> &lt; </w:t>
                                </w:r>
                                <w:r w:rsidRPr="0099423D"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  <w:t xml:space="preserve"> 0 ) </w:t>
                                </w:r>
                                <w:r w:rsidRPr="0099423D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4"/>
                                    <w:lang w:val="fr-FR"/>
                                  </w:rPr>
                                  <w:t>Faire</w:t>
                                </w:r>
                              </w:p>
                              <w:p w:rsidR="0099423D" w:rsidRPr="004B6055" w:rsidRDefault="0099423D" w:rsidP="00D21C4D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120" w:line="240" w:lineRule="auto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4B605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a   </w:t>
                                </w:r>
                                <w:r>
                                  <w:rPr>
                                    <w:rFonts w:cstheme="minorHAnsi" w:hint="cs"/>
                                    <w:sz w:val="24"/>
                                    <w:szCs w:val="24"/>
                                    <w:rtl/>
                                  </w:rPr>
                                  <w:t xml:space="preserve">    </w:t>
                                </w:r>
                                <w:r w:rsidRPr="004B605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 xml:space="preserve">              a + 1 ;</w:t>
                                </w:r>
                              </w:p>
                              <w:p w:rsidR="0099423D" w:rsidRPr="004B6055" w:rsidRDefault="0099423D" w:rsidP="00D21C4D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120" w:line="240" w:lineRule="auto"/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4B6055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Fin Tant Que</w:t>
                                </w:r>
                              </w:p>
                              <w:p w:rsidR="0099423D" w:rsidRDefault="0099423D" w:rsidP="00D21C4D">
                                <w:pPr>
                                  <w:bidi w:val="0"/>
                                  <w:spacing w:after="120" w:line="240" w:lineRule="auto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99423D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4"/>
                                    <w:lang w:val="fr-FR"/>
                                  </w:rPr>
                                  <w:t xml:space="preserve">Ecrire </w:t>
                                </w:r>
                                <w:r w:rsidRPr="0099423D"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  <w:t>(‘’ le nombre a est un nombre positif ‘’ a) ;</w:t>
                                </w:r>
                              </w:p>
                              <w:p w:rsidR="0099423D" w:rsidRPr="0099423D" w:rsidRDefault="0099423D" w:rsidP="00D21C4D">
                                <w:pPr>
                                  <w:bidi w:val="0"/>
                                  <w:spacing w:after="120" w:line="240" w:lineRule="auto"/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 w:rsidRPr="0099423D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4"/>
                                    <w:lang w:val="fr-FR"/>
                                  </w:rPr>
                                  <w:t>Fin.</w:t>
                                </w:r>
                              </w:p>
                              <w:p w:rsidR="0099423D" w:rsidRPr="0099423D" w:rsidRDefault="0099423D" w:rsidP="00D21C4D">
                                <w:pPr>
                                  <w:bidi w:val="0"/>
                                  <w:spacing w:after="120" w:line="240" w:lineRule="auto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onnecteur droit avec flèche 32" o:spid="_x0000_s1052" type="#_x0000_t32" style="position:absolute;left:2455;top:6858;width:53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" strokecolor="black [3200]" strokeweight="3pt">
                          <v:stroke endarrow="block"/>
                          <v:shadow on="t" color="black" opacity="22937f" origin=",.5" offset="0,.63889mm"/>
                        </v:shape>
                        <v:shape id="Connecteur droit avec flèche 33" o:spid="_x0000_s1053" type="#_x0000_t32" style="position:absolute;left:2455;top:12361;width:53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" strokecolor="black [3200]" strokeweight="3pt">
                          <v:stroke endarrow="block"/>
                          <v:shadow on="t" color="black" opacity="22937f" origin=",.5" offset="0,.63889mm"/>
                        </v:shape>
                      </v:group>
                    </v:group>
                  </w:pict>
                </mc:Fallback>
              </mc:AlternateContent>
            </w:r>
          </w:p>
          <w:p w:rsidR="0099423D" w:rsidRDefault="0099423D" w:rsidP="0099423D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99423D" w:rsidRPr="0099423D" w:rsidRDefault="0099423D" w:rsidP="0099423D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99423D" w:rsidRDefault="0099423D" w:rsidP="0099423D">
            <w:pPr>
              <w:pStyle w:val="Paragraphedeliste"/>
              <w:bidi/>
              <w:ind w:left="440"/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99423D" w:rsidRDefault="0099423D" w:rsidP="0099423D">
            <w:pPr>
              <w:pStyle w:val="Paragraphedeliste"/>
              <w:bidi/>
              <w:ind w:left="440"/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99423D" w:rsidRDefault="0099423D" w:rsidP="0099423D">
            <w:pPr>
              <w:pStyle w:val="Paragraphedeliste"/>
              <w:bidi/>
              <w:ind w:left="440"/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99423D" w:rsidRDefault="0099423D" w:rsidP="0099423D">
            <w:pPr>
              <w:pStyle w:val="Paragraphedeliste"/>
              <w:bidi/>
              <w:ind w:left="440"/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99423D" w:rsidRDefault="0099423D" w:rsidP="0099423D">
            <w:pPr>
              <w:pStyle w:val="Paragraphedeliste"/>
              <w:bidi/>
              <w:ind w:left="440"/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99423D" w:rsidRDefault="0099423D" w:rsidP="0099423D">
            <w:pPr>
              <w:pStyle w:val="Paragraphedeliste"/>
              <w:bidi/>
              <w:ind w:left="440"/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99423D" w:rsidRDefault="0099423D" w:rsidP="0099423D">
            <w:pPr>
              <w:pStyle w:val="Paragraphedeliste"/>
              <w:bidi/>
              <w:ind w:left="440"/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99423D" w:rsidRDefault="0099423D" w:rsidP="0099423D">
            <w:pPr>
              <w:pStyle w:val="Paragraphedeliste"/>
              <w:bidi/>
              <w:ind w:left="440"/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99423D" w:rsidRDefault="0099423D" w:rsidP="0099423D">
            <w:pPr>
              <w:pStyle w:val="Paragraphedeliste"/>
              <w:bidi/>
              <w:ind w:left="440"/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99423D" w:rsidRDefault="0099423D" w:rsidP="0099423D">
            <w:pPr>
              <w:pStyle w:val="Paragraphedeliste"/>
              <w:bidi/>
              <w:ind w:left="440"/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896C97" w:rsidRPr="00896C97" w:rsidRDefault="00896C97" w:rsidP="00896C97">
            <w:pPr>
              <w:pStyle w:val="Paragraphedeliste"/>
              <w:numPr>
                <w:ilvl w:val="0"/>
                <w:numId w:val="17"/>
              </w:numPr>
              <w:bidi/>
              <w:ind w:left="440"/>
              <w:rPr>
                <w:rFonts w:ascii="Segoe UI" w:eastAsia="Arial Unicode MS" w:hAnsi="Segoe UI" w:cs="Segoe UI"/>
                <w:sz w:val="24"/>
                <w:szCs w:val="24"/>
                <w:lang w:bidi="ar-DZ"/>
              </w:rPr>
            </w:pPr>
            <w:r>
              <w:rPr>
                <w:rFonts w:ascii="Cambria" w:hAnsi="Cambria" w:cs="Al-Jazeera-Arabic-Bold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lastRenderedPageBreak/>
              <w:t xml:space="preserve">التعليمة التكرارية من أجل ( </w:t>
            </w:r>
            <w:r>
              <w:rPr>
                <w:rFonts w:ascii="Cambria" w:hAnsi="Cambria" w:cs="Al-Jazeera-Arabic-Bold"/>
                <w:b/>
                <w:bCs/>
                <w:color w:val="7030A0"/>
                <w:sz w:val="24"/>
                <w:szCs w:val="24"/>
                <w:lang w:val="en-US" w:bidi="ar-DZ"/>
              </w:rPr>
              <w:t>Pour</w:t>
            </w:r>
            <w:r>
              <w:rPr>
                <w:rFonts w:ascii="Cambria" w:hAnsi="Cambria" w:cs="Al-Jazeera-Arabic-Bold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) :</w:t>
            </w:r>
            <w:r w:rsidR="0099423D" w:rsidRPr="004B6055">
              <w:rPr>
                <w:rFonts w:cstheme="minorHAnsi"/>
                <w:b/>
                <w:bCs/>
                <w:noProof/>
                <w:sz w:val="28"/>
                <w:szCs w:val="28"/>
                <w:rtl/>
                <w:lang w:val="en-US"/>
              </w:rPr>
              <w:t xml:space="preserve"> </w:t>
            </w:r>
          </w:p>
          <w:p w:rsidR="00896C97" w:rsidRDefault="00896C97" w:rsidP="00896C97">
            <w:pPr>
              <w:rPr>
                <w:rFonts w:ascii="Cambria" w:hAnsi="Cambria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4B6055">
              <w:rPr>
                <w:rFonts w:ascii="Cambria" w:hAnsi="Cambria" w:cs="Al-Jazeera-Arabic-Bold" w:hint="cs"/>
                <w:b/>
                <w:bCs/>
                <w:sz w:val="24"/>
                <w:szCs w:val="24"/>
                <w:rtl/>
                <w:lang w:bidi="ar-DZ"/>
              </w:rPr>
              <w:t>عند معرفة عدد التكرارات في تنفيذ التعليمات، نستعمل التعليمة "</w:t>
            </w:r>
            <w:r w:rsidRPr="004B6055">
              <w:rPr>
                <w:rFonts w:ascii="Cambria" w:hAnsi="Cambria" w:cs="Al-Jazeera-Arabic-Bold"/>
                <w:b/>
                <w:bCs/>
                <w:sz w:val="24"/>
                <w:szCs w:val="24"/>
                <w:lang w:bidi="ar-DZ"/>
              </w:rPr>
              <w:t>Pour</w:t>
            </w:r>
            <w:r w:rsidRPr="004B6055">
              <w:rPr>
                <w:rFonts w:ascii="Cambria" w:hAnsi="Cambria" w:cs="Al-Jazeera-Arabic-Bold" w:hint="cs"/>
                <w:b/>
                <w:bCs/>
                <w:sz w:val="24"/>
                <w:szCs w:val="24"/>
                <w:rtl/>
                <w:lang w:bidi="ar-DZ"/>
              </w:rPr>
              <w:t xml:space="preserve"> " بعداد، يتوقف تكرار العمليات عند وصول العداد إلى قيمته النهائية.</w:t>
            </w:r>
          </w:p>
          <w:p w:rsidR="0099423D" w:rsidRDefault="00D21C4D" w:rsidP="00896C97">
            <w:pPr>
              <w:rPr>
                <w:rFonts w:ascii="Cambria" w:hAnsi="Cambria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mbria" w:hAnsi="Cambria" w:cs="Al-Jazeera-Arabic-Bold"/>
                <w:b/>
                <w:bCs/>
                <w:noProof/>
                <w:sz w:val="24"/>
                <w:szCs w:val="24"/>
                <w:rtl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134832</wp:posOffset>
                      </wp:positionV>
                      <wp:extent cx="5105400" cy="1134533"/>
                      <wp:effectExtent l="19050" t="19050" r="19050" b="27940"/>
                      <wp:wrapNone/>
                      <wp:docPr id="36" name="Groupe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05400" cy="1134533"/>
                                <a:chOff x="0" y="0"/>
                                <a:chExt cx="5012266" cy="1134533"/>
                              </a:xfrm>
                            </wpg:grpSpPr>
                            <wps:wsp>
                              <wps:cNvPr id="22" name="Zone de texte 22"/>
                              <wps:cNvSpPr txBox="1"/>
                              <wps:spPr>
                                <a:xfrm>
                                  <a:off x="0" y="0"/>
                                  <a:ext cx="5012266" cy="11345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28575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:rsidR="0099423D" w:rsidRPr="0099423D" w:rsidRDefault="0099423D" w:rsidP="0099423D">
                                    <w:pPr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pacing w:after="0"/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99423D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  <w:lang w:val="fr-FR"/>
                                      </w:rPr>
                                      <w:t xml:space="preserve">Pour </w:t>
                                    </w:r>
                                    <w:r w:rsidRPr="0099423D"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&lt; Nom de variable&gt; </w:t>
                                    </w:r>
                                    <w:r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                  </w:t>
                                    </w:r>
                                    <w:r w:rsidRPr="0099423D"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  <w:t>&lt; valeur initial</w:t>
                                    </w:r>
                                    <w:r w:rsidR="00D21C4D" w:rsidRPr="00D21C4D"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  <w:t>e</w:t>
                                    </w:r>
                                    <w:r w:rsidRPr="0099423D"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&gt; à &lt; valeur finale &gt; </w:t>
                                    </w:r>
                                    <w:r w:rsidRPr="0099423D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  <w:lang w:val="fr-FR"/>
                                      </w:rPr>
                                      <w:t>Faire</w:t>
                                    </w:r>
                                  </w:p>
                                  <w:p w:rsidR="0099423D" w:rsidRPr="004B6055" w:rsidRDefault="0099423D" w:rsidP="0099423D">
                                    <w:pPr>
                                      <w:autoSpaceDE w:val="0"/>
                                      <w:autoSpaceDN w:val="0"/>
                                      <w:bidi w:val="0"/>
                                      <w:adjustRightInd w:val="0"/>
                                      <w:spacing w:after="0"/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</w:rPr>
                                    </w:pPr>
                                    <w:r w:rsidRPr="004B6055">
                                      <w:rPr>
                                        <w:rFonts w:cstheme="minorHAnsi"/>
                                        <w:sz w:val="24"/>
                                        <w:szCs w:val="24"/>
                                      </w:rPr>
                                      <w:t>&lt;Liste d’instructions &gt;</w:t>
                                    </w:r>
                                  </w:p>
                                  <w:p w:rsidR="0099423D" w:rsidRPr="00896C97" w:rsidRDefault="0099423D" w:rsidP="0099423D">
                                    <w:pPr>
                                      <w:bidi w:val="0"/>
                                      <w:spacing w:after="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4B6055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Fin Pour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onnecteur droit avec flèche 24"/>
                              <wps:cNvCnPr/>
                              <wps:spPr>
                                <a:xfrm flipH="1">
                                  <a:off x="1761066" y="211666"/>
                                  <a:ext cx="540000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e 36" o:spid="_x0000_s1054" style="position:absolute;left:0;text-align:left;margin-left:-.85pt;margin-top:10.6pt;width:402pt;height:89.35pt;z-index:251751424;mso-width-relative:margin" coordsize="50122,11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">
                      <v:shape id="Zone de texte 22" o:spid="_x0000_s1055" type="#_x0000_t202" style="position:absolute;width:50122;height:1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" fillcolor="#fde9d9 [665]" strokecolor="#e36c0a [2409]" strokeweight="2.25pt">
                        <v:textbox>
                          <w:txbxContent>
                            <w:p w:rsidR="0099423D" w:rsidRPr="0099423D" w:rsidRDefault="0099423D" w:rsidP="0099423D">
                              <w:pPr>
                                <w:autoSpaceDE w:val="0"/>
                                <w:autoSpaceDN w:val="0"/>
                                <w:bidi w:val="0"/>
                                <w:adjustRightInd w:val="0"/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99423D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 xml:space="preserve">Pour </w:t>
                              </w:r>
                              <w:r w:rsidRPr="0099423D"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  <w:t xml:space="preserve">&lt; Nom de variable&gt;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  <w:t xml:space="preserve">                  </w:t>
                              </w:r>
                              <w:r w:rsidRPr="0099423D"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  <w:t>&lt; valeur initial</w:t>
                              </w:r>
                              <w:r w:rsidR="00D21C4D" w:rsidRPr="00D21C4D"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  <w:t>e</w:t>
                              </w:r>
                              <w:r w:rsidRPr="0099423D">
                                <w:rPr>
                                  <w:rFonts w:cstheme="minorHAnsi"/>
                                  <w:sz w:val="24"/>
                                  <w:szCs w:val="24"/>
                                  <w:lang w:val="fr-FR"/>
                                </w:rPr>
                                <w:t xml:space="preserve">&gt; à &lt; valeur finale &gt; </w:t>
                              </w:r>
                              <w:r w:rsidRPr="0099423D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Faire</w:t>
                              </w:r>
                            </w:p>
                            <w:p w:rsidR="0099423D" w:rsidRPr="004B6055" w:rsidRDefault="0099423D" w:rsidP="0099423D">
                              <w:pPr>
                                <w:autoSpaceDE w:val="0"/>
                                <w:autoSpaceDN w:val="0"/>
                                <w:bidi w:val="0"/>
                                <w:adjustRightInd w:val="0"/>
                                <w:spacing w:after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4B60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&lt;Liste d’instructions &gt;</w:t>
                              </w:r>
                            </w:p>
                            <w:p w:rsidR="0099423D" w:rsidRPr="00896C97" w:rsidRDefault="0099423D" w:rsidP="0099423D">
                              <w:pPr>
                                <w:bidi w:val="0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B6055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  <w:t>Fin Pour</w:t>
                              </w:r>
                            </w:p>
                          </w:txbxContent>
                        </v:textbox>
                      </v:shape>
                      <v:shape id="Connecteur droit avec flèche 24" o:spid="_x0000_s1056" type="#_x0000_t32" style="position:absolute;left:17610;top:2116;width:54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" strokecolor="black [3200]" strokeweight="3pt">
                        <v:stroke endarrow="block"/>
                        <v:shadow on="t" color="black" opacity="22937f" origin=",.5" offset="0,.63889mm"/>
                      </v:shape>
                    </v:group>
                  </w:pict>
                </mc:Fallback>
              </mc:AlternateContent>
            </w:r>
          </w:p>
          <w:p w:rsidR="0099423D" w:rsidRDefault="0099423D" w:rsidP="00896C97">
            <w:pPr>
              <w:rPr>
                <w:rFonts w:ascii="Cambria" w:hAnsi="Cambria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99423D" w:rsidRDefault="0099423D" w:rsidP="00896C97">
            <w:pPr>
              <w:rPr>
                <w:rFonts w:ascii="Cambria" w:hAnsi="Cambria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99423D" w:rsidRPr="004B6055" w:rsidRDefault="0099423D" w:rsidP="00896C97">
            <w:pPr>
              <w:rPr>
                <w:rFonts w:ascii="Cambria" w:hAnsi="Cambria" w:cs="Al-Jazeera-Arabic-Bold"/>
                <w:b/>
                <w:bCs/>
                <w:sz w:val="24"/>
                <w:szCs w:val="24"/>
                <w:lang w:bidi="ar-DZ"/>
              </w:rPr>
            </w:pPr>
          </w:p>
          <w:p w:rsidR="00896C97" w:rsidRPr="00896C97" w:rsidRDefault="00896C97" w:rsidP="00896C97">
            <w:pPr>
              <w:rPr>
                <w:rFonts w:ascii="Segoe UI" w:eastAsia="Arial Unicode MS" w:hAnsi="Segoe UI" w:cs="Segoe UI"/>
                <w:sz w:val="24"/>
                <w:szCs w:val="24"/>
                <w:lang w:bidi="ar-DZ"/>
              </w:rPr>
            </w:pPr>
          </w:p>
          <w:p w:rsidR="00896C97" w:rsidRDefault="00896C97" w:rsidP="00896C97">
            <w:pPr>
              <w:rPr>
                <w:rFonts w:ascii="Segoe UI" w:eastAsia="Arial Unicode MS" w:hAnsi="Segoe UI" w:cs="Segoe UI"/>
                <w:sz w:val="24"/>
                <w:szCs w:val="24"/>
                <w:lang w:bidi="ar-DZ"/>
              </w:rPr>
            </w:pPr>
          </w:p>
          <w:p w:rsidR="00D21C4D" w:rsidRDefault="00D21C4D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  <w:r w:rsidRPr="004B6055">
              <w:rPr>
                <w:rFonts w:ascii="Cambria" w:hAnsi="Cambria" w:cs="Al-Jazeera-Arabic-Bold" w:hint="cs"/>
                <w:b/>
                <w:bCs/>
                <w:rtl/>
                <w:lang w:bidi="ar-DZ"/>
              </w:rPr>
              <w:t xml:space="preserve">من أجل كل قيمة من قيم العداد </w:t>
            </w:r>
            <w:r w:rsidRPr="0099423D">
              <w:rPr>
                <w:rFonts w:cstheme="minorHAnsi"/>
                <w:sz w:val="24"/>
                <w:szCs w:val="24"/>
                <w:lang w:val="fr-FR"/>
              </w:rPr>
              <w:t>&lt; Nom de variable&gt;</w:t>
            </w:r>
            <w:r>
              <w:rPr>
                <w:rFonts w:cstheme="minorHAnsi"/>
                <w:sz w:val="24"/>
                <w:szCs w:val="24"/>
                <w:lang w:val="fr-FR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Pr="004B6055">
              <w:rPr>
                <w:rFonts w:ascii="Cambria" w:hAnsi="Cambria" w:cs="Al-Jazeera-Arabic-Bold" w:hint="cs"/>
                <w:b/>
                <w:bCs/>
                <w:rtl/>
                <w:lang w:bidi="ar-DZ"/>
              </w:rPr>
              <w:t>التي تتغير من القيمة الإبتدائية</w:t>
            </w:r>
            <w:r>
              <w:rPr>
                <w:rFonts w:ascii="Cambria" w:hAnsi="Cambria" w:cs="Al-Jazeera-Arabic-Bold"/>
                <w:b/>
                <w:bCs/>
                <w:lang w:bidi="ar-DZ"/>
              </w:rPr>
              <w:t xml:space="preserve"> </w:t>
            </w:r>
            <w:r w:rsidRPr="004B6055">
              <w:rPr>
                <w:rFonts w:ascii="Cambria" w:hAnsi="Cambria" w:cs="Al-Jazeera-Arabic-Bold" w:hint="cs"/>
                <w:b/>
                <w:bCs/>
                <w:rtl/>
                <w:lang w:bidi="ar-DZ"/>
              </w:rPr>
              <w:t xml:space="preserve"> </w:t>
            </w:r>
            <w:r w:rsidRPr="0099423D">
              <w:rPr>
                <w:rFonts w:cstheme="minorHAnsi"/>
                <w:sz w:val="24"/>
                <w:szCs w:val="24"/>
                <w:lang w:val="fr-FR"/>
              </w:rPr>
              <w:t>&lt; valeur initial</w:t>
            </w:r>
            <w:r w:rsidRPr="00D21C4D">
              <w:rPr>
                <w:rFonts w:cstheme="minorHAnsi"/>
                <w:sz w:val="24"/>
                <w:szCs w:val="24"/>
                <w:lang w:val="fr-FR"/>
              </w:rPr>
              <w:t>e</w:t>
            </w:r>
            <w:r w:rsidRPr="0099423D">
              <w:rPr>
                <w:rFonts w:cstheme="minorHAnsi"/>
                <w:sz w:val="24"/>
                <w:szCs w:val="24"/>
                <w:lang w:val="fr-FR"/>
              </w:rPr>
              <w:t xml:space="preserve">&gt; </w:t>
            </w:r>
            <w:r>
              <w:rPr>
                <w:rFonts w:cstheme="minorHAnsi"/>
                <w:sz w:val="24"/>
                <w:szCs w:val="24"/>
                <w:lang w:val="fr-FR"/>
              </w:rPr>
              <w:t xml:space="preserve">  </w:t>
            </w:r>
            <w:r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Pr="004B6055">
              <w:rPr>
                <w:rFonts w:ascii="Cambria" w:hAnsi="Cambria" w:cs="Al-Jazeera-Arabic-Bold" w:hint="cs"/>
                <w:b/>
                <w:bCs/>
                <w:rtl/>
                <w:lang w:bidi="ar-DZ"/>
              </w:rPr>
              <w:t>إلى القيمة النهائية</w:t>
            </w:r>
            <w:r>
              <w:rPr>
                <w:rFonts w:ascii="Cambria" w:hAnsi="Cambria" w:cs="Al-Jazeera-Arabic-Bold" w:hint="cs"/>
                <w:b/>
                <w:bCs/>
                <w:rtl/>
                <w:lang w:bidi="ar-DZ"/>
              </w:rPr>
              <w:t xml:space="preserve"> </w:t>
            </w:r>
            <w:r w:rsidRPr="0099423D">
              <w:rPr>
                <w:rFonts w:cstheme="minorHAnsi"/>
                <w:sz w:val="24"/>
                <w:szCs w:val="24"/>
                <w:lang w:val="fr-FR"/>
              </w:rPr>
              <w:t xml:space="preserve">&lt; valeur finale &gt; </w:t>
            </w:r>
            <w:r w:rsidRPr="004B6055">
              <w:rPr>
                <w:rFonts w:ascii="Cambria" w:hAnsi="Cambria" w:cs="Al-Jazeera-Arabic-Bold" w:hint="cs"/>
                <w:b/>
                <w:bCs/>
                <w:rtl/>
                <w:lang w:bidi="ar-DZ"/>
              </w:rPr>
              <w:t>، تنفذ العمليات و كل تنفيذ يكون بمقدار خطوة</w:t>
            </w:r>
          </w:p>
          <w:p w:rsidR="00CA1FD4" w:rsidRDefault="00CA1FD4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  <w:r>
              <w:rPr>
                <w:rFonts w:ascii="Cambria" w:hAnsi="Cambria" w:cs="Al-Jazeera-Arabic-Bold"/>
                <w:b/>
                <w:bCs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310938</wp:posOffset>
                      </wp:positionH>
                      <wp:positionV relativeFrom="paragraph">
                        <wp:posOffset>237278</wp:posOffset>
                      </wp:positionV>
                      <wp:extent cx="4536000" cy="3022601"/>
                      <wp:effectExtent l="19050" t="0" r="17145" b="25400"/>
                      <wp:wrapNone/>
                      <wp:docPr id="52" name="Groupe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36000" cy="3022601"/>
                                <a:chOff x="0" y="0"/>
                                <a:chExt cx="4536000" cy="3022601"/>
                              </a:xfrm>
                            </wpg:grpSpPr>
                            <wpg:grpSp>
                              <wpg:cNvPr id="43" name="Groupe 43"/>
                              <wpg:cNvGrpSpPr/>
                              <wpg:grpSpPr>
                                <a:xfrm>
                                  <a:off x="0" y="0"/>
                                  <a:ext cx="4536000" cy="3022601"/>
                                  <a:chOff x="0" y="52934"/>
                                  <a:chExt cx="4203866" cy="2099714"/>
                                </a:xfrm>
                              </wpg:grpSpPr>
                              <wps:wsp>
                                <wps:cNvPr id="44" name="Zone de texte 44"/>
                                <wps:cNvSpPr txBox="1"/>
                                <wps:spPr>
                                  <a:xfrm>
                                    <a:off x="0" y="219058"/>
                                    <a:ext cx="4203866" cy="19335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28575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CA1FD4" w:rsidRDefault="00CA1FD4" w:rsidP="00CA1FD4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</w:p>
                                    <w:p w:rsidR="00CA1FD4" w:rsidRPr="0099423D" w:rsidRDefault="00CA1FD4" w:rsidP="00CA1FD4">
                                      <w:pPr>
                                        <w:rPr>
                                          <w:rFonts w:ascii="Cambria" w:hAnsi="Cambria" w:cs="Al-Jazeera-Arabic-Bold" w:hint="cs"/>
                                          <w:rtl/>
                                          <w:lang w:val="fr-FR" w:bidi="ar-DZ"/>
                                        </w:rPr>
                                      </w:pPr>
                                      <w:r w:rsidRPr="00033EA0">
                                        <w:rPr>
                                          <w:rFonts w:ascii="Al-Jazeera-Arabic-Bold" w:hAnsi="Al-Jazeera-Arabic-Bold" w:cs="Al-Jazeera-Arabic-Bold"/>
                                          <w:rtl/>
                                        </w:rPr>
                                        <w:t xml:space="preserve">خوارزمية تسمح </w:t>
                                      </w:r>
                                      <w:r>
                                        <w:rPr>
                                          <w:rFonts w:ascii="Cambria" w:hAnsi="Cambria" w:cs="Al-Jazeera-Arabic-Bold" w:hint="cs"/>
                                          <w:rtl/>
                                          <w:lang w:val="fr-FR" w:bidi="ar-DZ"/>
                                        </w:rPr>
                                        <w:t>بعرض جدول الضرب للعدد 7 ( العملية المكررة هي 7</w:t>
                                      </w:r>
                                      <w:r w:rsidRPr="00CA1FD4">
                                        <w:rPr>
                                          <w:rFonts w:asciiTheme="minorBidi" w:hAnsiTheme="minorBidi"/>
                                          <w:rtl/>
                                          <w:lang w:val="fr-FR" w:bidi="ar-DZ"/>
                                        </w:rPr>
                                        <w:t>*</w:t>
                                      </w:r>
                                      <w:r>
                                        <w:rPr>
                                          <w:rFonts w:ascii="Cambria" w:hAnsi="Cambria" w:cs="Al-Jazeera-Arabic-Bold" w:hint="cs"/>
                                          <w:rtl/>
                                          <w:lang w:val="fr-FR" w:bidi="ar-DZ"/>
                                        </w:rPr>
                                        <w:t xml:space="preserve"> عدد و العدد يتراوح من 0 إلى10 )</w:t>
                                      </w:r>
                                    </w:p>
                                    <w:p w:rsidR="00CA1FD4" w:rsidRDefault="00CA1FD4" w:rsidP="00CA1FD4">
                                      <w:pPr>
                                        <w:rPr>
                                          <w:rFonts w:ascii="Cambria" w:hAnsi="Cambria" w:cs="Al-Jazeera-Arabic-Bold"/>
                                          <w:rtl/>
                                          <w:lang w:val="fr-FR" w:bidi="ar-DZ"/>
                                        </w:rPr>
                                      </w:pPr>
                                    </w:p>
                                    <w:p w:rsidR="00CA1FD4" w:rsidRPr="00135984" w:rsidRDefault="00CA1FD4" w:rsidP="00CA1FD4">
                                      <w:pPr>
                                        <w:rPr>
                                          <w:rFonts w:ascii="Cambria" w:hAnsi="Cambria" w:cs="Al-Jazeera-Arabic-Bold" w:hint="cs"/>
                                          <w:rtl/>
                                          <w:lang w:val="fr-FR" w:bidi="ar-DZ"/>
                                        </w:rPr>
                                      </w:pPr>
                                    </w:p>
                                    <w:p w:rsidR="00CA1FD4" w:rsidRPr="00033EA0" w:rsidRDefault="00CA1FD4" w:rsidP="00CA1FD4">
                                      <w:pPr>
                                        <w:rPr>
                                          <w:rFonts w:ascii="Al-Jazeera-Arabic-Bold" w:hAnsi="Al-Jazeera-Arabic-Bold" w:cs="Al-Jazeera-Arabic-Bold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Hexagone 45"/>
                                <wps:cNvSpPr/>
                                <wps:spPr>
                                  <a:xfrm>
                                    <a:off x="2666885" y="52934"/>
                                    <a:ext cx="1438275" cy="323486"/>
                                  </a:xfrm>
                                  <a:prstGeom prst="hexag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A1FD4" w:rsidRPr="00033EA0" w:rsidRDefault="00CA1FD4" w:rsidP="00CA1FD4">
                                      <w:pPr>
                                        <w:spacing w:before="100" w:beforeAutospacing="1" w:after="0" w:line="240" w:lineRule="auto"/>
                                        <w:contextualSpacing/>
                                        <w:jc w:val="center"/>
                                        <w:rPr>
                                          <w:rFonts w:ascii="Al-Jazeera-Arabic-Bold" w:hAnsi="Al-Jazeera-Arabic-Bold" w:cs="Al-Jazeera-Arabic-Bold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Zone de texte 46"/>
                                <wps:cNvSpPr txBox="1"/>
                                <wps:spPr>
                                  <a:xfrm>
                                    <a:off x="2971672" y="70571"/>
                                    <a:ext cx="923925" cy="3058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A1FD4" w:rsidRPr="00033EA0" w:rsidRDefault="00CA1FD4" w:rsidP="00CA1FD4">
                                      <w:pPr>
                                        <w:spacing w:before="100" w:beforeAutospacing="1" w:after="0" w:line="240" w:lineRule="auto"/>
                                        <w:contextualSpacing/>
                                        <w:jc w:val="center"/>
                                        <w:rPr>
                                          <w:rFonts w:ascii="Al-Jazeera-Arabic-Bold" w:hAnsi="Al-Jazeera-Arabic-Bold" w:cs="Al-Jazeera-Arabic-Bold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 w:rsidRPr="00033EA0">
                                        <w:rPr>
                                          <w:rFonts w:ascii="Al-Jazeera-Arabic-Bold" w:hAnsi="Al-Jazeera-Arabic-Bold" w:cs="Al-Jazeera-Arabic-Bold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 xml:space="preserve">مثال : </w:t>
                                      </w:r>
                                    </w:p>
                                    <w:p w:rsidR="00CA1FD4" w:rsidRDefault="00CA1FD4" w:rsidP="00CA1FD4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1" name="Groupe 51"/>
                              <wpg:cNvGrpSpPr/>
                              <wpg:grpSpPr>
                                <a:xfrm>
                                  <a:off x="211667" y="1236134"/>
                                  <a:ext cx="3386455" cy="1693333"/>
                                  <a:chOff x="0" y="0"/>
                                  <a:chExt cx="3386455" cy="1693333"/>
                                </a:xfrm>
                              </wpg:grpSpPr>
                              <wps:wsp>
                                <wps:cNvPr id="48" name="Zone de texte 48"/>
                                <wps:cNvSpPr txBox="1"/>
                                <wps:spPr>
                                  <a:xfrm>
                                    <a:off x="0" y="0"/>
                                    <a:ext cx="3386455" cy="169333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CA1FD4" w:rsidRPr="00CA1FD4" w:rsidRDefault="00CA1FD4" w:rsidP="00CA1FD4">
                                      <w:pPr>
                                        <w:bidi w:val="0"/>
                                        <w:spacing w:after="120" w:line="240" w:lineRule="auto"/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</w:pPr>
                                      <w:r w:rsidRPr="00CA1FD4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 xml:space="preserve">Algorithme </w:t>
                                      </w:r>
                                      <w:r w:rsidRPr="00CA1FD4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>ultiple_7</w:t>
                                      </w:r>
                                    </w:p>
                                    <w:p w:rsidR="00CA1FD4" w:rsidRDefault="00CA1FD4" w:rsidP="00CA1FD4">
                                      <w:pPr>
                                        <w:autoSpaceDE w:val="0"/>
                                        <w:autoSpaceDN w:val="0"/>
                                        <w:bidi w:val="0"/>
                                        <w:adjustRightInd w:val="0"/>
                                        <w:spacing w:after="120" w:line="240" w:lineRule="auto"/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</w:pPr>
                                      <w:r w:rsidRPr="0099423D"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 xml:space="preserve">Var </w:t>
                                      </w:r>
                                      <w:r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>i, multiple</w:t>
                                      </w:r>
                                      <w:r w:rsidRPr="0099423D"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 xml:space="preserve"> : entier ;</w:t>
                                      </w:r>
                                    </w:p>
                                    <w:p w:rsidR="00CA1FD4" w:rsidRPr="00CA1FD4" w:rsidRDefault="00CA1FD4" w:rsidP="00CA1FD4">
                                      <w:pPr>
                                        <w:autoSpaceDE w:val="0"/>
                                        <w:autoSpaceDN w:val="0"/>
                                        <w:bidi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</w:pPr>
                                      <w:r w:rsidRPr="00CA1FD4"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 xml:space="preserve">Pour </w:t>
                                      </w:r>
                                      <w:r w:rsidRPr="00CA1FD4">
                                        <w:rPr>
                                          <w:rFonts w:cstheme="minorHAnsi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 xml:space="preserve">( i      </w:t>
                                      </w:r>
                                      <w:r>
                                        <w:rPr>
                                          <w:rFonts w:cstheme="minorHAnsi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 xml:space="preserve">     </w:t>
                                      </w:r>
                                      <w:r w:rsidRPr="00CA1FD4">
                                        <w:rPr>
                                          <w:rFonts w:cstheme="minorHAnsi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 xml:space="preserve">0 à 10 ) </w:t>
                                      </w:r>
                                      <w:r w:rsidRPr="00CA1FD4"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Faire</w:t>
                                      </w:r>
                                    </w:p>
                                    <w:p w:rsidR="00CA1FD4" w:rsidRPr="00CA1FD4" w:rsidRDefault="00CA1FD4" w:rsidP="00CA1FD4">
                                      <w:pPr>
                                        <w:autoSpaceDE w:val="0"/>
                                        <w:autoSpaceDN w:val="0"/>
                                        <w:bidi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cstheme="minorHAnsi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multiple</w:t>
                                      </w:r>
                                      <w:r w:rsidRPr="00CA1FD4">
                                        <w:rPr>
                                          <w:rFonts w:cstheme="minorHAnsi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 xml:space="preserve">                i * 7 ;</w:t>
                                      </w:r>
                                    </w:p>
                                    <w:p w:rsidR="00CA1FD4" w:rsidRPr="004B6055" w:rsidRDefault="00CA1FD4" w:rsidP="00CA1FD4">
                                      <w:pPr>
                                        <w:autoSpaceDE w:val="0"/>
                                        <w:autoSpaceDN w:val="0"/>
                                        <w:bidi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cstheme="minorHAnsi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B6055">
                                        <w:rPr>
                                          <w:rFonts w:cstheme="minorHAnsi"/>
                                          <w:sz w:val="28"/>
                                          <w:szCs w:val="28"/>
                                        </w:rPr>
                                        <w:t xml:space="preserve">Ecrire (i,’’ * 7 = ‘’ , </w:t>
                                      </w:r>
                                      <w:r>
                                        <w:rPr>
                                          <w:rFonts w:cstheme="minorHAnsi"/>
                                          <w:sz w:val="28"/>
                                          <w:szCs w:val="28"/>
                                        </w:rPr>
                                        <w:t>multiple</w:t>
                                      </w:r>
                                      <w:r w:rsidRPr="004B6055">
                                        <w:rPr>
                                          <w:rFonts w:cstheme="minorHAnsi"/>
                                          <w:sz w:val="28"/>
                                          <w:szCs w:val="28"/>
                                        </w:rPr>
                                        <w:t>) ;</w:t>
                                      </w:r>
                                    </w:p>
                                    <w:p w:rsidR="00CA1FD4" w:rsidRPr="0099423D" w:rsidRDefault="00CA1FD4" w:rsidP="00CA1FD4">
                                      <w:pPr>
                                        <w:autoSpaceDE w:val="0"/>
                                        <w:autoSpaceDN w:val="0"/>
                                        <w:bidi w:val="0"/>
                                        <w:adjustRightInd w:val="0"/>
                                        <w:spacing w:after="0" w:line="240" w:lineRule="auto"/>
                                        <w:rPr>
                                          <w:rFonts w:cstheme="minorHAnsi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</w:pPr>
                                      <w:r w:rsidRPr="004B6055"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Fin Pour</w:t>
                                      </w:r>
                                    </w:p>
                                    <w:p w:rsidR="00CA1FD4" w:rsidRPr="0099423D" w:rsidRDefault="00CA1FD4" w:rsidP="00CA1FD4">
                                      <w:pPr>
                                        <w:bidi w:val="0"/>
                                        <w:spacing w:after="120" w:line="240" w:lineRule="auto"/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</w:pPr>
                                      <w:r w:rsidRPr="0099423D">
                                        <w:rPr>
                                          <w:rFonts w:cs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>Fin.</w:t>
                                      </w:r>
                                    </w:p>
                                    <w:p w:rsidR="00CA1FD4" w:rsidRPr="0099423D" w:rsidRDefault="00CA1FD4" w:rsidP="00CA1FD4">
                                      <w:pPr>
                                        <w:bidi w:val="0"/>
                                        <w:spacing w:after="120" w:line="240" w:lineRule="auto"/>
                                        <w:rPr>
                                          <w:lang w:val="fr-FR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Connecteur droit avec flèche 49"/>
                                <wps:cNvCnPr/>
                                <wps:spPr>
                                  <a:xfrm flipH="1">
                                    <a:off x="685800" y="702733"/>
                                    <a:ext cx="324000" cy="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Connecteur droit avec flèche 50"/>
                                <wps:cNvCnPr/>
                                <wps:spPr>
                                  <a:xfrm flipH="1">
                                    <a:off x="770467" y="905933"/>
                                    <a:ext cx="468000" cy="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52" o:spid="_x0000_s1057" style="position:absolute;left:0;text-align:left;margin-left:24.5pt;margin-top:18.7pt;width:357.15pt;height:238pt;z-index:251781120" coordsize="45360,3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">
                      <v:group id="Groupe 43" o:spid="_x0000_s1058" style="position:absolute;width:45360;height:30226" coordorigin=",529" coordsize="42038,20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shape id="Zone de texte 44" o:spid="_x0000_s1059" type="#_x0000_t202" style="position:absolute;top:2190;width:42038;height:1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" fillcolor="white [3201]" strokeweight="2.25pt">
                          <v:textbox>
                            <w:txbxContent>
                              <w:p w:rsidR="00CA1FD4" w:rsidRDefault="00CA1FD4" w:rsidP="00CA1FD4">
                                <w:pPr>
                                  <w:rPr>
                                    <w:rtl/>
                                  </w:rPr>
                                </w:pPr>
                              </w:p>
                              <w:p w:rsidR="00CA1FD4" w:rsidRPr="0099423D" w:rsidRDefault="00CA1FD4" w:rsidP="00CA1FD4">
                                <w:pPr>
                                  <w:rPr>
                                    <w:rFonts w:ascii="Cambria" w:hAnsi="Cambria" w:cs="Al-Jazeera-Arabic-Bold" w:hint="cs"/>
                                    <w:rtl/>
                                    <w:lang w:val="fr-FR" w:bidi="ar-DZ"/>
                                  </w:rPr>
                                </w:pPr>
                                <w:r w:rsidRPr="00033EA0">
                                  <w:rPr>
                                    <w:rFonts w:ascii="Al-Jazeera-Arabic-Bold" w:hAnsi="Al-Jazeera-Arabic-Bold" w:cs="Al-Jazeera-Arabic-Bold"/>
                                    <w:rtl/>
                                  </w:rPr>
                                  <w:t xml:space="preserve">خوارزمية تسمح </w:t>
                                </w:r>
                                <w:r>
                                  <w:rPr>
                                    <w:rFonts w:ascii="Cambria" w:hAnsi="Cambria" w:cs="Al-Jazeera-Arabic-Bold" w:hint="cs"/>
                                    <w:rtl/>
                                    <w:lang w:val="fr-FR" w:bidi="ar-DZ"/>
                                  </w:rPr>
                                  <w:t>بعرض جدول الضرب للعدد 7 ( العملية المكررة هي 7</w:t>
                                </w:r>
                                <w:r w:rsidRPr="00CA1FD4">
                                  <w:rPr>
                                    <w:rFonts w:asciiTheme="minorBidi" w:hAnsiTheme="minorBidi"/>
                                    <w:rtl/>
                                    <w:lang w:val="fr-FR" w:bidi="ar-DZ"/>
                                  </w:rPr>
                                  <w:t>*</w:t>
                                </w:r>
                                <w:r>
                                  <w:rPr>
                                    <w:rFonts w:ascii="Cambria" w:hAnsi="Cambria" w:cs="Al-Jazeera-Arabic-Bold" w:hint="cs"/>
                                    <w:rtl/>
                                    <w:lang w:val="fr-FR" w:bidi="ar-DZ"/>
                                  </w:rPr>
                                  <w:t xml:space="preserve"> عدد و العدد يتراوح من 0 إلى10 )</w:t>
                                </w:r>
                              </w:p>
                              <w:p w:rsidR="00CA1FD4" w:rsidRDefault="00CA1FD4" w:rsidP="00CA1FD4">
                                <w:pPr>
                                  <w:rPr>
                                    <w:rFonts w:ascii="Cambria" w:hAnsi="Cambria" w:cs="Al-Jazeera-Arabic-Bold"/>
                                    <w:rtl/>
                                    <w:lang w:val="fr-FR" w:bidi="ar-DZ"/>
                                  </w:rPr>
                                </w:pPr>
                              </w:p>
                              <w:p w:rsidR="00CA1FD4" w:rsidRPr="00135984" w:rsidRDefault="00CA1FD4" w:rsidP="00CA1FD4">
                                <w:pPr>
                                  <w:rPr>
                                    <w:rFonts w:ascii="Cambria" w:hAnsi="Cambria" w:cs="Al-Jazeera-Arabic-Bold" w:hint="cs"/>
                                    <w:rtl/>
                                    <w:lang w:val="fr-FR" w:bidi="ar-DZ"/>
                                  </w:rPr>
                                </w:pPr>
                              </w:p>
                              <w:p w:rsidR="00CA1FD4" w:rsidRPr="00033EA0" w:rsidRDefault="00CA1FD4" w:rsidP="00CA1FD4">
                                <w:pPr>
                                  <w:rPr>
                                    <w:rFonts w:ascii="Al-Jazeera-Arabic-Bold" w:hAnsi="Al-Jazeera-Arabic-Bold" w:cs="Al-Jazeera-Arabic-Bold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Hexagone 45" o:spid="_x0000_s1060" type="#_x0000_t9" style="position:absolute;left:26668;top:529;width:14383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" adj="1215" fillcolor="white [3201]" strokecolor="black [3200]" strokeweight="2pt">
                          <v:textbox>
                            <w:txbxContent>
                              <w:p w:rsidR="00CA1FD4" w:rsidRPr="00033EA0" w:rsidRDefault="00CA1FD4" w:rsidP="00CA1FD4">
                                <w:pPr>
                                  <w:spacing w:before="100" w:beforeAutospacing="1" w:after="0" w:line="240" w:lineRule="auto"/>
                                  <w:contextualSpacing/>
                                  <w:jc w:val="center"/>
                                  <w:rPr>
                                    <w:rFonts w:ascii="Al-Jazeera-Arabic-Bold" w:hAnsi="Al-Jazeera-Arabic-Bold" w:cs="Al-Jazeera-Arabic-Bold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Zone de texte 46" o:spid="_x0000_s1061" type="#_x0000_t202" style="position:absolute;left:29716;top:705;width:923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<v:textbox>
                            <w:txbxContent>
                              <w:p w:rsidR="00CA1FD4" w:rsidRPr="00033EA0" w:rsidRDefault="00CA1FD4" w:rsidP="00CA1FD4">
                                <w:pPr>
                                  <w:spacing w:before="100" w:beforeAutospacing="1" w:after="0" w:line="240" w:lineRule="auto"/>
                                  <w:contextualSpacing/>
                                  <w:jc w:val="center"/>
                                  <w:rPr>
                                    <w:rFonts w:ascii="Al-Jazeera-Arabic-Bold" w:hAnsi="Al-Jazeera-Arabic-Bold" w:cs="Al-Jazeera-Arabic-Bold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033EA0">
                                  <w:rPr>
                                    <w:rFonts w:ascii="Al-Jazeera-Arabic-Bold" w:hAnsi="Al-Jazeera-Arabic-Bold" w:cs="Al-Jazeera-Arabic-Bold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مثال : </w:t>
                                </w:r>
                              </w:p>
                              <w:p w:rsidR="00CA1FD4" w:rsidRDefault="00CA1FD4" w:rsidP="00CA1FD4"/>
                            </w:txbxContent>
                          </v:textbox>
                        </v:shape>
                      </v:group>
                      <v:group id="Groupe 51" o:spid="_x0000_s1062" style="position:absolute;left:2116;top:12361;width:33865;height:16933" coordsize="33864,16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Zone de texte 48" o:spid="_x0000_s1063" type="#_x0000_t202" style="position:absolute;width:33864;height:16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    <v:textbox>
                            <w:txbxContent>
                              <w:p w:rsidR="00CA1FD4" w:rsidRPr="00CA1FD4" w:rsidRDefault="00CA1FD4" w:rsidP="00CA1FD4">
                                <w:pPr>
                                  <w:bidi w:val="0"/>
                                  <w:spacing w:after="120" w:line="240" w:lineRule="auto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A1F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fr-FR"/>
                                  </w:rPr>
                                  <w:t xml:space="preserve">Algorithme </w:t>
                                </w:r>
                                <w:r w:rsidRPr="00CA1FD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fr-FR"/>
                                  </w:rPr>
                                  <w:t>m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fr-FR"/>
                                  </w:rPr>
                                  <w:t>ultiple_7</w:t>
                                </w:r>
                              </w:p>
                              <w:p w:rsidR="00CA1FD4" w:rsidRDefault="00CA1FD4" w:rsidP="00CA1FD4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120" w:line="240" w:lineRule="auto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99423D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4"/>
                                    <w:lang w:val="fr-FR"/>
                                  </w:rPr>
                                  <w:t xml:space="preserve">Var </w:t>
                                </w:r>
                                <w:r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  <w:t>i, multiple</w:t>
                                </w:r>
                                <w:r w:rsidRPr="0099423D"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  <w:t xml:space="preserve"> : entier ;</w:t>
                                </w:r>
                              </w:p>
                              <w:p w:rsidR="00CA1FD4" w:rsidRPr="00CA1FD4" w:rsidRDefault="00CA1FD4" w:rsidP="00CA1FD4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CA1FD4"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  <w:t xml:space="preserve">Pour </w:t>
                                </w:r>
                                <w:r w:rsidRPr="00CA1FD4">
                                  <w:rPr>
                                    <w:rFonts w:cstheme="minorHAnsi"/>
                                    <w:sz w:val="28"/>
                                    <w:szCs w:val="28"/>
                                    <w:lang w:val="fr-FR"/>
                                  </w:rPr>
                                  <w:t xml:space="preserve">( i      </w:t>
                                </w:r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  <w:lang w:val="fr-FR"/>
                                  </w:rPr>
                                  <w:t xml:space="preserve">     </w:t>
                                </w:r>
                                <w:r w:rsidRPr="00CA1FD4">
                                  <w:rPr>
                                    <w:rFonts w:cstheme="minorHAnsi"/>
                                    <w:sz w:val="28"/>
                                    <w:szCs w:val="28"/>
                                    <w:lang w:val="fr-FR"/>
                                  </w:rPr>
                                  <w:t xml:space="preserve">0 à 10 ) </w:t>
                                </w:r>
                                <w:r w:rsidRPr="00CA1FD4"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  <w:t>Faire</w:t>
                                </w:r>
                              </w:p>
                              <w:p w:rsidR="00CA1FD4" w:rsidRPr="00CA1FD4" w:rsidRDefault="00CA1FD4" w:rsidP="00CA1FD4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cstheme="minorHAnsi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  <w:lang w:val="fr-FR"/>
                                  </w:rPr>
                                  <w:t>multiple</w:t>
                                </w:r>
                                <w:r w:rsidRPr="00CA1FD4">
                                  <w:rPr>
                                    <w:rFonts w:cstheme="minorHAnsi"/>
                                    <w:sz w:val="28"/>
                                    <w:szCs w:val="28"/>
                                    <w:lang w:val="fr-FR"/>
                                  </w:rPr>
                                  <w:t xml:space="preserve">                i * 7 ;</w:t>
                                </w:r>
                              </w:p>
                              <w:p w:rsidR="00CA1FD4" w:rsidRPr="004B6055" w:rsidRDefault="00CA1FD4" w:rsidP="00CA1FD4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r w:rsidRPr="004B6055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 xml:space="preserve">Ecrire (i,’’ * 7 = ‘’ , </w:t>
                                </w:r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multiple</w:t>
                                </w:r>
                                <w:r w:rsidRPr="004B6055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) ;</w:t>
                                </w:r>
                              </w:p>
                              <w:p w:rsidR="00CA1FD4" w:rsidRPr="0099423D" w:rsidRDefault="00CA1FD4" w:rsidP="00CA1FD4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4B6055">
                                  <w:rPr>
                                    <w:rFonts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Fin Pour</w:t>
                                </w:r>
                              </w:p>
                              <w:p w:rsidR="00CA1FD4" w:rsidRPr="0099423D" w:rsidRDefault="00CA1FD4" w:rsidP="00CA1FD4">
                                <w:pPr>
                                  <w:bidi w:val="0"/>
                                  <w:spacing w:after="120" w:line="240" w:lineRule="auto"/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 w:rsidRPr="0099423D">
                                  <w:rPr>
                                    <w:rFonts w:cstheme="minorHAnsi"/>
                                    <w:b/>
                                    <w:bCs/>
                                    <w:sz w:val="24"/>
                                    <w:szCs w:val="24"/>
                                    <w:lang w:val="fr-FR"/>
                                  </w:rPr>
                                  <w:t>Fin.</w:t>
                                </w:r>
                              </w:p>
                              <w:p w:rsidR="00CA1FD4" w:rsidRPr="0099423D" w:rsidRDefault="00CA1FD4" w:rsidP="00CA1FD4">
                                <w:pPr>
                                  <w:bidi w:val="0"/>
                                  <w:spacing w:after="120" w:line="240" w:lineRule="auto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onnecteur droit avec flèche 49" o:spid="_x0000_s1064" type="#_x0000_t32" style="position:absolute;left:6858;top:7027;width:3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" strokecolor="black [3200]" strokeweight="3pt">
                          <v:stroke endarrow="block"/>
                          <v:shadow on="t" color="black" opacity="22937f" origin=",.5" offset="0,.63889mm"/>
                        </v:shape>
                        <v:shape id="Connecteur droit avec flèche 50" o:spid="_x0000_s1065" type="#_x0000_t32" style="position:absolute;left:7704;top:9059;width:46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" strokecolor="black [3200]" strokeweight="3pt">
                          <v:stroke endarrow="block"/>
                          <v:shadow on="t" color="black" opacity="22937f" origin=",.5" offset="0,.63889mm"/>
                        </v:shape>
                      </v:group>
                    </v:group>
                  </w:pict>
                </mc:Fallback>
              </mc:AlternateContent>
            </w:r>
          </w:p>
          <w:p w:rsidR="00CA1FD4" w:rsidRDefault="00CA1FD4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CA1FD4" w:rsidRDefault="00CA1FD4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CA1FD4" w:rsidRDefault="00CA1FD4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CA1FD4" w:rsidRDefault="00CA1FD4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CA1FD4" w:rsidRDefault="00CA1FD4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CA1FD4" w:rsidRDefault="00CA1FD4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CA1FD4" w:rsidRDefault="00CA1FD4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CA1FD4" w:rsidRDefault="00CA1FD4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CA1FD4" w:rsidRDefault="00CA1FD4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CA1FD4" w:rsidRDefault="00CA1FD4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CA1FD4" w:rsidRDefault="00CA1FD4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CA1FD4" w:rsidRDefault="00CA1FD4" w:rsidP="00896C97">
            <w:pPr>
              <w:rPr>
                <w:rFonts w:ascii="Cambria" w:hAnsi="Cambria" w:cs="Al-Jazeera-Arabic-Bold"/>
                <w:b/>
                <w:bCs/>
                <w:rtl/>
                <w:lang w:bidi="ar-DZ"/>
              </w:rPr>
            </w:pPr>
          </w:p>
          <w:p w:rsidR="00D21C4D" w:rsidRDefault="00D21C4D" w:rsidP="00C85B18">
            <w:pPr>
              <w:rPr>
                <w:rFonts w:ascii="Cambria" w:hAnsi="Cambria" w:cs="Al-Jazeera-Arabic-Bold"/>
                <w:b/>
                <w:bCs/>
                <w:lang w:bidi="ar-DZ"/>
              </w:rPr>
            </w:pPr>
          </w:p>
          <w:p w:rsidR="00C85B18" w:rsidRPr="00896C97" w:rsidRDefault="00C85B18" w:rsidP="00C85B18">
            <w:pPr>
              <w:rPr>
                <w:rFonts w:ascii="Segoe UI" w:eastAsia="Arial Unicode MS" w:hAnsi="Segoe UI" w:cs="Segoe UI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E5DFEC" w:themeFill="accent4" w:themeFillTint="33"/>
          </w:tcPr>
          <w:p w:rsidR="00F937DF" w:rsidRPr="003353FB" w:rsidRDefault="00F937DF" w:rsidP="006F11BD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272211" w:rsidTr="00272211">
        <w:trPr>
          <w:trHeight w:val="1420"/>
        </w:trPr>
        <w:tc>
          <w:tcPr>
            <w:tcW w:w="1108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272211" w:rsidRPr="00272211" w:rsidRDefault="00272211" w:rsidP="009539D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272211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الوضعية الختامية</w:t>
            </w:r>
          </w:p>
        </w:tc>
        <w:tc>
          <w:tcPr>
            <w:tcW w:w="9345" w:type="dxa"/>
            <w:gridSpan w:val="2"/>
            <w:vAlign w:val="center"/>
          </w:tcPr>
          <w:p w:rsidR="00272211" w:rsidRPr="00272211" w:rsidRDefault="00272211" w:rsidP="005D0BAF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272211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  <w:t>إنجاز خوارزمية لمشكلة تشمل تعليمات شرطية و تكرارية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272211" w:rsidRPr="00EA347A" w:rsidRDefault="00272211" w:rsidP="002A178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2</w:t>
            </w:r>
            <w:r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627805" w:rsidTr="007120D7">
        <w:trPr>
          <w:trHeight w:val="546"/>
        </w:trPr>
        <w:tc>
          <w:tcPr>
            <w:tcW w:w="11304" w:type="dxa"/>
            <w:gridSpan w:val="4"/>
          </w:tcPr>
          <w:p w:rsidR="00627805" w:rsidRPr="00272211" w:rsidRDefault="00627805" w:rsidP="002A1781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32"/>
                <w:szCs w:val="32"/>
                <w:u w:val="single"/>
                <w:rtl/>
              </w:rPr>
            </w:pPr>
            <w:r w:rsidRPr="00272211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32"/>
                <w:szCs w:val="32"/>
                <w:u w:val="single"/>
                <w:rtl/>
              </w:rPr>
              <w:t>ملاحظات:</w:t>
            </w:r>
          </w:p>
        </w:tc>
      </w:tr>
      <w:tr w:rsidR="00627805" w:rsidTr="007120D7">
        <w:trPr>
          <w:trHeight w:val="924"/>
        </w:trPr>
        <w:tc>
          <w:tcPr>
            <w:tcW w:w="11304" w:type="dxa"/>
            <w:gridSpan w:val="4"/>
          </w:tcPr>
          <w:p w:rsidR="00627805" w:rsidRPr="002A1781" w:rsidRDefault="00627805" w:rsidP="00260A1C">
            <w:pPr>
              <w:jc w:val="center"/>
              <w:rPr>
                <w:rFonts w:ascii="Segoe UI" w:eastAsia="Arial Unicode MS" w:hAnsi="Segoe UI" w:cs="Segoe UI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60A1C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</w:t>
            </w:r>
          </w:p>
        </w:tc>
      </w:tr>
    </w:tbl>
    <w:p w:rsidR="00087556" w:rsidRPr="002C4E3C" w:rsidRDefault="00087556" w:rsidP="002C4E3C">
      <w:pPr>
        <w:rPr>
          <w:rFonts w:ascii="Segoe UI" w:eastAsia="Arial Unicode MS" w:hAnsi="Segoe UI" w:cs="Segoe UI"/>
        </w:rPr>
      </w:pPr>
    </w:p>
    <w:sectPr w:rsidR="00087556" w:rsidRPr="002C4E3C" w:rsidSect="002D3137">
      <w:pgSz w:w="11906" w:h="16838"/>
      <w:pgMar w:top="284" w:right="284" w:bottom="227" w:left="425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214" w:rsidRDefault="00F75214" w:rsidP="00CC14A4">
      <w:pPr>
        <w:spacing w:after="0" w:line="240" w:lineRule="auto"/>
      </w:pPr>
      <w:r>
        <w:separator/>
      </w:r>
    </w:p>
  </w:endnote>
  <w:endnote w:type="continuationSeparator" w:id="0">
    <w:p w:rsidR="00F75214" w:rsidRDefault="00F75214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214" w:rsidRDefault="00F75214" w:rsidP="00CC14A4">
      <w:pPr>
        <w:spacing w:after="0" w:line="240" w:lineRule="auto"/>
      </w:pPr>
      <w:r>
        <w:separator/>
      </w:r>
    </w:p>
  </w:footnote>
  <w:footnote w:type="continuationSeparator" w:id="0">
    <w:p w:rsidR="00F75214" w:rsidRDefault="00F75214" w:rsidP="00CC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291A"/>
    <w:multiLevelType w:val="hybridMultilevel"/>
    <w:tmpl w:val="FEA0E4C8"/>
    <w:lvl w:ilvl="0" w:tplc="6B90DC6E">
      <w:start w:val="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E38097B"/>
    <w:multiLevelType w:val="hybridMultilevel"/>
    <w:tmpl w:val="CDD882EE"/>
    <w:lvl w:ilvl="0" w:tplc="D6AAA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749B"/>
    <w:multiLevelType w:val="hybridMultilevel"/>
    <w:tmpl w:val="6874B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71D72"/>
    <w:multiLevelType w:val="hybridMultilevel"/>
    <w:tmpl w:val="81D657AE"/>
    <w:lvl w:ilvl="0" w:tplc="4C8C28D2">
      <w:start w:val="2"/>
      <w:numFmt w:val="bullet"/>
      <w:lvlText w:val="-"/>
      <w:lvlJc w:val="left"/>
      <w:pPr>
        <w:ind w:left="720" w:hanging="360"/>
      </w:pPr>
      <w:rPr>
        <w:rFonts w:ascii="Al-Jazeera-Arabic-Bold" w:eastAsiaTheme="minorEastAsia" w:hAnsi="Al-Jazeera-Arabic-Bold" w:cs="Al-Jazeera-Arabic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10F0C"/>
    <w:multiLevelType w:val="hybridMultilevel"/>
    <w:tmpl w:val="65B64FF0"/>
    <w:lvl w:ilvl="0" w:tplc="F7E84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A66CE5"/>
    <w:multiLevelType w:val="hybridMultilevel"/>
    <w:tmpl w:val="6D66647C"/>
    <w:lvl w:ilvl="0" w:tplc="19F04F98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9" w15:restartNumberingAfterBreak="0">
    <w:nsid w:val="50243AA4"/>
    <w:multiLevelType w:val="hybridMultilevel"/>
    <w:tmpl w:val="BC629B86"/>
    <w:lvl w:ilvl="0" w:tplc="FB9AF532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  <w:color w:val="00B050"/>
      </w:rPr>
    </w:lvl>
    <w:lvl w:ilvl="1" w:tplc="040C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0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" w15:restartNumberingAfterBreak="0">
    <w:nsid w:val="63CD7377"/>
    <w:multiLevelType w:val="hybridMultilevel"/>
    <w:tmpl w:val="2E44412C"/>
    <w:lvl w:ilvl="0" w:tplc="F7647216">
      <w:start w:val="1"/>
      <w:numFmt w:val="decimal"/>
      <w:lvlText w:val="%1-"/>
      <w:lvlJc w:val="left"/>
      <w:pPr>
        <w:ind w:left="2847" w:hanging="360"/>
      </w:pPr>
      <w:rPr>
        <w:rFonts w:ascii="Al-Jazeera-Arabic-Bold" w:eastAsiaTheme="minorEastAsia" w:hAnsi="Al-Jazeera-Arabic-Bold" w:cs="Al-Jazeera-Arabic-Bold"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2" w15:restartNumberingAfterBreak="0">
    <w:nsid w:val="65873097"/>
    <w:multiLevelType w:val="hybridMultilevel"/>
    <w:tmpl w:val="56FEC278"/>
    <w:lvl w:ilvl="0" w:tplc="638452C6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  <w:color w:val="00B050"/>
      </w:rPr>
    </w:lvl>
    <w:lvl w:ilvl="1" w:tplc="040C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3" w15:restartNumberingAfterBreak="0">
    <w:nsid w:val="6F025C2A"/>
    <w:multiLevelType w:val="hybridMultilevel"/>
    <w:tmpl w:val="F50ED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D10BB5"/>
    <w:multiLevelType w:val="hybridMultilevel"/>
    <w:tmpl w:val="123A81FC"/>
    <w:lvl w:ilvl="0" w:tplc="D6AAA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E2E9D"/>
    <w:multiLevelType w:val="hybridMultilevel"/>
    <w:tmpl w:val="D64CA1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1742F"/>
    <w:multiLevelType w:val="hybridMultilevel"/>
    <w:tmpl w:val="715C63F2"/>
    <w:lvl w:ilvl="0" w:tplc="D6AAA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13"/>
  </w:num>
  <w:num w:numId="6">
    <w:abstractNumId w:val="7"/>
  </w:num>
  <w:num w:numId="7">
    <w:abstractNumId w:val="15"/>
  </w:num>
  <w:num w:numId="8">
    <w:abstractNumId w:val="3"/>
  </w:num>
  <w:num w:numId="9">
    <w:abstractNumId w:val="12"/>
  </w:num>
  <w:num w:numId="10">
    <w:abstractNumId w:val="9"/>
  </w:num>
  <w:num w:numId="11">
    <w:abstractNumId w:val="0"/>
  </w:num>
  <w:num w:numId="12">
    <w:abstractNumId w:val="6"/>
  </w:num>
  <w:num w:numId="13">
    <w:abstractNumId w:val="16"/>
  </w:num>
  <w:num w:numId="14">
    <w:abstractNumId w:val="14"/>
  </w:num>
  <w:num w:numId="15">
    <w:abstractNumId w:val="2"/>
  </w:num>
  <w:num w:numId="16">
    <w:abstractNumId w:val="4"/>
  </w:num>
  <w:num w:numId="17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1"/>
  <w:activeWritingStyle w:appName="MSWord" w:lang="fr-FR" w:vendorID="64" w:dllVersion="131078" w:nlCheck="1" w:checkStyle="0"/>
  <w:activeWritingStyle w:appName="MSWord" w:lang="en-US" w:vendorID="64" w:dllVersion="131078" w:nlCheck="1" w:checkStyle="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3"/>
    <w:rsid w:val="00012ED3"/>
    <w:rsid w:val="00033EA0"/>
    <w:rsid w:val="000414CB"/>
    <w:rsid w:val="00087556"/>
    <w:rsid w:val="000B55F3"/>
    <w:rsid w:val="000C2721"/>
    <w:rsid w:val="00105DA1"/>
    <w:rsid w:val="00135984"/>
    <w:rsid w:val="00143903"/>
    <w:rsid w:val="0019300D"/>
    <w:rsid w:val="001D73EB"/>
    <w:rsid w:val="001E633D"/>
    <w:rsid w:val="001F03C5"/>
    <w:rsid w:val="00202101"/>
    <w:rsid w:val="002046E7"/>
    <w:rsid w:val="00225947"/>
    <w:rsid w:val="002309C1"/>
    <w:rsid w:val="00260A1C"/>
    <w:rsid w:val="002639A7"/>
    <w:rsid w:val="00264429"/>
    <w:rsid w:val="00272211"/>
    <w:rsid w:val="0027770F"/>
    <w:rsid w:val="002A1781"/>
    <w:rsid w:val="002B6E8E"/>
    <w:rsid w:val="002C3C39"/>
    <w:rsid w:val="002C3CEB"/>
    <w:rsid w:val="002C4E3C"/>
    <w:rsid w:val="002C696E"/>
    <w:rsid w:val="002D3137"/>
    <w:rsid w:val="002D5D94"/>
    <w:rsid w:val="002E747E"/>
    <w:rsid w:val="002F215F"/>
    <w:rsid w:val="00322B11"/>
    <w:rsid w:val="0032760C"/>
    <w:rsid w:val="003353FB"/>
    <w:rsid w:val="00363495"/>
    <w:rsid w:val="00381278"/>
    <w:rsid w:val="003A3062"/>
    <w:rsid w:val="003B486E"/>
    <w:rsid w:val="003E5B4D"/>
    <w:rsid w:val="003F1FBC"/>
    <w:rsid w:val="003F555B"/>
    <w:rsid w:val="003F6C82"/>
    <w:rsid w:val="00411838"/>
    <w:rsid w:val="00432853"/>
    <w:rsid w:val="00437555"/>
    <w:rsid w:val="00446380"/>
    <w:rsid w:val="004515D9"/>
    <w:rsid w:val="0047195E"/>
    <w:rsid w:val="004A1ADA"/>
    <w:rsid w:val="00512129"/>
    <w:rsid w:val="005158D6"/>
    <w:rsid w:val="00544BC5"/>
    <w:rsid w:val="005529C5"/>
    <w:rsid w:val="00555152"/>
    <w:rsid w:val="00560725"/>
    <w:rsid w:val="00573286"/>
    <w:rsid w:val="005905C4"/>
    <w:rsid w:val="005A7F68"/>
    <w:rsid w:val="005B2287"/>
    <w:rsid w:val="005D0BAF"/>
    <w:rsid w:val="005D62F1"/>
    <w:rsid w:val="00614E57"/>
    <w:rsid w:val="00625BA7"/>
    <w:rsid w:val="00627805"/>
    <w:rsid w:val="006617A6"/>
    <w:rsid w:val="00681249"/>
    <w:rsid w:val="006865CF"/>
    <w:rsid w:val="006A382E"/>
    <w:rsid w:val="006D6E93"/>
    <w:rsid w:val="006E332E"/>
    <w:rsid w:val="006F11BD"/>
    <w:rsid w:val="007120D7"/>
    <w:rsid w:val="007140BC"/>
    <w:rsid w:val="007165C5"/>
    <w:rsid w:val="007735BC"/>
    <w:rsid w:val="007D5BAA"/>
    <w:rsid w:val="007E042A"/>
    <w:rsid w:val="007E1D9F"/>
    <w:rsid w:val="007F4773"/>
    <w:rsid w:val="00831DCF"/>
    <w:rsid w:val="008751FE"/>
    <w:rsid w:val="00881868"/>
    <w:rsid w:val="00896C97"/>
    <w:rsid w:val="008A30DC"/>
    <w:rsid w:val="008B2807"/>
    <w:rsid w:val="008F49F4"/>
    <w:rsid w:val="00915CF9"/>
    <w:rsid w:val="00916B42"/>
    <w:rsid w:val="0093294B"/>
    <w:rsid w:val="00951315"/>
    <w:rsid w:val="009539D8"/>
    <w:rsid w:val="0099423D"/>
    <w:rsid w:val="009B77F6"/>
    <w:rsid w:val="009E7B63"/>
    <w:rsid w:val="00A2690C"/>
    <w:rsid w:val="00A349DF"/>
    <w:rsid w:val="00A54662"/>
    <w:rsid w:val="00A67324"/>
    <w:rsid w:val="00AA3FA8"/>
    <w:rsid w:val="00AC2FF8"/>
    <w:rsid w:val="00AE39D7"/>
    <w:rsid w:val="00AF34E2"/>
    <w:rsid w:val="00B01149"/>
    <w:rsid w:val="00B26925"/>
    <w:rsid w:val="00B44FF2"/>
    <w:rsid w:val="00C01571"/>
    <w:rsid w:val="00C130B8"/>
    <w:rsid w:val="00C16A5B"/>
    <w:rsid w:val="00C331F4"/>
    <w:rsid w:val="00C85B18"/>
    <w:rsid w:val="00CA1FD4"/>
    <w:rsid w:val="00CB6CE6"/>
    <w:rsid w:val="00CC14A4"/>
    <w:rsid w:val="00D000A1"/>
    <w:rsid w:val="00D03207"/>
    <w:rsid w:val="00D21C4D"/>
    <w:rsid w:val="00D41BCC"/>
    <w:rsid w:val="00D77DBD"/>
    <w:rsid w:val="00DB1B67"/>
    <w:rsid w:val="00DC2704"/>
    <w:rsid w:val="00DC6FAB"/>
    <w:rsid w:val="00DD6DB1"/>
    <w:rsid w:val="00E0103F"/>
    <w:rsid w:val="00E137F4"/>
    <w:rsid w:val="00E54179"/>
    <w:rsid w:val="00E67AF1"/>
    <w:rsid w:val="00E71D38"/>
    <w:rsid w:val="00E82B47"/>
    <w:rsid w:val="00EA347A"/>
    <w:rsid w:val="00EA4F18"/>
    <w:rsid w:val="00F00F20"/>
    <w:rsid w:val="00F44DAB"/>
    <w:rsid w:val="00F74F9E"/>
    <w:rsid w:val="00F75214"/>
    <w:rsid w:val="00F775B8"/>
    <w:rsid w:val="00F86A57"/>
    <w:rsid w:val="00F937DF"/>
    <w:rsid w:val="00F944D8"/>
    <w:rsid w:val="00FC5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16F5"/>
  <w15:docId w15:val="{88A1BC73-8439-4A6E-AE06-C4C9D910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39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1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3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4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  <w:style w:type="table" w:styleId="Tramemoyenne1-Accent1">
    <w:name w:val="Medium Shading 1 Accent 1"/>
    <w:basedOn w:val="TableauNormal"/>
    <w:uiPriority w:val="63"/>
    <w:rsid w:val="004A1A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D41B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5;&#1584;&#1603;&#1585;&#1577;%20&#1576;&#1610;&#1583;&#1575;&#1594;&#1608;&#1580;&#1610;&#1577;%20&#1604;&#1604;&#1583;&#1585;&#1587;%2001%20&#1578;&#1602;&#1606;&#1610;&#1577;%20&#1575;&#1604;&#1605;&#1593;&#1604;&#1608;&#1605;&#1575;&#1578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بيداغوجية للدرس 01 تقنية المعلومات </Template>
  <TotalTime>0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bakhta leila linda</cp:lastModifiedBy>
  <cp:revision>13</cp:revision>
  <cp:lastPrinted>2019-09-30T07:38:00Z</cp:lastPrinted>
  <dcterms:created xsi:type="dcterms:W3CDTF">2018-11-27T06:05:00Z</dcterms:created>
  <dcterms:modified xsi:type="dcterms:W3CDTF">2025-01-12T16:03:00Z</dcterms:modified>
</cp:coreProperties>
</file>