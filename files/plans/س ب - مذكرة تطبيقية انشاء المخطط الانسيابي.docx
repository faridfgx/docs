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-798"/>
        <w:tblW w:w="16444" w:type="dxa"/>
        <w:tblLook w:val="04A0"/>
      </w:tblPr>
      <w:tblGrid>
        <w:gridCol w:w="5211"/>
        <w:gridCol w:w="6130"/>
        <w:gridCol w:w="5103"/>
      </w:tblGrid>
      <w:tr w:rsidR="00837927" w:rsidRPr="00AB10A0" w:rsidTr="00C92861">
        <w:trPr>
          <w:trHeight w:val="2266"/>
        </w:trPr>
        <w:tc>
          <w:tcPr>
            <w:tcW w:w="5211" w:type="dxa"/>
            <w:shd w:val="clear" w:color="auto" w:fill="FDE9D9" w:themeFill="accent6" w:themeFillTint="33"/>
          </w:tcPr>
          <w:p w:rsidR="00837927" w:rsidRPr="00DA1E5E" w:rsidRDefault="00837927" w:rsidP="00C92861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DA1E5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المــــجال </w:t>
            </w:r>
            <w:r w:rsidRPr="00DA1E5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التعلمي</w:t>
            </w:r>
            <w:r w:rsidRPr="00DA1E5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 الثاني:</w:t>
            </w:r>
            <w:r w:rsidRPr="00DA1E5E"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</w:rPr>
              <w:t>المخططات الانسيابية والخوارزميات</w:t>
            </w:r>
            <w:r w:rsidRPr="00DA1E5E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.</w:t>
            </w:r>
          </w:p>
          <w:p w:rsidR="00837927" w:rsidRPr="00DA1E5E" w:rsidRDefault="00837927" w:rsidP="00C92861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24"/>
                <w:szCs w:val="24"/>
                <w:rtl/>
                <w:lang w:val="en-US" w:bidi="ar-DZ"/>
              </w:rPr>
            </w:pPr>
            <w:r w:rsidRPr="00DA1E5E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DA1E5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</w:t>
            </w:r>
            <w:r w:rsidR="0068189D" w:rsidRPr="00DA1E5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ـــــوحدة الـــــتعليمية </w:t>
            </w:r>
            <w:r w:rsidR="00C84DFA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 xml:space="preserve"> الأولى</w:t>
            </w:r>
            <w:r w:rsidR="007F729A" w:rsidRPr="00DA1E5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:</w:t>
            </w:r>
            <w:r w:rsidR="007F729A" w:rsidRPr="00DA1E5E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5B5663" w:rsidRPr="00DA1E5E">
              <w:rPr>
                <w:rFonts w:ascii="Sakkal Majalla" w:hAnsi="Sakkal Majalla" w:cs="Sakkal Majalla"/>
                <w:b/>
                <w:bCs/>
                <w:sz w:val="24"/>
                <w:szCs w:val="24"/>
                <w:lang w:val="en-US" w:bidi="ar-DZ"/>
              </w:rPr>
              <w:t xml:space="preserve"> </w:t>
            </w:r>
            <w:r w:rsidR="005B5663" w:rsidRPr="00DA1E5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val="en-US" w:bidi="ar-DZ"/>
              </w:rPr>
              <w:t xml:space="preserve">المخططات الانسيابية </w:t>
            </w:r>
          </w:p>
          <w:p w:rsidR="00837927" w:rsidRPr="00DA1E5E" w:rsidRDefault="00837927" w:rsidP="00C92861">
            <w:pPr>
              <w:jc w:val="right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DA1E5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الـــــــــــــوسائل المـــــــــستعملة</w:t>
            </w:r>
            <w:r w:rsidRPr="00DA1E5E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Pr="00DA1E5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سبورة بیضاء + قلم خاص+ الكتاب المدرسي + جهاز العرض الرقمي </w:t>
            </w:r>
            <w:r w:rsidR="004C0302" w:rsidRPr="00DA1E5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إن</w:t>
            </w:r>
            <w:r w:rsidRPr="00DA1E5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="004C0302" w:rsidRPr="00DA1E5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أمكن</w:t>
            </w:r>
            <w:r w:rsidRPr="00DA1E5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+ حاسوب.</w:t>
            </w:r>
          </w:p>
          <w:p w:rsidR="00DA1E5E" w:rsidRPr="00DA1E5E" w:rsidRDefault="005B5663" w:rsidP="00C92861">
            <w:pPr>
              <w:bidi/>
              <w:rPr>
                <w:rFonts w:ascii="Sakkal Majalla" w:hAnsi="Sakkal Majalla" w:cs="Sakkal Majalla"/>
                <w:b/>
                <w:color w:val="00B0F0"/>
                <w:sz w:val="24"/>
                <w:szCs w:val="24"/>
                <w:rtl/>
                <w:lang w:bidi="ar-DZ"/>
              </w:rPr>
            </w:pPr>
            <w:r w:rsidRPr="00DA1E5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المصدر أو المراجع</w:t>
            </w:r>
            <w:r w:rsidRPr="00DA1E5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:  الانترنت + الكتاب المدرسي + مذكرات أساتذة في نفس المادة</w:t>
            </w:r>
            <w:r w:rsidR="00DA1E5E" w:rsidRPr="00DA1E5E">
              <w:rPr>
                <w:rFonts w:ascii="Sakkal Majalla" w:hAnsi="Sakkal Majalla" w:cs="Sakkal Majalla"/>
                <w:b/>
                <w:color w:val="00B0F0"/>
                <w:sz w:val="24"/>
                <w:szCs w:val="24"/>
                <w:rtl/>
                <w:lang w:bidi="ar-DZ"/>
              </w:rPr>
              <w:t xml:space="preserve"> </w:t>
            </w:r>
          </w:p>
          <w:p w:rsidR="00DA1E5E" w:rsidRPr="005B5663" w:rsidRDefault="00DA1E5E" w:rsidP="00C92861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F38B9">
              <w:rPr>
                <w:rFonts w:ascii="Sakkal Majalla" w:hAnsi="Sakkal Majalla" w:cs="Sakkal Majalla"/>
                <w:b/>
                <w:color w:val="00B0F0"/>
                <w:sz w:val="24"/>
                <w:szCs w:val="24"/>
                <w:rtl/>
                <w:lang w:bidi="ar-DZ"/>
              </w:rPr>
              <w:t>ا</w:t>
            </w:r>
            <w:r w:rsidRPr="002F38B9">
              <w:rPr>
                <w:rFonts w:ascii="Sakkal Majalla" w:hAnsi="Sakkal Majalla" w:cs="Sakkal Majalla"/>
                <w:bCs/>
                <w:color w:val="00B0F0"/>
                <w:sz w:val="24"/>
                <w:szCs w:val="24"/>
                <w:rtl/>
                <w:lang w:bidi="ar-DZ"/>
              </w:rPr>
              <w:t>لمــــــــدة:</w:t>
            </w:r>
            <w:r w:rsidRPr="00DA1E5E">
              <w:rPr>
                <w:rFonts w:ascii="Sakkal Majalla" w:hAnsi="Sakkal Majalla" w:cs="Sakkal Majalla"/>
                <w:bCs/>
                <w:sz w:val="24"/>
                <w:szCs w:val="24"/>
              </w:rPr>
              <w:t xml:space="preserve"> </w:t>
            </w:r>
            <w:r w:rsidRPr="00DA1E5E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1</w:t>
            </w:r>
            <w:r w:rsidRPr="00DA1E5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ساعة</w:t>
            </w:r>
          </w:p>
        </w:tc>
        <w:tc>
          <w:tcPr>
            <w:tcW w:w="6130" w:type="dxa"/>
          </w:tcPr>
          <w:p w:rsidR="00837927" w:rsidRPr="00AB10A0" w:rsidRDefault="00853E0D" w:rsidP="00C92861">
            <w:pPr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/>
                <w:noProof/>
              </w:rPr>
              <w:pict>
                <v:roundrect id="Rectangle à coins arrondis 1" o:spid="_x0000_s1026" style="position:absolute;margin-left:-1.45pt;margin-top:7pt;width:299.15pt;height:104.4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      <v:stroke linestyle="thickThin" joinstyle="miter" endcap="square"/>
                  <v:shadow color="#868686"/>
                  <v:textbox style="mso-next-textbox:#Rectangle à coins arrondis 1">
                    <w:txbxContent>
                      <w:p w:rsidR="003803A5" w:rsidRPr="007F729A" w:rsidRDefault="00853E0D" w:rsidP="005B5663">
                        <w:pPr>
                          <w:pStyle w:val="Paragraphedeliste"/>
                          <w:bidi/>
                          <w:ind w:left="360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 w:rsidRPr="00853E0D">
                          <w:rPr>
                            <w:rFonts w:ascii="Amiri" w:hAnsi="Amiri" w:cs="Amiri"/>
                            <w:color w:val="00B0F0"/>
                            <w:sz w:val="36"/>
                            <w:szCs w:val="36"/>
                            <w:lang w:bidi="ar-DZ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5" type="#_x0000_t136" style="width:237.75pt;height:33.75pt" fillcolor="#369" strokecolor="#b6dde8 [1304]">
                              <v:shadow on="t" color="#b2b2b2" opacity="52429f" offset="3pt"/>
                              <v:textpath style="font-family:&quot;Times New Roman&quot;;v-text-kern:t" trim="t" fitpath="t" string="مذكرة تربوية  تطبيقية"/>
                            </v:shape>
                          </w:pict>
                        </w:r>
                        <w:r w:rsidR="003803A5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الوحدة التعل</w:t>
                        </w:r>
                        <w:r w:rsidR="003803A5" w:rsidRPr="007F729A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مية </w:t>
                        </w:r>
                        <w:r w:rsidR="003803A5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r w:rsidR="003803A5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fr-FR"/>
                          </w:rPr>
                          <w:t xml:space="preserve">المخططات الانسيابية </w:t>
                        </w:r>
                      </w:p>
                      <w:p w:rsidR="003803A5" w:rsidRPr="005B5663" w:rsidRDefault="003803A5" w:rsidP="005B5663">
                        <w:pPr>
                          <w:bidi/>
                          <w:jc w:val="both"/>
                          <w:rPr>
                            <w:rFonts w:ascii="Traditional Arabic" w:hAnsi="Traditional Arabic" w:cs="Traditional Arabic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837927" w:rsidRPr="00AB10A0" w:rsidRDefault="00837927" w:rsidP="00C92861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C92861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C92861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C92861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5103" w:type="dxa"/>
            <w:shd w:val="clear" w:color="auto" w:fill="FDE9D9" w:themeFill="accent6" w:themeFillTint="33"/>
          </w:tcPr>
          <w:p w:rsidR="00837927" w:rsidRPr="00FD077C" w:rsidRDefault="00837927" w:rsidP="00C92861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المادة:</w:t>
            </w:r>
            <w:r w:rsidR="00C84DFA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الم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علوماتية.</w:t>
            </w:r>
          </w:p>
          <w:p w:rsidR="00837927" w:rsidRPr="00FD077C" w:rsidRDefault="00837927" w:rsidP="00C92861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الأستاذ</w:t>
            </w:r>
            <w:r w:rsidR="00C84DFA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(ة)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سعاد بوترعي.</w:t>
            </w:r>
          </w:p>
          <w:p w:rsidR="00837927" w:rsidRPr="00FD077C" w:rsidRDefault="00837927" w:rsidP="00C92861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المستوى: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سنة أولى ثانوي علمي</w:t>
            </w:r>
          </w:p>
          <w:p w:rsidR="005B5663" w:rsidRPr="00DA1E5E" w:rsidRDefault="00837927" w:rsidP="00C92861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الـــــــكفاءة المــــــــستهدفة</w:t>
            </w:r>
            <w:r w:rsidRPr="002F38B9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="005B5663" w:rsidRPr="002F38B9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 xml:space="preserve"> </w:t>
            </w:r>
            <w:r w:rsidR="005B5663" w:rsidRPr="00DA1E5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أن يتمكن المتعلم من إنشاء مخطط </w:t>
            </w:r>
            <w:r w:rsidR="00A770AB" w:rsidRPr="00DA1E5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انسيابي</w:t>
            </w:r>
            <w:r w:rsidR="005B5663" w:rsidRPr="00DA1E5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A770AB" w:rsidRPr="00DA1E5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باستعمال</w:t>
            </w:r>
            <w:r w:rsidR="005B5663" w:rsidRPr="00DA1E5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 xml:space="preserve"> برمجية</w:t>
            </w:r>
            <w:r w:rsidR="00DA1E5E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DA1E5E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>LARP</w:t>
            </w:r>
            <w:r w:rsidR="005B5663" w:rsidRPr="00DA1E5E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</w:p>
          <w:p w:rsidR="007F729A" w:rsidRPr="005B5663" w:rsidRDefault="007F729A" w:rsidP="00C92861">
            <w:pPr>
              <w:bidi/>
              <w:rPr>
                <w:rFonts w:ascii="Traditional Arabic" w:hAnsi="Traditional Arabic" w:cs="Traditional Arabic"/>
                <w:b/>
                <w:bCs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  <w:lang w:val="en-US" w:bidi="ar-DZ"/>
              </w:rPr>
              <w:t xml:space="preserve"> </w:t>
            </w:r>
            <w:r w:rsidR="00A770AB" w:rsidRPr="007F729A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val="en-US" w:bidi="ar-DZ"/>
              </w:rPr>
              <w:t>الأهداف</w:t>
            </w:r>
            <w:r w:rsidRPr="007F729A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val="en-US" w:bidi="ar-DZ"/>
              </w:rPr>
              <w:t xml:space="preserve"> التعليمية</w:t>
            </w:r>
            <w:r w:rsidR="005B5663">
              <w:rPr>
                <w:rFonts w:ascii="Traditional Arabic" w:hAnsi="Traditional Arabic" w:cs="Traditional Arabic" w:hint="cs"/>
                <w:b/>
                <w:bCs/>
                <w:rtl/>
                <w:lang w:val="en-US" w:bidi="ar-DZ"/>
              </w:rPr>
              <w:t xml:space="preserve"> : تعرف على برنامج   </w:t>
            </w:r>
            <w:r w:rsidR="005B5663">
              <w:rPr>
                <w:rFonts w:ascii="Traditional Arabic" w:hAnsi="Traditional Arabic" w:cs="Traditional Arabic"/>
                <w:b/>
                <w:bCs/>
                <w:lang w:bidi="ar-DZ"/>
              </w:rPr>
              <w:t>LARP</w:t>
            </w:r>
          </w:p>
          <w:p w:rsidR="0068189D" w:rsidRPr="005B5663" w:rsidRDefault="0068189D" w:rsidP="00C92861">
            <w:pPr>
              <w:bidi/>
              <w:rPr>
                <w:rFonts w:ascii="Traditional Arabic" w:hAnsi="Traditional Arabic" w:cs="Traditional Arabic"/>
              </w:rPr>
            </w:pPr>
          </w:p>
        </w:tc>
      </w:tr>
    </w:tbl>
    <w:p w:rsidR="00232190" w:rsidRPr="00AB10A0" w:rsidRDefault="00232190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1097120</wp:posOffset>
            </wp:positionH>
            <wp:positionV relativeFrom="paragraph">
              <wp:posOffset>-2379504</wp:posOffset>
            </wp:positionV>
            <wp:extent cx="7593965" cy="10740710"/>
            <wp:effectExtent l="1600200" t="0" r="1569085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3965" cy="107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342"/>
        <w:tblW w:w="15659" w:type="dxa"/>
        <w:tblLook w:val="04A0"/>
      </w:tblPr>
      <w:tblGrid>
        <w:gridCol w:w="891"/>
        <w:gridCol w:w="2216"/>
        <w:gridCol w:w="1499"/>
        <w:gridCol w:w="1339"/>
        <w:gridCol w:w="2803"/>
        <w:gridCol w:w="2817"/>
        <w:gridCol w:w="2610"/>
        <w:gridCol w:w="1484"/>
      </w:tblGrid>
      <w:tr w:rsidR="00232190" w:rsidRPr="00F172E0" w:rsidTr="0068189D">
        <w:tc>
          <w:tcPr>
            <w:tcW w:w="891" w:type="dxa"/>
            <w:vMerge w:val="restart"/>
            <w:shd w:val="clear" w:color="auto" w:fill="FABF8F" w:themeFill="accent6" w:themeFillTint="99"/>
          </w:tcPr>
          <w:p w:rsidR="00232190" w:rsidRPr="00F172E0" w:rsidRDefault="00232190" w:rsidP="003803A5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6150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الوقت </w:t>
            </w:r>
          </w:p>
        </w:tc>
        <w:tc>
          <w:tcPr>
            <w:tcW w:w="2216" w:type="dxa"/>
            <w:vMerge w:val="restart"/>
            <w:shd w:val="clear" w:color="auto" w:fill="FABF8F" w:themeFill="accent6" w:themeFillTint="99"/>
          </w:tcPr>
          <w:p w:rsidR="0068189D" w:rsidRPr="00F61506" w:rsidRDefault="00232190" w:rsidP="003803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61506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</w:p>
          <w:p w:rsidR="00232190" w:rsidRPr="0068189D" w:rsidRDefault="00232190" w:rsidP="0068189D">
            <w:pPr>
              <w:bidi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8458" w:type="dxa"/>
            <w:gridSpan w:val="4"/>
            <w:shd w:val="clear" w:color="auto" w:fill="FDE9D9" w:themeFill="accent6" w:themeFillTint="33"/>
          </w:tcPr>
          <w:p w:rsidR="00232190" w:rsidRPr="00F172E0" w:rsidRDefault="00232190" w:rsidP="003803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61506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الأنشطة</w:t>
            </w:r>
          </w:p>
        </w:tc>
        <w:tc>
          <w:tcPr>
            <w:tcW w:w="2610" w:type="dxa"/>
            <w:vMerge w:val="restart"/>
            <w:shd w:val="clear" w:color="auto" w:fill="FDE9D9" w:themeFill="accent6" w:themeFillTint="33"/>
          </w:tcPr>
          <w:p w:rsidR="00232190" w:rsidRPr="00F172E0" w:rsidRDefault="00232190" w:rsidP="003803A5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32190" w:rsidRPr="00F172E0" w:rsidRDefault="00232190" w:rsidP="003803A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BD4B4" w:themeFill="accent6" w:themeFillTint="66"/>
          </w:tcPr>
          <w:p w:rsidR="00232190" w:rsidRPr="00F172E0" w:rsidRDefault="00232190" w:rsidP="003803A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المراحل التعليمية </w:t>
            </w:r>
          </w:p>
        </w:tc>
      </w:tr>
      <w:tr w:rsidR="007F729A" w:rsidRPr="00F172E0" w:rsidTr="0068189D">
        <w:tc>
          <w:tcPr>
            <w:tcW w:w="891" w:type="dxa"/>
            <w:vMerge/>
            <w:shd w:val="clear" w:color="auto" w:fill="FABF8F" w:themeFill="accent6" w:themeFillTint="99"/>
          </w:tcPr>
          <w:p w:rsidR="007F729A" w:rsidRPr="00F172E0" w:rsidRDefault="007F729A" w:rsidP="003803A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7F729A" w:rsidRPr="00F172E0" w:rsidRDefault="007F729A" w:rsidP="003803A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</w:t>
            </w:r>
          </w:p>
          <w:p w:rsidR="007F729A" w:rsidRPr="00F172E0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المستعملة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أسئلة الدرس</w:t>
            </w:r>
          </w:p>
        </w:tc>
        <w:tc>
          <w:tcPr>
            <w:tcW w:w="2803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:rsidR="007F729A" w:rsidRPr="00F172E0" w:rsidRDefault="007F729A" w:rsidP="003803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817" w:type="dxa"/>
            <w:shd w:val="clear" w:color="auto" w:fill="C6D9F1" w:themeFill="text2" w:themeFillTint="33"/>
          </w:tcPr>
          <w:p w:rsidR="007F729A" w:rsidRPr="00F172E0" w:rsidRDefault="007F729A" w:rsidP="003803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610" w:type="dxa"/>
            <w:vMerge/>
            <w:shd w:val="clear" w:color="auto" w:fill="FDE9D9" w:themeFill="accent6" w:themeFillTint="33"/>
          </w:tcPr>
          <w:p w:rsidR="007F729A" w:rsidRPr="00F172E0" w:rsidRDefault="007F729A" w:rsidP="003803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7F729A" w:rsidRPr="00F172E0" w:rsidRDefault="007F729A" w:rsidP="003803A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7F729A" w:rsidRPr="00F172E0" w:rsidTr="0068189D">
        <w:trPr>
          <w:trHeight w:val="1296"/>
        </w:trPr>
        <w:tc>
          <w:tcPr>
            <w:tcW w:w="891" w:type="dxa"/>
            <w:vMerge w:val="restart"/>
          </w:tcPr>
          <w:p w:rsidR="007F729A" w:rsidRDefault="007F729A" w:rsidP="003803A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10</w:t>
            </w: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Pr="00F172E0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7F729A" w:rsidRDefault="007F729A" w:rsidP="003803A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3803A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3803A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3803A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3803A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3803A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3803A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3803A5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2216" w:type="dxa"/>
            <w:vMerge w:val="restart"/>
            <w:tcBorders>
              <w:top w:val="single" w:sz="4" w:space="0" w:color="auto"/>
            </w:tcBorders>
          </w:tcPr>
          <w:p w:rsidR="007F729A" w:rsidRDefault="007F729A" w:rsidP="003803A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3803A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3803A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3803A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053EED" w:rsidRDefault="00053EED" w:rsidP="00053EED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Pr="00053EED" w:rsidRDefault="007F729A" w:rsidP="003803A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053E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بناء الآراء و الأفكار و وجهات النظر</w:t>
            </w:r>
          </w:p>
          <w:p w:rsidR="007F729A" w:rsidRPr="00E62363" w:rsidRDefault="007F729A" w:rsidP="003803A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053EE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تعلم آداب الحوار</w:t>
            </w: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7F729A" w:rsidRPr="00F172E0" w:rsidRDefault="007F729A" w:rsidP="003803A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 قيادة ديمقراطية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Default="007F729A" w:rsidP="00777FA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053EED" w:rsidRDefault="00053EED" w:rsidP="00053EED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053EED" w:rsidRPr="00697AF7" w:rsidRDefault="00053EED" w:rsidP="00697AF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Default="00777FA0" w:rsidP="00053EE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053EE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ما هي الأشكال المستعملة  في رسم المخطط الانسيابي </w:t>
            </w:r>
          </w:p>
          <w:p w:rsidR="00053EED" w:rsidRPr="00B05640" w:rsidRDefault="00053EED" w:rsidP="00053EE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03" w:type="dxa"/>
            <w:shd w:val="clear" w:color="auto" w:fill="auto"/>
          </w:tcPr>
          <w:p w:rsidR="007F729A" w:rsidRPr="00B05640" w:rsidRDefault="007F729A" w:rsidP="009A1291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الجلوس </w:t>
            </w:r>
          </w:p>
          <w:p w:rsidR="007F729A" w:rsidRPr="00F172E0" w:rsidRDefault="007F729A" w:rsidP="003803A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 ولانتباه</w:t>
            </w:r>
          </w:p>
        </w:tc>
        <w:tc>
          <w:tcPr>
            <w:tcW w:w="2817" w:type="dxa"/>
            <w:shd w:val="clear" w:color="auto" w:fill="auto"/>
          </w:tcPr>
          <w:p w:rsidR="007F729A" w:rsidRPr="00B05640" w:rsidRDefault="007F729A" w:rsidP="003803A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تنظيف السبورة</w:t>
            </w:r>
          </w:p>
          <w:p w:rsidR="007F729A" w:rsidRPr="0068189D" w:rsidRDefault="007F729A" w:rsidP="00491991">
            <w:pPr>
              <w:bidi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 العن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 w:rsidR="00E623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ن(المجال-الوحدة</w:t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10" w:type="dxa"/>
            <w:vMerge w:val="restart"/>
          </w:tcPr>
          <w:p w:rsidR="007F729A" w:rsidRDefault="007F729A" w:rsidP="003803A5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197665" w:rsidRDefault="00197665" w:rsidP="0019766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التذكير بالدرس النظري للمخططات الأنسابية</w:t>
            </w:r>
          </w:p>
          <w:p w:rsidR="007F729A" w:rsidRPr="00232190" w:rsidRDefault="007F729A" w:rsidP="003803A5">
            <w:pPr>
              <w:pStyle w:val="Paragraphedeliste"/>
              <w:bidi/>
              <w:ind w:left="360"/>
              <w:rPr>
                <w:rtl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3803A5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 التحضير</w:t>
            </w:r>
          </w:p>
        </w:tc>
      </w:tr>
      <w:tr w:rsidR="007F729A" w:rsidRPr="00F172E0" w:rsidTr="00197665">
        <w:trPr>
          <w:trHeight w:val="70"/>
        </w:trPr>
        <w:tc>
          <w:tcPr>
            <w:tcW w:w="891" w:type="dxa"/>
            <w:vMerge/>
          </w:tcPr>
          <w:p w:rsidR="007F729A" w:rsidRPr="00F172E0" w:rsidRDefault="007F729A" w:rsidP="003803A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</w:tcPr>
          <w:p w:rsidR="007F729A" w:rsidRPr="00F172E0" w:rsidRDefault="007F729A" w:rsidP="003803A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  <w:r w:rsidRPr="007F729A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طريقة المناقشة </w:t>
            </w: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33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803" w:type="dxa"/>
            <w:shd w:val="clear" w:color="auto" w:fill="auto"/>
          </w:tcPr>
          <w:p w:rsidR="007F729A" w:rsidRDefault="007F729A" w:rsidP="003803A5">
            <w:pPr>
              <w:bidi/>
              <w:jc w:val="both"/>
              <w:rPr>
                <w:rFonts w:ascii="Sakkal Majalla" w:hAnsi="Sakkal Majalla" w:cs="Sakkal Majalla"/>
                <w:b/>
                <w:bCs/>
              </w:rPr>
            </w:pPr>
          </w:p>
          <w:p w:rsidR="007F729A" w:rsidRPr="00F172E0" w:rsidRDefault="007F729A" w:rsidP="007F729A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 متوقعة</w:t>
            </w:r>
          </w:p>
          <w:p w:rsidR="007F729A" w:rsidRPr="00197665" w:rsidRDefault="007F729A" w:rsidP="00197665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/>
                <w:b/>
                <w:bCs/>
              </w:rPr>
              <w:t>-</w:t>
            </w:r>
            <w:r>
              <w:rPr>
                <w:rFonts w:ascii="Sakkal Majalla" w:hAnsi="Sakkal Majalla" w:cs="Sakkal Majalla" w:hint="cs"/>
                <w:b/>
                <w:bCs/>
                <w:rtl/>
                <w:lang w:val="en-US" w:bidi="ar-DZ"/>
              </w:rPr>
              <w:t xml:space="preserve"> </w:t>
            </w:r>
            <w:r w:rsidR="00197665"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للمخططات الأنسابية</w:t>
            </w:r>
          </w:p>
          <w:p w:rsidR="007F729A" w:rsidRPr="00197665" w:rsidRDefault="00197665" w:rsidP="00AB1E9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تعريف المخطط الانسيابي</w:t>
            </w:r>
          </w:p>
          <w:p w:rsidR="007F729A" w:rsidRDefault="007F729A" w:rsidP="00AB1E9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7F729A" w:rsidRPr="00F95660" w:rsidRDefault="007F729A" w:rsidP="00AB1E97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817" w:type="dxa"/>
            <w:shd w:val="clear" w:color="auto" w:fill="auto"/>
          </w:tcPr>
          <w:p w:rsidR="007F729A" w:rsidRPr="00AB1E97" w:rsidRDefault="007F729A" w:rsidP="00AB1E97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77FA0" w:rsidRDefault="00A264CF" w:rsidP="00E34E1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يطلب من المتعلمون تشغيل الجهاز و الانتباه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لتذكير بالدرس النظري</w:t>
            </w:r>
          </w:p>
          <w:p w:rsidR="007F729A" w:rsidRPr="007F729A" w:rsidRDefault="007F729A" w:rsidP="00777FA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من يذكرنا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بالدرس السابق للحصة النظرية </w:t>
            </w:r>
            <w:r w:rsidR="00A264C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7F729A" w:rsidRPr="00197665" w:rsidRDefault="00197665" w:rsidP="0019766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AB1E9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من يذكرنا بتعريف المخطط الانسيابي</w:t>
            </w:r>
            <w:r w:rsidRPr="00BA47A6">
              <w:rPr>
                <w:rFonts w:asciiTheme="minorBidi" w:hAnsiTheme="minorBidi"/>
                <w:rtl/>
                <w:lang w:bidi="ar-DZ"/>
              </w:rPr>
              <w:t xml:space="preserve"> ؟</w:t>
            </w:r>
          </w:p>
          <w:p w:rsid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197665" w:rsidRP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10" w:type="dxa"/>
            <w:vMerge/>
            <w:shd w:val="clear" w:color="auto" w:fill="auto"/>
          </w:tcPr>
          <w:p w:rsidR="007F729A" w:rsidRPr="00E92B16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3803A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222634">
            <w:pPr>
              <w:bidi/>
              <w:ind w:right="440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3803A5">
            <w:pPr>
              <w:bidi/>
              <w:ind w:right="440"/>
              <w:jc w:val="center"/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الانطلاق  </w:t>
            </w:r>
          </w:p>
          <w:p w:rsidR="00222634" w:rsidRPr="00F172E0" w:rsidRDefault="00697AF7" w:rsidP="00222634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73025</wp:posOffset>
                  </wp:positionV>
                  <wp:extent cx="866775" cy="704850"/>
                  <wp:effectExtent l="19050" t="0" r="9525" b="0"/>
                  <wp:wrapNone/>
                  <wp:docPr id="8" name="Image 0" descr="4906974a1489f0279ff24199de5e977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906974a1489f0279ff24199de5e9778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86677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C92861">
          <w:headerReference w:type="default" r:id="rId10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5898" w:type="dxa"/>
        <w:tblLook w:val="04A0"/>
      </w:tblPr>
      <w:tblGrid>
        <w:gridCol w:w="935"/>
        <w:gridCol w:w="1648"/>
        <w:gridCol w:w="1721"/>
        <w:gridCol w:w="1417"/>
        <w:gridCol w:w="2878"/>
        <w:gridCol w:w="3274"/>
        <w:gridCol w:w="2243"/>
        <w:gridCol w:w="1782"/>
      </w:tblGrid>
      <w:tr w:rsidR="00697AF7" w:rsidTr="00222634">
        <w:trPr>
          <w:trHeight w:val="6398"/>
        </w:trPr>
        <w:tc>
          <w:tcPr>
            <w:tcW w:w="935" w:type="dxa"/>
          </w:tcPr>
          <w:p w:rsidR="00A264CF" w:rsidRDefault="00A264CF" w:rsidP="00EA05A5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EA05A5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EA05A5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EA05A5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EA05A5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EA05A5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EA05A5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EA05A5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EA05A5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40د</w:t>
            </w:r>
          </w:p>
        </w:tc>
        <w:tc>
          <w:tcPr>
            <w:tcW w:w="1648" w:type="dxa"/>
          </w:tcPr>
          <w:p w:rsidR="00A264CF" w:rsidRDefault="00A264CF" w:rsidP="00EA05A5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lang w:eastAsia="fr-FR"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555625</wp:posOffset>
                  </wp:positionH>
                  <wp:positionV relativeFrom="paragraph">
                    <wp:posOffset>-1713230</wp:posOffset>
                  </wp:positionV>
                  <wp:extent cx="7614920" cy="10687050"/>
                  <wp:effectExtent l="1562100" t="0" r="1529080" b="0"/>
                  <wp:wrapNone/>
                  <wp:docPr id="1" name="Image 1" descr="Design sans titre_20240120_150851_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gn sans titre_20240120_150851_000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14920" cy="1068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264CF" w:rsidRDefault="00A264CF" w:rsidP="00EA05A5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A264CF" w:rsidRPr="000D476D" w:rsidRDefault="00A264CF" w:rsidP="00EA05A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0D476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طرح الأسئلة</w:t>
            </w:r>
          </w:p>
          <w:p w:rsidR="00A264CF" w:rsidRPr="000D476D" w:rsidRDefault="00A264CF" w:rsidP="00EA05A5">
            <w:pPr>
              <w:rPr>
                <w:rFonts w:ascii="Sakkal Majalla" w:hAnsi="Sakkal Majalla" w:cs="Sakkal Majalla"/>
              </w:rPr>
            </w:pPr>
          </w:p>
          <w:p w:rsidR="00A264CF" w:rsidRPr="000D476D" w:rsidRDefault="00A264CF" w:rsidP="000D476D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</w:rPr>
            </w:pPr>
            <w:r w:rsidRPr="000D476D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</w:t>
            </w:r>
            <w:r w:rsidRPr="000D476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لاستماع</w:t>
            </w:r>
          </w:p>
          <w:p w:rsidR="00A264CF" w:rsidRPr="000D476D" w:rsidRDefault="00A264CF" w:rsidP="00EA05A5">
            <w:pPr>
              <w:rPr>
                <w:rFonts w:ascii="Sakkal Majalla" w:hAnsi="Sakkal Majalla" w:cs="Sakkal Majalla"/>
              </w:rPr>
            </w:pPr>
          </w:p>
          <w:p w:rsidR="00A264CF" w:rsidRPr="000D476D" w:rsidRDefault="000D476D" w:rsidP="000D476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="00A264CF" w:rsidRPr="000D476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التذكر </w:t>
            </w:r>
          </w:p>
          <w:p w:rsidR="00A264CF" w:rsidRPr="000D476D" w:rsidRDefault="00A264CF" w:rsidP="00EA05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0D476D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-</w:t>
            </w:r>
            <w:r w:rsidRPr="000D476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التركيز </w:t>
            </w:r>
          </w:p>
          <w:p w:rsidR="00A264CF" w:rsidRPr="000D476D" w:rsidRDefault="00A264CF" w:rsidP="00EA05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0D476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- الانتباه</w:t>
            </w:r>
          </w:p>
          <w:p w:rsidR="00C84DFA" w:rsidRPr="0056553E" w:rsidRDefault="00A264CF" w:rsidP="00C84DFA">
            <w:pPr>
              <w:tabs>
                <w:tab w:val="left" w:pos="1363"/>
              </w:tabs>
              <w:jc w:val="right"/>
              <w:rPr>
                <w:rFonts w:ascii="Traditional Arabic" w:hAnsi="Traditional Arabic" w:cs="Traditional Arabic"/>
              </w:rPr>
            </w:pPr>
            <w:r w:rsidRPr="000D476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</w:p>
          <w:p w:rsidR="00A264CF" w:rsidRPr="0056553E" w:rsidRDefault="00A264CF" w:rsidP="00EA05A5">
            <w:pPr>
              <w:tabs>
                <w:tab w:val="left" w:pos="1363"/>
              </w:tabs>
              <w:bidi/>
              <w:rPr>
                <w:rFonts w:ascii="Traditional Arabic" w:hAnsi="Traditional Arabic" w:cs="Traditional Arabic"/>
              </w:rPr>
            </w:pPr>
          </w:p>
        </w:tc>
        <w:tc>
          <w:tcPr>
            <w:tcW w:w="1721" w:type="dxa"/>
            <w:tcBorders>
              <w:bottom w:val="single" w:sz="4" w:space="0" w:color="auto"/>
              <w:right w:val="single" w:sz="4" w:space="0" w:color="auto"/>
            </w:tcBorders>
          </w:tcPr>
          <w:p w:rsidR="00A264CF" w:rsidRDefault="00A264CF" w:rsidP="00EA05A5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EA05A5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EA05A5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EA05A5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EA05A5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EA05A5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EA05A5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EA05A5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EA05A5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EA05A5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EA05A5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EA05A5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EA05A5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EA05A5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Pr="000A32B7" w:rsidRDefault="00A264CF" w:rsidP="00EA05A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0A32B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التعلم الذاتي</w:t>
            </w:r>
            <w:r w:rsidRPr="000A32B7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A264CF" w:rsidRPr="0056553E" w:rsidRDefault="00A264CF" w:rsidP="00EA05A5">
            <w:pPr>
              <w:pStyle w:val="Paragraphedeliste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:rsidR="00A264CF" w:rsidRDefault="00A264CF" w:rsidP="00EA05A5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A264CF" w:rsidRDefault="00A264CF" w:rsidP="00EA05A5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EA05A5" w:rsidRPr="000D476D" w:rsidRDefault="00A264CF" w:rsidP="000D476D">
            <w:pPr>
              <w:bidi/>
              <w:jc w:val="both"/>
              <w:rPr>
                <w:rFonts w:ascii="Sakkal Majalla" w:hAnsi="Sakkal Majalla" w:cs="Sakkal Majalla"/>
                <w:b/>
                <w:bCs/>
                <w:noProof/>
                <w:sz w:val="24"/>
                <w:szCs w:val="24"/>
              </w:rPr>
            </w:pPr>
            <w:r w:rsidRPr="000D476D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اطلب من احد المتعلمون قراءة الانشطة </w:t>
            </w:r>
          </w:p>
          <w:p w:rsidR="00A264CF" w:rsidRPr="000D476D" w:rsidRDefault="00A264CF" w:rsidP="00EA05A5">
            <w:pPr>
              <w:pStyle w:val="Paragraphedeliste"/>
              <w:bidi/>
              <w:ind w:left="360"/>
              <w:jc w:val="both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  <w:r w:rsidRPr="000D476D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المقدمة </w:t>
            </w:r>
          </w:p>
          <w:p w:rsidR="00EA05A5" w:rsidRDefault="00EA05A5" w:rsidP="0009511E">
            <w:p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  <w:rtl/>
              </w:rPr>
            </w:pPr>
          </w:p>
          <w:p w:rsidR="00C84DFA" w:rsidRDefault="00C84DFA" w:rsidP="00C84DFA">
            <w:p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  <w:rtl/>
              </w:rPr>
            </w:pPr>
          </w:p>
          <w:p w:rsidR="00C84DFA" w:rsidRPr="0009511E" w:rsidRDefault="00C84DFA" w:rsidP="00C84DFA">
            <w:p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  <w:rtl/>
              </w:rPr>
            </w:pPr>
          </w:p>
          <w:p w:rsidR="00A264CF" w:rsidRPr="007F729A" w:rsidRDefault="00A264CF" w:rsidP="00DA1E5E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</w:p>
          <w:p w:rsidR="00A264CF" w:rsidRPr="007F729A" w:rsidRDefault="00DA1E5E" w:rsidP="00EA05A5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  <w:t xml:space="preserve">-  </w:t>
            </w:r>
            <w:r w:rsidR="00A264CF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ثم انشاء تطبيق  </w:t>
            </w:r>
            <w:r w:rsidR="00A264CF" w:rsidRPr="007F729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على برنامج </w:t>
            </w:r>
          </w:p>
          <w:p w:rsidR="00A264CF" w:rsidRPr="007F729A" w:rsidRDefault="00EA05A5" w:rsidP="00EA05A5">
            <w:pPr>
              <w:bidi/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larp</w:t>
            </w:r>
          </w:p>
        </w:tc>
        <w:tc>
          <w:tcPr>
            <w:tcW w:w="2878" w:type="dxa"/>
            <w:tcBorders>
              <w:bottom w:val="single" w:sz="4" w:space="0" w:color="auto"/>
            </w:tcBorders>
          </w:tcPr>
          <w:p w:rsidR="00A264CF" w:rsidRDefault="00A264CF" w:rsidP="00EA05A5">
            <w:pPr>
              <w:pStyle w:val="Sansinterligne"/>
              <w:ind w:left="360"/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  <w:r w:rsidRPr="007F729A">
              <w:rPr>
                <w:rFonts w:asciiTheme="minorBidi" w:hAnsiTheme="minorBidi" w:cstheme="minorBidi"/>
                <w:color w:val="FF0000"/>
                <w:sz w:val="24"/>
                <w:rtl/>
              </w:rPr>
              <w:t xml:space="preserve"> </w:t>
            </w:r>
          </w:p>
          <w:p w:rsidR="00A264CF" w:rsidRDefault="00A264CF" w:rsidP="00EA05A5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C92861" w:rsidRDefault="00C92861" w:rsidP="00EA05A5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C92861" w:rsidRDefault="00C92861" w:rsidP="00EA05A5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A264CF" w:rsidRPr="00777FA0" w:rsidRDefault="00A264CF" w:rsidP="00EA05A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ينفذ تعليمات المعلم </w:t>
            </w:r>
          </w:p>
          <w:p w:rsidR="00A264CF" w:rsidRDefault="00A264CF" w:rsidP="00EA05A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تشغيل الحاسوب</w:t>
            </w:r>
          </w:p>
          <w:p w:rsidR="00A264CF" w:rsidRDefault="00A264CF" w:rsidP="00EA05A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فتح برنامج  </w:t>
            </w:r>
            <w:r w:rsidR="00EA05A5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larp</w:t>
            </w:r>
          </w:p>
          <w:p w:rsidR="00A264CF" w:rsidRDefault="00A264CF" w:rsidP="00EA05A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يشرع 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في تطبيق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الإعمال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004F4" w:rsidRDefault="005004F4" w:rsidP="00EA05A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يطبق وفي كل مرة  يطرح عليه</w:t>
            </w:r>
          </w:p>
          <w:p w:rsidR="005004F4" w:rsidRDefault="005004F4" w:rsidP="00EA05A5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سؤال يحاول </w:t>
            </w:r>
            <w:r w:rsidR="005B39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الإجابة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شفا</w:t>
            </w:r>
            <w:r w:rsidR="00C84DF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هيا </w:t>
            </w:r>
          </w:p>
          <w:p w:rsidR="005B392B" w:rsidRPr="005B626F" w:rsidRDefault="005B392B" w:rsidP="00EA05A5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أو على السبورة</w:t>
            </w:r>
          </w:p>
          <w:p w:rsidR="00A264CF" w:rsidRPr="005B626F" w:rsidRDefault="00A264CF" w:rsidP="00C84DFA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3274" w:type="dxa"/>
            <w:tcBorders>
              <w:bottom w:val="single" w:sz="4" w:space="0" w:color="auto"/>
            </w:tcBorders>
          </w:tcPr>
          <w:p w:rsidR="00A264CF" w:rsidRDefault="00A264CF" w:rsidP="0044138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0D476D" w:rsidRPr="00441384" w:rsidRDefault="000D476D" w:rsidP="000D476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197665" w:rsidRPr="00441384" w:rsidRDefault="00A264CF" w:rsidP="00C92861">
            <w:pPr>
              <w:pStyle w:val="Sansinterligne"/>
              <w:ind w:left="165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sz w:val="28"/>
                <w:szCs w:val="28"/>
                <w:highlight w:val="yellow"/>
                <w:rtl/>
                <w:lang w:bidi="ar-DZ"/>
              </w:rPr>
              <w:t xml:space="preserve">   </w:t>
            </w:r>
            <w:r w:rsidR="00197665" w:rsidRPr="00771A6C">
              <w:rPr>
                <w:rFonts w:ascii="Sakkal Majalla" w:hAnsi="Sakkal Majalla" w:cs="Sakkal Majalla" w:hint="cs"/>
                <w:color w:val="984806" w:themeColor="accent6" w:themeShade="80"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="00197665" w:rsidRPr="00441384">
              <w:rPr>
                <w:rFonts w:ascii="Sakkal Majalla" w:hAnsi="Sakkal Majalla" w:cs="Sakkal Majalla"/>
                <w:color w:val="984806" w:themeColor="accent6" w:themeShade="80"/>
                <w:sz w:val="28"/>
                <w:szCs w:val="28"/>
                <w:highlight w:val="yellow"/>
                <w:rtl/>
                <w:lang w:bidi="ar-DZ"/>
              </w:rPr>
              <w:t xml:space="preserve">نشاط </w:t>
            </w:r>
            <w:r w:rsidR="00197665" w:rsidRPr="00441384">
              <w:rPr>
                <w:rFonts w:ascii="Sakkal Majalla" w:hAnsi="Sakkal Majalla" w:cs="Sakkal Majalla"/>
                <w:color w:val="984806" w:themeColor="accent6" w:themeShade="80"/>
                <w:sz w:val="28"/>
                <w:szCs w:val="28"/>
                <w:highlight w:val="yellow"/>
                <w:lang w:bidi="ar-DZ"/>
              </w:rPr>
              <w:t>1</w:t>
            </w:r>
            <w:r w:rsidR="00197665" w:rsidRPr="00441384">
              <w:rPr>
                <w:rFonts w:ascii="Sakkal Majalla" w:hAnsi="Sakkal Majalla" w:cs="Sakkal Majalla"/>
                <w:color w:val="984806" w:themeColor="accent6" w:themeShade="80"/>
                <w:sz w:val="28"/>
                <w:szCs w:val="28"/>
                <w:highlight w:val="yellow"/>
                <w:rtl/>
                <w:lang w:bidi="ar-DZ"/>
              </w:rPr>
              <w:t>:</w:t>
            </w:r>
            <w:r w:rsidR="00C92861" w:rsidRPr="00441384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 xml:space="preserve"> شرح برنامج </w:t>
            </w:r>
            <w:r w:rsidR="002912CE" w:rsidRPr="00441384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  <w:t xml:space="preserve">    </w:t>
            </w:r>
            <w:r w:rsidR="002912CE" w:rsidRPr="00441384"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  <w:t>LAR P</w:t>
            </w:r>
          </w:p>
          <w:p w:rsidR="00C92861" w:rsidRPr="00441384" w:rsidRDefault="00D25FDB" w:rsidP="00C92861">
            <w:pPr>
              <w:pStyle w:val="Sansinterligne"/>
              <w:ind w:left="165"/>
              <w:rPr>
                <w:rFonts w:ascii="Sakkal Majalla" w:hAnsi="Sakkal Majalla" w:cs="Sakkal Majalla"/>
                <w:color w:val="984806" w:themeColor="accent6" w:themeShade="80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و </w:t>
            </w:r>
            <w:r w:rsidR="00441384"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bidi="ar-DZ"/>
              </w:rPr>
              <w:t>كيفية ت</w:t>
            </w:r>
            <w:r w:rsidR="00441384"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شغيل</w:t>
            </w:r>
            <w:r w:rsidR="00441384" w:rsidRPr="00441384"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noProof/>
                <w:color w:val="000000" w:themeColor="text1"/>
                <w:sz w:val="28"/>
                <w:szCs w:val="28"/>
                <w:rtl/>
                <w:lang w:bidi="ar-DZ"/>
              </w:rPr>
              <w:t>ال</w:t>
            </w:r>
            <w:r w:rsidR="00441384" w:rsidRPr="00441384">
              <w:rPr>
                <w:rFonts w:ascii="Sakkal Majalla" w:hAnsi="Sakkal Majalla" w:cs="Sakkal Majalla"/>
                <w:noProof/>
                <w:color w:val="000000" w:themeColor="text1"/>
                <w:sz w:val="28"/>
                <w:szCs w:val="28"/>
                <w:rtl/>
                <w:lang w:bidi="ar-DZ"/>
              </w:rPr>
              <w:t>برنامج</w:t>
            </w:r>
          </w:p>
          <w:p w:rsidR="00C92861" w:rsidRPr="00441384" w:rsidRDefault="00197665" w:rsidP="00356CA0">
            <w:pPr>
              <w:bidi/>
              <w:rPr>
                <w:rFonts w:ascii="Sakkal Majalla" w:hAnsi="Sakkal Majalla" w:cs="Sakkal Majalla"/>
                <w:bCs/>
                <w:sz w:val="28"/>
                <w:szCs w:val="28"/>
                <w:rtl/>
                <w:lang w:bidi="ar-DZ"/>
              </w:rPr>
            </w:pPr>
            <w:r w:rsidRPr="00441384">
              <w:rPr>
                <w:rFonts w:ascii="Sakkal Majalla" w:hAnsi="Sakkal Majalla" w:cs="Sakkal Majalla"/>
                <w:bCs/>
                <w:color w:val="984806" w:themeColor="accent6" w:themeShade="80"/>
                <w:sz w:val="28"/>
                <w:szCs w:val="28"/>
                <w:highlight w:val="yellow"/>
                <w:rtl/>
                <w:lang w:bidi="ar-DZ"/>
              </w:rPr>
              <w:t>-</w:t>
            </w:r>
            <w:r w:rsidR="00C92861" w:rsidRPr="00441384">
              <w:rPr>
                <w:rFonts w:ascii="Sakkal Majalla" w:hAnsi="Sakkal Majalla" w:cs="Sakkal Majalla"/>
                <w:bCs/>
                <w:sz w:val="28"/>
                <w:szCs w:val="28"/>
                <w:highlight w:val="yellow"/>
                <w:lang w:bidi="ar-DZ"/>
              </w:rPr>
              <w:t xml:space="preserve"> </w:t>
            </w:r>
            <w:r w:rsidR="00441384" w:rsidRPr="00441384">
              <w:rPr>
                <w:rFonts w:ascii="Sakkal Majalla" w:hAnsi="Sakkal Majalla" w:cs="Sakkal Majalla" w:hint="cs"/>
                <w:bCs/>
                <w:sz w:val="28"/>
                <w:szCs w:val="28"/>
                <w:highlight w:val="yellow"/>
                <w:rtl/>
                <w:lang w:bidi="ar-DZ"/>
              </w:rPr>
              <w:t xml:space="preserve">برنامج </w:t>
            </w:r>
            <w:r w:rsidR="00441384" w:rsidRPr="00441384">
              <w:rPr>
                <w:rFonts w:ascii="Sakkal Majalla" w:hAnsi="Sakkal Majalla" w:cs="Sakkal Majalla"/>
                <w:bCs/>
                <w:sz w:val="28"/>
                <w:szCs w:val="28"/>
                <w:highlight w:val="yellow"/>
                <w:lang w:bidi="ar-DZ"/>
              </w:rPr>
              <w:t>LARP</w:t>
            </w:r>
            <w:r w:rsidR="00441384" w:rsidRPr="00441384">
              <w:rPr>
                <w:rFonts w:ascii="Sakkal Majalla" w:hAnsi="Sakkal Majalla" w:cs="Sakkal Majalla" w:hint="cs"/>
                <w:bCs/>
                <w:sz w:val="28"/>
                <w:szCs w:val="28"/>
                <w:highlight w:val="yellow"/>
                <w:rtl/>
                <w:lang w:bidi="ar-DZ"/>
              </w:rPr>
              <w:t>:</w:t>
            </w:r>
            <w:r w:rsidR="00C92861" w:rsidRPr="00441384">
              <w:rPr>
                <w:rFonts w:ascii="Sakkal Majalla" w:hAnsi="Sakkal Majalla" w:cs="Sakkal Majalla"/>
                <w:bCs/>
                <w:sz w:val="28"/>
                <w:szCs w:val="28"/>
                <w:rtl/>
                <w:lang w:bidi="ar-DZ"/>
              </w:rPr>
              <w:t xml:space="preserve">  هو عبارة عن برنامج تعليمي يسمح بكتابة حل أي مسالة وصياغتها على شكل مخطط انسيابي</w:t>
            </w:r>
          </w:p>
          <w:p w:rsidR="00197665" w:rsidRPr="00441384" w:rsidRDefault="00441384" w:rsidP="00356CA0">
            <w:pPr>
              <w:pStyle w:val="Sansinterligne"/>
              <w:rPr>
                <w:rFonts w:ascii="Sakkal Majalla" w:hAnsi="Sakkal Majalla" w:cs="Sakkal Majalla"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</w:t>
            </w:r>
            <w:r w:rsidRPr="0044138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لتشغيل البرنامج نضغط على الاختصار الموجود على سطح المكتب:</w:t>
            </w:r>
          </w:p>
          <w:p w:rsidR="00197665" w:rsidRPr="00197665" w:rsidRDefault="00C92861" w:rsidP="00441384">
            <w:pPr>
              <w:pStyle w:val="Sansinterligne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441384">
              <w:rPr>
                <w:rFonts w:ascii="Sakkal Majalla" w:hAnsi="Sakkal Majalla" w:cs="Sakkal Majalla"/>
                <w:noProof/>
                <w:sz w:val="28"/>
                <w:szCs w:val="28"/>
                <w:rtl/>
                <w:lang w:val="fr-FR" w:eastAsia="fr-FR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margin">
                    <wp:posOffset>40005</wp:posOffset>
                  </wp:positionH>
                  <wp:positionV relativeFrom="margin">
                    <wp:posOffset>2068195</wp:posOffset>
                  </wp:positionV>
                  <wp:extent cx="847725" cy="657225"/>
                  <wp:effectExtent l="19050" t="0" r="9525" b="0"/>
                  <wp:wrapSquare wrapText="bothSides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97665" w:rsidRPr="0044138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أو بإتباع المراحل </w:t>
            </w:r>
            <w:r w:rsidR="00356CA0" w:rsidRPr="0044138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التالية</w:t>
            </w:r>
            <w:r w:rsidR="00356CA0" w:rsidRPr="00197665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:</w:t>
            </w:r>
          </w:p>
          <w:p w:rsidR="00197665" w:rsidRDefault="00197665" w:rsidP="00356CA0">
            <w:pPr>
              <w:pStyle w:val="Sansinterligne"/>
              <w:jc w:val="right"/>
              <w:rPr>
                <w:rFonts w:ascii="Sakkal Majalla" w:hAnsi="Sakkal Majalla" w:cs="Sakkal Majalla"/>
                <w:b/>
                <w:bCs w:val="0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197665">
              <w:rPr>
                <w:rFonts w:ascii="Sakkal Majalla" w:hAnsi="Sakkal Majalla" w:cs="Sakkal Majalla"/>
                <w:b/>
                <w:bCs w:val="0"/>
                <w:color w:val="000000" w:themeColor="text1"/>
                <w:sz w:val="28"/>
                <w:szCs w:val="28"/>
                <w:lang w:val="fr-FR"/>
              </w:rPr>
              <w:t>Démarrer</w:t>
            </w:r>
            <w:r w:rsidRPr="00197665">
              <w:rPr>
                <w:rFonts w:ascii="Sakkal Majalla" w:hAnsi="Sakkal Majalla" w:cs="Sakkal Majalla"/>
                <w:b/>
                <w:bCs w:val="0"/>
                <w:color w:val="000000" w:themeColor="text1"/>
                <w:sz w:val="20"/>
                <w:szCs w:val="20"/>
              </w:rPr>
              <w:sym w:font="Wingdings" w:char="F0E0"/>
            </w:r>
            <w:r w:rsidRPr="00197665">
              <w:rPr>
                <w:rFonts w:ascii="Sakkal Majalla" w:hAnsi="Sakkal Majalla" w:cs="Sakkal Majalla"/>
                <w:b/>
                <w:bCs w:val="0"/>
                <w:color w:val="000000" w:themeColor="text1"/>
                <w:sz w:val="28"/>
                <w:szCs w:val="28"/>
                <w:lang w:val="fr-FR"/>
              </w:rPr>
              <w:t xml:space="preserve"> Tous les programmes </w:t>
            </w:r>
            <w:r w:rsidRPr="00197665">
              <w:rPr>
                <w:rFonts w:ascii="Sakkal Majalla" w:hAnsi="Sakkal Majalla" w:cs="Sakkal Majalla"/>
                <w:b/>
                <w:bCs w:val="0"/>
                <w:color w:val="000000" w:themeColor="text1"/>
                <w:sz w:val="28"/>
                <w:szCs w:val="28"/>
              </w:rPr>
              <w:sym w:font="Wingdings" w:char="F0E0"/>
            </w:r>
            <w:r w:rsidRPr="00197665">
              <w:rPr>
                <w:rFonts w:ascii="Sakkal Majalla" w:hAnsi="Sakkal Majalla" w:cs="Sakkal Majalla"/>
                <w:b/>
                <w:bCs w:val="0"/>
                <w:color w:val="000000" w:themeColor="text1"/>
                <w:sz w:val="28"/>
                <w:szCs w:val="28"/>
                <w:lang w:val="fr-FR" w:bidi="ar-DZ"/>
              </w:rPr>
              <w:t>LARP</w:t>
            </w:r>
          </w:p>
          <w:p w:rsidR="00C92861" w:rsidRDefault="00C92861" w:rsidP="00053EED">
            <w:pPr>
              <w:pStyle w:val="Sansinterligne"/>
              <w:ind w:left="360"/>
              <w:rPr>
                <w:rFonts w:ascii="Sakkal Majalla" w:hAnsi="Sakkal Majalla" w:cs="Sakkal Majalla" w:hint="cs"/>
                <w:b/>
                <w:bCs w:val="0"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:rsidR="00356CA0" w:rsidRDefault="00356CA0" w:rsidP="00053EED">
            <w:pPr>
              <w:pStyle w:val="Sansinterligne"/>
              <w:ind w:left="360"/>
              <w:rPr>
                <w:rFonts w:ascii="Sakkal Majalla" w:hAnsi="Sakkal Majalla" w:cs="Sakkal Majalla"/>
                <w:b/>
                <w:bCs w:val="0"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:rsidR="00441384" w:rsidRDefault="00053EED" w:rsidP="00053EED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  <w:r w:rsidRPr="00053EED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val="fr-FR" w:bidi="ar-DZ"/>
              </w:rPr>
              <w:t>إنشاء ملف جديد</w:t>
            </w:r>
          </w:p>
          <w:p w:rsidR="00C84DFA" w:rsidRPr="00053EED" w:rsidRDefault="00C84DFA" w:rsidP="00053EED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إضافة الإشكال </w:t>
            </w:r>
          </w:p>
          <w:p w:rsidR="00C84DFA" w:rsidRPr="00C84DFA" w:rsidRDefault="00053EED" w:rsidP="00C84DFA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b/>
                <w:bCs w:val="0"/>
                <w:color w:val="000000" w:themeColor="text1"/>
                <w:sz w:val="28"/>
                <w:szCs w:val="28"/>
                <w:lang w:val="fr-FR" w:bidi="ar-DZ"/>
              </w:rPr>
            </w:pPr>
            <w:r w:rsidRPr="00053EED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حفظ  الملف</w:t>
            </w:r>
            <w:r>
              <w:rPr>
                <w:rFonts w:ascii="Sakkal Majalla" w:hAnsi="Sakkal Majalla" w:cs="Sakkal Majalla" w:hint="cs"/>
                <w:b/>
                <w:bCs w:val="0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053EED" w:rsidRPr="00C84DFA" w:rsidRDefault="00C84DFA" w:rsidP="00053EED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C84DFA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تنفيذ  البرنامج</w:t>
            </w:r>
          </w:p>
          <w:p w:rsidR="008212C4" w:rsidRPr="00EA05A5" w:rsidRDefault="008212C4" w:rsidP="00441384">
            <w:pPr>
              <w:pStyle w:val="Sansinterligne"/>
              <w:ind w:left="165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A264CF" w:rsidRPr="00EA05A5" w:rsidRDefault="00A264CF" w:rsidP="00EA05A5">
            <w:pPr>
              <w:pStyle w:val="Sansinterligne"/>
              <w:rPr>
                <w:rFonts w:asciiTheme="minorBidi" w:hAnsiTheme="minorBidi"/>
                <w:color w:val="000000" w:themeColor="text1"/>
                <w:sz w:val="36"/>
                <w:szCs w:val="36"/>
                <w:rtl/>
                <w:lang w:bidi="ar-DZ"/>
              </w:rPr>
            </w:pPr>
          </w:p>
          <w:p w:rsidR="00A264CF" w:rsidRPr="00197665" w:rsidRDefault="00A264CF" w:rsidP="00EA05A5">
            <w:pPr>
              <w:pStyle w:val="Sansinterligne"/>
              <w:rPr>
                <w:rFonts w:asciiTheme="minorBidi" w:hAnsiTheme="minorBidi"/>
                <w:color w:val="000000" w:themeColor="text1"/>
                <w:sz w:val="24"/>
                <w:lang w:val="fr-FR" w:bidi="ar-DZ"/>
              </w:rPr>
            </w:pPr>
          </w:p>
        </w:tc>
        <w:tc>
          <w:tcPr>
            <w:tcW w:w="2243" w:type="dxa"/>
            <w:tcBorders>
              <w:bottom w:val="single" w:sz="4" w:space="0" w:color="auto"/>
            </w:tcBorders>
          </w:tcPr>
          <w:p w:rsidR="00A264CF" w:rsidRPr="007F729A" w:rsidRDefault="00A264CF" w:rsidP="00EA05A5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197665" w:rsidRDefault="00197665" w:rsidP="00EA05A5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 w:rsidRPr="00E92B16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التعرف على برنامج </w:t>
            </w:r>
          </w:p>
          <w:p w:rsidR="00197665" w:rsidRDefault="00197665" w:rsidP="00EA05A5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  <w:t>Larp</w:t>
            </w:r>
            <w:r w:rsidR="00441384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97665" w:rsidRDefault="00197665" w:rsidP="00EA05A5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  <w:p w:rsidR="00197665" w:rsidRDefault="00197665" w:rsidP="00EA05A5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197665" w:rsidRDefault="00441384" w:rsidP="00EA05A5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كيفية  تشغيل </w:t>
            </w:r>
            <w:r w:rsidR="00C92861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>برنامج</w:t>
            </w:r>
            <w:r w:rsidR="00197665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  <w:r w:rsidR="00197665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  <w:t>larp</w:t>
            </w:r>
          </w:p>
          <w:p w:rsidR="00197665" w:rsidRDefault="00197665" w:rsidP="00EA05A5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  <w:p w:rsidR="002912CE" w:rsidRDefault="002912CE" w:rsidP="002912CE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C92861" w:rsidRDefault="00C92861" w:rsidP="00C92861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C92861" w:rsidRDefault="00C92861" w:rsidP="00C92861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C92861" w:rsidRDefault="00C92861" w:rsidP="00C92861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C92861" w:rsidRDefault="00C92861" w:rsidP="00C92861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053EED" w:rsidRDefault="00053EED" w:rsidP="00053EED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053EED" w:rsidRDefault="00053EED" w:rsidP="00053EED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  <w:p w:rsidR="00197665" w:rsidRDefault="00197665" w:rsidP="00EA05A5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شرح واجهة البرنامج  </w:t>
            </w:r>
          </w:p>
          <w:p w:rsidR="00197665" w:rsidRDefault="00197665" w:rsidP="00EA05A5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  <w:p w:rsidR="002912CE" w:rsidRDefault="002912CE" w:rsidP="002912CE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  <w:p w:rsidR="00197665" w:rsidRDefault="00197665" w:rsidP="00EA05A5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A264CF" w:rsidRDefault="00A264CF" w:rsidP="00EA05A5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A264CF" w:rsidP="00EA05A5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Default="00A264CF" w:rsidP="00EA05A5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 w:bidi="ar-DZ"/>
              </w:rPr>
            </w:pPr>
          </w:p>
          <w:p w:rsidR="00A264CF" w:rsidRPr="00E92B16" w:rsidRDefault="00A264CF" w:rsidP="00EA05A5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264CF" w:rsidRDefault="00A264CF" w:rsidP="00EA05A5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EA05A5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EA05A5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EA05A5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222634" w:rsidRPr="00AF3F1E" w:rsidRDefault="00222634" w:rsidP="0022263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A264CF" w:rsidRDefault="00A264CF" w:rsidP="00EA05A5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56553E" w:rsidRDefault="00222634" w:rsidP="00222634">
            <w:pPr>
              <w:bidi/>
              <w:rPr>
                <w:rFonts w:ascii="Traditional Arabic" w:hAnsi="Traditional Arabic" w:cs="Traditional Arabic"/>
                <w:rtl/>
                <w:lang w:val="en-US" w:bidi="ar-DZ"/>
              </w:rPr>
            </w:pPr>
            <w:r>
              <w:rPr>
                <w:rFonts w:ascii="Traditional Arabic" w:hAnsi="Traditional Arabic" w:cs="Traditional Arabic"/>
                <w:noProof/>
                <w:rtl/>
                <w:lang w:eastAsia="fr-FR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151765</wp:posOffset>
                  </wp:positionV>
                  <wp:extent cx="790575" cy="2695575"/>
                  <wp:effectExtent l="19050" t="0" r="9525" b="0"/>
                  <wp:wrapThrough wrapText="bothSides">
                    <wp:wrapPolygon edited="0">
                      <wp:start x="-520" y="0"/>
                      <wp:lineTo x="-520" y="21524"/>
                      <wp:lineTo x="21860" y="21524"/>
                      <wp:lineTo x="21860" y="0"/>
                      <wp:lineTo x="-520" y="0"/>
                    </wp:wrapPolygon>
                  </wp:wrapThrough>
                  <wp:docPr id="9" name="Image 2" descr="9b3d5a8c8b30ec5fb30c2b819e68abc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b3d5a8c8b30ec5fb30c2b819e68abc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97AF7" w:rsidTr="00222634">
        <w:trPr>
          <w:trHeight w:val="4329"/>
        </w:trPr>
        <w:tc>
          <w:tcPr>
            <w:tcW w:w="935" w:type="dxa"/>
          </w:tcPr>
          <w:p w:rsidR="002912CE" w:rsidRDefault="002912CE" w:rsidP="00EA05A5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</w:tc>
        <w:tc>
          <w:tcPr>
            <w:tcW w:w="1648" w:type="dxa"/>
          </w:tcPr>
          <w:p w:rsidR="00C84DFA" w:rsidRPr="00C84DFA" w:rsidRDefault="00C84DFA" w:rsidP="00C84DFA">
            <w:pPr>
              <w:pStyle w:val="Paragraphedeliste"/>
              <w:numPr>
                <w:ilvl w:val="0"/>
                <w:numId w:val="1"/>
              </w:numPr>
              <w:tabs>
                <w:tab w:val="left" w:pos="1363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C84DF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الفهم</w:t>
            </w:r>
          </w:p>
          <w:p w:rsidR="002912CE" w:rsidRPr="007F729A" w:rsidRDefault="00C84DFA" w:rsidP="00C84DFA">
            <w:pPr>
              <w:pStyle w:val="Paragraphedeliste"/>
              <w:numPr>
                <w:ilvl w:val="0"/>
                <w:numId w:val="1"/>
              </w:numPr>
              <w:bidi/>
              <w:ind w:right="110"/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  <w:rtl/>
                <w:lang w:bidi="ar-DZ"/>
              </w:rPr>
            </w:pPr>
            <w:r w:rsidRPr="000D476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- التطبيق</w:t>
            </w:r>
          </w:p>
        </w:tc>
        <w:tc>
          <w:tcPr>
            <w:tcW w:w="1721" w:type="dxa"/>
            <w:tcBorders>
              <w:top w:val="single" w:sz="4" w:space="0" w:color="auto"/>
              <w:right w:val="single" w:sz="4" w:space="0" w:color="auto"/>
            </w:tcBorders>
          </w:tcPr>
          <w:p w:rsidR="002912CE" w:rsidRDefault="002912CE" w:rsidP="00EA05A5">
            <w:pPr>
              <w:jc w:val="right"/>
              <w:rPr>
                <w:rFonts w:ascii="Sakkal Majalla" w:hAnsi="Sakkal Majalla" w:cs="Sakkal Majalla"/>
                <w:sz w:val="36"/>
                <w:szCs w:val="36"/>
                <w:lang w:val="en-US"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2912CE" w:rsidRDefault="002912CE" w:rsidP="00C84DFA">
            <w:pPr>
              <w:pStyle w:val="Paragraphedeliste"/>
              <w:ind w:left="360"/>
              <w:jc w:val="center"/>
              <w:rPr>
                <w:rFonts w:ascii="Traditional Arabic" w:hAnsi="Traditional Arabic" w:cs="Traditional Arabic"/>
                <w:noProof/>
                <w:color w:val="000000" w:themeColor="text1"/>
                <w:rtl/>
                <w:lang w:bidi="ar-DZ"/>
              </w:rPr>
            </w:pPr>
          </w:p>
          <w:p w:rsidR="00C84DFA" w:rsidRDefault="00C84DFA" w:rsidP="00C84DFA">
            <w:pPr>
              <w:pStyle w:val="Paragraphedeliste"/>
              <w:ind w:left="360"/>
              <w:jc w:val="center"/>
              <w:rPr>
                <w:rFonts w:ascii="Traditional Arabic" w:hAnsi="Traditional Arabic" w:cs="Traditional Arabic"/>
                <w:noProof/>
                <w:color w:val="000000" w:themeColor="text1"/>
                <w:rtl/>
                <w:lang w:bidi="ar-DZ"/>
              </w:rPr>
            </w:pPr>
          </w:p>
          <w:p w:rsidR="00C84DFA" w:rsidRDefault="00C84DFA" w:rsidP="00C84DFA">
            <w:pPr>
              <w:pStyle w:val="Paragraphedeliste"/>
              <w:ind w:left="360"/>
              <w:jc w:val="center"/>
              <w:rPr>
                <w:rFonts w:ascii="Traditional Arabic" w:hAnsi="Traditional Arabic" w:cs="Traditional Arabic"/>
                <w:noProof/>
                <w:color w:val="000000" w:themeColor="text1"/>
                <w:rtl/>
                <w:lang w:bidi="ar-DZ"/>
              </w:rPr>
            </w:pPr>
          </w:p>
          <w:p w:rsidR="008E2CBD" w:rsidRDefault="008E2CBD" w:rsidP="00C84DFA">
            <w:pPr>
              <w:pStyle w:val="Paragraphedeliste"/>
              <w:ind w:left="360"/>
              <w:jc w:val="center"/>
              <w:rPr>
                <w:rFonts w:ascii="Traditional Arabic" w:hAnsi="Traditional Arabic" w:cs="Traditional Arabic"/>
                <w:noProof/>
                <w:color w:val="000000" w:themeColor="text1"/>
                <w:rtl/>
              </w:rPr>
            </w:pPr>
          </w:p>
          <w:p w:rsidR="008E2CBD" w:rsidRDefault="008E2CBD" w:rsidP="008E2CBD">
            <w:pPr>
              <w:rPr>
                <w:rtl/>
                <w:lang w:val="en-US"/>
              </w:rPr>
            </w:pPr>
          </w:p>
          <w:p w:rsidR="008E2CBD" w:rsidRDefault="008E2CBD" w:rsidP="008E2CBD">
            <w:pPr>
              <w:rPr>
                <w:rtl/>
                <w:lang w:val="en-US"/>
              </w:rPr>
            </w:pPr>
          </w:p>
          <w:p w:rsidR="008E2CBD" w:rsidRDefault="008E2CBD" w:rsidP="008E2CBD">
            <w:pPr>
              <w:rPr>
                <w:rtl/>
                <w:lang w:val="en-US"/>
              </w:rPr>
            </w:pPr>
          </w:p>
          <w:p w:rsidR="00C84DFA" w:rsidRPr="008E2CBD" w:rsidRDefault="008E2CBD" w:rsidP="008E2CBD">
            <w:pPr>
              <w:tabs>
                <w:tab w:val="left" w:pos="1185"/>
              </w:tabs>
              <w:bidi/>
              <w:rPr>
                <w:rFonts w:ascii="Sakkal Majalla" w:hAnsi="Sakkal Majalla" w:cs="Sakkal Majalla"/>
                <w:b/>
                <w:bCs/>
                <w:rtl/>
                <w:lang w:val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r w:rsidRPr="008E2CB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متى نقول التلميذ راسب </w:t>
            </w:r>
            <w:r w:rsidRPr="008E2CB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أو</w:t>
            </w:r>
            <w:r w:rsidRPr="008E2CB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ناجح</w:t>
            </w:r>
          </w:p>
        </w:tc>
        <w:tc>
          <w:tcPr>
            <w:tcW w:w="2878" w:type="dxa"/>
            <w:tcBorders>
              <w:top w:val="single" w:sz="4" w:space="0" w:color="auto"/>
            </w:tcBorders>
          </w:tcPr>
          <w:p w:rsidR="00C84DFA" w:rsidRPr="005B626F" w:rsidRDefault="00C84DFA" w:rsidP="00C84DF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يتبادل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الأفكار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بينهم </w:t>
            </w:r>
          </w:p>
          <w:p w:rsidR="00C84DFA" w:rsidRPr="005B626F" w:rsidRDefault="00C84DFA" w:rsidP="00C84DF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يساعد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 المتقدمين  ف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ي العمل التطبيقي  زميله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المتأخ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</w:t>
            </w:r>
          </w:p>
          <w:p w:rsidR="00C84DFA" w:rsidRPr="00E62363" w:rsidRDefault="00C84DFA" w:rsidP="00C84DF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</w:pPr>
          </w:p>
          <w:p w:rsidR="002912CE" w:rsidRPr="00C84DFA" w:rsidRDefault="002912CE" w:rsidP="000D476D">
            <w:pPr>
              <w:pStyle w:val="Sansinterligne"/>
              <w:rPr>
                <w:rFonts w:asciiTheme="minorBidi" w:hAnsiTheme="minorBidi" w:cstheme="minorBidi"/>
                <w:sz w:val="24"/>
              </w:rPr>
            </w:pPr>
          </w:p>
        </w:tc>
        <w:tc>
          <w:tcPr>
            <w:tcW w:w="3274" w:type="dxa"/>
            <w:tcBorders>
              <w:top w:val="single" w:sz="4" w:space="0" w:color="auto"/>
            </w:tcBorders>
          </w:tcPr>
          <w:p w:rsidR="002912CE" w:rsidRDefault="00053EED" w:rsidP="00EA05A5">
            <w:pPr>
              <w:pStyle w:val="Sansinterligne"/>
              <w:ind w:left="165"/>
              <w:rPr>
                <w:rFonts w:ascii="Sakkal Majalla" w:hAnsi="Sakkal Majalla" w:cs="Sakkal Majalla"/>
                <w:b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</w:pPr>
            <w:r w:rsidRPr="00A264CF">
              <w:rPr>
                <w:rFonts w:ascii="Sakkal Majalla" w:hAnsi="Sakkal Majalla" w:cs="Sakkal Majalla"/>
                <w:b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t>نشاط</w:t>
            </w:r>
            <w:r>
              <w:rPr>
                <w:rFonts w:asciiTheme="minorBidi" w:hAnsiTheme="minorBidi" w:hint="cs"/>
                <w:b/>
                <w:color w:val="000000" w:themeColor="text1"/>
                <w:sz w:val="24"/>
                <w:rtl/>
                <w:lang w:bidi="ar-DZ"/>
              </w:rPr>
              <w:t>1 :</w:t>
            </w:r>
            <w:r w:rsidRPr="00771A6C">
              <w:rPr>
                <w:rFonts w:ascii="Sakkal Majalla" w:hAnsi="Sakkal Majalla" w:cs="Sakkal Majalla"/>
                <w:color w:val="984806" w:themeColor="accent6" w:themeShade="80"/>
                <w:sz w:val="28"/>
                <w:szCs w:val="28"/>
                <w:rtl/>
              </w:rPr>
              <w:t xml:space="preserve"> </w:t>
            </w:r>
            <w:r w:rsidRPr="00EA05A5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 xml:space="preserve">ارسم المخطط الانسيابي الذي يسمح بحساب </w:t>
            </w:r>
            <w:r w:rsidRPr="00EA05A5">
              <w:rPr>
                <w:rFonts w:ascii="Sakkal Majalla" w:hAnsi="Sakkal Majalla" w:cs="Sakkal Majalla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EA05A5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  <w:lang w:bidi="ar-DZ"/>
              </w:rPr>
              <w:t>مجموع عددين</w:t>
            </w:r>
          </w:p>
          <w:p w:rsidR="000D476D" w:rsidRDefault="000D476D" w:rsidP="00EA05A5">
            <w:pPr>
              <w:pStyle w:val="Sansinterligne"/>
              <w:ind w:left="165"/>
              <w:rPr>
                <w:rFonts w:ascii="Sakkal Majalla" w:hAnsi="Sakkal Majalla" w:cs="Sakkal Majalla"/>
                <w:b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</w:pPr>
          </w:p>
          <w:p w:rsidR="009C70A9" w:rsidRDefault="009C70A9" w:rsidP="00EA05A5">
            <w:pPr>
              <w:pStyle w:val="Sansinterligne"/>
              <w:ind w:left="165"/>
              <w:rPr>
                <w:rFonts w:ascii="Sakkal Majalla" w:hAnsi="Sakkal Majalla" w:cs="Sakkal Majalla"/>
                <w:b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t>نشاط 2</w:t>
            </w:r>
            <w:r w:rsidRPr="009C70A9">
              <w:rPr>
                <w:rFonts w:ascii="Sakkal Majalla" w:hAnsi="Sakkal Majalla" w:cs="Sakkal Majalla" w:hint="cs"/>
                <w:b/>
                <w:color w:val="000000" w:themeColor="text1"/>
                <w:sz w:val="28"/>
                <w:szCs w:val="28"/>
                <w:rtl/>
                <w:lang w:bidi="ar-DZ"/>
              </w:rPr>
              <w:t xml:space="preserve">:      أنشئ المخطط الانسيابي الذي يسمح  بحساب مساحة  ومحيط مستطيل </w:t>
            </w:r>
          </w:p>
          <w:p w:rsidR="000D476D" w:rsidRDefault="000D476D" w:rsidP="000D476D">
            <w:pPr>
              <w:pStyle w:val="Sansinterligne"/>
              <w:ind w:left="165"/>
              <w:rPr>
                <w:rFonts w:asciiTheme="minorBidi" w:hAnsiTheme="minorBidi"/>
                <w:b/>
                <w:color w:val="000000" w:themeColor="text1"/>
                <w:sz w:val="24"/>
                <w:rtl/>
                <w:lang w:bidi="ar-DZ"/>
              </w:rPr>
            </w:pPr>
            <w:r w:rsidRPr="000D476D">
              <w:rPr>
                <w:rFonts w:ascii="Sakkal Majalla" w:hAnsi="Sakkal Majalla" w:cs="Sakkal Majalla" w:hint="cs"/>
                <w:b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t>نشاط 3</w:t>
            </w:r>
            <w:r>
              <w:rPr>
                <w:rFonts w:ascii="Sakkal Majalla" w:hAnsi="Sakkal Majalla" w:cs="Sakkal Majalla" w:hint="cs"/>
                <w:b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t xml:space="preserve">:   </w:t>
            </w:r>
            <w:r>
              <w:rPr>
                <w:rFonts w:asciiTheme="minorBidi" w:hAnsiTheme="minorBidi" w:hint="cs"/>
                <w:b/>
                <w:color w:val="000000" w:themeColor="text1"/>
                <w:sz w:val="24"/>
                <w:rtl/>
                <w:lang w:bidi="ar-DZ"/>
              </w:rPr>
              <w:t xml:space="preserve"> ارسم المخطط الانسيابي لحساب </w:t>
            </w:r>
          </w:p>
          <w:p w:rsidR="000D476D" w:rsidRPr="0009511E" w:rsidRDefault="000D476D" w:rsidP="000D476D">
            <w:pPr>
              <w:pStyle w:val="Sansinterligne"/>
              <w:ind w:left="165"/>
              <w:rPr>
                <w:rFonts w:asciiTheme="minorBidi" w:hAnsiTheme="minorBidi"/>
                <w:b/>
                <w:color w:val="000000" w:themeColor="text1"/>
                <w:sz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color w:val="000000" w:themeColor="text1"/>
                <w:sz w:val="28"/>
                <w:szCs w:val="28"/>
                <w:rtl/>
                <w:lang w:bidi="ar-DZ"/>
              </w:rPr>
              <w:t>العمر  في سنة 2024 انطلاق من سنة الميلاد</w:t>
            </w:r>
          </w:p>
          <w:p w:rsidR="000D476D" w:rsidRPr="00A264CF" w:rsidRDefault="000D476D" w:rsidP="000D476D">
            <w:pPr>
              <w:pStyle w:val="Sansinterligne"/>
              <w:ind w:left="165"/>
              <w:rPr>
                <w:rFonts w:ascii="Sakkal Majalla" w:hAnsi="Sakkal Majalla" w:cs="Sakkal Majalla"/>
                <w:b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</w:pPr>
          </w:p>
        </w:tc>
        <w:tc>
          <w:tcPr>
            <w:tcW w:w="2243" w:type="dxa"/>
            <w:tcBorders>
              <w:top w:val="single" w:sz="4" w:space="0" w:color="auto"/>
            </w:tcBorders>
          </w:tcPr>
          <w:p w:rsidR="00053EED" w:rsidRDefault="00053EED" w:rsidP="00053EED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  <w:p w:rsidR="00053EED" w:rsidRDefault="00053EED" w:rsidP="00053EED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  <w:p w:rsidR="00053EED" w:rsidRDefault="00053EED" w:rsidP="00222634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  <w:p w:rsidR="00053EED" w:rsidRPr="00697AF7" w:rsidRDefault="00053EED" w:rsidP="00053EED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val="fr-FR"/>
              </w:rPr>
            </w:pPr>
            <w:r w:rsidRPr="00697AF7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fr-FR" w:bidi="ar-DZ"/>
              </w:rPr>
              <w:t>تطبيقات على</w:t>
            </w:r>
            <w:r w:rsidR="00222634" w:rsidRPr="00697AF7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 الحاسوب في برنامج</w:t>
            </w:r>
            <w:r w:rsidRPr="00697AF7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 </w:t>
            </w:r>
            <w:r w:rsidR="00222634" w:rsidRPr="00697AF7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 </w:t>
            </w:r>
            <w:r w:rsidR="00697AF7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val="fr-FR" w:bidi="ar-DZ"/>
              </w:rPr>
              <w:t xml:space="preserve"> </w:t>
            </w:r>
          </w:p>
          <w:p w:rsidR="00222634" w:rsidRPr="00697AF7" w:rsidRDefault="00222634" w:rsidP="00222634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noProof/>
                <w:sz w:val="24"/>
                <w:szCs w:val="24"/>
                <w:lang w:val="fr-FR"/>
              </w:rPr>
            </w:pPr>
            <w:r w:rsidRPr="00697AF7">
              <w:rPr>
                <w:rFonts w:ascii="Sakkal Majalla" w:hAnsi="Sakkal Majalla" w:cs="Sakkal Majalla"/>
                <w:b/>
                <w:bCs/>
                <w:noProof/>
                <w:sz w:val="24"/>
                <w:szCs w:val="24"/>
                <w:lang w:val="fr-FR" w:bidi="ar-DZ"/>
              </w:rPr>
              <w:t>LARP</w:t>
            </w:r>
          </w:p>
          <w:p w:rsidR="002912CE" w:rsidRPr="005B392B" w:rsidRDefault="002912CE" w:rsidP="00EA05A5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</w:p>
        </w:tc>
        <w:tc>
          <w:tcPr>
            <w:tcW w:w="1782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2912CE" w:rsidRPr="00AF3F1E" w:rsidRDefault="00222634" w:rsidP="00EA05A5">
            <w:pPr>
              <w:tabs>
                <w:tab w:val="left" w:pos="1026"/>
              </w:tabs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222634"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269875</wp:posOffset>
                  </wp:positionV>
                  <wp:extent cx="790575" cy="2181225"/>
                  <wp:effectExtent l="19050" t="0" r="9525" b="0"/>
                  <wp:wrapThrough wrapText="bothSides">
                    <wp:wrapPolygon edited="0">
                      <wp:start x="-520" y="0"/>
                      <wp:lineTo x="-520" y="21506"/>
                      <wp:lineTo x="21860" y="21506"/>
                      <wp:lineTo x="21860" y="0"/>
                      <wp:lineTo x="-520" y="0"/>
                    </wp:wrapPolygon>
                  </wp:wrapThrough>
                  <wp:docPr id="7" name="Image 2" descr="9b3d5a8c8b30ec5fb30c2b819e68abc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b3d5a8c8b30ec5fb30c2b819e68abc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97AF7" w:rsidTr="00222634">
        <w:trPr>
          <w:trHeight w:val="4329"/>
        </w:trPr>
        <w:tc>
          <w:tcPr>
            <w:tcW w:w="935" w:type="dxa"/>
          </w:tcPr>
          <w:p w:rsidR="0009511E" w:rsidRDefault="0009511E" w:rsidP="00EA05A5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10د</w:t>
            </w:r>
          </w:p>
        </w:tc>
        <w:tc>
          <w:tcPr>
            <w:tcW w:w="1648" w:type="dxa"/>
          </w:tcPr>
          <w:p w:rsidR="0009511E" w:rsidRPr="007F729A" w:rsidRDefault="0009511E" w:rsidP="00EA05A5">
            <w:pPr>
              <w:pStyle w:val="Paragraphedeliste"/>
              <w:numPr>
                <w:ilvl w:val="0"/>
                <w:numId w:val="1"/>
              </w:numPr>
              <w:bidi/>
              <w:ind w:right="110"/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</w:rPr>
            </w:pPr>
            <w:r w:rsidRPr="007F729A">
              <w:rPr>
                <w:rFonts w:ascii="Traditional Arabic" w:hAnsi="Traditional Arabic" w:cs="Traditional Arabic" w:hint="cs"/>
                <w:b/>
                <w:bCs/>
                <w:noProof/>
                <w:sz w:val="32"/>
                <w:szCs w:val="32"/>
                <w:rtl/>
                <w:lang w:bidi="ar-DZ"/>
              </w:rPr>
              <w:t>التذكر</w:t>
            </w:r>
          </w:p>
          <w:p w:rsidR="0009511E" w:rsidRPr="007F729A" w:rsidRDefault="0009511E" w:rsidP="00EA05A5">
            <w:pPr>
              <w:pStyle w:val="Paragraphedeliste"/>
              <w:bidi/>
              <w:ind w:left="360" w:right="110"/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</w:tc>
        <w:tc>
          <w:tcPr>
            <w:tcW w:w="1721" w:type="dxa"/>
            <w:tcBorders>
              <w:top w:val="single" w:sz="4" w:space="0" w:color="auto"/>
              <w:right w:val="single" w:sz="4" w:space="0" w:color="auto"/>
            </w:tcBorders>
          </w:tcPr>
          <w:p w:rsidR="0009511E" w:rsidRDefault="0009511E" w:rsidP="00EA05A5">
            <w:pPr>
              <w:jc w:val="right"/>
              <w:rPr>
                <w:rFonts w:ascii="Sakkal Majalla" w:hAnsi="Sakkal Majalla" w:cs="Sakkal Majalla"/>
                <w:sz w:val="36"/>
                <w:szCs w:val="36"/>
                <w:lang w:val="en-US" w:bidi="ar-DZ"/>
              </w:rPr>
            </w:pPr>
          </w:p>
          <w:p w:rsidR="0009511E" w:rsidRPr="00E62363" w:rsidRDefault="0009511E" w:rsidP="00EA05A5">
            <w:pPr>
              <w:ind w:right="180"/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sz w:val="36"/>
                <w:szCs w:val="36"/>
                <w:rtl/>
                <w:lang w:val="en-US" w:bidi="ar-DZ"/>
              </w:rPr>
              <w:t xml:space="preserve">- التعلم التعاوني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09511E" w:rsidRPr="00EA05A5" w:rsidRDefault="0009511E" w:rsidP="00EA05A5">
            <w:pPr>
              <w:jc w:val="right"/>
              <w:rPr>
                <w:rFonts w:ascii="Traditional Arabic" w:hAnsi="Traditional Arabic" w:cs="Traditional Arabic"/>
                <w:noProof/>
                <w:color w:val="000000" w:themeColor="text1"/>
                <w:rtl/>
              </w:rPr>
            </w:pPr>
            <w:r>
              <w:rPr>
                <w:rFonts w:ascii="Traditional Arabic" w:hAnsi="Traditional Arabic" w:cs="Traditional Arabic" w:hint="cs"/>
                <w:noProof/>
                <w:color w:val="000000" w:themeColor="text1"/>
                <w:rtl/>
              </w:rPr>
              <w:t xml:space="preserve">- </w:t>
            </w:r>
            <w:r w:rsidRPr="00EA05A5">
              <w:rPr>
                <w:rFonts w:ascii="Traditional Arabic" w:hAnsi="Traditional Arabic" w:cs="Traditional Arabic" w:hint="cs"/>
                <w:b/>
                <w:bCs/>
                <w:noProof/>
                <w:color w:val="000000" w:themeColor="text1"/>
                <w:sz w:val="28"/>
                <w:szCs w:val="28"/>
                <w:rtl/>
                <w:lang w:val="en-US" w:bidi="ar-DZ"/>
              </w:rPr>
              <w:t>ارسم المخطط الانسابي</w:t>
            </w:r>
          </w:p>
        </w:tc>
        <w:tc>
          <w:tcPr>
            <w:tcW w:w="2878" w:type="dxa"/>
            <w:tcBorders>
              <w:top w:val="single" w:sz="4" w:space="0" w:color="auto"/>
            </w:tcBorders>
          </w:tcPr>
          <w:p w:rsidR="0009511E" w:rsidRPr="00271CAA" w:rsidRDefault="0009511E" w:rsidP="000D476D">
            <w:pPr>
              <w:pStyle w:val="Sansinterligne"/>
              <w:rPr>
                <w:rFonts w:asciiTheme="minorBidi" w:hAnsiTheme="minorBidi" w:cstheme="minorBidi"/>
                <w:sz w:val="24"/>
              </w:rPr>
            </w:pPr>
          </w:p>
          <w:p w:rsidR="0009511E" w:rsidRPr="00271CAA" w:rsidRDefault="0009511E" w:rsidP="00EA05A5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color w:val="FF0000"/>
                <w:sz w:val="24"/>
              </w:rPr>
            </w:pPr>
            <w:r w:rsidRPr="003E7C17">
              <w:rPr>
                <w:rFonts w:ascii="Sakkal Majalla" w:hAnsi="Sakkal Majalla" w:cs="Sakkal Majalla"/>
                <w:b/>
                <w:sz w:val="28"/>
                <w:szCs w:val="28"/>
                <w:rtl/>
              </w:rPr>
              <w:t>محاولة الإجابة على السؤال</w:t>
            </w:r>
          </w:p>
          <w:p w:rsidR="0009511E" w:rsidRPr="007F729A" w:rsidRDefault="0009511E" w:rsidP="00EA05A5">
            <w:pPr>
              <w:pStyle w:val="Sansinterligne"/>
              <w:ind w:left="360"/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</w:p>
        </w:tc>
        <w:tc>
          <w:tcPr>
            <w:tcW w:w="3274" w:type="dxa"/>
            <w:tcBorders>
              <w:top w:val="single" w:sz="4" w:space="0" w:color="auto"/>
            </w:tcBorders>
          </w:tcPr>
          <w:p w:rsidR="0009511E" w:rsidRDefault="0009511E" w:rsidP="000D476D">
            <w:pPr>
              <w:pStyle w:val="Sansinterligne"/>
              <w:rPr>
                <w:color w:val="FF0000"/>
                <w:rtl/>
                <w:lang w:bidi="ar-DZ"/>
              </w:rPr>
            </w:pPr>
          </w:p>
          <w:p w:rsidR="0009511E" w:rsidRDefault="0009511E" w:rsidP="00EA05A5">
            <w:pPr>
              <w:pStyle w:val="Sansinterligne"/>
              <w:ind w:left="165"/>
              <w:rPr>
                <w:color w:val="FF0000"/>
                <w:rtl/>
                <w:lang w:bidi="ar-DZ"/>
              </w:rPr>
            </w:pPr>
          </w:p>
          <w:p w:rsidR="000D476D" w:rsidRPr="00356CA0" w:rsidRDefault="0009511E" w:rsidP="000D476D">
            <w:pPr>
              <w:pStyle w:val="Sansinterligne"/>
              <w:ind w:left="165"/>
              <w:rPr>
                <w:rFonts w:ascii="Sakkal Majalla" w:hAnsi="Sakkal Majalla" w:cs="Sakkal Majalla"/>
                <w:b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color w:val="000000" w:themeColor="text1"/>
                <w:sz w:val="24"/>
                <w:rtl/>
                <w:lang w:bidi="ar-DZ"/>
              </w:rPr>
              <w:t>:</w:t>
            </w:r>
            <w:r w:rsidR="000D476D" w:rsidRPr="00EA05A5">
              <w:rPr>
                <w:rFonts w:ascii="Sakkal Majalla" w:hAnsi="Sakkal Majalla" w:cs="Sakkal Majalla"/>
                <w:b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Pr="00EA05A5">
              <w:rPr>
                <w:rFonts w:ascii="Sakkal Majalla" w:hAnsi="Sakkal Majalla" w:cs="Sakkal Majalla"/>
                <w:b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t>نشاط</w:t>
            </w:r>
            <w:r w:rsidRPr="00EA05A5">
              <w:rPr>
                <w:rFonts w:asciiTheme="minorBidi" w:hAnsiTheme="minorBidi" w:hint="cs"/>
                <w:b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Pr="00EA05A5">
              <w:rPr>
                <w:rFonts w:asciiTheme="minorBidi" w:hAnsiTheme="minorBidi" w:hint="cs"/>
                <w:b/>
                <w:color w:val="000000" w:themeColor="text1"/>
                <w:sz w:val="24"/>
                <w:highlight w:val="yellow"/>
                <w:rtl/>
                <w:lang w:bidi="ar-DZ"/>
              </w:rPr>
              <w:t>6</w:t>
            </w:r>
            <w:r>
              <w:rPr>
                <w:rFonts w:asciiTheme="minorBidi" w:hAnsiTheme="minorBidi" w:hint="cs"/>
                <w:b/>
                <w:color w:val="000000" w:themeColor="text1"/>
                <w:sz w:val="24"/>
                <w:rtl/>
                <w:lang w:bidi="ar-DZ"/>
              </w:rPr>
              <w:t xml:space="preserve"> : </w:t>
            </w:r>
            <w:r w:rsidRPr="00356CA0">
              <w:rPr>
                <w:rFonts w:ascii="Sakkal Majalla" w:hAnsi="Sakkal Majalla" w:cs="Sakkal Majalla"/>
                <w:b/>
                <w:color w:val="000000" w:themeColor="text1"/>
                <w:sz w:val="28"/>
                <w:szCs w:val="28"/>
                <w:rtl/>
                <w:lang w:bidi="ar-DZ"/>
              </w:rPr>
              <w:t>ارسم المخطط الانسيابي لحساب المعدل السنوي انطلاقا من المعدلات الفصلية</w:t>
            </w:r>
          </w:p>
          <w:p w:rsidR="00222634" w:rsidRPr="00356CA0" w:rsidRDefault="000D476D" w:rsidP="000D476D">
            <w:pPr>
              <w:pStyle w:val="Sansinterligne"/>
              <w:ind w:left="165"/>
              <w:rPr>
                <w:rFonts w:ascii="Sakkal Majalla" w:hAnsi="Sakkal Majalla" w:cs="Sakkal Majalla"/>
                <w:color w:val="FF0000"/>
                <w:sz w:val="24"/>
                <w:szCs w:val="28"/>
                <w:lang w:bidi="ar-DZ"/>
              </w:rPr>
            </w:pPr>
            <w:r w:rsidRPr="00356CA0">
              <w:rPr>
                <w:rFonts w:ascii="Sakkal Majalla" w:hAnsi="Sakkal Majalla" w:cs="Sakkal Majalla"/>
                <w:b/>
                <w:color w:val="000000" w:themeColor="text1"/>
                <w:sz w:val="28"/>
                <w:szCs w:val="28"/>
                <w:rtl/>
                <w:lang w:bidi="ar-DZ"/>
              </w:rPr>
              <w:t>مع إظهار عبارة  راسب أو ناجح</w:t>
            </w:r>
            <w:r w:rsidR="0009511E" w:rsidRPr="00356CA0">
              <w:rPr>
                <w:rFonts w:ascii="Sakkal Majalla" w:hAnsi="Sakkal Majalla" w:cs="Sakkal Majalla"/>
                <w:b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  <w:p w:rsidR="00222634" w:rsidRPr="00356CA0" w:rsidRDefault="00222634" w:rsidP="00222634">
            <w:pPr>
              <w:rPr>
                <w:rFonts w:ascii="Sakkal Majalla" w:hAnsi="Sakkal Majalla" w:cs="Sakkal Majalla"/>
                <w:sz w:val="24"/>
                <w:szCs w:val="24"/>
                <w:lang w:val="en-US" w:eastAsia="en-US" w:bidi="ar-DZ"/>
              </w:rPr>
            </w:pPr>
          </w:p>
          <w:p w:rsidR="00222634" w:rsidRPr="00222634" w:rsidRDefault="00222634" w:rsidP="00222634">
            <w:pPr>
              <w:rPr>
                <w:lang w:val="en-US" w:eastAsia="en-US" w:bidi="ar-DZ"/>
              </w:rPr>
            </w:pPr>
          </w:p>
          <w:p w:rsidR="0009511E" w:rsidRPr="00222634" w:rsidRDefault="0009511E" w:rsidP="00222634">
            <w:pPr>
              <w:rPr>
                <w:lang w:val="en-US" w:eastAsia="en-US" w:bidi="ar-DZ"/>
              </w:rPr>
            </w:pPr>
          </w:p>
        </w:tc>
        <w:tc>
          <w:tcPr>
            <w:tcW w:w="2243" w:type="dxa"/>
            <w:tcBorders>
              <w:top w:val="single" w:sz="4" w:space="0" w:color="auto"/>
            </w:tcBorders>
          </w:tcPr>
          <w:p w:rsidR="0009511E" w:rsidRPr="005B392B" w:rsidRDefault="0009511E" w:rsidP="00EA05A5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</w:p>
          <w:p w:rsidR="0009511E" w:rsidRPr="005B392B" w:rsidRDefault="0009511E" w:rsidP="00EA05A5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  <w:t>التطبيق على الحاسوب</w:t>
            </w:r>
          </w:p>
          <w:p w:rsidR="0009511E" w:rsidRDefault="0009511E" w:rsidP="00EA05A5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  <w:t>نشاط صفي او لاصفي</w:t>
            </w:r>
          </w:p>
          <w:p w:rsidR="0009511E" w:rsidRDefault="0009511E" w:rsidP="00EA05A5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09511E" w:rsidRDefault="0009511E" w:rsidP="00EA05A5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09511E" w:rsidRDefault="0009511E" w:rsidP="00EA05A5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09511E" w:rsidRPr="007F729A" w:rsidRDefault="0009511E" w:rsidP="00EA05A5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</w:tc>
        <w:tc>
          <w:tcPr>
            <w:tcW w:w="1782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09511E" w:rsidRDefault="0009511E" w:rsidP="00EA05A5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noProof/>
                <w:rtl/>
              </w:rPr>
            </w:pPr>
            <w:r w:rsidRPr="0022263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مرحلة التقويم</w:t>
            </w:r>
          </w:p>
          <w:p w:rsidR="0009511E" w:rsidRDefault="00222634" w:rsidP="00EA05A5">
            <w:pPr>
              <w:tabs>
                <w:tab w:val="left" w:pos="1026"/>
              </w:tabs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53975</wp:posOffset>
                  </wp:positionV>
                  <wp:extent cx="874395" cy="480060"/>
                  <wp:effectExtent l="171450" t="133350" r="363855" b="300990"/>
                  <wp:wrapNone/>
                  <wp:docPr id="13" name="Image 4" descr="81695756ee31f88644904281c03ade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695756ee31f88644904281c03ade56.jpg"/>
                          <pic:cNvPicPr/>
                        </pic:nvPicPr>
                        <pic:blipFill>
                          <a:blip r:embed="rId13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395" cy="48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09511E" w:rsidRDefault="00491991" w:rsidP="00EA05A5">
            <w:pPr>
              <w:tabs>
                <w:tab w:val="left" w:pos="1026"/>
              </w:tabs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491991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-257356</wp:posOffset>
                  </wp:positionH>
                  <wp:positionV relativeFrom="paragraph">
                    <wp:posOffset>4025719</wp:posOffset>
                  </wp:positionV>
                  <wp:extent cx="988695" cy="480060"/>
                  <wp:effectExtent l="171450" t="133350" r="364422" b="300990"/>
                  <wp:wrapNone/>
                  <wp:docPr id="4" name="Image 4" descr="81695756ee31f88644904281c03ade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695756ee31f88644904281c03ade56.jpg"/>
                          <pic:cNvPicPr/>
                        </pic:nvPicPr>
                        <pic:blipFill>
                          <a:blip r:embed="rId13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128" cy="48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DA1E5E" w:rsidRPr="00DA1E5E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-257356</wp:posOffset>
                  </wp:positionH>
                  <wp:positionV relativeFrom="paragraph">
                    <wp:posOffset>4025719</wp:posOffset>
                  </wp:positionV>
                  <wp:extent cx="988695" cy="480060"/>
                  <wp:effectExtent l="171450" t="133350" r="364422" b="300990"/>
                  <wp:wrapNone/>
                  <wp:docPr id="3" name="Image 4" descr="81695756ee31f88644904281c03ade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695756ee31f88644904281c03ade56.jpg"/>
                          <pic:cNvPicPr/>
                        </pic:nvPicPr>
                        <pic:blipFill>
                          <a:blip r:embed="rId13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128" cy="48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DA1E5E" w:rsidRPr="00DA1E5E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lang w:eastAsia="fr-FR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-257356</wp:posOffset>
                  </wp:positionH>
                  <wp:positionV relativeFrom="paragraph">
                    <wp:posOffset>4025719</wp:posOffset>
                  </wp:positionV>
                  <wp:extent cx="988695" cy="480060"/>
                  <wp:effectExtent l="171450" t="133350" r="364422" b="300990"/>
                  <wp:wrapNone/>
                  <wp:docPr id="5" name="Image 4" descr="81695756ee31f88644904281c03ade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695756ee31f88644904281c03ade56.jpg"/>
                          <pic:cNvPicPr/>
                        </pic:nvPicPr>
                        <pic:blipFill>
                          <a:blip r:embed="rId13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128" cy="48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222634" w:rsidRDefault="00222634" w:rsidP="003803A5">
            <w:pPr>
              <w:tabs>
                <w:tab w:val="left" w:pos="1026"/>
              </w:tabs>
              <w:jc w:val="center"/>
              <w:rPr>
                <w:rFonts w:ascii="Traditional Arabic" w:hAnsi="Traditional Arabic" w:cs="Traditional Arabic"/>
                <w:noProof/>
                <w:rtl/>
              </w:rPr>
            </w:pPr>
            <w:r w:rsidRPr="00222634">
              <w:rPr>
                <w:rFonts w:ascii="Traditional Arabic" w:hAnsi="Traditional Arabic" w:cs="Traditional Arabic"/>
                <w:noProof/>
              </w:rPr>
              <w:drawing>
                <wp:inline distT="0" distB="0" distL="0" distR="0">
                  <wp:extent cx="817240" cy="619125"/>
                  <wp:effectExtent l="19050" t="0" r="1910" b="0"/>
                  <wp:docPr id="14" name="Image 2" descr="280205e1d9c959499818bce7491fa3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0205e1d9c959499818bce7491fa308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557" cy="61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634" w:rsidRPr="00222634" w:rsidRDefault="00222634" w:rsidP="00222634">
            <w:pPr>
              <w:rPr>
                <w:rFonts w:ascii="Traditional Arabic" w:hAnsi="Traditional Arabic" w:cs="Traditional Arabic"/>
                <w:rtl/>
              </w:rPr>
            </w:pPr>
          </w:p>
          <w:p w:rsidR="00222634" w:rsidRDefault="00222634" w:rsidP="00222634">
            <w:pPr>
              <w:rPr>
                <w:rFonts w:ascii="Traditional Arabic" w:hAnsi="Traditional Arabic" w:cs="Traditional Arabic"/>
                <w:rtl/>
              </w:rPr>
            </w:pPr>
          </w:p>
          <w:p w:rsidR="00222634" w:rsidRDefault="00222634" w:rsidP="00222634">
            <w:pPr>
              <w:rPr>
                <w:rFonts w:ascii="Traditional Arabic" w:hAnsi="Traditional Arabic" w:cs="Traditional Arabic"/>
                <w:rtl/>
              </w:rPr>
            </w:pPr>
          </w:p>
          <w:p w:rsidR="0009511E" w:rsidRPr="00222634" w:rsidRDefault="0009511E" w:rsidP="00222634">
            <w:pPr>
              <w:rPr>
                <w:rFonts w:ascii="Traditional Arabic" w:hAnsi="Traditional Arabic" w:cs="Traditional Arabic"/>
                <w:rtl/>
              </w:rPr>
            </w:pPr>
          </w:p>
        </w:tc>
      </w:tr>
    </w:tbl>
    <w:p w:rsidR="00232190" w:rsidRDefault="00222634" w:rsidP="007F729A">
      <w:pPr>
        <w:jc w:val="right"/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-2400300</wp:posOffset>
            </wp:positionV>
            <wp:extent cx="7609840" cy="10715625"/>
            <wp:effectExtent l="1581150" t="0" r="1553210" b="0"/>
            <wp:wrapNone/>
            <wp:docPr id="17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984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758" w:rsidRPr="00FD077C" w:rsidRDefault="00FD077C" w:rsidP="00FD077C">
      <w:pPr>
        <w:ind w:right="5940"/>
        <w:jc w:val="right"/>
        <w:rPr>
          <w:rtl/>
        </w:rPr>
        <w:sectPr w:rsidR="00027758" w:rsidRPr="00FD077C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</w:p>
    <w:p w:rsidR="008F5B8B" w:rsidRPr="0068189D" w:rsidRDefault="008F5B8B" w:rsidP="0068189D">
      <w:pPr>
        <w:tabs>
          <w:tab w:val="left" w:pos="12225"/>
        </w:tabs>
      </w:pPr>
    </w:p>
    <w:sectPr w:rsidR="008F5B8B" w:rsidRPr="0068189D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649" w:rsidRDefault="004F3649" w:rsidP="007B08D9">
      <w:pPr>
        <w:spacing w:after="0" w:line="240" w:lineRule="auto"/>
      </w:pPr>
      <w:r>
        <w:separator/>
      </w:r>
    </w:p>
  </w:endnote>
  <w:endnote w:type="continuationSeparator" w:id="1">
    <w:p w:rsidR="004F3649" w:rsidRDefault="004F3649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miri">
    <w:altName w:val="Courier New"/>
    <w:charset w:val="00"/>
    <w:family w:val="auto"/>
    <w:pitch w:val="variable"/>
    <w:sig w:usb0="00000000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649" w:rsidRDefault="004F3649" w:rsidP="007B08D9">
      <w:pPr>
        <w:spacing w:after="0" w:line="240" w:lineRule="auto"/>
      </w:pPr>
      <w:r>
        <w:separator/>
      </w:r>
    </w:p>
  </w:footnote>
  <w:footnote w:type="continuationSeparator" w:id="1">
    <w:p w:rsidR="004F3649" w:rsidRDefault="004F3649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3A5" w:rsidRDefault="003803A5">
    <w:pPr>
      <w:pStyle w:val="En-tte"/>
    </w:pPr>
  </w:p>
  <w:p w:rsidR="003803A5" w:rsidRDefault="003803A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E1B7A"/>
    <w:multiLevelType w:val="hybridMultilevel"/>
    <w:tmpl w:val="AA88C1E0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F6E61"/>
    <w:multiLevelType w:val="hybridMultilevel"/>
    <w:tmpl w:val="372033C0"/>
    <w:lvl w:ilvl="0" w:tplc="A2064132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>
    <w:nsid w:val="77BA6E8B"/>
    <w:multiLevelType w:val="hybridMultilevel"/>
    <w:tmpl w:val="83165D8E"/>
    <w:lvl w:ilvl="0" w:tplc="875A0B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7890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27758"/>
    <w:rsid w:val="00053EED"/>
    <w:rsid w:val="0009511E"/>
    <w:rsid w:val="000A32B7"/>
    <w:rsid w:val="000D476D"/>
    <w:rsid w:val="000E42E6"/>
    <w:rsid w:val="00197665"/>
    <w:rsid w:val="001D0F16"/>
    <w:rsid w:val="00222634"/>
    <w:rsid w:val="00232190"/>
    <w:rsid w:val="00260927"/>
    <w:rsid w:val="00271CAA"/>
    <w:rsid w:val="002912CE"/>
    <w:rsid w:val="00292C59"/>
    <w:rsid w:val="002E3F75"/>
    <w:rsid w:val="002F38B9"/>
    <w:rsid w:val="0030741D"/>
    <w:rsid w:val="0031747C"/>
    <w:rsid w:val="00356CA0"/>
    <w:rsid w:val="003803A5"/>
    <w:rsid w:val="003E7777"/>
    <w:rsid w:val="003E7C17"/>
    <w:rsid w:val="003F59E1"/>
    <w:rsid w:val="00433AF6"/>
    <w:rsid w:val="00441384"/>
    <w:rsid w:val="00490006"/>
    <w:rsid w:val="00491991"/>
    <w:rsid w:val="004A6B46"/>
    <w:rsid w:val="004C0302"/>
    <w:rsid w:val="004F3649"/>
    <w:rsid w:val="005004F4"/>
    <w:rsid w:val="0052188B"/>
    <w:rsid w:val="0053584B"/>
    <w:rsid w:val="0056553E"/>
    <w:rsid w:val="00592BEA"/>
    <w:rsid w:val="005B392B"/>
    <w:rsid w:val="005B5663"/>
    <w:rsid w:val="005B626F"/>
    <w:rsid w:val="0068189D"/>
    <w:rsid w:val="006931D8"/>
    <w:rsid w:val="00697AF7"/>
    <w:rsid w:val="006A673D"/>
    <w:rsid w:val="006A6902"/>
    <w:rsid w:val="00713343"/>
    <w:rsid w:val="00771A6C"/>
    <w:rsid w:val="00772A4F"/>
    <w:rsid w:val="00777FA0"/>
    <w:rsid w:val="007B08D9"/>
    <w:rsid w:val="007B53A9"/>
    <w:rsid w:val="007F5064"/>
    <w:rsid w:val="007F729A"/>
    <w:rsid w:val="008212C4"/>
    <w:rsid w:val="0083073A"/>
    <w:rsid w:val="00837927"/>
    <w:rsid w:val="00853E0D"/>
    <w:rsid w:val="00876E41"/>
    <w:rsid w:val="0088174B"/>
    <w:rsid w:val="008E2CBD"/>
    <w:rsid w:val="008F133C"/>
    <w:rsid w:val="008F5B8B"/>
    <w:rsid w:val="0092674D"/>
    <w:rsid w:val="00932810"/>
    <w:rsid w:val="00970D67"/>
    <w:rsid w:val="009A1291"/>
    <w:rsid w:val="009A485B"/>
    <w:rsid w:val="009C70A9"/>
    <w:rsid w:val="009D61D0"/>
    <w:rsid w:val="00A264CF"/>
    <w:rsid w:val="00A304F2"/>
    <w:rsid w:val="00A770AB"/>
    <w:rsid w:val="00A86868"/>
    <w:rsid w:val="00AB10A0"/>
    <w:rsid w:val="00AB1E97"/>
    <w:rsid w:val="00AE6D02"/>
    <w:rsid w:val="00AF3F1E"/>
    <w:rsid w:val="00AF4203"/>
    <w:rsid w:val="00AF557D"/>
    <w:rsid w:val="00B16C34"/>
    <w:rsid w:val="00B83CEC"/>
    <w:rsid w:val="00C022AB"/>
    <w:rsid w:val="00C84DFA"/>
    <w:rsid w:val="00C92861"/>
    <w:rsid w:val="00D12773"/>
    <w:rsid w:val="00D2483A"/>
    <w:rsid w:val="00D25FDB"/>
    <w:rsid w:val="00D44ACD"/>
    <w:rsid w:val="00D62740"/>
    <w:rsid w:val="00D854B6"/>
    <w:rsid w:val="00DA1E5E"/>
    <w:rsid w:val="00DB6F76"/>
    <w:rsid w:val="00DF18AF"/>
    <w:rsid w:val="00E34E1A"/>
    <w:rsid w:val="00E62363"/>
    <w:rsid w:val="00E92B16"/>
    <w:rsid w:val="00EA05A5"/>
    <w:rsid w:val="00EB4EFC"/>
    <w:rsid w:val="00F02005"/>
    <w:rsid w:val="00F61506"/>
    <w:rsid w:val="00F67AFA"/>
    <w:rsid w:val="00FD077C"/>
    <w:rsid w:val="00FD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13905-49AB-466B-B4FE-1FA9B92B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29</TotalTime>
  <Pages>5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pc</cp:lastModifiedBy>
  <cp:revision>13</cp:revision>
  <dcterms:created xsi:type="dcterms:W3CDTF">2024-11-22T12:30:00Z</dcterms:created>
  <dcterms:modified xsi:type="dcterms:W3CDTF">2024-11-22T13:00:00Z</dcterms:modified>
</cp:coreProperties>
</file>