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AB10A0">
        <w:tc>
          <w:tcPr>
            <w:tcW w:w="5353" w:type="dxa"/>
            <w:shd w:val="clear" w:color="auto" w:fill="FDE9D9" w:themeFill="accent6" w:themeFillTint="33"/>
          </w:tcPr>
          <w:p w:rsidR="00837927" w:rsidRPr="002E3E5E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8C3907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proofErr w:type="spellStart"/>
            <w:r w:rsidR="002E3E5E" w:rsidRPr="008C3907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</w:t>
            </w:r>
            <w:r w:rsidR="002E3E5E" w:rsidRPr="008C3907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مي</w:t>
            </w:r>
            <w:proofErr w:type="spellEnd"/>
            <w:r w:rsidR="002E3E5E" w:rsidRPr="008C3907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val="en-US" w:bidi="ar-DZ"/>
              </w:rPr>
              <w:t xml:space="preserve"> الثاني   </w:t>
            </w:r>
            <w:r w:rsidR="002E3E5E">
              <w:rPr>
                <w:rFonts w:ascii="Sakkal Majalla" w:hAnsi="Sakkal Majalla" w:cs="Sakkal Majalla" w:hint="cs"/>
                <w:b/>
                <w:bCs/>
                <w:color w:val="00B0F0"/>
                <w:rtl/>
                <w:lang w:val="en-US" w:bidi="ar-DZ"/>
              </w:rPr>
              <w:t>:</w:t>
            </w:r>
            <w:r w:rsidR="002E3E5E" w:rsidRPr="008C3907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val="en-US" w:bidi="ar-DZ"/>
              </w:rPr>
              <w:t xml:space="preserve">  </w:t>
            </w:r>
            <w:r w:rsidR="002E3E5E" w:rsidRPr="008C3907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>المخططات الانسيابية والخوارزميات</w:t>
            </w:r>
          </w:p>
          <w:p w:rsidR="00837927" w:rsidRPr="00FD077C" w:rsidRDefault="00837927" w:rsidP="002E3E5E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ـــــوحدة</w:t>
            </w:r>
            <w:proofErr w:type="gramEnd"/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 الـــــتعليمية </w:t>
            </w:r>
            <w:r w:rsidR="002E3E5E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5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2E3E5E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التعليمات الأساسية </w:t>
            </w:r>
          </w:p>
          <w:p w:rsidR="00837927" w:rsidRPr="007E0BBF" w:rsidRDefault="00837927" w:rsidP="00837927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6377F1">
              <w:rPr>
                <w:rFonts w:ascii="Sakkal Majalla" w:hAnsi="Sakkal Majalla" w:cs="Sakkal Majalla"/>
                <w:b/>
                <w:bCs/>
                <w:rtl/>
              </w:rPr>
              <w:t xml:space="preserve">سبورة بیضاء + قلم خاص+ الكتاب المدرسي + جهاز العرض الرقمي </w:t>
            </w:r>
            <w:r w:rsidR="004C0302" w:rsidRPr="006377F1">
              <w:rPr>
                <w:rFonts w:ascii="Sakkal Majalla" w:hAnsi="Sakkal Majalla" w:cs="Sakkal Majalla" w:hint="cs"/>
                <w:b/>
                <w:bCs/>
                <w:rtl/>
              </w:rPr>
              <w:t>إن</w:t>
            </w:r>
            <w:r w:rsidRPr="006377F1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="004C0302" w:rsidRPr="006377F1">
              <w:rPr>
                <w:rFonts w:ascii="Sakkal Majalla" w:hAnsi="Sakkal Majalla" w:cs="Sakkal Majalla" w:hint="cs"/>
                <w:b/>
                <w:bCs/>
                <w:rtl/>
              </w:rPr>
              <w:t>أمكن</w:t>
            </w:r>
            <w:r w:rsidRPr="006377F1">
              <w:rPr>
                <w:rFonts w:ascii="Sakkal Majalla" w:hAnsi="Sakkal Majalla" w:cs="Sakkal Majalla"/>
                <w:b/>
                <w:bCs/>
                <w:rtl/>
              </w:rPr>
              <w:t>+ حاسوب.</w:t>
            </w:r>
          </w:p>
          <w:p w:rsidR="00837927" w:rsidRDefault="00837927" w:rsidP="00A43439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proofErr w:type="gramEnd"/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:</w:t>
            </w:r>
            <w:r w:rsidR="00E34E1A"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2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ساعة</w:t>
            </w:r>
          </w:p>
          <w:p w:rsidR="006E7CCF" w:rsidRPr="006E7CCF" w:rsidRDefault="006E7CCF" w:rsidP="006E7CCF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  <w:proofErr w:type="spellStart"/>
            <w:r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الاهداف</w:t>
            </w:r>
            <w:proofErr w:type="spellEnd"/>
            <w:r w:rsidRPr="006E7CC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التعليمية </w:t>
            </w:r>
            <w:r w:rsidRPr="00260B9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: التعرف على التعليمة التكرارية وأنواعها </w:t>
            </w:r>
          </w:p>
        </w:tc>
        <w:tc>
          <w:tcPr>
            <w:tcW w:w="5988" w:type="dxa"/>
          </w:tcPr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سعاد </w:t>
            </w:r>
            <w:proofErr w:type="spellStart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بوترعي</w:t>
            </w:r>
            <w:proofErr w:type="spellEnd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2041A" w:rsidRPr="006E7CCF" w:rsidRDefault="00837927" w:rsidP="00A43439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proofErr w:type="gramStart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</w:t>
            </w:r>
            <w:proofErr w:type="gramEnd"/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يتعرف على التعليمات الأساسية في الخوارزميات </w:t>
            </w:r>
          </w:p>
          <w:p w:rsidR="007E0BBF" w:rsidRPr="007E0BBF" w:rsidRDefault="007E0BBF" w:rsidP="007E0BBF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proofErr w:type="gramStart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</w:t>
            </w:r>
            <w:proofErr w:type="gramEnd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AE408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pict>
          <v:roundrect id="Rectangle à coins arrondis 1" o:spid="_x0000_s1026" style="position:absolute;margin-left:205.65pt;margin-top:-66.7pt;width:294.15pt;height:105.9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<v:stroke linestyle="thickThin" joinstyle="miter" endcap="square"/>
            <v:shadow color="#868686"/>
            <v:textbox style="mso-next-textbox:#Rectangle à coins arrondis 1">
              <w:txbxContent>
                <w:p w:rsidR="00027758" w:rsidRPr="00260B91" w:rsidRDefault="00AE4080" w:rsidP="00FB2640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r w:rsidRPr="00AE4080">
                    <w:rPr>
                      <w:rFonts w:ascii="Amiri" w:hAnsi="Amiri" w:cs="Amiri"/>
                      <w:color w:val="00B0F0"/>
                      <w:sz w:val="36"/>
                      <w:szCs w:val="3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30.55pt;height:29.75pt" fillcolor="#369" strokecolor="#b6dde8 [1304]">
                        <v:shadow on="t" color="#b2b2b2" opacity="52429f" offset="3pt"/>
                        <v:textpath style="font-family:&quot;Times New Roman&quot;;v-text-kern:t" trim="t" fitpath="t" string="مذكرة تربوية  نظرية "/>
                      </v:shape>
                    </w:pict>
                  </w:r>
                  <w:r w:rsidR="002E3E5E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الوحدة التعل</w:t>
                  </w:r>
                  <w:r w:rsidR="002E3E5E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ي</w:t>
                  </w:r>
                  <w:r w:rsidR="002E3E5E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م</w:t>
                  </w:r>
                  <w:r w:rsidR="007E0BBF" w:rsidRPr="00FB2640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="00FB2640" w:rsidRPr="00FB2640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 xml:space="preserve">: </w:t>
                  </w:r>
                  <w:proofErr w:type="gramStart"/>
                  <w:r w:rsidR="00FB2640" w:rsidRPr="00260B91">
                    <w:rPr>
                      <w:rFonts w:ascii="Sakkal Majalla" w:hAnsi="Sakkal Majalla" w:cs="Sakkal Majalla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</w:t>
                  </w:r>
                  <w:r w:rsidR="00FB2640" w:rsidRPr="00260B91">
                    <w:rPr>
                      <w:rFonts w:ascii="Sakkal Majalla" w:hAnsi="Sakkal Majalla" w:cs="Sakkal Majalla" w:hint="cs"/>
                      <w:b/>
                      <w:bCs/>
                      <w:sz w:val="36"/>
                      <w:szCs w:val="36"/>
                      <w:rtl/>
                      <w:lang w:val="en-US" w:bidi="ar-DZ"/>
                    </w:rPr>
                    <w:t>تعليمة</w:t>
                  </w:r>
                  <w:proofErr w:type="gramEnd"/>
                  <w:r w:rsidR="00FB2640" w:rsidRPr="00260B91">
                    <w:rPr>
                      <w:rFonts w:ascii="Sakkal Majalla" w:hAnsi="Sakkal Majalla" w:cs="Sakkal Majalla" w:hint="cs"/>
                      <w:b/>
                      <w:bCs/>
                      <w:sz w:val="36"/>
                      <w:szCs w:val="36"/>
                      <w:rtl/>
                      <w:lang w:val="en-US" w:bidi="ar-DZ"/>
                    </w:rPr>
                    <w:t xml:space="preserve"> التكرارية</w:t>
                  </w:r>
                </w:p>
                <w:p w:rsidR="00FB2640" w:rsidRPr="00FB2640" w:rsidRDefault="00FB2640" w:rsidP="00FB2640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lang w:bidi="ar-DZ"/>
                    </w:rPr>
                  </w:pPr>
                  <w:r w:rsidRPr="00260B91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highlight w:val="yellow"/>
                      <w:lang w:val="en-US" w:bidi="ar-DZ"/>
                    </w:rPr>
                    <w:t xml:space="preserve">Pour </w:t>
                  </w:r>
                  <w:proofErr w:type="gramStart"/>
                  <w:r w:rsidRPr="00260B91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highlight w:val="yellow"/>
                      <w:lang w:val="en-US" w:bidi="ar-DZ"/>
                    </w:rPr>
                    <w:t xml:space="preserve">et  </w:t>
                  </w:r>
                  <w:proofErr w:type="spellStart"/>
                  <w:r w:rsidRPr="00260B91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highlight w:val="yellow"/>
                      <w:lang w:val="en-US" w:bidi="ar-DZ"/>
                    </w:rPr>
                    <w:t>tant</w:t>
                  </w:r>
                  <w:proofErr w:type="spellEnd"/>
                  <w:proofErr w:type="gramEnd"/>
                  <w:r w:rsidRPr="00260B91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highlight w:val="yellow"/>
                      <w:lang w:val="en-US" w:bidi="ar-DZ"/>
                    </w:rPr>
                    <w:t xml:space="preserve"> </w:t>
                  </w:r>
                  <w:proofErr w:type="spellStart"/>
                  <w:r w:rsidRPr="00260B91">
                    <w:rPr>
                      <w:rFonts w:ascii="Sakkal Majalla" w:hAnsi="Sakkal Majalla" w:cs="Sakkal Majalla"/>
                      <w:b/>
                      <w:bCs/>
                      <w:color w:val="00B0F0"/>
                      <w:sz w:val="28"/>
                      <w:szCs w:val="28"/>
                      <w:highlight w:val="yellow"/>
                      <w:lang w:val="en-US" w:bidi="ar-DZ"/>
                    </w:rPr>
                    <w:t>que</w:t>
                  </w:r>
                  <w:proofErr w:type="spellEnd"/>
                </w:p>
                <w:p w:rsidR="00FB2640" w:rsidRDefault="00FB2640" w:rsidP="00FB2640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40"/>
                      <w:szCs w:val="40"/>
                      <w:rtl/>
                      <w:lang w:val="en-US" w:bidi="ar-DZ"/>
                    </w:rPr>
                  </w:pPr>
                </w:p>
                <w:p w:rsidR="00FB2640" w:rsidRPr="00FB2640" w:rsidRDefault="00FB2640" w:rsidP="00FB2640">
                  <w:pPr>
                    <w:bidi/>
                    <w:jc w:val="center"/>
                    <w:rPr>
                      <w:rFonts w:ascii="Amiri" w:hAnsi="Amiri" w:cs="Amir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837927" w:rsidRPr="008F133C" w:rsidRDefault="00837927" w:rsidP="00837927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 w:rsidR="00232190"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087"/>
        <w:gridCol w:w="1499"/>
        <w:gridCol w:w="1250"/>
        <w:gridCol w:w="2637"/>
        <w:gridCol w:w="2759"/>
        <w:gridCol w:w="2560"/>
        <w:gridCol w:w="1976"/>
      </w:tblGrid>
      <w:tr w:rsidR="00232190" w:rsidRPr="00F172E0" w:rsidTr="00771A6C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الوقت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234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  <w:proofErr w:type="gramEnd"/>
          </w:p>
        </w:tc>
        <w:tc>
          <w:tcPr>
            <w:tcW w:w="8420" w:type="dxa"/>
            <w:gridSpan w:val="4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  <w:proofErr w:type="gramEnd"/>
          </w:p>
        </w:tc>
        <w:tc>
          <w:tcPr>
            <w:tcW w:w="263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المراحل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التعليمية </w:t>
            </w:r>
          </w:p>
        </w:tc>
      </w:tr>
      <w:tr w:rsidR="002E3E5E" w:rsidRPr="00F172E0" w:rsidTr="009D3C5A">
        <w:tc>
          <w:tcPr>
            <w:tcW w:w="891" w:type="dxa"/>
            <w:vMerge/>
          </w:tcPr>
          <w:p w:rsidR="00A43439" w:rsidRPr="00F172E0" w:rsidRDefault="00A43439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34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25" w:type="dxa"/>
            <w:shd w:val="clear" w:color="auto" w:fill="F2DBDB" w:themeFill="accent2" w:themeFillTint="33"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34" w:type="dxa"/>
            <w:shd w:val="clear" w:color="auto" w:fill="C6D9F1" w:themeFill="text2" w:themeFillTint="33"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30" w:type="dxa"/>
            <w:vMerge/>
            <w:shd w:val="clear" w:color="auto" w:fill="FDE9D9" w:themeFill="accent6" w:themeFillTint="33"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A43439" w:rsidRPr="00F172E0" w:rsidTr="00A43439">
        <w:trPr>
          <w:trHeight w:val="1296"/>
        </w:trPr>
        <w:tc>
          <w:tcPr>
            <w:tcW w:w="891" w:type="dxa"/>
            <w:vMerge w:val="restart"/>
          </w:tcPr>
          <w:p w:rsidR="00A43439" w:rsidRDefault="006377F1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10د</w:t>
            </w:r>
          </w:p>
          <w:p w:rsidR="00A43439" w:rsidRPr="00F172E0" w:rsidRDefault="00A43439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34" w:type="dxa"/>
            <w:vMerge w:val="restart"/>
            <w:tcBorders>
              <w:top w:val="single" w:sz="4" w:space="0" w:color="auto"/>
            </w:tcBorders>
          </w:tcPr>
          <w:p w:rsidR="00A43439" w:rsidRDefault="00A43439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قيادة ديمقراطية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25" w:type="dxa"/>
            <w:shd w:val="clear" w:color="auto" w:fill="auto"/>
          </w:tcPr>
          <w:p w:rsidR="00A43439" w:rsidRPr="00B05640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واستخراج الوثائق</w:t>
            </w:r>
          </w:p>
          <w:p w:rsidR="00A43439" w:rsidRPr="00F172E0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ولانتباه</w:t>
            </w:r>
          </w:p>
        </w:tc>
        <w:tc>
          <w:tcPr>
            <w:tcW w:w="2834" w:type="dxa"/>
            <w:shd w:val="clear" w:color="auto" w:fill="auto"/>
          </w:tcPr>
          <w:p w:rsidR="00A43439" w:rsidRPr="00B05640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السبورة</w:t>
            </w:r>
          </w:p>
          <w:p w:rsidR="00A43439" w:rsidRPr="00F172E0" w:rsidRDefault="00A43439" w:rsidP="00BD7835">
            <w:pPr>
              <w:bidi/>
              <w:rPr>
                <w:rFonts w:ascii="Sakkal Majalla" w:hAnsi="Sakkal Majalla" w:cs="Sakkal Majalla"/>
                <w:b/>
                <w:bCs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المستهدفة+الأهداف التعليمية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30" w:type="dxa"/>
          </w:tcPr>
          <w:p w:rsidR="00A43439" w:rsidRDefault="00A43439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التحضير</w:t>
            </w:r>
          </w:p>
        </w:tc>
      </w:tr>
      <w:tr w:rsidR="00A43439" w:rsidRPr="00F172E0" w:rsidTr="009D3C5A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34" w:type="dxa"/>
            <w:vMerge/>
          </w:tcPr>
          <w:p w:rsidR="00A43439" w:rsidRPr="00F172E0" w:rsidRDefault="00A43439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BD7835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طريقة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المناقشة </w:t>
            </w:r>
          </w:p>
          <w:p w:rsidR="00A43439" w:rsidRPr="00F172E0" w:rsidRDefault="00A43439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auto"/>
          </w:tcPr>
          <w:p w:rsidR="008B7341" w:rsidRPr="008B7341" w:rsidRDefault="008B7341" w:rsidP="00CD6C6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A43439" w:rsidRPr="008B7341" w:rsidRDefault="00CD6C64" w:rsidP="008B734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</w:t>
            </w:r>
            <w:r w:rsidR="008B734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هي التعليمة الت</w:t>
            </w:r>
            <w:r w:rsidR="008B7341">
              <w:rPr>
                <w:rFonts w:hint="cs"/>
                <w:b/>
                <w:bCs/>
                <w:rtl/>
                <w:lang w:bidi="ar-DZ"/>
              </w:rPr>
              <w:t xml:space="preserve">ي من خلالها كتابة </w:t>
            </w:r>
            <w:proofErr w:type="gramStart"/>
            <w:r w:rsidR="008B7341">
              <w:rPr>
                <w:rFonts w:hint="cs"/>
                <w:b/>
                <w:bCs/>
                <w:rtl/>
                <w:lang w:bidi="ar-DZ"/>
              </w:rPr>
              <w:t>الجملة  سبع</w:t>
            </w:r>
            <w:proofErr w:type="gramEnd"/>
            <w:r w:rsidR="008B7341">
              <w:rPr>
                <w:rFonts w:hint="cs"/>
                <w:b/>
                <w:bCs/>
                <w:rtl/>
                <w:lang w:bidi="ar-DZ"/>
              </w:rPr>
              <w:t xml:space="preserve"> مرات </w:t>
            </w:r>
          </w:p>
          <w:p w:rsidR="008B7341" w:rsidRPr="00F172E0" w:rsidRDefault="008B7341" w:rsidP="008B734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25" w:type="dxa"/>
            <w:shd w:val="clear" w:color="auto" w:fill="auto"/>
          </w:tcPr>
          <w:p w:rsidR="00A43439" w:rsidRPr="006377F1" w:rsidRDefault="00A43439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proofErr w:type="gramStart"/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</w:t>
            </w:r>
            <w:proofErr w:type="gramEnd"/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متوقعة</w:t>
            </w:r>
          </w:p>
          <w:p w:rsidR="00A43439" w:rsidRDefault="00A43439" w:rsidP="00FB264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377F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 </w:t>
            </w:r>
            <w:r w:rsidR="00CD6C6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الخوارزميا</w:t>
            </w:r>
            <w:r w:rsidR="008B734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</w:t>
            </w:r>
            <w:proofErr w:type="gramEnd"/>
          </w:p>
          <w:p w:rsidR="008B7341" w:rsidRDefault="008B7341" w:rsidP="008B734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الشرطية </w:t>
            </w:r>
          </w:p>
          <w:p w:rsidR="008B7341" w:rsidRDefault="008B7341" w:rsidP="008B734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الشرطية البسيطة والاختيارية </w:t>
            </w:r>
          </w:p>
          <w:p w:rsidR="006377F1" w:rsidRPr="006377F1" w:rsidRDefault="006377F1" w:rsidP="006377F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A43439" w:rsidRDefault="00A43439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A43439" w:rsidRPr="00F95660" w:rsidRDefault="00A43439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:rsidR="00A43439" w:rsidRDefault="008B7341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8B7341" w:rsidRDefault="008B7341" w:rsidP="008B7341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CD6C64" w:rsidRDefault="00CD6C64" w:rsidP="00FB264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اكتب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خوارزمية  تسمح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بكتابة جملة " 1ج م ع ت 1" سبع مرات  </w:t>
            </w:r>
          </w:p>
        </w:tc>
        <w:tc>
          <w:tcPr>
            <w:tcW w:w="2630" w:type="dxa"/>
            <w:shd w:val="clear" w:color="auto" w:fill="auto"/>
          </w:tcPr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77F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proofErr w:type="gramEnd"/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2E3E5E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915866" cy="915866"/>
                  <wp:effectExtent l="19050" t="0" r="0" b="0"/>
                  <wp:docPr id="3" name="Image 2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458" cy="91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الانطلاق  </w:t>
            </w:r>
            <w:proofErr w:type="gramEnd"/>
          </w:p>
          <w:p w:rsidR="002E3E5E" w:rsidRPr="00F172E0" w:rsidRDefault="002E3E5E" w:rsidP="002E3E5E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17684" cy="694593"/>
                  <wp:effectExtent l="19050" t="0" r="1466" b="0"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78" cy="69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539"/>
        <w:gridCol w:w="1290"/>
        <w:gridCol w:w="1573"/>
        <w:gridCol w:w="1994"/>
        <w:gridCol w:w="1835"/>
        <w:gridCol w:w="4965"/>
        <w:gridCol w:w="2312"/>
        <w:gridCol w:w="1476"/>
      </w:tblGrid>
      <w:tr w:rsidR="002E3E5E" w:rsidTr="008C3907">
        <w:trPr>
          <w:trHeight w:val="6812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38د   </w:t>
            </w: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8C3907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التذكر</w:t>
            </w:r>
            <w:proofErr w:type="gramEnd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E65A52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  <w:proofErr w:type="gramEnd"/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  <w:proofErr w:type="gramEnd"/>
          </w:p>
          <w:p w:rsidR="006E7CCF" w:rsidRPr="00260B91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8C3907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8C3907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8C3907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9D3C5A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8C3907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ماهو تعريف التعليمة التكرارية 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ماهي انواع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</w:rPr>
              <w:t xml:space="preserve">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  <w:t xml:space="preserve">التعليمة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التكرارية 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  <w:lang w:val="fr-FR"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ماهو تعريف التعليمة التكرارية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lang w:val="fr-FR"/>
              </w:rPr>
              <w:t>pour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</w:rPr>
              <w:t xml:space="preserve">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  <w:t xml:space="preserve">ماهو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 الشكل النظامي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</w:rPr>
              <w:t xml:space="preserve">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  <w:t xml:space="preserve"> لتعليمة التكرارية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lang w:val="fr-FR"/>
              </w:rPr>
              <w:t xml:space="preserve"> pour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/>
              </w:rPr>
              <w:t xml:space="preserve">ماهو تعريف التعليمة التكرارية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lang w:val="fr-FR"/>
              </w:rPr>
              <w:t>tant que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color w:val="00B0F0"/>
                <w:sz w:val="28"/>
                <w:szCs w:val="28"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  <w:t xml:space="preserve">ماهو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t xml:space="preserve"> الشكل النظامي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</w:rPr>
              <w:t xml:space="preserve"> </w:t>
            </w:r>
          </w:p>
          <w:p w:rsidR="008C3907" w:rsidRPr="000065B3" w:rsidRDefault="008C3907" w:rsidP="008C3907">
            <w:pPr>
              <w:pStyle w:val="Sansinterligne"/>
              <w:numPr>
                <w:ilvl w:val="0"/>
                <w:numId w:val="5"/>
              </w:numPr>
              <w:rPr>
                <w:rFonts w:ascii="Traditional Arabic" w:hAnsi="Traditional Arabic"/>
                <w:noProof/>
                <w:color w:val="00B0F0"/>
              </w:rPr>
            </w:pP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  <w:t>لتعليمة التكرارية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9D3C5A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القبلية  </w:t>
            </w:r>
            <w:proofErr w:type="gramEnd"/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0065B3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يدون على الكراس عند إشارة الأستاذ</w:t>
            </w:r>
          </w:p>
          <w:p w:rsidR="006E7CCF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Pr="00A0752F" w:rsidRDefault="006E7CCF" w:rsidP="008C3907">
            <w:pPr>
              <w:bidi/>
              <w:ind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4965" w:type="dxa"/>
            <w:tcBorders>
              <w:bottom w:val="single" w:sz="4" w:space="0" w:color="auto"/>
            </w:tcBorders>
          </w:tcPr>
          <w:p w:rsidR="006E7CCF" w:rsidRDefault="006E7CCF" w:rsidP="008C3907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6E7CCF" w:rsidRPr="00E34E1A" w:rsidRDefault="006E7CCF" w:rsidP="008C3907">
            <w:pPr>
              <w:pStyle w:val="Sansinterligne"/>
              <w:rPr>
                <w:color w:val="FF0000"/>
                <w:lang w:bidi="ar-DZ"/>
              </w:rPr>
            </w:pPr>
          </w:p>
          <w:p w:rsidR="006E7CCF" w:rsidRPr="008C3907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71A6C">
              <w:rPr>
                <w:rFonts w:ascii="Sakkal Majalla" w:hAnsi="Sakkal Majalla" w:cs="Sakkal Majalla" w:hint="cs"/>
                <w:color w:val="984806" w:themeColor="accent6" w:themeShade="80"/>
                <w:highlight w:val="yellow"/>
                <w:rtl/>
                <w:lang w:bidi="ar-DZ"/>
              </w:rPr>
              <w:t xml:space="preserve">نشاط 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highlight w:val="yellow"/>
                <w:rtl/>
                <w:lang w:bidi="ar-DZ"/>
              </w:rPr>
              <w:t>1</w:t>
            </w:r>
            <w:r w:rsidRPr="008C3907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Pr="008C3907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 </w:t>
            </w:r>
            <w:r w:rsidRPr="008C390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هل توجد طريقة أخرى لكتابة الجملة دون تكرار التعليمة الكتابة</w:t>
            </w:r>
            <w:r w:rsidRPr="008C3907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8C3907" w:rsidRDefault="008C3907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8C390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هو </w:t>
            </w:r>
            <w:r w:rsidR="006E7CCF" w:rsidRPr="008C390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تعريف التعليمة التكرارية </w:t>
            </w:r>
          </w:p>
          <w:p w:rsidR="006E7CCF" w:rsidRPr="008C3907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نشاط 2: </w:t>
            </w:r>
            <w:r w:rsidRPr="008C3907">
              <w:rPr>
                <w:rFonts w:ascii="Sakkal Majalla" w:hAnsi="Sakkal Majalla" w:cs="Sakkal Majalla" w:hint="cs"/>
                <w:noProof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</w:t>
            </w: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هل توجد طريقة واحدة او عدة طريق لكتابة </w:t>
            </w:r>
          </w:p>
          <w:p w:rsidR="006E7CCF" w:rsidRPr="008C3907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الخوارزمية 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انواع التعليمة التكرارية 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التعليمة التكرارية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lang w:bidi="ar-DZ"/>
              </w:rPr>
              <w:t xml:space="preserve"> pour </w:t>
            </w: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8C3907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highlight w:val="yellow"/>
                <w:rtl/>
                <w:lang w:bidi="ar-DZ"/>
              </w:rPr>
              <w:t>مثال</w:t>
            </w: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: التعليمة التكرارية </w:t>
            </w:r>
            <w:r w:rsidRPr="008C3907">
              <w:rPr>
                <w:rFonts w:ascii="Sakkal Majalla" w:hAnsi="Sakkal Majalla" w:cs="Sakkal Majalla"/>
                <w:noProof/>
                <w:sz w:val="28"/>
                <w:szCs w:val="28"/>
                <w:lang w:bidi="ar-DZ"/>
              </w:rPr>
              <w:t xml:space="preserve">pour </w:t>
            </w: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6E7CCF" w:rsidRPr="008C3907" w:rsidRDefault="006E7CCF" w:rsidP="008C3907">
            <w:pPr>
              <w:pStyle w:val="Sansinterligne"/>
              <w:numPr>
                <w:ilvl w:val="0"/>
                <w:numId w:val="5"/>
              </w:numPr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 w:rsidRPr="008C3907">
              <w:rPr>
                <w:rFonts w:ascii="Sakkal Majalla" w:hAnsi="Sakkal Majalla" w:cs="Sakkal Majalla" w:hint="cs"/>
                <w:noProof/>
                <w:sz w:val="28"/>
                <w:szCs w:val="28"/>
                <w:rtl/>
                <w:lang w:bidi="ar-DZ"/>
              </w:rPr>
              <w:t>اكتب خوارزمية تسمح بجمع الاعداد من 1 ال 5</w:t>
            </w:r>
          </w:p>
          <w:p w:rsidR="006E7CCF" w:rsidRPr="008C3907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eastAsia="en-US" w:bidi="ar-DZ"/>
              </w:rPr>
            </w:pPr>
            <w:proofErr w:type="gramStart"/>
            <w:r w:rsidRPr="008C390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  <w:t>التعليمة</w:t>
            </w:r>
            <w:proofErr w:type="gramEnd"/>
            <w:r w:rsidRPr="008C390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  <w:t xml:space="preserve"> التكرارية </w:t>
            </w:r>
            <w:r w:rsidRPr="008C390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  <w:t xml:space="preserve">  tant que</w:t>
            </w:r>
          </w:p>
          <w:p w:rsidR="006E7CCF" w:rsidRPr="008C3907" w:rsidRDefault="006E7CCF" w:rsidP="008C3907">
            <w:pPr>
              <w:bidi/>
              <w:rPr>
                <w:sz w:val="28"/>
                <w:szCs w:val="28"/>
                <w:highlight w:val="yellow"/>
                <w:lang w:val="en-US" w:eastAsia="en-US" w:bidi="ar-DZ"/>
              </w:rPr>
            </w:pPr>
          </w:p>
          <w:p w:rsidR="006E7CCF" w:rsidRDefault="006E7CCF" w:rsidP="008C3907">
            <w:pPr>
              <w:ind w:right="110"/>
              <w:jc w:val="right"/>
              <w:rPr>
                <w:b/>
                <w:bCs/>
                <w:rtl/>
                <w:lang w:val="en-US" w:eastAsia="en-US" w:bidi="ar-DZ"/>
              </w:rPr>
            </w:pPr>
          </w:p>
          <w:p w:rsidR="006E7CCF" w:rsidRDefault="006E7CCF" w:rsidP="008C3907">
            <w:pPr>
              <w:ind w:right="110"/>
              <w:jc w:val="right"/>
              <w:rPr>
                <w:b/>
                <w:bCs/>
                <w:rtl/>
                <w:lang w:val="en-US" w:eastAsia="en-US" w:bidi="ar-DZ"/>
              </w:rPr>
            </w:pPr>
          </w:p>
          <w:p w:rsidR="008C3907" w:rsidRDefault="008C3907" w:rsidP="008C3907">
            <w:pPr>
              <w:ind w:right="550"/>
              <w:rPr>
                <w:b/>
                <w:bCs/>
                <w:lang w:val="en-US" w:eastAsia="en-US" w:bidi="ar-DZ"/>
              </w:rPr>
            </w:pPr>
          </w:p>
          <w:p w:rsidR="008C3907" w:rsidRPr="008C3907" w:rsidRDefault="008C3907" w:rsidP="008C3907">
            <w:pPr>
              <w:rPr>
                <w:lang w:val="en-US" w:eastAsia="en-US" w:bidi="ar-DZ"/>
              </w:rPr>
            </w:pPr>
          </w:p>
          <w:p w:rsidR="008C3907" w:rsidRPr="008C3907" w:rsidRDefault="008C3907" w:rsidP="008C3907">
            <w:pPr>
              <w:rPr>
                <w:lang w:val="en-US" w:eastAsia="en-US" w:bidi="ar-DZ"/>
              </w:rPr>
            </w:pPr>
          </w:p>
          <w:p w:rsidR="008C3907" w:rsidRDefault="008C3907" w:rsidP="008C3907">
            <w:pPr>
              <w:rPr>
                <w:lang w:val="en-US" w:eastAsia="en-US" w:bidi="ar-DZ"/>
              </w:rPr>
            </w:pPr>
          </w:p>
          <w:p w:rsidR="008C3907" w:rsidRDefault="008C3907" w:rsidP="008C3907">
            <w:pPr>
              <w:rPr>
                <w:lang w:val="en-US" w:eastAsia="en-US" w:bidi="ar-DZ"/>
              </w:rPr>
            </w:pPr>
          </w:p>
          <w:p w:rsidR="006E7CCF" w:rsidRPr="008C3907" w:rsidRDefault="006E7CCF" w:rsidP="008C3907">
            <w:pPr>
              <w:jc w:val="center"/>
              <w:rPr>
                <w:lang w:val="en-US" w:eastAsia="en-US" w:bidi="ar-DZ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8C3907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Pr="0056553E" w:rsidRDefault="006E7CCF" w:rsidP="008C3907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B2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التعليمة</w:t>
            </w:r>
            <w:proofErr w:type="gramEnd"/>
            <w:r w:rsidRPr="00FB2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التكرارية</w:t>
            </w: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أنواع التعليمة التكرارية</w:t>
            </w:r>
          </w:p>
          <w:p w:rsidR="006E7CCF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التكرارية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pour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والشكل النظامي</w:t>
            </w:r>
          </w:p>
          <w:p w:rsidR="006E7CCF" w:rsidRPr="00FB2640" w:rsidRDefault="006E7CCF" w:rsidP="008C3907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التكرارية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tant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que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والشكل النظامي </w:t>
            </w:r>
          </w:p>
          <w:p w:rsidR="006E7CCF" w:rsidRPr="006E7CCF" w:rsidRDefault="006E7CCF" w:rsidP="008C3907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6E7CCF" w:rsidP="008C3907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8C3907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8C3907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Default="006E7CCF" w:rsidP="008C3907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AF3F1E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2E3E5E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</w:rPr>
              <w:drawing>
                <wp:inline distT="0" distB="0" distL="0" distR="0">
                  <wp:extent cx="729761" cy="658432"/>
                  <wp:effectExtent l="19050" t="0" r="0" b="0"/>
                  <wp:docPr id="4" name="Image 3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78" cy="6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lang w:val="en-US" w:bidi="ar-DZ"/>
              </w:rPr>
            </w:pPr>
          </w:p>
          <w:p w:rsidR="006E7CCF" w:rsidRPr="0056553E" w:rsidRDefault="006E7CCF" w:rsidP="008C3907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2E3E5E" w:rsidTr="008C3907">
        <w:trPr>
          <w:trHeight w:val="1209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8C3907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8C3907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8C3907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8C3907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8C3907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8C3907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260B91" w:rsidP="008C3907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التعلم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التعاوني</w:t>
            </w:r>
          </w:p>
          <w:p w:rsidR="006E7CCF" w:rsidRDefault="006E7CCF" w:rsidP="008C3907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8C3907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6E7CCF" w:rsidRDefault="006E7CCF" w:rsidP="008C3907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lang w:val="fr-FR"/>
              </w:rPr>
            </w:pPr>
            <w:r w:rsidRPr="006E7CCF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مالفرق بين التعليمة التكرارية </w:t>
            </w:r>
            <w:r w:rsidRPr="00260B91"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lang w:val="fr-FR"/>
              </w:rPr>
              <w:t>pour et tant</w:t>
            </w:r>
            <w:r w:rsidR="00260B91"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  <w:lang w:val="fr-FR"/>
              </w:rPr>
              <w:t xml:space="preserve"> </w:t>
            </w:r>
            <w:r w:rsidRPr="00260B91"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lang w:val="fr-FR"/>
              </w:rPr>
              <w:t>que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0065B3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0065B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محاولة</w:t>
            </w:r>
            <w:proofErr w:type="gramEnd"/>
            <w:r w:rsidRPr="000065B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الإجابة </w:t>
            </w:r>
          </w:p>
          <w:p w:rsidR="006E7CCF" w:rsidRPr="009D3C5A" w:rsidRDefault="006E7CCF" w:rsidP="008C390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0065B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على السؤال</w:t>
            </w:r>
          </w:p>
        </w:tc>
        <w:tc>
          <w:tcPr>
            <w:tcW w:w="4965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C72B8A" w:rsidRDefault="006E7CCF" w:rsidP="008C3907">
            <w:pPr>
              <w:pStyle w:val="Sansinterligne"/>
              <w:ind w:left="165"/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 w:bidi="ar-DZ"/>
              </w:rPr>
            </w:pP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 xml:space="preserve">نشاط 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9</w:t>
            </w:r>
            <w:r w:rsidRPr="00BB36EF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highlight w:val="yellow"/>
                <w:rtl/>
              </w:rPr>
              <w:t>:</w:t>
            </w:r>
            <w:r w:rsidRPr="00BB36EF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 اكتب خوارزمية تسمح بكتابة الجملة " أولى علمي </w:t>
            </w:r>
            <w:proofErr w:type="gramStart"/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>1"  سبع</w:t>
            </w:r>
            <w:proofErr w:type="gramEnd"/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 مرات باستعمال  الحلقة </w:t>
            </w: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/>
              </w:rPr>
              <w:t xml:space="preserve">pour </w:t>
            </w:r>
            <w:r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  <w:t xml:space="preserve"> et </w:t>
            </w:r>
            <w:r w:rsidRPr="00C72B8A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</w:rPr>
              <w:t>t</w:t>
            </w:r>
            <w:proofErr w:type="spellStart"/>
            <w:r w:rsidRPr="00C72B8A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/>
              </w:rPr>
              <w:t>antque</w:t>
            </w:r>
            <w:proofErr w:type="spellEnd"/>
          </w:p>
          <w:p w:rsidR="006E7CCF" w:rsidRPr="00C72B8A" w:rsidRDefault="006E7CCF" w:rsidP="008C3907">
            <w:pPr>
              <w:ind w:right="110"/>
              <w:jc w:val="right"/>
              <w:rPr>
                <w:bCs/>
                <w:rtl/>
                <w:lang w:val="en-US" w:eastAsia="en-US" w:bidi="ar-DZ"/>
              </w:rPr>
            </w:pPr>
            <w:r w:rsidRPr="00C72B8A">
              <w:rPr>
                <w:rFonts w:ascii="Sakkal Majalla" w:hAnsi="Sakkal Majalla" w:cs="Sakkal Majalla" w:hint="cs"/>
                <w:bCs/>
                <w:color w:val="000000" w:themeColor="text1"/>
                <w:sz w:val="28"/>
                <w:szCs w:val="28"/>
                <w:rtl/>
              </w:rPr>
              <w:t>يحاول الأستاذ  الاستماع إلى جميع الإجابات  وتصحيح في حالة الخطأ والتثمين في حالة الصواب</w:t>
            </w:r>
          </w:p>
          <w:p w:rsidR="006E7CCF" w:rsidRDefault="006E7CCF" w:rsidP="008C3907">
            <w:pPr>
              <w:ind w:right="550"/>
              <w:rPr>
                <w:color w:val="FF0000"/>
                <w:rtl/>
                <w:lang w:bidi="ar-DZ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6E7CCF" w:rsidRDefault="00260B91" w:rsidP="008C3907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en-US"/>
              </w:rPr>
              <w:t xml:space="preserve">تقيم الكفاءة 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260B91" w:rsidP="008C3907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التقويم</w:t>
            </w:r>
            <w:proofErr w:type="gramEnd"/>
          </w:p>
          <w:p w:rsidR="00260B91" w:rsidRDefault="002E3E5E" w:rsidP="008C3907">
            <w:pPr>
              <w:rPr>
                <w:rFonts w:ascii="Traditional Arabic" w:hAnsi="Traditional Arabic" w:cs="Traditional Arabic"/>
                <w:noProof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773725" cy="395654"/>
                  <wp:effectExtent l="19050" t="0" r="7325" b="0"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60" cy="3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E5E" w:rsidRPr="00260B91" w:rsidRDefault="00260B91" w:rsidP="008C3907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774065" cy="378070"/>
                  <wp:effectExtent l="19050" t="0" r="6985" b="0"/>
                  <wp:docPr id="6" name="Image 5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17" cy="37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8C3907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-2378710</wp:posOffset>
            </wp:positionV>
            <wp:extent cx="7633335" cy="10720705"/>
            <wp:effectExtent l="1562100" t="0" r="1548765" b="0"/>
            <wp:wrapNone/>
            <wp:docPr id="9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3335" cy="1072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77C">
        <w:tab/>
      </w:r>
      <w:r w:rsidR="00FD077C">
        <w:tab/>
      </w:r>
      <w:r w:rsidR="00FD077C">
        <w:tab/>
      </w:r>
      <w:r w:rsidR="00FD077C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  <w:r w:rsidR="003D3DB6">
        <w:tab/>
      </w:r>
    </w:p>
    <w:p w:rsidR="008F5B8B" w:rsidRPr="00FD077C" w:rsidRDefault="008F5B8B" w:rsidP="00FD077C">
      <w:pPr>
        <w:ind w:right="440"/>
      </w:pPr>
    </w:p>
    <w:sectPr w:rsidR="008F5B8B" w:rsidRPr="00FD077C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F6" w:rsidRDefault="007379F6" w:rsidP="007B08D9">
      <w:pPr>
        <w:spacing w:after="0" w:line="240" w:lineRule="auto"/>
      </w:pPr>
      <w:r>
        <w:separator/>
      </w:r>
    </w:p>
  </w:endnote>
  <w:endnote w:type="continuationSeparator" w:id="1">
    <w:p w:rsidR="007379F6" w:rsidRDefault="007379F6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F6" w:rsidRDefault="007379F6" w:rsidP="007B08D9">
      <w:pPr>
        <w:spacing w:after="0" w:line="240" w:lineRule="auto"/>
      </w:pPr>
      <w:r>
        <w:separator/>
      </w:r>
    </w:p>
  </w:footnote>
  <w:footnote w:type="continuationSeparator" w:id="1">
    <w:p w:rsidR="007379F6" w:rsidRDefault="007379F6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5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65B3"/>
    <w:rsid w:val="00027758"/>
    <w:rsid w:val="00090993"/>
    <w:rsid w:val="00091AD6"/>
    <w:rsid w:val="000A58E1"/>
    <w:rsid w:val="000E42E6"/>
    <w:rsid w:val="00157BD9"/>
    <w:rsid w:val="00185BA4"/>
    <w:rsid w:val="001C6AB8"/>
    <w:rsid w:val="001D0F16"/>
    <w:rsid w:val="002168FF"/>
    <w:rsid w:val="002169A1"/>
    <w:rsid w:val="00232190"/>
    <w:rsid w:val="00260927"/>
    <w:rsid w:val="00260B91"/>
    <w:rsid w:val="002D2425"/>
    <w:rsid w:val="002E3E5E"/>
    <w:rsid w:val="0031747C"/>
    <w:rsid w:val="003B3DE1"/>
    <w:rsid w:val="003D2F25"/>
    <w:rsid w:val="003D3DB6"/>
    <w:rsid w:val="003E7777"/>
    <w:rsid w:val="003E7C17"/>
    <w:rsid w:val="003F59E1"/>
    <w:rsid w:val="00426929"/>
    <w:rsid w:val="00490006"/>
    <w:rsid w:val="004C0302"/>
    <w:rsid w:val="004E40F8"/>
    <w:rsid w:val="005579BD"/>
    <w:rsid w:val="0056553E"/>
    <w:rsid w:val="005B626F"/>
    <w:rsid w:val="006377F1"/>
    <w:rsid w:val="006931D8"/>
    <w:rsid w:val="006E7CCF"/>
    <w:rsid w:val="0072041A"/>
    <w:rsid w:val="007379F6"/>
    <w:rsid w:val="00771A6C"/>
    <w:rsid w:val="00793B94"/>
    <w:rsid w:val="007B08D9"/>
    <w:rsid w:val="007E0BBF"/>
    <w:rsid w:val="0083073A"/>
    <w:rsid w:val="00837927"/>
    <w:rsid w:val="00876E41"/>
    <w:rsid w:val="0088174B"/>
    <w:rsid w:val="008B7341"/>
    <w:rsid w:val="008C3907"/>
    <w:rsid w:val="008F133C"/>
    <w:rsid w:val="008F5B8B"/>
    <w:rsid w:val="00917442"/>
    <w:rsid w:val="00970D67"/>
    <w:rsid w:val="009D3C5A"/>
    <w:rsid w:val="009D61D0"/>
    <w:rsid w:val="00A06151"/>
    <w:rsid w:val="00A0752F"/>
    <w:rsid w:val="00A247ED"/>
    <w:rsid w:val="00A304F2"/>
    <w:rsid w:val="00A31867"/>
    <w:rsid w:val="00A43439"/>
    <w:rsid w:val="00A86868"/>
    <w:rsid w:val="00AA3331"/>
    <w:rsid w:val="00AB0CDE"/>
    <w:rsid w:val="00AB10A0"/>
    <w:rsid w:val="00AB1E97"/>
    <w:rsid w:val="00AE4080"/>
    <w:rsid w:val="00AF3F1E"/>
    <w:rsid w:val="00AF4203"/>
    <w:rsid w:val="00B16C34"/>
    <w:rsid w:val="00B70655"/>
    <w:rsid w:val="00B83CEC"/>
    <w:rsid w:val="00BB36EF"/>
    <w:rsid w:val="00C57F08"/>
    <w:rsid w:val="00C72B8A"/>
    <w:rsid w:val="00CB7E33"/>
    <w:rsid w:val="00CD6C64"/>
    <w:rsid w:val="00D44ACD"/>
    <w:rsid w:val="00D817C4"/>
    <w:rsid w:val="00D90AD0"/>
    <w:rsid w:val="00DB6F76"/>
    <w:rsid w:val="00E34E1A"/>
    <w:rsid w:val="00E92B16"/>
    <w:rsid w:val="00EB190A"/>
    <w:rsid w:val="00F02005"/>
    <w:rsid w:val="00F2749B"/>
    <w:rsid w:val="00F37A3D"/>
    <w:rsid w:val="00F94190"/>
    <w:rsid w:val="00FB2640"/>
    <w:rsid w:val="00FD077C"/>
    <w:rsid w:val="00FD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8AAA-3FE4-4B62-ACAE-AA3DF205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0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2024-03-31T14:01:00Z</dcterms:created>
  <dcterms:modified xsi:type="dcterms:W3CDTF">2024-03-31T14:01:00Z</dcterms:modified>
</cp:coreProperties>
</file>