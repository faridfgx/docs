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="-1168" w:tblpY="-1308"/>
        <w:tblW w:w="16444" w:type="dxa"/>
        <w:tblLook w:val="04A0"/>
      </w:tblPr>
      <w:tblGrid>
        <w:gridCol w:w="5211"/>
        <w:gridCol w:w="6130"/>
        <w:gridCol w:w="5103"/>
      </w:tblGrid>
      <w:tr w:rsidR="00837927" w:rsidRPr="00AB10A0" w:rsidTr="0068189D">
        <w:tc>
          <w:tcPr>
            <w:tcW w:w="5211" w:type="dxa"/>
            <w:shd w:val="clear" w:color="auto" w:fill="FDE9D9" w:themeFill="accent6" w:themeFillTint="33"/>
          </w:tcPr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المــــجال 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  <w:lang w:bidi="ar-DZ"/>
              </w:rPr>
              <w:t>التعلمي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 الثاني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rtl/>
              </w:rPr>
              <w:t>:</w:t>
            </w:r>
            <w:r w:rsidRPr="00FD077C"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4"/>
                <w:rtl/>
              </w:rPr>
              <w:t>المخططات الانسيابية والخوارزميات</w:t>
            </w: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.</w:t>
            </w:r>
          </w:p>
          <w:p w:rsidR="00837927" w:rsidRPr="00FD077C" w:rsidRDefault="00837927" w:rsidP="007F729A">
            <w:pPr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الـــ</w:t>
            </w:r>
            <w:r w:rsidR="0068189D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 xml:space="preserve">ـــــوحدة الـــــتعليمية </w:t>
            </w:r>
            <w:r w:rsidR="007F729A" w:rsidRPr="007F729A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:</w:t>
            </w:r>
            <w:r w:rsidR="007F729A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7F729A" w:rsidRPr="007F729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التعليم</w:t>
            </w:r>
            <w:r w:rsidR="00E6236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ات</w:t>
            </w:r>
            <w:r w:rsidR="007F729A" w:rsidRPr="007F729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E62363" w:rsidRPr="007F729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="00E6236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أساسية 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الـــــــــــــوسائل المـــــــــستعملة</w:t>
            </w: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Pr="00FD077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سبورة بیضاء + قلم خاص+ الكتاب المدرسي + جهاز العرض الرقمي </w:t>
            </w:r>
            <w:r w:rsidR="004C0302" w:rsidRPr="00FD077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إن</w:t>
            </w:r>
            <w:r w:rsidRPr="00FD077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  <w:r w:rsidR="004C0302" w:rsidRPr="00FD077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أمكن</w:t>
            </w:r>
            <w:r w:rsidRPr="00FD077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+ حاسوب.</w:t>
            </w:r>
          </w:p>
          <w:p w:rsidR="00837927" w:rsidRDefault="00837927" w:rsidP="007F729A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color w:val="00B0F0"/>
                <w:sz w:val="28"/>
                <w:szCs w:val="28"/>
                <w:rtl/>
                <w:lang w:bidi="ar-DZ"/>
              </w:rPr>
              <w:t>ا</w:t>
            </w:r>
            <w:r w:rsidRPr="0068189D">
              <w:rPr>
                <w:rFonts w:ascii="Sakkal Majalla" w:hAnsi="Sakkal Majalla" w:cs="Sakkal Majalla"/>
                <w:bCs/>
                <w:color w:val="00B0F0"/>
                <w:sz w:val="28"/>
                <w:szCs w:val="28"/>
                <w:rtl/>
                <w:lang w:bidi="ar-DZ"/>
              </w:rPr>
              <w:t>لمــــــــدة</w:t>
            </w:r>
            <w:r w:rsidRPr="0068189D">
              <w:rPr>
                <w:rFonts w:ascii="Sakkal Majalla" w:hAnsi="Sakkal Majalla" w:cs="Sakkal Majalla"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7F729A" w:rsidRPr="0068189D">
              <w:rPr>
                <w:rFonts w:ascii="Sakkal Majalla" w:hAnsi="Sakkal Majalla" w:cs="Sakkal Majalla"/>
                <w:bCs/>
                <w:sz w:val="28"/>
                <w:szCs w:val="28"/>
              </w:rPr>
              <w:t xml:space="preserve"> </w:t>
            </w:r>
            <w:r w:rsidR="007F729A">
              <w:rPr>
                <w:rFonts w:ascii="Sakkal Majalla" w:hAnsi="Sakkal Majalla" w:cs="Sakkal Majalla"/>
                <w:sz w:val="28"/>
                <w:szCs w:val="28"/>
              </w:rPr>
              <w:t>1</w:t>
            </w:r>
            <w:r w:rsidRPr="00FD077C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ساعة</w:t>
            </w:r>
          </w:p>
          <w:p w:rsidR="0068189D" w:rsidRPr="00AB10A0" w:rsidRDefault="0068189D" w:rsidP="0068189D">
            <w:pPr>
              <w:bidi/>
              <w:rPr>
                <w:rFonts w:ascii="Traditional Arabic" w:hAnsi="Traditional Arabic" w:cs="Traditional Arabic"/>
              </w:rPr>
            </w:pPr>
          </w:p>
        </w:tc>
        <w:tc>
          <w:tcPr>
            <w:tcW w:w="6130" w:type="dxa"/>
          </w:tcPr>
          <w:p w:rsidR="00837927" w:rsidRPr="00AB10A0" w:rsidRDefault="00827C69" w:rsidP="00837927">
            <w:pPr>
              <w:rPr>
                <w:rFonts w:ascii="Traditional Arabic" w:hAnsi="Traditional Arabic" w:cs="Traditional Arabic"/>
              </w:rPr>
            </w:pPr>
            <w:r>
              <w:rPr>
                <w:rFonts w:ascii="Traditional Arabic" w:hAnsi="Traditional Arabic" w:cs="Traditional Arabic"/>
                <w:noProof/>
              </w:rPr>
              <w:pict>
                <v:roundrect id="Rectangle à coins arrondis 1" o:spid="_x0000_s1026" style="position:absolute;margin-left:-1.45pt;margin-top:2.5pt;width:299.15pt;height:112.3pt;z-index:25165926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" fillcolor="#fde9d9 [665]" strokecolor="#f79646 [3209]" strokeweight="5pt">
                  <v:stroke linestyle="thickThin" joinstyle="miter" endcap="square"/>
                  <v:shadow color="#868686"/>
                  <v:textbox style="mso-next-textbox:#Rectangle à coins arrondis 1">
                    <w:txbxContent>
                      <w:p w:rsidR="007F729A" w:rsidRPr="007F729A" w:rsidRDefault="00827C69" w:rsidP="0068189D">
                        <w:pPr>
                          <w:pStyle w:val="Paragraphedeliste"/>
                          <w:bidi/>
                          <w:ind w:left="360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</w:pPr>
                        <w:r w:rsidRPr="00827C69">
                          <w:rPr>
                            <w:rFonts w:ascii="Amiri" w:hAnsi="Amiri" w:cs="Amiri"/>
                            <w:color w:val="00B0F0"/>
                            <w:sz w:val="36"/>
                            <w:szCs w:val="36"/>
                            <w:lang w:bidi="ar-DZ"/>
                          </w:rPr>
                          <w:pict>
                            <v:shapetype id="_x0000_t136" coordsize="21600,21600" o:spt="136" adj="10800" path="m@7,l@8,m@5,21600l@6,21600e">
                              <v:formulas>
                                <v:f eqn="sum #0 0 10800"/>
                                <v:f eqn="prod #0 2 1"/>
                                <v:f eqn="sum 21600 0 @1"/>
                                <v:f eqn="sum 0 0 @2"/>
                                <v:f eqn="sum 21600 0 @3"/>
                                <v:f eqn="if @0 @3 0"/>
                                <v:f eqn="if @0 21600 @1"/>
                                <v:f eqn="if @0 0 @2"/>
                                <v:f eqn="if @0 @4 21600"/>
                                <v:f eqn="mid @5 @6"/>
                                <v:f eqn="mid @8 @5"/>
                                <v:f eqn="mid @7 @8"/>
                                <v:f eqn="mid @6 @7"/>
                                <v:f eqn="sum @6 0 @5"/>
                              </v:formulas>
                              <v:path textpathok="t" o:connecttype="custom" o:connectlocs="@9,0;@10,10800;@11,21600;@12,10800" o:connectangles="270,180,90,0"/>
                              <v:textpath on="t" fitshape="t"/>
                              <v:handles>
                                <v:h position="#0,bottomRight" xrange="6629,14971"/>
                              </v:handles>
                              <o:lock v:ext="edit" text="t" shapetype="t"/>
                            </v:shapetype>
                            <v:shape id="_x0000_i1025" type="#_x0000_t136" style="width:237.75pt;height:33.75pt" fillcolor="#369" strokecolor="#b6dde8 [1304]">
                              <v:shadow on="t" color="#b2b2b2" opacity="52429f" offset="3pt"/>
                              <v:textpath style="font-family:&quot;Times New Roman&quot;;v-text-kern:t" trim="t" fitpath="t" string="مذكرة تربوية  تطبيقية"/>
                            </v:shape>
                          </w:pict>
                        </w:r>
                        <w:r w:rsidR="00E62363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الوحدة التعل</w:t>
                        </w:r>
                        <w:r w:rsidR="00AB10A0" w:rsidRPr="007F729A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 xml:space="preserve">مية </w:t>
                        </w:r>
                        <w:r w:rsidR="00027758" w:rsidRPr="007F729A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r w:rsidR="007F729A">
                          <w:rPr>
                            <w:rFonts w:ascii="Sakkal Majalla" w:hAnsi="Sakkal Majalla" w:cs="Sakkal Majalla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="007F729A" w:rsidRPr="007F729A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32"/>
                            <w:szCs w:val="32"/>
                            <w:rtl/>
                            <w:lang w:bidi="ar-DZ"/>
                          </w:rPr>
                          <w:t>التعليمة التكرارية</w:t>
                        </w:r>
                        <w:r w:rsidR="007F729A" w:rsidRPr="007F729A">
                          <w:rPr>
                            <w:rFonts w:ascii="Sakkal Majalla" w:hAnsi="Sakkal Majalla" w:cs="Sakkal Majalla"/>
                            <w:b/>
                            <w:bCs/>
                            <w:color w:val="00B0F0"/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w:r w:rsidR="006A673D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 w:rsidR="006A673D">
                          <w:rPr>
                            <w:rFonts w:ascii="Sakkal Majalla" w:hAnsi="Sakkal Majalla" w:cs="Sakkal Majalla"/>
                            <w:b/>
                            <w:bCs/>
                            <w:color w:val="00B0F0"/>
                            <w:sz w:val="28"/>
                            <w:szCs w:val="28"/>
                            <w:lang w:val="fr-FR"/>
                          </w:rPr>
                          <w:t>pour</w:t>
                        </w:r>
                      </w:p>
                      <w:p w:rsidR="00027758" w:rsidRPr="008F133C" w:rsidRDefault="007F729A" w:rsidP="007F729A">
                        <w:pPr>
                          <w:jc w:val="center"/>
                          <w:rPr>
                            <w:rFonts w:ascii="Amiri" w:hAnsi="Amiri" w:cs="Amiri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kkal Majalla" w:hAnsi="Sakkal Majalla" w:cs="Sakkal Majalla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</w:t>
                        </w:r>
                        <w:r w:rsidR="00027758" w:rsidRPr="008F133C">
                          <w:rPr>
                            <w:rFonts w:ascii="Sakkal Majalla" w:hAnsi="Sakkal Majalla" w:cs="Sakkal Majalla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</w:p>
                      <w:p w:rsidR="00837927" w:rsidRPr="008F133C" w:rsidRDefault="00837927" w:rsidP="00837927">
                        <w:pPr>
                          <w:bidi/>
                          <w:jc w:val="center"/>
                          <w:rPr>
                            <w:rFonts w:ascii="Traditional Arabic" w:hAnsi="Traditional Arabic" w:cs="Traditional Arabic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</w:tc>
        <w:tc>
          <w:tcPr>
            <w:tcW w:w="5103" w:type="dxa"/>
            <w:shd w:val="clear" w:color="auto" w:fill="FDE9D9" w:themeFill="accent6" w:themeFillTint="33"/>
          </w:tcPr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color w:val="C00000"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المادة: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معلوماتية.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الأستاذ: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سعاد بوترعي.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المستوى: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سنة أولى ثانوي علمي</w:t>
            </w:r>
          </w:p>
          <w:p w:rsidR="007F729A" w:rsidRDefault="00837927" w:rsidP="007F729A">
            <w:pPr>
              <w:bidi/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الـــــــكفاءة المــــــــستهدفة</w:t>
            </w: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="007F729A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يتعرف على اهم  التعليمات </w:t>
            </w:r>
            <w:r w:rsidR="006A673D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>الأساسية</w:t>
            </w:r>
            <w:r w:rsidR="007F729A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 للخوارزميات </w:t>
            </w:r>
            <w:r w:rsidR="007F729A">
              <w:rPr>
                <w:rFonts w:ascii="Traditional Arabic" w:hAnsi="Traditional Arabic" w:cs="Traditional Arabic" w:hint="cs"/>
                <w:b/>
                <w:bCs/>
                <w:rtl/>
                <w:lang w:val="en-US" w:bidi="ar-DZ"/>
              </w:rPr>
              <w:t xml:space="preserve"> </w:t>
            </w:r>
            <w:r w:rsidR="007F729A" w:rsidRPr="007F729A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val="en-US" w:bidi="ar-DZ"/>
              </w:rPr>
              <w:t>الاهداف التعليمية</w:t>
            </w:r>
            <w:r w:rsidR="007F729A">
              <w:rPr>
                <w:rFonts w:ascii="Traditional Arabic" w:hAnsi="Traditional Arabic" w:cs="Traditional Arabic" w:hint="cs"/>
                <w:b/>
                <w:bCs/>
                <w:rtl/>
                <w:lang w:val="en-US" w:bidi="ar-DZ"/>
              </w:rPr>
              <w:t xml:space="preserve"> : تطبيق  التعليمة التكرارية </w:t>
            </w:r>
            <w:r w:rsidR="005004F4">
              <w:rPr>
                <w:rFonts w:ascii="Traditional Arabic" w:hAnsi="Traditional Arabic" w:cs="Traditional Arabic"/>
                <w:b/>
                <w:bCs/>
                <w:lang w:bidi="ar-DZ"/>
              </w:rPr>
              <w:t>pour</w:t>
            </w:r>
            <w:r w:rsidR="007F729A">
              <w:rPr>
                <w:rFonts w:ascii="Traditional Arabic" w:hAnsi="Traditional Arabic" w:cs="Traditional Arabic" w:hint="cs"/>
                <w:b/>
                <w:bCs/>
                <w:rtl/>
                <w:lang w:val="en-US" w:bidi="ar-DZ"/>
              </w:rPr>
              <w:t xml:space="preserve"> في برنامج </w:t>
            </w:r>
            <w:r w:rsidR="007F729A">
              <w:rPr>
                <w:rFonts w:ascii="Traditional Arabic" w:hAnsi="Traditional Arabic" w:cs="Traditional Arabic"/>
                <w:b/>
                <w:bCs/>
                <w:lang w:bidi="ar-DZ"/>
              </w:rPr>
              <w:t xml:space="preserve">algo box </w:t>
            </w:r>
          </w:p>
          <w:p w:rsidR="0068189D" w:rsidRPr="007F729A" w:rsidRDefault="0068189D" w:rsidP="0068189D">
            <w:pPr>
              <w:bidi/>
              <w:rPr>
                <w:rFonts w:ascii="Traditional Arabic" w:hAnsi="Traditional Arabic" w:cs="Traditional Arabic"/>
              </w:rPr>
            </w:pPr>
            <w:r w:rsidRPr="007E0BBF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bidi="ar-DZ"/>
              </w:rPr>
              <w:t>المصدر أو المراجع</w:t>
            </w:r>
            <w:r w:rsidRPr="009D3C5A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DZ"/>
              </w:rPr>
              <w:t>:  الانترنت + الكتاب المدرسي + مذكرات أساتذة في نفس المادة</w:t>
            </w:r>
          </w:p>
        </w:tc>
      </w:tr>
    </w:tbl>
    <w:p w:rsidR="00232190" w:rsidRPr="00AB10A0" w:rsidRDefault="00232190">
      <w:pPr>
        <w:rPr>
          <w:rFonts w:ascii="Traditional Arabic" w:hAnsi="Traditional Arabic" w:cs="Traditional Arabic"/>
          <w:noProof/>
          <w:rtl/>
        </w:rPr>
      </w:pPr>
      <w:r>
        <w:rPr>
          <w:rFonts w:ascii="Traditional Arabic" w:hAnsi="Traditional Arabic" w:cs="Traditional Arabic"/>
          <w:noProof/>
          <w:rtl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650472</wp:posOffset>
            </wp:positionH>
            <wp:positionV relativeFrom="paragraph">
              <wp:posOffset>-2477376</wp:posOffset>
            </wp:positionV>
            <wp:extent cx="7593902" cy="10690698"/>
            <wp:effectExtent l="1562100" t="0" r="1550098" b="0"/>
            <wp:wrapNone/>
            <wp:docPr id="2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93902" cy="1069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pPr w:leftFromText="141" w:rightFromText="141" w:vertAnchor="text" w:horzAnchor="margin" w:tblpXSpec="center" w:tblpY="342"/>
        <w:tblW w:w="15659" w:type="dxa"/>
        <w:tblLook w:val="04A0"/>
      </w:tblPr>
      <w:tblGrid>
        <w:gridCol w:w="891"/>
        <w:gridCol w:w="2216"/>
        <w:gridCol w:w="1499"/>
        <w:gridCol w:w="1339"/>
        <w:gridCol w:w="2803"/>
        <w:gridCol w:w="2817"/>
        <w:gridCol w:w="2610"/>
        <w:gridCol w:w="1484"/>
      </w:tblGrid>
      <w:tr w:rsidR="00232190" w:rsidRPr="00F172E0" w:rsidTr="0068189D">
        <w:tc>
          <w:tcPr>
            <w:tcW w:w="891" w:type="dxa"/>
            <w:vMerge w:val="restart"/>
            <w:shd w:val="clear" w:color="auto" w:fill="FABF8F" w:themeFill="accent6" w:themeFillTint="99"/>
          </w:tcPr>
          <w:p w:rsidR="00232190" w:rsidRPr="00F172E0" w:rsidRDefault="00232190" w:rsidP="00BD7835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الوقت </w:t>
            </w:r>
          </w:p>
        </w:tc>
        <w:tc>
          <w:tcPr>
            <w:tcW w:w="2216" w:type="dxa"/>
            <w:vMerge w:val="restart"/>
            <w:shd w:val="clear" w:color="auto" w:fill="FABF8F" w:themeFill="accent6" w:themeFillTint="99"/>
          </w:tcPr>
          <w:p w:rsidR="0068189D" w:rsidRDefault="00232190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المهارات</w:t>
            </w:r>
          </w:p>
          <w:p w:rsidR="00232190" w:rsidRPr="0068189D" w:rsidRDefault="00232190" w:rsidP="0068189D">
            <w:pPr>
              <w:bidi/>
              <w:rPr>
                <w:rFonts w:ascii="Sakkal Majalla" w:hAnsi="Sakkal Majalla" w:cs="Sakkal Majalla"/>
                <w:sz w:val="36"/>
                <w:szCs w:val="36"/>
              </w:rPr>
            </w:pPr>
          </w:p>
        </w:tc>
        <w:tc>
          <w:tcPr>
            <w:tcW w:w="8458" w:type="dxa"/>
            <w:gridSpan w:val="4"/>
            <w:shd w:val="clear" w:color="auto" w:fill="FDE9D9" w:themeFill="accent6" w:themeFillTint="33"/>
          </w:tcPr>
          <w:p w:rsidR="00232190" w:rsidRPr="00F172E0" w:rsidRDefault="00232190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الأنشطة</w:t>
            </w:r>
          </w:p>
        </w:tc>
        <w:tc>
          <w:tcPr>
            <w:tcW w:w="2610" w:type="dxa"/>
            <w:vMerge w:val="restart"/>
            <w:shd w:val="clear" w:color="auto" w:fill="FDE9D9" w:themeFill="accent6" w:themeFillTint="33"/>
          </w:tcPr>
          <w:p w:rsidR="00232190" w:rsidRPr="00F172E0" w:rsidRDefault="00232190" w:rsidP="00BD7835">
            <w:pPr>
              <w:bidi/>
              <w:ind w:right="64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232190" w:rsidRPr="00F172E0" w:rsidRDefault="00232190" w:rsidP="00BD78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السير المنهجي للوحدة</w:t>
            </w:r>
          </w:p>
        </w:tc>
        <w:tc>
          <w:tcPr>
            <w:tcW w:w="1484" w:type="dxa"/>
            <w:vMerge w:val="restart"/>
            <w:shd w:val="clear" w:color="auto" w:fill="FBD4B4" w:themeFill="accent6" w:themeFillTint="66"/>
          </w:tcPr>
          <w:p w:rsidR="00232190" w:rsidRPr="00F172E0" w:rsidRDefault="00232190" w:rsidP="00BD78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المراحل التعليمية </w:t>
            </w:r>
          </w:p>
        </w:tc>
      </w:tr>
      <w:tr w:rsidR="007F729A" w:rsidRPr="00F172E0" w:rsidTr="0068189D">
        <w:tc>
          <w:tcPr>
            <w:tcW w:w="891" w:type="dxa"/>
            <w:vMerge/>
            <w:shd w:val="clear" w:color="auto" w:fill="FABF8F" w:themeFill="accent6" w:themeFillTint="99"/>
          </w:tcPr>
          <w:p w:rsidR="007F729A" w:rsidRPr="00F172E0" w:rsidRDefault="007F729A" w:rsidP="00BD783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16" w:type="dxa"/>
            <w:vMerge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7F729A" w:rsidRPr="00F172E0" w:rsidRDefault="007F729A" w:rsidP="00BD783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7F729A" w:rsidRDefault="007F729A" w:rsidP="005004F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الاستراتيجيات</w:t>
            </w:r>
          </w:p>
          <w:p w:rsidR="007F729A" w:rsidRPr="00F172E0" w:rsidRDefault="007F729A" w:rsidP="005004F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المستعملة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>أسئلة الدرس</w:t>
            </w:r>
          </w:p>
        </w:tc>
        <w:tc>
          <w:tcPr>
            <w:tcW w:w="2803" w:type="dxa"/>
            <w:tcBorders>
              <w:left w:val="single" w:sz="4" w:space="0" w:color="auto"/>
            </w:tcBorders>
            <w:shd w:val="clear" w:color="auto" w:fill="F2DBDB" w:themeFill="accent2" w:themeFillTint="33"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المتعلم</w:t>
            </w:r>
          </w:p>
        </w:tc>
        <w:tc>
          <w:tcPr>
            <w:tcW w:w="2817" w:type="dxa"/>
            <w:shd w:val="clear" w:color="auto" w:fill="C6D9F1" w:themeFill="text2" w:themeFillTint="33"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المعلم</w:t>
            </w:r>
          </w:p>
        </w:tc>
        <w:tc>
          <w:tcPr>
            <w:tcW w:w="2610" w:type="dxa"/>
            <w:vMerge/>
            <w:shd w:val="clear" w:color="auto" w:fill="FDE9D9" w:themeFill="accent6" w:themeFillTint="33"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</w:tc>
        <w:tc>
          <w:tcPr>
            <w:tcW w:w="1484" w:type="dxa"/>
            <w:vMerge/>
          </w:tcPr>
          <w:p w:rsidR="007F729A" w:rsidRPr="00F172E0" w:rsidRDefault="007F729A" w:rsidP="00BD783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</w:tr>
      <w:tr w:rsidR="007F729A" w:rsidRPr="00F172E0" w:rsidTr="0068189D">
        <w:trPr>
          <w:trHeight w:val="1296"/>
        </w:trPr>
        <w:tc>
          <w:tcPr>
            <w:tcW w:w="891" w:type="dxa"/>
            <w:vMerge w:val="restart"/>
          </w:tcPr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rtl/>
              </w:rPr>
              <w:t>10</w:t>
            </w:r>
            <w:r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  <w:r w:rsidRPr="00F172E0">
              <w:rPr>
                <w:rFonts w:ascii="Sakkal Majalla" w:hAnsi="Sakkal Majalla" w:cs="Sakkal Majalla"/>
                <w:b/>
                <w:bCs/>
                <w:rtl/>
              </w:rPr>
              <w:t>د</w:t>
            </w: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</w:tc>
        <w:tc>
          <w:tcPr>
            <w:tcW w:w="2216" w:type="dxa"/>
            <w:vMerge w:val="restart"/>
            <w:tcBorders>
              <w:top w:val="single" w:sz="4" w:space="0" w:color="auto"/>
            </w:tcBorders>
          </w:tcPr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Pr="00E62363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E6236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بناء الآراء و الأفكار و وجهات النظر</w:t>
            </w:r>
          </w:p>
          <w:p w:rsidR="007F729A" w:rsidRPr="00E62363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E6236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تعلم آداب الحوار </w:t>
            </w:r>
          </w:p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F729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شخصية قيادة ديمقراطية</w:t>
            </w:r>
          </w:p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7F729A" w:rsidRDefault="007F729A" w:rsidP="00777FA0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7F729A" w:rsidRPr="00777FA0" w:rsidRDefault="00777FA0" w:rsidP="00777FA0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- </w:t>
            </w:r>
            <w:r w:rsidRPr="00777FA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من يذكرنا بأنواع التعليمات التي تعرفنا عليها في الخوارزمية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؟</w:t>
            </w:r>
          </w:p>
          <w:p w:rsidR="007F729A" w:rsidRPr="007F729A" w:rsidRDefault="00777FA0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-</w:t>
            </w:r>
            <w:r w:rsidR="007F729A" w:rsidRPr="007F729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ما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F729A" w:rsidRPr="007F729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هو الشكل</w:t>
            </w:r>
          </w:p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7F729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النظامي</w:t>
            </w:r>
          </w:p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7F729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لتعليمة التكرارية</w:t>
            </w:r>
          </w:p>
          <w:p w:rsidR="007F729A" w:rsidRPr="007F729A" w:rsidRDefault="007F729A" w:rsidP="006A673D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  <w:t xml:space="preserve">Pour </w:t>
            </w:r>
            <w:r w:rsidR="00777FA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>؟</w:t>
            </w:r>
          </w:p>
          <w:p w:rsidR="007F729A" w:rsidRPr="00B05640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03" w:type="dxa"/>
            <w:shd w:val="clear" w:color="auto" w:fill="auto"/>
          </w:tcPr>
          <w:p w:rsidR="007F729A" w:rsidRPr="00B05640" w:rsidRDefault="007F729A" w:rsidP="009A1291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الجلوس </w:t>
            </w:r>
          </w:p>
          <w:p w:rsidR="007F729A" w:rsidRPr="00F172E0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التركيز ولانتباه</w:t>
            </w:r>
          </w:p>
        </w:tc>
        <w:tc>
          <w:tcPr>
            <w:tcW w:w="2817" w:type="dxa"/>
            <w:shd w:val="clear" w:color="auto" w:fill="auto"/>
          </w:tcPr>
          <w:p w:rsidR="007F729A" w:rsidRPr="00B05640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تنظيف السبورة</w:t>
            </w:r>
          </w:p>
          <w:p w:rsidR="007F729A" w:rsidRPr="0068189D" w:rsidRDefault="007F729A" w:rsidP="00BD7835">
            <w:pPr>
              <w:bidi/>
              <w:rPr>
                <w:rFonts w:ascii="Sakkal Majalla" w:hAnsi="Sakkal Majalla" w:cs="Sakkal Majalla"/>
                <w:b/>
                <w:bCs/>
                <w:rtl/>
                <w:lang w:val="en-US" w:bidi="ar-DZ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كتابة العن</w:t>
            </w:r>
            <w:r w:rsidR="00E6236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</w:t>
            </w:r>
            <w:r w:rsidR="00E6236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و</w:t>
            </w:r>
            <w:r w:rsidR="00E6236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</w:t>
            </w: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ن(المجال-الوحدة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–</w:t>
            </w: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الكفاءة</w:t>
            </w:r>
            <w:r w:rsidR="0068189D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+ </w:t>
            </w:r>
            <w:r w:rsidR="0068189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الأهداف التعليمية</w:t>
            </w: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)</w:t>
            </w:r>
          </w:p>
        </w:tc>
        <w:tc>
          <w:tcPr>
            <w:tcW w:w="2610" w:type="dxa"/>
            <w:vMerge w:val="restart"/>
          </w:tcPr>
          <w:p w:rsidR="007F729A" w:rsidRDefault="007F729A" w:rsidP="00BD7835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7F729A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7F729A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7F729A" w:rsidRDefault="007F729A" w:rsidP="00232190">
            <w:pPr>
              <w:rPr>
                <w:rtl/>
                <w:lang w:val="en-US"/>
              </w:rPr>
            </w:pPr>
          </w:p>
          <w:p w:rsidR="007F729A" w:rsidRDefault="007F729A" w:rsidP="00232190">
            <w:pPr>
              <w:rPr>
                <w:rtl/>
                <w:lang w:val="en-US"/>
              </w:rPr>
            </w:pPr>
          </w:p>
          <w:p w:rsidR="007F729A" w:rsidRDefault="007F729A" w:rsidP="00E92B16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E92B1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التذكير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بالدرس النظري  التعليمة التكرارية </w:t>
            </w:r>
          </w:p>
          <w:p w:rsidR="007F729A" w:rsidRPr="007F729A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  <w:t xml:space="preserve">Pour et </w:t>
            </w:r>
            <w:r w:rsidR="0068189D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  <w:t>tant que</w:t>
            </w:r>
          </w:p>
          <w:p w:rsidR="007F729A" w:rsidRPr="00232190" w:rsidRDefault="007F729A" w:rsidP="004F7C0A">
            <w:pPr>
              <w:pStyle w:val="Paragraphedeliste"/>
              <w:bidi/>
              <w:ind w:left="360"/>
              <w:rPr>
                <w:rtl/>
              </w:rPr>
            </w:pPr>
          </w:p>
        </w:tc>
        <w:tc>
          <w:tcPr>
            <w:tcW w:w="1484" w:type="dxa"/>
            <w:shd w:val="clear" w:color="auto" w:fill="DAEEF3" w:themeFill="accent5" w:themeFillTint="33"/>
          </w:tcPr>
          <w:p w:rsidR="007F729A" w:rsidRPr="00F172E0" w:rsidRDefault="007F729A" w:rsidP="00BD7835">
            <w:pPr>
              <w:bidi/>
              <w:ind w:right="440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مرحلة التحضير</w:t>
            </w:r>
          </w:p>
        </w:tc>
      </w:tr>
      <w:tr w:rsidR="007F729A" w:rsidRPr="00F172E0" w:rsidTr="0068189D">
        <w:trPr>
          <w:trHeight w:val="4183"/>
        </w:trPr>
        <w:tc>
          <w:tcPr>
            <w:tcW w:w="891" w:type="dxa"/>
            <w:vMerge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16" w:type="dxa"/>
            <w:vMerge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  <w:r w:rsidRPr="007F729A"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</w:p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Pr="00F172E0" w:rsidRDefault="007F729A" w:rsidP="007F729A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طريقة المناقشة </w:t>
            </w:r>
          </w:p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33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803" w:type="dxa"/>
            <w:shd w:val="clear" w:color="auto" w:fill="auto"/>
          </w:tcPr>
          <w:p w:rsidR="007F729A" w:rsidRDefault="007F729A" w:rsidP="00BD7835">
            <w:pPr>
              <w:bidi/>
              <w:jc w:val="both"/>
              <w:rPr>
                <w:rFonts w:ascii="Sakkal Majalla" w:hAnsi="Sakkal Majalla" w:cs="Sakkal Majalla"/>
                <w:b/>
                <w:bCs/>
              </w:rPr>
            </w:pPr>
          </w:p>
          <w:p w:rsidR="007F729A" w:rsidRPr="00F172E0" w:rsidRDefault="007F729A" w:rsidP="007F729A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rtl/>
              </w:rPr>
              <w:t>-</w:t>
            </w:r>
            <w:r w:rsidRPr="00F172E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إجابات متوقعة</w:t>
            </w:r>
          </w:p>
          <w:p w:rsidR="007F729A" w:rsidRPr="007F729A" w:rsidRDefault="007F729A" w:rsidP="007F729A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/>
                <w:b/>
                <w:bCs/>
              </w:rPr>
              <w:t>-</w:t>
            </w:r>
            <w:r>
              <w:rPr>
                <w:rFonts w:ascii="Sakkal Majalla" w:hAnsi="Sakkal Majalla" w:cs="Sakkal Majalla" w:hint="cs"/>
                <w:b/>
                <w:bCs/>
                <w:rtl/>
                <w:lang w:val="en-US" w:bidi="ar-DZ"/>
              </w:rPr>
              <w:t xml:space="preserve"> </w:t>
            </w:r>
            <w:r w:rsidRPr="007F729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التعليمة التكرارية </w:t>
            </w:r>
          </w:p>
          <w:p w:rsidR="007F729A" w:rsidRPr="007F729A" w:rsidRDefault="007F729A" w:rsidP="00E62363">
            <w:pPr>
              <w:pStyle w:val="Paragraphedeliste"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  <w:t xml:space="preserve"> Pour et </w:t>
            </w:r>
            <w:r w:rsidR="0068189D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  <w:t>tant que</w:t>
            </w:r>
          </w:p>
          <w:p w:rsidR="007F729A" w:rsidRPr="007F729A" w:rsidRDefault="007F729A" w:rsidP="007F729A">
            <w:pPr>
              <w:bidi/>
              <w:jc w:val="both"/>
              <w:rPr>
                <w:rFonts w:ascii="Sakkal Majalla" w:hAnsi="Sakkal Majalla" w:cs="Sakkal Majalla"/>
                <w:b/>
                <w:bCs/>
                <w:rtl/>
                <w:lang w:val="en-US" w:bidi="ar-DZ"/>
              </w:rPr>
            </w:pPr>
          </w:p>
          <w:p w:rsidR="007F729A" w:rsidRDefault="007F729A" w:rsidP="00AB1E97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7F729A" w:rsidRDefault="007F729A" w:rsidP="00AB1E97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7F729A" w:rsidRPr="00F95660" w:rsidRDefault="007F729A" w:rsidP="00AB1E97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2817" w:type="dxa"/>
            <w:shd w:val="clear" w:color="auto" w:fill="auto"/>
          </w:tcPr>
          <w:p w:rsidR="007F729A" w:rsidRPr="00AB1E97" w:rsidRDefault="007F729A" w:rsidP="00AB1E97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  <w:p w:rsidR="00777FA0" w:rsidRDefault="00A264CF" w:rsidP="00E34E1A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يطلب من المتعلمون تشغيل الجهاز و الانتباه</w:t>
            </w: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لتذكير بالدرس النظري</w:t>
            </w:r>
          </w:p>
          <w:p w:rsidR="007F729A" w:rsidRPr="007F729A" w:rsidRDefault="007F729A" w:rsidP="00777FA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من يذكرنا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بالدرس السابق للحصة النظرية </w:t>
            </w:r>
            <w:r w:rsidR="00A264C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</w:p>
          <w:p w:rsidR="007F729A" w:rsidRDefault="007F729A" w:rsidP="00E34E1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7F729A" w:rsidRPr="00E34E1A" w:rsidRDefault="007F729A" w:rsidP="00E34E1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7F729A" w:rsidRPr="00490006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2610" w:type="dxa"/>
            <w:vMerge/>
            <w:shd w:val="clear" w:color="auto" w:fill="auto"/>
          </w:tcPr>
          <w:p w:rsidR="007F729A" w:rsidRPr="00E92B16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84" w:type="dxa"/>
            <w:shd w:val="clear" w:color="auto" w:fill="DAEEF3" w:themeFill="accent5" w:themeFillTint="33"/>
          </w:tcPr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مرحلة الانطلاق  </w:t>
            </w:r>
          </w:p>
        </w:tc>
      </w:tr>
    </w:tbl>
    <w:p w:rsidR="00232190" w:rsidRDefault="00232190" w:rsidP="00490006">
      <w:pPr>
        <w:ind w:right="440"/>
        <w:rPr>
          <w:rFonts w:ascii="Traditional Arabic" w:hAnsi="Traditional Arabic" w:cs="Traditional Arabic"/>
          <w:noProof/>
          <w:rtl/>
        </w:rPr>
        <w:sectPr w:rsidR="00232190" w:rsidSect="00837927">
          <w:headerReference w:type="default" r:id="rId9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pPr w:leftFromText="141" w:rightFromText="141" w:vertAnchor="text" w:horzAnchor="margin" w:tblpXSpec="center" w:tblpY="-1002"/>
        <w:tblW w:w="15914" w:type="dxa"/>
        <w:tblLook w:val="04A0"/>
      </w:tblPr>
      <w:tblGrid>
        <w:gridCol w:w="970"/>
        <w:gridCol w:w="1677"/>
        <w:gridCol w:w="1760"/>
        <w:gridCol w:w="1437"/>
        <w:gridCol w:w="3011"/>
        <w:gridCol w:w="3411"/>
        <w:gridCol w:w="2325"/>
        <w:gridCol w:w="1323"/>
      </w:tblGrid>
      <w:tr w:rsidR="00A264CF" w:rsidTr="0068189D">
        <w:trPr>
          <w:trHeight w:val="6431"/>
        </w:trPr>
        <w:tc>
          <w:tcPr>
            <w:tcW w:w="970" w:type="dxa"/>
          </w:tcPr>
          <w:p w:rsidR="00A264CF" w:rsidRDefault="00A264CF" w:rsidP="00A264CF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>40د</w:t>
            </w:r>
          </w:p>
        </w:tc>
        <w:tc>
          <w:tcPr>
            <w:tcW w:w="1677" w:type="dxa"/>
          </w:tcPr>
          <w:p w:rsidR="00A264CF" w:rsidRDefault="00A264CF" w:rsidP="00A264CF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</w:rPr>
              <w:drawing>
                <wp:anchor distT="0" distB="0" distL="114300" distR="114300" simplePos="0" relativeHeight="251691008" behindDoc="1" locked="0" layoutInCell="1" allowOverlap="1">
                  <wp:simplePos x="0" y="0"/>
                  <wp:positionH relativeFrom="column">
                    <wp:posOffset>555625</wp:posOffset>
                  </wp:positionH>
                  <wp:positionV relativeFrom="paragraph">
                    <wp:posOffset>-1713230</wp:posOffset>
                  </wp:positionV>
                  <wp:extent cx="7614920" cy="10687050"/>
                  <wp:effectExtent l="1562100" t="0" r="1529080" b="0"/>
                  <wp:wrapNone/>
                  <wp:docPr id="1" name="Image 1" descr="Design sans titre_20240120_150851_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sign sans titre_20240120_150851_000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14920" cy="1068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264CF" w:rsidRDefault="00A264CF" w:rsidP="00A264CF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  <w:p w:rsidR="00A264CF" w:rsidRPr="00AF557D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AF557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طرح الأسئلة</w:t>
            </w:r>
          </w:p>
          <w:p w:rsidR="00A264CF" w:rsidRPr="0056553E" w:rsidRDefault="00A264CF" w:rsidP="00A264CF">
            <w:pPr>
              <w:rPr>
                <w:rFonts w:ascii="Traditional Arabic" w:hAnsi="Traditional Arabic" w:cs="Traditional Arabic"/>
              </w:rPr>
            </w:pPr>
          </w:p>
          <w:p w:rsidR="00A264CF" w:rsidRPr="00AF557D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</w:rPr>
            </w:pPr>
            <w:r w:rsidRPr="00AF557D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ا</w:t>
            </w:r>
            <w:r w:rsidRPr="00AF557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لاستماع</w:t>
            </w:r>
          </w:p>
          <w:p w:rsidR="00A264CF" w:rsidRDefault="00A264CF" w:rsidP="00A264CF">
            <w:pPr>
              <w:rPr>
                <w:rFonts w:ascii="Traditional Arabic" w:hAnsi="Traditional Arabic" w:cs="Traditional Arabic"/>
              </w:rPr>
            </w:pPr>
          </w:p>
          <w:p w:rsidR="00A264CF" w:rsidRPr="00E65A52" w:rsidRDefault="00A264CF" w:rsidP="00A264CF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E65A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التذكر </w:t>
            </w:r>
          </w:p>
          <w:p w:rsidR="00A264CF" w:rsidRDefault="00A264CF" w:rsidP="00A264C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-</w:t>
            </w:r>
            <w:r w:rsidRPr="0056553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التركيز </w:t>
            </w:r>
          </w:p>
          <w:p w:rsidR="00A264CF" w:rsidRPr="0056553E" w:rsidRDefault="00A264CF" w:rsidP="00A264C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Pr="0056553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الانتباه</w:t>
            </w:r>
          </w:p>
          <w:p w:rsidR="00A264CF" w:rsidRDefault="00A264CF" w:rsidP="00A264CF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Pr="00E65A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الفهم</w:t>
            </w:r>
          </w:p>
          <w:p w:rsidR="00A264CF" w:rsidRPr="0056553E" w:rsidRDefault="000A32B7" w:rsidP="000A32B7">
            <w:pPr>
              <w:tabs>
                <w:tab w:val="left" w:pos="1363"/>
              </w:tabs>
              <w:bidi/>
              <w:rPr>
                <w:rFonts w:ascii="Traditional Arabic" w:hAnsi="Traditional Arabic" w:cs="Traditional Arabic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="00A264C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التطبيق</w:t>
            </w:r>
          </w:p>
        </w:tc>
        <w:tc>
          <w:tcPr>
            <w:tcW w:w="1760" w:type="dxa"/>
            <w:tcBorders>
              <w:right w:val="single" w:sz="4" w:space="0" w:color="auto"/>
            </w:tcBorders>
          </w:tcPr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Pr="000A32B7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0A32B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التعلم الذاتي</w:t>
            </w:r>
            <w:r w:rsidRPr="000A32B7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A264CF" w:rsidRPr="0056553E" w:rsidRDefault="00A264CF" w:rsidP="00A264CF">
            <w:pPr>
              <w:pStyle w:val="Paragraphedeliste"/>
              <w:numPr>
                <w:ilvl w:val="0"/>
                <w:numId w:val="4"/>
              </w:num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</w:tc>
        <w:tc>
          <w:tcPr>
            <w:tcW w:w="1437" w:type="dxa"/>
            <w:vMerge w:val="restart"/>
            <w:tcBorders>
              <w:left w:val="single" w:sz="4" w:space="0" w:color="auto"/>
            </w:tcBorders>
          </w:tcPr>
          <w:p w:rsidR="00A264CF" w:rsidRDefault="00A264CF" w:rsidP="00A264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  <w:p w:rsidR="00A264CF" w:rsidRDefault="00A264CF" w:rsidP="00A264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  <w:p w:rsidR="00A264CF" w:rsidRPr="00271CAA" w:rsidRDefault="00A264CF" w:rsidP="00A264CF">
            <w:pPr>
              <w:pStyle w:val="Paragraphedeliste"/>
              <w:numPr>
                <w:ilvl w:val="0"/>
                <w:numId w:val="4"/>
              </w:numPr>
              <w:bidi/>
              <w:jc w:val="both"/>
              <w:rPr>
                <w:rFonts w:ascii="Traditional Arabic" w:hAnsi="Traditional Arabic" w:cs="Traditional Arabic"/>
                <w:b/>
                <w:bCs/>
                <w:noProof/>
                <w:sz w:val="24"/>
                <w:szCs w:val="24"/>
                <w:rtl/>
              </w:rPr>
            </w:pPr>
            <w:r w:rsidRPr="00271CAA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اطلب من احد المتعلمون قراءة الانشطة المقدمة </w:t>
            </w:r>
          </w:p>
          <w:p w:rsidR="00A264CF" w:rsidRPr="00777FA0" w:rsidRDefault="00A264CF" w:rsidP="00A264CF">
            <w:pPr>
              <w:pStyle w:val="Paragraphedeliste"/>
              <w:numPr>
                <w:ilvl w:val="0"/>
                <w:numId w:val="4"/>
              </w:numPr>
              <w:bidi/>
              <w:jc w:val="both"/>
              <w:rPr>
                <w:rFonts w:ascii="Traditional Arabic" w:hAnsi="Traditional Arabic" w:cs="Traditional Arabic"/>
                <w:b/>
                <w:bCs/>
                <w:noProof/>
                <w:sz w:val="24"/>
                <w:szCs w:val="24"/>
              </w:rPr>
            </w:pPr>
            <w:r w:rsidRPr="00271CAA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ماهي   التعليمة </w:t>
            </w:r>
            <w:r w:rsidRPr="00271CAA">
              <w:rPr>
                <w:rFonts w:ascii="Traditional Arabic" w:hAnsi="Traditional Arabic" w:cs="Traditional Arabic" w:hint="cs"/>
                <w:b/>
                <w:bCs/>
                <w:noProof/>
                <w:sz w:val="24"/>
                <w:szCs w:val="24"/>
                <w:rtl/>
              </w:rPr>
              <w:t>المستخدمة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24"/>
                <w:szCs w:val="24"/>
                <w:rtl/>
              </w:rPr>
              <w:t xml:space="preserve"> </w:t>
            </w:r>
            <w:r w:rsidRPr="00777FA0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الانجاز </w:t>
            </w:r>
          </w:p>
          <w:p w:rsidR="00A264CF" w:rsidRPr="00271CAA" w:rsidRDefault="00A264CF" w:rsidP="00A264CF">
            <w:pPr>
              <w:pStyle w:val="Paragraphedeliste"/>
              <w:bidi/>
              <w:ind w:left="360"/>
              <w:jc w:val="both"/>
              <w:rPr>
                <w:rFonts w:ascii="Traditional Arabic" w:hAnsi="Traditional Arabic" w:cs="Traditional Arabic"/>
                <w:b/>
                <w:bCs/>
                <w:noProof/>
                <w:sz w:val="24"/>
                <w:szCs w:val="24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rtl/>
              </w:rPr>
              <w:t>الخورزميات</w:t>
            </w:r>
          </w:p>
          <w:p w:rsidR="00A264CF" w:rsidRPr="007F729A" w:rsidRDefault="00A264CF" w:rsidP="00A264CF">
            <w:p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/>
                <w:noProof/>
              </w:rPr>
              <w:t xml:space="preserve">- </w:t>
            </w:r>
            <w:r>
              <w:rPr>
                <w:rFonts w:ascii="Traditional Arabic" w:hAnsi="Traditional Arabic" w:cs="Traditional Arabic" w:hint="cs"/>
                <w:noProof/>
                <w:rtl/>
              </w:rPr>
              <w:t xml:space="preserve"> </w:t>
            </w:r>
            <w:r w:rsidRPr="007F729A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>اطلب من المتعلم</w: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>و</w:t>
            </w: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 xml:space="preserve">ن  </w: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 xml:space="preserve">كتابة الخوارزمية   </w:t>
            </w:r>
          </w:p>
          <w:p w:rsidR="00A264CF" w:rsidRPr="007F729A" w:rsidRDefault="00A264CF" w:rsidP="00A264CF">
            <w:p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 xml:space="preserve"> ثم انشاء تطبيق  </w:t>
            </w:r>
            <w:r w:rsidRPr="007F729A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 xml:space="preserve">على برنامج </w:t>
            </w:r>
          </w:p>
          <w:p w:rsidR="00A264CF" w:rsidRPr="007F729A" w:rsidRDefault="00A264CF" w:rsidP="00A264CF">
            <w:pPr>
              <w:bidi/>
              <w:rPr>
                <w:rFonts w:ascii="Traditional Arabic" w:hAnsi="Traditional Arabic" w:cs="Traditional Arabic"/>
                <w:noProof/>
              </w:rPr>
            </w:pPr>
            <w:r w:rsidRPr="007F729A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algo box</w:t>
            </w:r>
          </w:p>
        </w:tc>
        <w:tc>
          <w:tcPr>
            <w:tcW w:w="3011" w:type="dxa"/>
          </w:tcPr>
          <w:p w:rsidR="00A264CF" w:rsidRDefault="00A264CF" w:rsidP="00A264CF">
            <w:pPr>
              <w:pStyle w:val="Sansinterligne"/>
              <w:ind w:left="360"/>
              <w:rPr>
                <w:rFonts w:asciiTheme="minorBidi" w:hAnsiTheme="minorBidi" w:cstheme="minorBidi"/>
                <w:color w:val="FF0000"/>
                <w:sz w:val="24"/>
                <w:rtl/>
              </w:rPr>
            </w:pPr>
            <w:r w:rsidRPr="007F729A">
              <w:rPr>
                <w:rFonts w:asciiTheme="minorBidi" w:hAnsiTheme="minorBidi" w:cstheme="minorBidi"/>
                <w:color w:val="FF0000"/>
                <w:sz w:val="24"/>
                <w:rtl/>
              </w:rPr>
              <w:t xml:space="preserve"> </w:t>
            </w:r>
          </w:p>
          <w:p w:rsidR="00A264CF" w:rsidRDefault="00A264CF" w:rsidP="00A264CF">
            <w:pPr>
              <w:jc w:val="right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  <w:p w:rsidR="00A264CF" w:rsidRPr="00777FA0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ينفذ تعليمات المعلم </w:t>
            </w:r>
          </w:p>
          <w:p w:rsidR="00A264CF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تشغيل الحاسوب</w:t>
            </w:r>
          </w:p>
          <w:p w:rsidR="00A264CF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فتح برنامج 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algo box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</w:t>
            </w:r>
          </w:p>
          <w:p w:rsidR="00A264CF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يشرع  المتعلم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ن في تطبيق </w:t>
            </w:r>
            <w:r w:rsidRPr="005B62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الإعمال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5004F4" w:rsidRDefault="005004F4" w:rsidP="005004F4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يطبق وفي كل مرة  يطرح عليه</w:t>
            </w:r>
          </w:p>
          <w:p w:rsidR="005004F4" w:rsidRDefault="005004F4" w:rsidP="005004F4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سؤال يحاول </w:t>
            </w:r>
            <w:r w:rsidR="005B392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الإجابة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 شفاهيا </w:t>
            </w:r>
          </w:p>
          <w:p w:rsidR="005B392B" w:rsidRPr="005B626F" w:rsidRDefault="005B392B" w:rsidP="005B392B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أو على السبورة</w:t>
            </w:r>
          </w:p>
          <w:p w:rsidR="00A264CF" w:rsidRPr="005B626F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يتبادل المتعلم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ن </w:t>
            </w:r>
            <w:r w:rsidRPr="005B62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الأفكار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بينهم </w:t>
            </w:r>
          </w:p>
          <w:p w:rsidR="00A264CF" w:rsidRPr="005B626F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يساعد المتعلم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ن المتقدمين  ف</w:t>
            </w:r>
            <w:r w:rsidR="0099537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ي العمل التطبيقي  زميله  </w:t>
            </w:r>
            <w:r w:rsidR="0099537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المتأخ</w:t>
            </w:r>
            <w:r w:rsidR="00995373" w:rsidRPr="005B62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ر</w:t>
            </w:r>
          </w:p>
          <w:p w:rsidR="00A264CF" w:rsidRPr="00E62363" w:rsidRDefault="00A264CF" w:rsidP="00A264C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/>
              </w:rPr>
            </w:pPr>
          </w:p>
          <w:p w:rsidR="00A264CF" w:rsidRPr="005B626F" w:rsidRDefault="00A264CF" w:rsidP="00A264CF">
            <w:pPr>
              <w:pStyle w:val="Paragraphedeliste"/>
              <w:bidi/>
              <w:ind w:left="360" w:right="360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3411" w:type="dxa"/>
          </w:tcPr>
          <w:p w:rsidR="00A264CF" w:rsidRDefault="00A264CF" w:rsidP="00A264CF">
            <w:pPr>
              <w:pStyle w:val="Sansinterligne"/>
              <w:ind w:left="525"/>
              <w:rPr>
                <w:color w:val="FF0000"/>
                <w:lang w:bidi="ar-DZ"/>
              </w:rPr>
            </w:pPr>
          </w:p>
          <w:p w:rsidR="005004F4" w:rsidRPr="005004F4" w:rsidRDefault="00A264CF" w:rsidP="005004F4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توزيع المعلم   قصاصات التطبيق على المتعلمين</w:t>
            </w:r>
          </w:p>
          <w:p w:rsidR="00A264CF" w:rsidRDefault="00A264CF" w:rsidP="005004F4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يراقب الأستاذ أعمال التلاميذ ويقوم بالتوجيه  في حالة الخطأ </w:t>
            </w: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والتثمين في حالة  الصواب </w:t>
            </w:r>
          </w:p>
          <w:p w:rsidR="00A264CF" w:rsidRPr="006A673D" w:rsidRDefault="00A264CF" w:rsidP="00A264C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  </w:t>
            </w:r>
            <w:r w:rsidRPr="006A673D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نشاط1:</w:t>
            </w:r>
            <w:r w:rsidRPr="006A673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اكتب خوارزمية  تسمح </w:t>
            </w: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بكتابة ( "</w:t>
            </w:r>
            <w:r w:rsidR="0099537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الحمد لل</w:t>
            </w:r>
            <w:r w:rsidR="0099537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ه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") 20 مرة</w:t>
            </w:r>
          </w:p>
          <w:p w:rsidR="00A264CF" w:rsidRPr="007F729A" w:rsidRDefault="00A264CF" w:rsidP="00A264CF">
            <w:pPr>
              <w:pStyle w:val="Sansinterligne"/>
              <w:ind w:left="525"/>
              <w:rPr>
                <w:color w:val="FF0000"/>
                <w:lang w:bidi="ar-DZ"/>
              </w:rPr>
            </w:pPr>
          </w:p>
          <w:p w:rsidR="00A264CF" w:rsidRPr="006A673D" w:rsidRDefault="00A264CF" w:rsidP="00A264CF">
            <w:pPr>
              <w:pStyle w:val="Sansinterligne"/>
              <w:ind w:left="165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color w:val="984806" w:themeColor="accent6" w:themeShade="80"/>
                <w:sz w:val="28"/>
                <w:szCs w:val="28"/>
                <w:highlight w:val="yellow"/>
                <w:rtl/>
                <w:lang w:bidi="ar-DZ"/>
              </w:rPr>
              <w:t xml:space="preserve"> </w:t>
            </w:r>
            <w:r w:rsidRPr="00771A6C">
              <w:rPr>
                <w:rFonts w:ascii="Sakkal Majalla" w:hAnsi="Sakkal Majalla" w:cs="Sakkal Majalla" w:hint="cs"/>
                <w:color w:val="984806" w:themeColor="accent6" w:themeShade="80"/>
                <w:sz w:val="28"/>
                <w:szCs w:val="28"/>
                <w:highlight w:val="yellow"/>
                <w:rtl/>
                <w:lang w:bidi="ar-DZ"/>
              </w:rPr>
              <w:t>نشاط</w:t>
            </w:r>
            <w:r>
              <w:rPr>
                <w:rFonts w:ascii="Sakkal Majalla" w:hAnsi="Sakkal Majalla" w:cs="Sakkal Majalla" w:hint="cs"/>
                <w:color w:val="984806" w:themeColor="accent6" w:themeShade="80"/>
                <w:sz w:val="28"/>
                <w:szCs w:val="28"/>
                <w:highlight w:val="yellow"/>
                <w:rtl/>
                <w:lang w:bidi="ar-DZ"/>
              </w:rPr>
              <w:t>2</w:t>
            </w:r>
            <w:r w:rsidRPr="006A673D">
              <w:rPr>
                <w:rFonts w:ascii="Sakkal Majalla" w:hAnsi="Sakkal Majalla" w:cs="Sakkal Majalla" w:hint="cs"/>
                <w:sz w:val="28"/>
                <w:szCs w:val="28"/>
                <w:highlight w:val="yellow"/>
                <w:rtl/>
                <w:lang w:bidi="ar-DZ"/>
              </w:rPr>
              <w:t>:</w:t>
            </w:r>
            <w:r w:rsidRPr="006A673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 اكتب خوارزمية تسمح  </w:t>
            </w:r>
          </w:p>
          <w:p w:rsidR="00A264CF" w:rsidRPr="006A673D" w:rsidRDefault="00995373" w:rsidP="00A264CF">
            <w:pPr>
              <w:pStyle w:val="Sansinterligne"/>
              <w:ind w:left="165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A673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بإظهار</w:t>
            </w:r>
            <w:r w:rsidR="00A264CF" w:rsidRPr="006A673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جميع </w:t>
            </w:r>
            <w:r w:rsidR="00B0022D" w:rsidRPr="006A673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الإعد</w:t>
            </w:r>
            <w:r w:rsidR="00B0022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</w:t>
            </w:r>
            <w:r w:rsidR="00B0022D" w:rsidRPr="006A673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د</w:t>
            </w:r>
            <w:r w:rsidR="00A264CF" w:rsidRPr="006A673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المحصورة </w:t>
            </w:r>
          </w:p>
          <w:p w:rsidR="00A264CF" w:rsidRPr="006A673D" w:rsidRDefault="00A264CF" w:rsidP="00A264CF">
            <w:pPr>
              <w:pStyle w:val="Sansinterligne"/>
              <w:numPr>
                <w:ilvl w:val="0"/>
                <w:numId w:val="6"/>
              </w:numPr>
              <w:rPr>
                <w:rFonts w:ascii="Sakkal Majalla" w:hAnsi="Sakkal Majalla" w:cs="Sakkal Majalla"/>
                <w:color w:val="984806" w:themeColor="accent6" w:themeShade="80"/>
                <w:sz w:val="28"/>
                <w:szCs w:val="28"/>
                <w:lang w:bidi="ar-DZ"/>
              </w:rPr>
            </w:pPr>
            <w:r w:rsidRPr="006A673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40</w:t>
            </w:r>
            <w:r>
              <w:rPr>
                <w:rFonts w:ascii="Sakkal Majalla" w:hAnsi="Sakkal Majalla" w:cs="Sakkal Majalla" w:hint="cs"/>
                <w:color w:val="984806" w:themeColor="accent6" w:themeShade="80"/>
                <w:sz w:val="28"/>
                <w:szCs w:val="28"/>
                <w:rtl/>
                <w:lang w:bidi="ar-DZ"/>
              </w:rPr>
              <w:t xml:space="preserve">  </w:t>
            </w:r>
          </w:p>
          <w:p w:rsidR="00A264CF" w:rsidRPr="00BA47A6" w:rsidRDefault="00A264CF" w:rsidP="00A264CF">
            <w:pPr>
              <w:pStyle w:val="Sansinterligne"/>
              <w:rPr>
                <w:rFonts w:asciiTheme="minorBidi" w:hAnsiTheme="minorBidi" w:cstheme="minorBidi"/>
                <w:sz w:val="24"/>
                <w:rtl/>
                <w:lang w:bidi="ar-DZ"/>
              </w:rPr>
            </w:pPr>
          </w:p>
          <w:p w:rsidR="00A264CF" w:rsidRDefault="00A264CF" w:rsidP="00A264CF">
            <w:pPr>
              <w:pStyle w:val="Sansinterligne"/>
              <w:ind w:left="165"/>
              <w:rPr>
                <w:rFonts w:ascii="Sakkal Majalla" w:hAnsi="Sakkal Majalla" w:cs="Sakkal Majalla"/>
                <w:color w:val="984806" w:themeColor="accent6" w:themeShade="80"/>
                <w:sz w:val="28"/>
                <w:szCs w:val="28"/>
                <w:lang w:bidi="ar-DZ"/>
              </w:rPr>
            </w:pPr>
            <w:r w:rsidRPr="007F729A">
              <w:rPr>
                <w:rFonts w:ascii="Sakkal Majalla" w:hAnsi="Sakkal Majalla" w:cs="Sakkal Majalla"/>
                <w:color w:val="984806" w:themeColor="accent6" w:themeShade="80"/>
                <w:sz w:val="24"/>
                <w:lang w:bidi="ar-DZ"/>
              </w:rPr>
              <w:t xml:space="preserve"> </w:t>
            </w:r>
            <w:r w:rsidRPr="00A264CF">
              <w:rPr>
                <w:rFonts w:ascii="Sakkal Majalla" w:hAnsi="Sakkal Majalla" w:cs="Sakkal Majalla" w:hint="cs"/>
                <w:color w:val="984806" w:themeColor="accent6" w:themeShade="80"/>
                <w:sz w:val="28"/>
                <w:szCs w:val="28"/>
                <w:highlight w:val="yellow"/>
                <w:rtl/>
                <w:lang w:bidi="ar-DZ"/>
              </w:rPr>
              <w:t>نشاط 3:</w:t>
            </w:r>
            <w:r>
              <w:rPr>
                <w:rFonts w:ascii="Sakkal Majalla" w:hAnsi="Sakkal Majalla" w:cs="Sakkal Majalla" w:hint="cs"/>
                <w:color w:val="984806" w:themeColor="accent6" w:themeShade="80"/>
                <w:rtl/>
                <w:lang w:bidi="ar-DZ"/>
              </w:rPr>
              <w:t xml:space="preserve">   </w:t>
            </w:r>
            <w:r w:rsidRPr="007F729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اكتب  الخوارزمية </w:t>
            </w:r>
            <w:r w:rsidR="00995373" w:rsidRPr="007F729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التي</w:t>
            </w:r>
            <w:r w:rsidRPr="007F729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تسمح  بحساب  جدول الضرب للعدد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8</w:t>
            </w:r>
            <w:r>
              <w:rPr>
                <w:rFonts w:ascii="Sakkal Majalla" w:hAnsi="Sakkal Majalla" w:cs="Sakkal Majalla"/>
                <w:color w:val="984806" w:themeColor="accent6" w:themeShade="80"/>
                <w:sz w:val="28"/>
                <w:szCs w:val="28"/>
                <w:lang w:bidi="ar-DZ"/>
              </w:rPr>
              <w:t xml:space="preserve"> </w:t>
            </w:r>
          </w:p>
          <w:p w:rsidR="00A264CF" w:rsidRDefault="00A264CF" w:rsidP="00A264CF">
            <w:pPr>
              <w:pStyle w:val="Sansinterligne"/>
              <w:rPr>
                <w:rFonts w:asciiTheme="minorBidi" w:hAnsiTheme="minorBidi"/>
                <w:color w:val="000000" w:themeColor="text1"/>
                <w:sz w:val="24"/>
                <w:rtl/>
                <w:lang w:bidi="ar-DZ"/>
              </w:rPr>
            </w:pPr>
          </w:p>
          <w:p w:rsidR="00A264CF" w:rsidRDefault="00A264CF" w:rsidP="00A264CF">
            <w:pPr>
              <w:pStyle w:val="Sansinterligne"/>
              <w:rPr>
                <w:rFonts w:asciiTheme="minorBidi" w:hAnsiTheme="minorBidi"/>
                <w:color w:val="000000" w:themeColor="text1"/>
                <w:sz w:val="24"/>
                <w:rtl/>
                <w:lang w:bidi="ar-DZ"/>
              </w:rPr>
            </w:pPr>
          </w:p>
          <w:p w:rsidR="00A264CF" w:rsidRPr="007F729A" w:rsidRDefault="00A264CF" w:rsidP="00A264CF">
            <w:pPr>
              <w:pStyle w:val="Sansinterligne"/>
              <w:rPr>
                <w:rFonts w:asciiTheme="minorBidi" w:hAnsiTheme="minorBidi"/>
                <w:color w:val="000000" w:themeColor="text1"/>
                <w:sz w:val="24"/>
                <w:lang w:bidi="ar-DZ"/>
              </w:rPr>
            </w:pPr>
          </w:p>
        </w:tc>
        <w:tc>
          <w:tcPr>
            <w:tcW w:w="2325" w:type="dxa"/>
          </w:tcPr>
          <w:p w:rsidR="00A264CF" w:rsidRPr="007F729A" w:rsidRDefault="00A264CF" w:rsidP="00A264CF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bidi="ar-DZ"/>
              </w:rPr>
            </w:pPr>
            <w:r w:rsidRPr="007F729A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</w:t>
            </w:r>
          </w:p>
          <w:p w:rsidR="00A264CF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/>
              </w:rPr>
              <w:t>تطبيق على الحاسوب</w:t>
            </w:r>
          </w:p>
          <w:p w:rsidR="00B0022D" w:rsidRDefault="00B0022D" w:rsidP="00B0022D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</w:p>
          <w:p w:rsidR="00A264CF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 xml:space="preserve">تطبيقات على البرنامج </w:t>
            </w: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  <w:t>Algo box</w:t>
            </w:r>
          </w:p>
          <w:p w:rsidR="00A264CF" w:rsidRPr="007F729A" w:rsidRDefault="00A264CF" w:rsidP="00A264CF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  <w:p w:rsidR="00A264CF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التعليمة التكرارية  </w:t>
            </w:r>
            <w:r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  <w:t>pour</w:t>
            </w: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</w:p>
          <w:p w:rsidR="00A264CF" w:rsidRPr="00E92B16" w:rsidRDefault="00A264CF" w:rsidP="00A264CF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</w:p>
        </w:tc>
        <w:tc>
          <w:tcPr>
            <w:tcW w:w="1323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A264CF" w:rsidRDefault="00A264CF" w:rsidP="00A264CF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A264CF" w:rsidRDefault="00A264CF" w:rsidP="00A264CF">
            <w:pPr>
              <w:jc w:val="right"/>
              <w:rPr>
                <w:rFonts w:ascii="Traditional Arabic" w:hAnsi="Traditional Arabic" w:cs="Traditional Arabic"/>
                <w:noProof/>
                <w:rtl/>
                <w:lang w:val="en-US" w:bidi="ar-DZ"/>
              </w:rPr>
            </w:pPr>
          </w:p>
          <w:p w:rsidR="00A264CF" w:rsidRPr="0056553E" w:rsidRDefault="00A264CF" w:rsidP="00A264CF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Pr="0056553E" w:rsidRDefault="00A264CF" w:rsidP="00A264CF">
            <w:pPr>
              <w:jc w:val="right"/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Pr="0056553E" w:rsidRDefault="00A264CF" w:rsidP="00A264CF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Default="00A264CF" w:rsidP="00A264CF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Pr="00AF3F1E" w:rsidRDefault="00A264CF" w:rsidP="00A264C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AF3F1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مرحلة البناء</w:t>
            </w:r>
          </w:p>
          <w:p w:rsidR="00A264CF" w:rsidRPr="0056553E" w:rsidRDefault="00A264CF" w:rsidP="00A264CF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</w:tc>
      </w:tr>
      <w:tr w:rsidR="00A264CF" w:rsidTr="0068189D">
        <w:trPr>
          <w:trHeight w:val="3000"/>
        </w:trPr>
        <w:tc>
          <w:tcPr>
            <w:tcW w:w="970" w:type="dxa"/>
            <w:vMerge w:val="restart"/>
          </w:tcPr>
          <w:p w:rsidR="00A264CF" w:rsidRDefault="00A264CF" w:rsidP="00A264CF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>10د</w:t>
            </w:r>
          </w:p>
        </w:tc>
        <w:tc>
          <w:tcPr>
            <w:tcW w:w="1677" w:type="dxa"/>
            <w:vMerge w:val="restart"/>
          </w:tcPr>
          <w:p w:rsidR="00A264CF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ind w:right="110"/>
              <w:rPr>
                <w:rFonts w:ascii="Traditional Arabic" w:hAnsi="Traditional Arabic" w:cs="Traditional Arabic"/>
                <w:b/>
                <w:bCs/>
                <w:noProof/>
                <w:sz w:val="32"/>
                <w:szCs w:val="32"/>
              </w:rPr>
            </w:pPr>
            <w:r w:rsidRPr="007F729A">
              <w:rPr>
                <w:rFonts w:ascii="Traditional Arabic" w:hAnsi="Traditional Arabic" w:cs="Traditional Arabic" w:hint="cs"/>
                <w:b/>
                <w:bCs/>
                <w:noProof/>
                <w:sz w:val="32"/>
                <w:szCs w:val="32"/>
                <w:rtl/>
                <w:lang w:bidi="ar-DZ"/>
              </w:rPr>
              <w:t>التذكر</w:t>
            </w:r>
          </w:p>
          <w:p w:rsidR="00B0022D" w:rsidRDefault="00B0022D" w:rsidP="00B0022D">
            <w:pPr>
              <w:pStyle w:val="Paragraphedeliste"/>
              <w:numPr>
                <w:ilvl w:val="0"/>
                <w:numId w:val="1"/>
              </w:numPr>
              <w:bidi/>
              <w:ind w:right="110"/>
              <w:rPr>
                <w:rFonts w:ascii="Traditional Arabic" w:hAnsi="Traditional Arabic" w:cs="Traditional Arabic" w:hint="cs"/>
                <w:b/>
                <w:bCs/>
                <w:noProof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sz w:val="32"/>
                <w:szCs w:val="32"/>
                <w:lang w:bidi="ar-DZ"/>
              </w:rPr>
              <w:t xml:space="preserve">  </w: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sz w:val="32"/>
                <w:szCs w:val="32"/>
                <w:rtl/>
                <w:lang w:bidi="ar-DZ"/>
              </w:rPr>
              <w:t xml:space="preserve"> تطبيق</w:t>
            </w:r>
          </w:p>
          <w:p w:rsidR="00B0022D" w:rsidRPr="007F729A" w:rsidRDefault="00B0022D" w:rsidP="00B0022D">
            <w:pPr>
              <w:pStyle w:val="Paragraphedeliste"/>
              <w:numPr>
                <w:ilvl w:val="0"/>
                <w:numId w:val="1"/>
              </w:numPr>
              <w:bidi/>
              <w:ind w:right="110"/>
              <w:rPr>
                <w:rFonts w:ascii="Traditional Arabic" w:hAnsi="Traditional Arabic" w:cs="Traditional Arabic"/>
                <w:b/>
                <w:bCs/>
                <w:noProof/>
                <w:sz w:val="32"/>
                <w:szCs w:val="32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32"/>
                <w:szCs w:val="32"/>
                <w:rtl/>
                <w:lang w:bidi="ar-DZ"/>
              </w:rPr>
              <w:t>طرح الاسئلة</w:t>
            </w:r>
          </w:p>
          <w:p w:rsidR="00A264CF" w:rsidRPr="007F729A" w:rsidRDefault="00A264CF" w:rsidP="00A264CF">
            <w:pPr>
              <w:pStyle w:val="Paragraphedeliste"/>
              <w:bidi/>
              <w:ind w:left="360" w:right="110"/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</w:tc>
        <w:tc>
          <w:tcPr>
            <w:tcW w:w="1760" w:type="dxa"/>
            <w:vMerge w:val="restart"/>
            <w:tcBorders>
              <w:right w:val="single" w:sz="4" w:space="0" w:color="auto"/>
            </w:tcBorders>
          </w:tcPr>
          <w:p w:rsidR="00A264CF" w:rsidRDefault="00A264CF" w:rsidP="00A264CF">
            <w:pPr>
              <w:jc w:val="right"/>
              <w:rPr>
                <w:rFonts w:ascii="Sakkal Majalla" w:hAnsi="Sakkal Majalla" w:cs="Sakkal Majalla"/>
                <w:sz w:val="36"/>
                <w:szCs w:val="36"/>
                <w:lang w:val="en-US" w:bidi="ar-DZ"/>
              </w:rPr>
            </w:pPr>
          </w:p>
          <w:p w:rsidR="00A264CF" w:rsidRPr="00E62363" w:rsidRDefault="000A32B7" w:rsidP="00A264CF">
            <w:pPr>
              <w:ind w:right="180"/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36"/>
                <w:szCs w:val="36"/>
                <w:rtl/>
                <w:lang w:val="en-US" w:bidi="ar-DZ"/>
              </w:rPr>
              <w:t>- التعلم</w:t>
            </w:r>
            <w:r w:rsidR="00A264CF">
              <w:rPr>
                <w:rFonts w:ascii="Sakkal Majalla" w:hAnsi="Sakkal Majalla" w:cs="Sakkal Majalla" w:hint="cs"/>
                <w:sz w:val="36"/>
                <w:szCs w:val="36"/>
                <w:rtl/>
                <w:lang w:val="en-US" w:bidi="ar-DZ"/>
              </w:rPr>
              <w:t xml:space="preserve"> التعاوني </w:t>
            </w:r>
          </w:p>
        </w:tc>
        <w:tc>
          <w:tcPr>
            <w:tcW w:w="1437" w:type="dxa"/>
            <w:vMerge/>
            <w:tcBorders>
              <w:left w:val="single" w:sz="4" w:space="0" w:color="auto"/>
            </w:tcBorders>
          </w:tcPr>
          <w:p w:rsidR="00A264CF" w:rsidRDefault="00A264CF" w:rsidP="00A264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</w:tc>
        <w:tc>
          <w:tcPr>
            <w:tcW w:w="3011" w:type="dxa"/>
            <w:vMerge w:val="restart"/>
          </w:tcPr>
          <w:p w:rsidR="00A264CF" w:rsidRPr="00271CAA" w:rsidRDefault="00A264CF" w:rsidP="00A264CF">
            <w:pPr>
              <w:pStyle w:val="Sansinterligne"/>
              <w:numPr>
                <w:ilvl w:val="0"/>
                <w:numId w:val="1"/>
              </w:numPr>
              <w:rPr>
                <w:rFonts w:asciiTheme="minorBidi" w:hAnsiTheme="minorBidi" w:cstheme="minorBidi"/>
                <w:sz w:val="24"/>
              </w:rPr>
            </w:pPr>
            <w:r w:rsidRPr="00271CAA">
              <w:rPr>
                <w:rFonts w:asciiTheme="minorBidi" w:hAnsiTheme="minorBidi" w:cstheme="minorBidi" w:hint="cs"/>
                <w:sz w:val="24"/>
                <w:rtl/>
              </w:rPr>
              <w:t>يتبادل المتعلمون الأفكار فيما بينهم</w:t>
            </w:r>
          </w:p>
          <w:p w:rsidR="00A264CF" w:rsidRPr="00271CAA" w:rsidRDefault="00A264CF" w:rsidP="00A264CF">
            <w:pPr>
              <w:pStyle w:val="Sansinterligne"/>
              <w:numPr>
                <w:ilvl w:val="0"/>
                <w:numId w:val="1"/>
              </w:numPr>
              <w:rPr>
                <w:rFonts w:asciiTheme="minorBidi" w:hAnsiTheme="minorBidi" w:cstheme="minorBidi"/>
                <w:color w:val="FF0000"/>
                <w:sz w:val="24"/>
              </w:rPr>
            </w:pPr>
            <w:r w:rsidRPr="003E7C17">
              <w:rPr>
                <w:rFonts w:ascii="Sakkal Majalla" w:hAnsi="Sakkal Majalla" w:cs="Sakkal Majalla"/>
                <w:b/>
                <w:sz w:val="28"/>
                <w:szCs w:val="28"/>
                <w:rtl/>
              </w:rPr>
              <w:t>محاولة الإجابة على السؤال</w:t>
            </w:r>
          </w:p>
          <w:p w:rsidR="00A264CF" w:rsidRPr="007F729A" w:rsidRDefault="00A264CF" w:rsidP="00A264CF">
            <w:pPr>
              <w:pStyle w:val="Sansinterligne"/>
              <w:ind w:left="360"/>
              <w:rPr>
                <w:rFonts w:asciiTheme="minorBidi" w:hAnsiTheme="minorBidi" w:cstheme="minorBidi"/>
                <w:color w:val="FF0000"/>
                <w:sz w:val="24"/>
                <w:rtl/>
              </w:rPr>
            </w:pPr>
          </w:p>
        </w:tc>
        <w:tc>
          <w:tcPr>
            <w:tcW w:w="3411" w:type="dxa"/>
            <w:vMerge w:val="restart"/>
          </w:tcPr>
          <w:p w:rsidR="00A264CF" w:rsidRPr="005004F4" w:rsidRDefault="00A264CF" w:rsidP="00A264CF">
            <w:pPr>
              <w:pStyle w:val="Sansinterligne"/>
              <w:ind w:left="165"/>
              <w:rPr>
                <w:rFonts w:asciiTheme="minorBidi" w:hAnsiTheme="minorBidi"/>
                <w:b/>
                <w:color w:val="000000" w:themeColor="text1"/>
                <w:sz w:val="28"/>
                <w:szCs w:val="28"/>
                <w:rtl/>
                <w:lang w:bidi="ar-DZ"/>
              </w:rPr>
            </w:pPr>
            <w:r w:rsidRPr="00A264CF">
              <w:rPr>
                <w:rFonts w:ascii="Sakkal Majalla" w:hAnsi="Sakkal Majalla" w:cs="Sakkal Majalla"/>
                <w:b/>
                <w:color w:val="000000" w:themeColor="text1"/>
                <w:sz w:val="28"/>
                <w:szCs w:val="28"/>
                <w:highlight w:val="yellow"/>
                <w:rtl/>
                <w:lang w:bidi="ar-DZ"/>
              </w:rPr>
              <w:t>نشاط</w:t>
            </w:r>
            <w:r w:rsidRPr="00A264CF">
              <w:rPr>
                <w:rFonts w:asciiTheme="minorBidi" w:hAnsiTheme="minorBidi" w:hint="cs"/>
                <w:b/>
                <w:color w:val="000000" w:themeColor="text1"/>
                <w:sz w:val="28"/>
                <w:szCs w:val="28"/>
                <w:highlight w:val="yellow"/>
                <w:rtl/>
                <w:lang w:bidi="ar-DZ"/>
              </w:rPr>
              <w:t xml:space="preserve"> </w:t>
            </w:r>
            <w:r w:rsidRPr="00A264CF">
              <w:rPr>
                <w:rFonts w:asciiTheme="minorBidi" w:hAnsiTheme="minorBidi" w:hint="cs"/>
                <w:b/>
                <w:color w:val="000000" w:themeColor="text1"/>
                <w:sz w:val="24"/>
                <w:highlight w:val="yellow"/>
                <w:rtl/>
                <w:lang w:bidi="ar-DZ"/>
              </w:rPr>
              <w:t>4</w:t>
            </w:r>
            <w:r>
              <w:rPr>
                <w:rFonts w:asciiTheme="minorBidi" w:hAnsiTheme="minorBidi" w:hint="cs"/>
                <w:b/>
                <w:color w:val="000000" w:themeColor="text1"/>
                <w:sz w:val="24"/>
                <w:rtl/>
                <w:lang w:bidi="ar-DZ"/>
              </w:rPr>
              <w:t xml:space="preserve"> :</w:t>
            </w:r>
            <w:r w:rsidR="000A32B7">
              <w:rPr>
                <w:rFonts w:asciiTheme="minorBidi" w:hAnsiTheme="minorBidi" w:hint="cs"/>
                <w:b/>
                <w:color w:val="000000" w:themeColor="text1"/>
                <w:sz w:val="24"/>
                <w:rtl/>
                <w:lang w:bidi="ar-DZ"/>
              </w:rPr>
              <w:t xml:space="preserve"> </w:t>
            </w:r>
            <w:r w:rsidR="000A32B7" w:rsidRPr="005004F4">
              <w:rPr>
                <w:rFonts w:asciiTheme="minorBidi" w:hAnsiTheme="minorBidi" w:hint="cs"/>
                <w:b/>
                <w:color w:val="000000" w:themeColor="text1"/>
                <w:sz w:val="28"/>
                <w:szCs w:val="28"/>
                <w:rtl/>
                <w:lang w:bidi="ar-DZ"/>
              </w:rPr>
              <w:t xml:space="preserve">اكتب خوارزمية تدخل اسم شخص ما وتخرج هذا الاسم عشرة مرات </w:t>
            </w:r>
            <w:r w:rsidR="005004F4" w:rsidRPr="005004F4">
              <w:rPr>
                <w:rFonts w:asciiTheme="minorBidi" w:hAnsiTheme="minorBidi" w:hint="cs"/>
                <w:b/>
                <w:color w:val="000000" w:themeColor="text1"/>
                <w:sz w:val="28"/>
                <w:szCs w:val="28"/>
                <w:rtl/>
                <w:lang w:bidi="ar-DZ"/>
              </w:rPr>
              <w:t>إذ كان اسمك وإلا  تخرج ليس اسمك مرة واحدة</w:t>
            </w:r>
          </w:p>
          <w:p w:rsidR="00A264CF" w:rsidRDefault="00A264CF" w:rsidP="00A264CF">
            <w:pPr>
              <w:pStyle w:val="Sansinterligne"/>
              <w:ind w:left="165"/>
              <w:rPr>
                <w:color w:val="FF0000"/>
                <w:lang w:bidi="ar-DZ"/>
              </w:rPr>
            </w:pPr>
          </w:p>
          <w:p w:rsidR="00B0022D" w:rsidRDefault="00B0022D" w:rsidP="00B0022D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يراقب الأستاذ أعمال التلاميذ ويقوم بالتوجيه  في حالة الخطأ </w:t>
            </w:r>
          </w:p>
          <w:p w:rsidR="00A264CF" w:rsidRDefault="00B0022D" w:rsidP="00B0022D">
            <w:pPr>
              <w:pStyle w:val="Sansinterligne"/>
              <w:ind w:left="165"/>
              <w:rPr>
                <w:color w:val="FF0000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sz w:val="28"/>
                <w:szCs w:val="28"/>
                <w:rtl/>
                <w:lang w:bidi="ar-DZ"/>
              </w:rPr>
              <w:t>والتثمين في حالة  الصواب</w:t>
            </w:r>
          </w:p>
          <w:p w:rsidR="00A264CF" w:rsidRDefault="00A264CF" w:rsidP="00A264CF">
            <w:pPr>
              <w:pStyle w:val="Sansinterligne"/>
              <w:ind w:left="165"/>
              <w:rPr>
                <w:color w:val="FF0000"/>
                <w:rtl/>
                <w:lang w:bidi="ar-DZ"/>
              </w:rPr>
            </w:pPr>
          </w:p>
          <w:p w:rsidR="00A264CF" w:rsidRPr="007F729A" w:rsidRDefault="00A264CF" w:rsidP="00A264CF">
            <w:pPr>
              <w:pStyle w:val="Sansinterligne"/>
              <w:rPr>
                <w:color w:val="FF0000"/>
                <w:lang w:bidi="ar-DZ"/>
              </w:rPr>
            </w:pPr>
          </w:p>
        </w:tc>
        <w:tc>
          <w:tcPr>
            <w:tcW w:w="2325" w:type="dxa"/>
            <w:vMerge w:val="restart"/>
          </w:tcPr>
          <w:p w:rsidR="00A264CF" w:rsidRPr="005B392B" w:rsidRDefault="00A264CF" w:rsidP="005B392B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</w:pPr>
          </w:p>
          <w:p w:rsidR="005B392B" w:rsidRPr="005B392B" w:rsidRDefault="005B392B" w:rsidP="005B392B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/>
              </w:rPr>
              <w:t>التطبيق على الحاسوب</w:t>
            </w:r>
          </w:p>
          <w:p w:rsidR="00A264CF" w:rsidRDefault="005B392B" w:rsidP="005B392B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/>
              </w:rPr>
              <w:t>نشاط صفي او لاصفي</w:t>
            </w: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  <w:p w:rsidR="00A264CF" w:rsidRPr="007F729A" w:rsidRDefault="00A264CF" w:rsidP="00A264CF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</w:tc>
        <w:tc>
          <w:tcPr>
            <w:tcW w:w="1323" w:type="dxa"/>
            <w:tcBorders>
              <w:bottom w:val="nil"/>
            </w:tcBorders>
            <w:shd w:val="clear" w:color="auto" w:fill="DAEEF3" w:themeFill="accent5" w:themeFillTint="33"/>
          </w:tcPr>
          <w:p w:rsidR="00A264CF" w:rsidRDefault="00A264CF" w:rsidP="00A264CF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noProof/>
                <w:rtl/>
              </w:rPr>
            </w:pPr>
            <w:r w:rsidRPr="00AF3F1E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مرحلة التقويم</w:t>
            </w:r>
          </w:p>
        </w:tc>
      </w:tr>
      <w:tr w:rsidR="00A264CF" w:rsidTr="005004F4">
        <w:trPr>
          <w:trHeight w:val="70"/>
        </w:trPr>
        <w:tc>
          <w:tcPr>
            <w:tcW w:w="970" w:type="dxa"/>
            <w:vMerge/>
          </w:tcPr>
          <w:p w:rsidR="00A264CF" w:rsidRDefault="00A264CF" w:rsidP="00A264CF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</w:tc>
        <w:tc>
          <w:tcPr>
            <w:tcW w:w="1677" w:type="dxa"/>
            <w:vMerge/>
          </w:tcPr>
          <w:p w:rsidR="00A264CF" w:rsidRPr="007F729A" w:rsidRDefault="00A264CF" w:rsidP="00A264CF">
            <w:pPr>
              <w:pStyle w:val="Paragraphedeliste"/>
              <w:numPr>
                <w:ilvl w:val="0"/>
                <w:numId w:val="1"/>
              </w:numPr>
              <w:bidi/>
              <w:ind w:right="110"/>
              <w:rPr>
                <w:rFonts w:ascii="Traditional Arabic" w:hAnsi="Traditional Arabic" w:cs="Traditional Arabic"/>
                <w:b/>
                <w:bCs/>
                <w:noProof/>
                <w:sz w:val="32"/>
                <w:szCs w:val="32"/>
                <w:rtl/>
                <w:lang w:bidi="ar-DZ"/>
              </w:rPr>
            </w:pPr>
          </w:p>
        </w:tc>
        <w:tc>
          <w:tcPr>
            <w:tcW w:w="1760" w:type="dxa"/>
            <w:vMerge/>
            <w:tcBorders>
              <w:right w:val="single" w:sz="4" w:space="0" w:color="auto"/>
            </w:tcBorders>
          </w:tcPr>
          <w:p w:rsidR="00A264CF" w:rsidRDefault="00A264CF" w:rsidP="00A264CF">
            <w:pPr>
              <w:jc w:val="right"/>
              <w:rPr>
                <w:rFonts w:ascii="Sakkal Majalla" w:hAnsi="Sakkal Majalla" w:cs="Sakkal Majalla"/>
                <w:sz w:val="36"/>
                <w:szCs w:val="36"/>
                <w:lang w:val="en-US" w:bidi="ar-DZ"/>
              </w:rPr>
            </w:pPr>
          </w:p>
        </w:tc>
        <w:tc>
          <w:tcPr>
            <w:tcW w:w="1437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264CF" w:rsidRDefault="00A264CF" w:rsidP="00A264CF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</w:tc>
        <w:tc>
          <w:tcPr>
            <w:tcW w:w="3011" w:type="dxa"/>
            <w:vMerge/>
          </w:tcPr>
          <w:p w:rsidR="00A264CF" w:rsidRPr="00271CAA" w:rsidRDefault="00A264CF" w:rsidP="00A264CF">
            <w:pPr>
              <w:pStyle w:val="Sansinterligne"/>
              <w:numPr>
                <w:ilvl w:val="0"/>
                <w:numId w:val="1"/>
              </w:numPr>
              <w:rPr>
                <w:rFonts w:asciiTheme="minorBidi" w:hAnsiTheme="minorBidi" w:cstheme="minorBidi"/>
                <w:sz w:val="24"/>
                <w:rtl/>
              </w:rPr>
            </w:pPr>
          </w:p>
        </w:tc>
        <w:tc>
          <w:tcPr>
            <w:tcW w:w="3411" w:type="dxa"/>
            <w:vMerge/>
          </w:tcPr>
          <w:p w:rsidR="00A264CF" w:rsidRPr="00A264CF" w:rsidRDefault="00A264CF" w:rsidP="00A264CF">
            <w:pPr>
              <w:pStyle w:val="Sansinterligne"/>
              <w:ind w:left="165"/>
              <w:rPr>
                <w:rFonts w:asciiTheme="minorBidi" w:hAnsiTheme="minorBidi"/>
                <w:b/>
                <w:color w:val="000000" w:themeColor="text1"/>
                <w:sz w:val="24"/>
                <w:highlight w:val="yellow"/>
                <w:rtl/>
                <w:lang w:bidi="ar-DZ"/>
              </w:rPr>
            </w:pPr>
          </w:p>
        </w:tc>
        <w:tc>
          <w:tcPr>
            <w:tcW w:w="2325" w:type="dxa"/>
            <w:vMerge/>
          </w:tcPr>
          <w:p w:rsidR="00A264CF" w:rsidRDefault="00A264CF" w:rsidP="00A264CF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</w:tc>
        <w:tc>
          <w:tcPr>
            <w:tcW w:w="1323" w:type="dxa"/>
            <w:tcBorders>
              <w:top w:val="nil"/>
            </w:tcBorders>
            <w:shd w:val="clear" w:color="auto" w:fill="auto"/>
          </w:tcPr>
          <w:p w:rsidR="00A264CF" w:rsidRPr="00AF3F1E" w:rsidRDefault="00A264CF" w:rsidP="00A264CF">
            <w:pPr>
              <w:tabs>
                <w:tab w:val="left" w:pos="1026"/>
              </w:tabs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</w:tr>
    </w:tbl>
    <w:p w:rsidR="00232190" w:rsidRDefault="00A264CF" w:rsidP="007F729A">
      <w:pPr>
        <w:jc w:val="right"/>
        <w:rPr>
          <w:rFonts w:ascii="Traditional Arabic" w:hAnsi="Traditional Arabic" w:cs="Traditional Arabic"/>
          <w:noProof/>
          <w:rtl/>
        </w:rPr>
      </w:pPr>
      <w:r>
        <w:rPr>
          <w:rFonts w:ascii="Traditional Arabic" w:hAnsi="Traditional Arabic" w:cs="Traditional Arabic"/>
          <w:noProof/>
          <w:rtl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1066801</wp:posOffset>
            </wp:positionH>
            <wp:positionV relativeFrom="paragraph">
              <wp:posOffset>-2362200</wp:posOffset>
            </wp:positionV>
            <wp:extent cx="7609840" cy="10715625"/>
            <wp:effectExtent l="1581150" t="0" r="1553210" b="0"/>
            <wp:wrapNone/>
            <wp:docPr id="17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0984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7758" w:rsidRPr="00FD077C" w:rsidRDefault="00FD077C" w:rsidP="00FD077C">
      <w:pPr>
        <w:ind w:right="5940"/>
        <w:jc w:val="right"/>
        <w:rPr>
          <w:rtl/>
        </w:rPr>
        <w:sectPr w:rsidR="00027758" w:rsidRPr="00FD077C" w:rsidSect="006931D8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</w:p>
    <w:p w:rsidR="008F5B8B" w:rsidRPr="0068189D" w:rsidRDefault="008F5B8B" w:rsidP="0068189D">
      <w:pPr>
        <w:tabs>
          <w:tab w:val="left" w:pos="12225"/>
        </w:tabs>
      </w:pPr>
    </w:p>
    <w:sectPr w:rsidR="008F5B8B" w:rsidRPr="0068189D" w:rsidSect="0083792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D92" w:rsidRDefault="00874D92" w:rsidP="007B08D9">
      <w:pPr>
        <w:spacing w:after="0" w:line="240" w:lineRule="auto"/>
      </w:pPr>
      <w:r>
        <w:separator/>
      </w:r>
    </w:p>
  </w:endnote>
  <w:endnote w:type="continuationSeparator" w:id="1">
    <w:p w:rsidR="00874D92" w:rsidRDefault="00874D92" w:rsidP="007B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D92" w:rsidRDefault="00874D92" w:rsidP="007B08D9">
      <w:pPr>
        <w:spacing w:after="0" w:line="240" w:lineRule="auto"/>
      </w:pPr>
      <w:r>
        <w:separator/>
      </w:r>
    </w:p>
  </w:footnote>
  <w:footnote w:type="continuationSeparator" w:id="1">
    <w:p w:rsidR="00874D92" w:rsidRDefault="00874D92" w:rsidP="007B0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1D8" w:rsidRDefault="006931D8">
    <w:pPr>
      <w:pStyle w:val="En-tte"/>
    </w:pPr>
  </w:p>
  <w:p w:rsidR="006931D8" w:rsidRDefault="006931D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50FB1"/>
    <w:multiLevelType w:val="hybridMultilevel"/>
    <w:tmpl w:val="598A5D70"/>
    <w:lvl w:ilvl="0" w:tplc="43AA2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F206E"/>
    <w:multiLevelType w:val="hybridMultilevel"/>
    <w:tmpl w:val="C62882BC"/>
    <w:lvl w:ilvl="0" w:tplc="151898FE">
      <w:start w:val="1"/>
      <w:numFmt w:val="decimal"/>
      <w:lvlText w:val="%1-"/>
      <w:lvlJc w:val="left"/>
      <w:pPr>
        <w:ind w:left="52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>
    <w:nsid w:val="27B17AE6"/>
    <w:multiLevelType w:val="hybridMultilevel"/>
    <w:tmpl w:val="4E98B54A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E1B7A"/>
    <w:multiLevelType w:val="hybridMultilevel"/>
    <w:tmpl w:val="AA88C1E0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EF6E61"/>
    <w:multiLevelType w:val="hybridMultilevel"/>
    <w:tmpl w:val="372033C0"/>
    <w:lvl w:ilvl="0" w:tplc="A2064132">
      <w:start w:val="1"/>
      <w:numFmt w:val="decimal"/>
      <w:lvlText w:val="%1-"/>
      <w:lvlJc w:val="left"/>
      <w:pPr>
        <w:ind w:left="52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>
    <w:nsid w:val="77BA6E8B"/>
    <w:multiLevelType w:val="hybridMultilevel"/>
    <w:tmpl w:val="83165D8E"/>
    <w:lvl w:ilvl="0" w:tplc="875A0B6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1746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32190"/>
    <w:rsid w:val="00027758"/>
    <w:rsid w:val="00043B0E"/>
    <w:rsid w:val="0007510B"/>
    <w:rsid w:val="000A32B7"/>
    <w:rsid w:val="000E42E6"/>
    <w:rsid w:val="001D0F16"/>
    <w:rsid w:val="00232190"/>
    <w:rsid w:val="00260927"/>
    <w:rsid w:val="00271CAA"/>
    <w:rsid w:val="002E3F75"/>
    <w:rsid w:val="00316B43"/>
    <w:rsid w:val="0031747C"/>
    <w:rsid w:val="003E7777"/>
    <w:rsid w:val="003E7C17"/>
    <w:rsid w:val="003F59E1"/>
    <w:rsid w:val="0043335C"/>
    <w:rsid w:val="00433AF6"/>
    <w:rsid w:val="00490006"/>
    <w:rsid w:val="004A6B46"/>
    <w:rsid w:val="004C0302"/>
    <w:rsid w:val="005004F4"/>
    <w:rsid w:val="0053584B"/>
    <w:rsid w:val="0056553E"/>
    <w:rsid w:val="005B392B"/>
    <w:rsid w:val="005B626F"/>
    <w:rsid w:val="0068189D"/>
    <w:rsid w:val="006931D8"/>
    <w:rsid w:val="006A673D"/>
    <w:rsid w:val="00713343"/>
    <w:rsid w:val="00771A6C"/>
    <w:rsid w:val="00772A4F"/>
    <w:rsid w:val="00777FA0"/>
    <w:rsid w:val="007B08D9"/>
    <w:rsid w:val="007F729A"/>
    <w:rsid w:val="00827C69"/>
    <w:rsid w:val="0083073A"/>
    <w:rsid w:val="00837927"/>
    <w:rsid w:val="00874D92"/>
    <w:rsid w:val="00876E41"/>
    <w:rsid w:val="0088174B"/>
    <w:rsid w:val="008F133C"/>
    <w:rsid w:val="008F5B8B"/>
    <w:rsid w:val="00932810"/>
    <w:rsid w:val="00970D67"/>
    <w:rsid w:val="00995373"/>
    <w:rsid w:val="009A1291"/>
    <w:rsid w:val="009A485B"/>
    <w:rsid w:val="009D61D0"/>
    <w:rsid w:val="00A264CF"/>
    <w:rsid w:val="00A304F2"/>
    <w:rsid w:val="00A86868"/>
    <w:rsid w:val="00AB10A0"/>
    <w:rsid w:val="00AB1E97"/>
    <w:rsid w:val="00AE6D02"/>
    <w:rsid w:val="00AF3F1E"/>
    <w:rsid w:val="00AF4203"/>
    <w:rsid w:val="00AF557D"/>
    <w:rsid w:val="00B0022D"/>
    <w:rsid w:val="00B16C34"/>
    <w:rsid w:val="00B83CEC"/>
    <w:rsid w:val="00C022AB"/>
    <w:rsid w:val="00CC0A15"/>
    <w:rsid w:val="00D44ACD"/>
    <w:rsid w:val="00D62740"/>
    <w:rsid w:val="00DB6F76"/>
    <w:rsid w:val="00E34E1A"/>
    <w:rsid w:val="00E62363"/>
    <w:rsid w:val="00E92B16"/>
    <w:rsid w:val="00F02005"/>
    <w:rsid w:val="00FD0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0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37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792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379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DB6F76"/>
    <w:pPr>
      <w:bidi/>
      <w:spacing w:after="0" w:line="240" w:lineRule="auto"/>
    </w:pPr>
    <w:rPr>
      <w:rFonts w:eastAsiaTheme="minorHAnsi" w:cs="Traditional Arabic"/>
      <w:bCs/>
      <w:szCs w:val="24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232190"/>
    <w:pPr>
      <w:ind w:left="720"/>
      <w:contextualSpacing/>
    </w:pPr>
    <w:rPr>
      <w:lang w:val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232190"/>
    <w:rPr>
      <w:lang w:val="en-US"/>
    </w:rPr>
  </w:style>
  <w:style w:type="table" w:customStyle="1" w:styleId="Style1">
    <w:name w:val="Style1"/>
    <w:basedOn w:val="TableauNormal"/>
    <w:uiPriority w:val="99"/>
    <w:qFormat/>
    <w:rsid w:val="0023219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B08D9"/>
  </w:style>
  <w:style w:type="paragraph" w:styleId="Pieddepage">
    <w:name w:val="footer"/>
    <w:basedOn w:val="Normal"/>
    <w:link w:val="Pieddepag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B08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\Desktop\&#1602;&#1575;&#1604;&#1576;%20&#1575;&#1604;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13905-49AB-466B-B4FE-1FA9B92B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قالب المذكرة.dotx</Template>
  <TotalTime>9</TotalTime>
  <Pages>4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4</cp:revision>
  <dcterms:created xsi:type="dcterms:W3CDTF">2024-03-22T12:12:00Z</dcterms:created>
  <dcterms:modified xsi:type="dcterms:W3CDTF">2024-03-31T16:02:00Z</dcterms:modified>
</cp:coreProperties>
</file>