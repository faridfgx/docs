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5B5663">
        <w:trPr>
          <w:trHeight w:val="2266"/>
        </w:trPr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6A0FEC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="006A0FEC" w:rsidRPr="006A0FEC">
              <w:rPr>
                <w:rFonts w:ascii="Sakkal Majalla" w:hAnsi="Sakkal Majalla" w:cs="Sakkal Majalla" w:hint="cs"/>
                <w:b/>
                <w:bCs/>
                <w:rtl/>
              </w:rPr>
              <w:t xml:space="preserve">المكتبية </w:t>
            </w:r>
          </w:p>
          <w:p w:rsidR="00837927" w:rsidRPr="005B5663" w:rsidRDefault="00837927" w:rsidP="00E27E9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B5663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6A0FEC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E27E9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معالج النصوص-</w:t>
            </w:r>
            <w:r w:rsidR="006A0FEC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E27E9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2</w:t>
            </w:r>
            <w:r w:rsidR="0060160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-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68189D" w:rsidRPr="005B5663" w:rsidRDefault="005B5663" w:rsidP="005B5663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  <w:tc>
          <w:tcPr>
            <w:tcW w:w="6130" w:type="dxa"/>
          </w:tcPr>
          <w:p w:rsidR="00837927" w:rsidRPr="00AB10A0" w:rsidRDefault="00DB6BC5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1.55pt;width:299.15pt;height:106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Pr="00601604" w:rsidRDefault="00DB6BC5" w:rsidP="00E27E91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DB6BC5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الوحدة </w:t>
                        </w:r>
                        <w:r w:rsidR="007C2559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التعليم</w:t>
                        </w:r>
                        <w:r w:rsidR="007C2559" w:rsidRPr="007F729A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ة:</w:t>
                        </w:r>
                        <w:r w:rsidR="00601604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 w:bidi="ar-DZ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E27E91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  <w:t xml:space="preserve">دمج  المراسلات </w:t>
                        </w:r>
                      </w:p>
                      <w:p w:rsidR="00837927" w:rsidRPr="005B5663" w:rsidRDefault="00837927" w:rsidP="005B5663">
                        <w:pPr>
                          <w:bidi/>
                          <w:jc w:val="both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="00341ED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</w:t>
            </w:r>
          </w:p>
          <w:p w:rsidR="005B5663" w:rsidRPr="007C2559" w:rsidRDefault="00837927" w:rsidP="00E27E91">
            <w:pPr>
              <w:bidi/>
              <w:rPr>
                <w:rFonts w:ascii="Traditional Arabic" w:hAnsi="Traditional Arabic" w:cs="Traditional Arabic"/>
                <w:b/>
                <w:bCs/>
                <w:rtl/>
                <w:lang w:val="en-US"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5B5663" w:rsidRPr="00FD077C">
              <w:rPr>
                <w:rFonts w:ascii="Sakkal Majalla" w:hAnsi="Sakkal Majalla" w:cs="Sakkal Majalla"/>
                <w:b/>
                <w:bCs/>
                <w:rtl/>
                <w:lang w:bidi="ar-DZ"/>
              </w:rPr>
              <w:t xml:space="preserve"> </w:t>
            </w:r>
            <w:r w:rsidR="006A0FEC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A0FEC" w:rsidRPr="001216A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27E9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يتحكم في دمج المراسلات </w:t>
            </w: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color w:val="00B0F0"/>
                <w:sz w:val="28"/>
                <w:szCs w:val="28"/>
                <w:rtl/>
                <w:lang w:bidi="ar-DZ"/>
              </w:rPr>
              <w:t>ا</w:t>
            </w:r>
            <w:r w:rsidRPr="0068189D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لمــــــــدة</w:t>
            </w:r>
            <w:r w:rsidRPr="0068189D">
              <w:rPr>
                <w:rFonts w:ascii="Sakkal Majalla" w:hAnsi="Sakkal Majalla" w:cs="Sakkal Majalla"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1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ساعة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  </w:t>
            </w:r>
          </w:p>
          <w:p w:rsidR="0068189D" w:rsidRPr="005B5663" w:rsidRDefault="0068189D" w:rsidP="006A0FEC">
            <w:pPr>
              <w:bidi/>
              <w:rPr>
                <w:rFonts w:ascii="Traditional Arabic" w:hAnsi="Traditional Arabic" w:cs="Traditional Arabic"/>
              </w:rPr>
            </w:pP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Pr="00B05640" w:rsidRDefault="00E27E91" w:rsidP="00341ED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ما هي الشروط الأزمة الانجاز دمج المراسلات ؟</w:t>
            </w: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197665" w:rsidRDefault="00197665" w:rsidP="0019766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</w:t>
            </w:r>
          </w:p>
          <w:p w:rsidR="006A0FEC" w:rsidRDefault="006A0FEC" w:rsidP="006A0F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برنامج معالج النصوص </w:t>
            </w:r>
          </w:p>
          <w:p w:rsidR="007F729A" w:rsidRPr="00232190" w:rsidRDefault="007F729A" w:rsidP="004F7C0A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197665">
        <w:trPr>
          <w:trHeight w:val="70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E27E91" w:rsidRDefault="007F729A" w:rsidP="00E27E91">
            <w:pPr>
              <w:bidi/>
              <w:jc w:val="both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197665"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41ED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27E9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دمج المراسلات</w:t>
            </w:r>
          </w:p>
          <w:p w:rsidR="00E27E91" w:rsidRPr="00F95660" w:rsidRDefault="00E27E91" w:rsidP="00E27E91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</w:p>
          <w:p w:rsidR="007C2559" w:rsidRPr="00F95660" w:rsidRDefault="007C2559" w:rsidP="007C2559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6A0FEC" w:rsidRPr="00601604" w:rsidRDefault="007F729A" w:rsidP="0060160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F729A" w:rsidRPr="00197665" w:rsidRDefault="007F729A" w:rsidP="006A0FEC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P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2486"/>
        <w:gridCol w:w="3936"/>
        <w:gridCol w:w="2325"/>
        <w:gridCol w:w="1323"/>
      </w:tblGrid>
      <w:tr w:rsidR="0015574D" w:rsidTr="0046573F">
        <w:trPr>
          <w:trHeight w:val="7935"/>
        </w:trPr>
        <w:tc>
          <w:tcPr>
            <w:tcW w:w="970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-1741805</wp:posOffset>
                  </wp:positionV>
                  <wp:extent cx="7614920" cy="10687050"/>
                  <wp:effectExtent l="1562100" t="0" r="1529080" b="0"/>
                  <wp:wrapNone/>
                  <wp:docPr id="10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574D" w:rsidRDefault="0015574D" w:rsidP="0015574D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15574D" w:rsidRPr="00AF557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15574D" w:rsidRPr="0056553E" w:rsidRDefault="0015574D" w:rsidP="0015574D">
            <w:pPr>
              <w:rPr>
                <w:rFonts w:ascii="Traditional Arabic" w:hAnsi="Traditional Arabic" w:cs="Traditional Arabic"/>
              </w:rPr>
            </w:pPr>
          </w:p>
          <w:p w:rsidR="0015574D" w:rsidRPr="00AF557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15574D" w:rsidRDefault="0015574D" w:rsidP="0015574D">
            <w:pPr>
              <w:rPr>
                <w:rFonts w:ascii="Traditional Arabic" w:hAnsi="Traditional Arabic" w:cs="Traditional Arabic"/>
              </w:rPr>
            </w:pPr>
          </w:p>
          <w:p w:rsidR="0015574D" w:rsidRPr="00E65A52" w:rsidRDefault="0015574D" w:rsidP="0015574D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15574D" w:rsidRDefault="0015574D" w:rsidP="001557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15574D" w:rsidRPr="0056553E" w:rsidRDefault="0015574D" w:rsidP="001557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15574D" w:rsidRDefault="0015574D" w:rsidP="0015574D">
            <w:p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15574D" w:rsidRPr="0056553E" w:rsidRDefault="0015574D" w:rsidP="0015574D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1760" w:type="dxa"/>
            <w:tcBorders>
              <w:bottom w:val="single" w:sz="4" w:space="0" w:color="auto"/>
              <w:right w:val="single" w:sz="4" w:space="0" w:color="auto"/>
            </w:tcBorders>
          </w:tcPr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Pr="000A32B7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التعلم التعاوني</w:t>
            </w: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5574D" w:rsidRPr="0056553E" w:rsidRDefault="0015574D" w:rsidP="0015574D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</w:tcBorders>
          </w:tcPr>
          <w:p w:rsidR="0015574D" w:rsidRDefault="0015574D" w:rsidP="0015574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15574D" w:rsidRDefault="0015574D" w:rsidP="0015574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15574D" w:rsidRDefault="0015574D" w:rsidP="0015574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15574D" w:rsidRPr="00EA05A5" w:rsidRDefault="0015574D" w:rsidP="0015574D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</w:t>
            </w:r>
          </w:p>
          <w:p w:rsidR="0015574D" w:rsidRDefault="0015574D" w:rsidP="0015574D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EA05A5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المقدمة </w:t>
            </w:r>
          </w:p>
          <w:p w:rsidR="0015574D" w:rsidRPr="0009511E" w:rsidRDefault="0015574D" w:rsidP="0015574D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15574D" w:rsidRDefault="0015574D" w:rsidP="0015574D">
            <w:pPr>
              <w:bidi/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en-US" w:bidi="ar-DZ"/>
              </w:rPr>
              <w:t xml:space="preserve">الشروع في تطبيق النشاط على الحاسوب </w:t>
            </w:r>
          </w:p>
          <w:p w:rsidR="0070462C" w:rsidRPr="007F729A" w:rsidRDefault="0070462C" w:rsidP="0070462C">
            <w:pPr>
              <w:bidi/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en-US" w:bidi="ar-DZ"/>
              </w:rPr>
              <w:t xml:space="preserve">ماهو الفرق بين المستند الرئيسى ومصدر البيانات </w:t>
            </w:r>
          </w:p>
          <w:p w:rsidR="0015574D" w:rsidRPr="007F729A" w:rsidRDefault="0015574D" w:rsidP="0015574D">
            <w:pPr>
              <w:bidi/>
              <w:rPr>
                <w:rFonts w:ascii="Traditional Arabic" w:hAnsi="Traditional Arabic" w:cs="Traditional Arabic"/>
                <w:noProof/>
              </w:rPr>
            </w:pP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:rsidR="0015574D" w:rsidRPr="0070462C" w:rsidRDefault="0015574D" w:rsidP="0070462C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15574D" w:rsidRPr="00777FA0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معالج النصوص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15574D" w:rsidRDefault="0015574D" w:rsidP="0015574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الإجابة  شفاهيا </w:t>
            </w:r>
          </w:p>
          <w:p w:rsidR="0015574D" w:rsidRPr="005B626F" w:rsidRDefault="0015574D" w:rsidP="0015574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15574D" w:rsidRPr="005B626F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15574D" w:rsidRPr="005B626F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15574D" w:rsidRPr="00E62363" w:rsidRDefault="0015574D" w:rsidP="001557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15574D" w:rsidRPr="005B626F" w:rsidRDefault="0015574D" w:rsidP="0015574D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15574D" w:rsidRDefault="0015574D" w:rsidP="0015574D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15574D" w:rsidRPr="001216AA" w:rsidRDefault="0015574D" w:rsidP="0015574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4"/>
                <w:szCs w:val="28"/>
                <w:lang w:bidi="ar-DZ"/>
              </w:rPr>
            </w:pPr>
            <w:r w:rsidRPr="001216AA">
              <w:rPr>
                <w:rFonts w:ascii="Sakkal Majalla" w:hAnsi="Sakkal Majalla" w:cs="Sakkal Majalla"/>
                <w:sz w:val="24"/>
                <w:szCs w:val="28"/>
                <w:rtl/>
                <w:lang w:bidi="ar-DZ"/>
              </w:rPr>
              <w:t xml:space="preserve">توزيع  تطبيق على المتعلمون 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15574D" w:rsidRPr="0070462C" w:rsidRDefault="007D5D44" w:rsidP="007D5D44">
            <w:pPr>
              <w:pStyle w:val="Paragraphedeliste"/>
              <w:numPr>
                <w:ilvl w:val="0"/>
                <w:numId w:val="1"/>
              </w:numPr>
              <w:bidi/>
              <w:rPr>
                <w:rFonts w:hint="cs"/>
              </w:rPr>
            </w:pPr>
            <w:r w:rsidRPr="007D5D44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تطبيق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70462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قم بإنشاء شهادات مدرسية </w:t>
            </w:r>
          </w:p>
          <w:p w:rsidR="0070462C" w:rsidRDefault="0070462C" w:rsidP="0070462C">
            <w:pPr>
              <w:pStyle w:val="Paragraphedeliste"/>
              <w:bidi/>
              <w:ind w:left="502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و  إنشاء الجدول الذي إمامك يمثل مجموعة من التلاميذ المؤسسة التربوية </w:t>
            </w:r>
          </w:p>
          <w:p w:rsidR="0070462C" w:rsidRDefault="0070462C" w:rsidP="0070462C">
            <w:pPr>
              <w:pStyle w:val="Paragraphedeliste"/>
              <w:bidi/>
              <w:ind w:left="502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</w:p>
          <w:p w:rsidR="0070462C" w:rsidRPr="0070462C" w:rsidRDefault="0070462C" w:rsidP="0070462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rtl/>
              </w:rPr>
            </w:pPr>
            <w:r w:rsidRPr="0070462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قم بدمج المراسلات بين المستند الرئيسي و مصدر البيانات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15574D" w:rsidRPr="007F729A" w:rsidRDefault="0015574D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تشغيل </w:t>
            </w:r>
            <w:r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برنامج </w:t>
            </w:r>
          </w:p>
          <w:p w:rsidR="0015574D" w:rsidRDefault="0015574D" w:rsidP="0015574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>المجدول</w:t>
            </w:r>
          </w:p>
          <w:p w:rsidR="007C2559" w:rsidRDefault="007C2559" w:rsidP="007C2559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>تطبيقات على البرنامج</w:t>
            </w:r>
          </w:p>
          <w:p w:rsidR="0070462C" w:rsidRDefault="0070462C" w:rsidP="0070462C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>يتعرف على المستند الرئيسي</w:t>
            </w:r>
          </w:p>
          <w:p w:rsidR="0070462C" w:rsidRDefault="0070462C" w:rsidP="0070462C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يتعرف على مصدر البيانات </w:t>
            </w:r>
          </w:p>
          <w:p w:rsidR="0070462C" w:rsidRDefault="0070462C" w:rsidP="0070462C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يتعرف على كيفية دمج المراسلات  </w:t>
            </w:r>
          </w:p>
          <w:p w:rsidR="007C2559" w:rsidRPr="00601604" w:rsidRDefault="007C2559" w:rsidP="007C2559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15574D" w:rsidRDefault="0015574D" w:rsidP="007C2559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7C2559" w:rsidRDefault="007C2559" w:rsidP="007C2559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15574D" w:rsidRPr="001216AA" w:rsidRDefault="0015574D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15574D" w:rsidRDefault="0015574D" w:rsidP="0015574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15574D" w:rsidRDefault="0015574D" w:rsidP="0015574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15574D" w:rsidRPr="0015574D" w:rsidRDefault="0015574D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5574D" w:rsidRDefault="0015574D" w:rsidP="0015574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15574D" w:rsidRPr="0056553E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Pr="0056553E" w:rsidRDefault="0015574D" w:rsidP="0015574D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Pr="0056553E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Pr="00AF3F1E" w:rsidRDefault="0015574D" w:rsidP="001557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15574D" w:rsidRPr="0056553E" w:rsidRDefault="0015574D" w:rsidP="0015574D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A5714B" w:rsidTr="0015574D">
        <w:trPr>
          <w:trHeight w:val="1693"/>
        </w:trPr>
        <w:tc>
          <w:tcPr>
            <w:tcW w:w="970" w:type="dxa"/>
            <w:tcBorders>
              <w:top w:val="single" w:sz="4" w:space="0" w:color="auto"/>
            </w:tcBorders>
          </w:tcPr>
          <w:p w:rsidR="00A5714B" w:rsidRDefault="00A5714B" w:rsidP="0015574D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tcBorders>
              <w:top w:val="single" w:sz="4" w:space="0" w:color="auto"/>
            </w:tcBorders>
          </w:tcPr>
          <w:p w:rsidR="00A5714B" w:rsidRDefault="00A5714B" w:rsidP="0015574D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- التطبيق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4B" w:rsidRDefault="00341ED1" w:rsidP="0015574D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التعلم الذاتي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714B" w:rsidRDefault="00A5714B" w:rsidP="0015574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A5714B" w:rsidRDefault="00A5714B" w:rsidP="0015574D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 xml:space="preserve">محاولة الإجابة على </w:t>
            </w:r>
            <w:r w:rsidRPr="003E7C17"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>أ</w:t>
            </w: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 xml:space="preserve">سئلة الأستاذ 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46573F" w:rsidRDefault="00A5714B" w:rsidP="0046573F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5714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تصحيح التطبي</w:t>
            </w:r>
            <w:r w:rsidR="0046573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ق أمام التلاميذ  على جهاز العرض</w:t>
            </w:r>
          </w:p>
          <w:p w:rsidR="00A5714B" w:rsidRDefault="00A5714B" w:rsidP="0015574D">
            <w:pPr>
              <w:pStyle w:val="Sansinterligne"/>
              <w:rPr>
                <w:color w:val="FF0000"/>
                <w:lang w:bidi="ar-DZ"/>
              </w:rPr>
            </w:pPr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7F729A" w:rsidRDefault="00A5714B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تقيم الكفاءة 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A5714B" w:rsidRDefault="00A5714B" w:rsidP="0015574D">
            <w:pPr>
              <w:rPr>
                <w:rFonts w:ascii="Traditional Arabic" w:hAnsi="Traditional Arabic" w:cs="Traditional Arabic"/>
                <w:noProof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</w:tc>
      </w:tr>
    </w:tbl>
    <w:p w:rsidR="00232190" w:rsidRDefault="00A264CF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1066801</wp:posOffset>
            </wp:positionH>
            <wp:positionV relativeFrom="paragraph">
              <wp:posOffset>-2362200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ABE" w:rsidRDefault="00183ABE" w:rsidP="007B08D9">
      <w:pPr>
        <w:spacing w:after="0" w:line="240" w:lineRule="auto"/>
      </w:pPr>
      <w:r>
        <w:separator/>
      </w:r>
    </w:p>
  </w:endnote>
  <w:endnote w:type="continuationSeparator" w:id="1">
    <w:p w:rsidR="00183ABE" w:rsidRDefault="00183ABE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ABE" w:rsidRDefault="00183ABE" w:rsidP="007B08D9">
      <w:pPr>
        <w:spacing w:after="0" w:line="240" w:lineRule="auto"/>
      </w:pPr>
      <w:r>
        <w:separator/>
      </w:r>
    </w:p>
  </w:footnote>
  <w:footnote w:type="continuationSeparator" w:id="1">
    <w:p w:rsidR="00183ABE" w:rsidRDefault="00183ABE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965"/>
    <w:multiLevelType w:val="hybridMultilevel"/>
    <w:tmpl w:val="836E89BC"/>
    <w:lvl w:ilvl="0" w:tplc="0106964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430CB"/>
    <w:multiLevelType w:val="hybridMultilevel"/>
    <w:tmpl w:val="4626A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96EAF"/>
    <w:multiLevelType w:val="hybridMultilevel"/>
    <w:tmpl w:val="011E3EB8"/>
    <w:lvl w:ilvl="0" w:tplc="CC1CD7C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E626E"/>
    <w:multiLevelType w:val="hybridMultilevel"/>
    <w:tmpl w:val="B022AC6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767B0CB4"/>
    <w:multiLevelType w:val="hybridMultilevel"/>
    <w:tmpl w:val="7D76A630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473D42"/>
    <w:multiLevelType w:val="hybridMultilevel"/>
    <w:tmpl w:val="6E1CCBC4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9511E"/>
    <w:rsid w:val="000A32B7"/>
    <w:rsid w:val="000E42E6"/>
    <w:rsid w:val="001216AA"/>
    <w:rsid w:val="0015574D"/>
    <w:rsid w:val="00183ABE"/>
    <w:rsid w:val="00197665"/>
    <w:rsid w:val="001D0F16"/>
    <w:rsid w:val="00232190"/>
    <w:rsid w:val="00260927"/>
    <w:rsid w:val="00271CAA"/>
    <w:rsid w:val="00292C59"/>
    <w:rsid w:val="002E3F75"/>
    <w:rsid w:val="0031747C"/>
    <w:rsid w:val="003201E9"/>
    <w:rsid w:val="00341ED1"/>
    <w:rsid w:val="00370F55"/>
    <w:rsid w:val="003E7777"/>
    <w:rsid w:val="003E7C17"/>
    <w:rsid w:val="003F59E1"/>
    <w:rsid w:val="00433AF6"/>
    <w:rsid w:val="0046573F"/>
    <w:rsid w:val="00477EB4"/>
    <w:rsid w:val="00490006"/>
    <w:rsid w:val="004A6B46"/>
    <w:rsid w:val="004C0302"/>
    <w:rsid w:val="005004F4"/>
    <w:rsid w:val="0053584B"/>
    <w:rsid w:val="0056553E"/>
    <w:rsid w:val="005B392B"/>
    <w:rsid w:val="005B5663"/>
    <w:rsid w:val="005B626F"/>
    <w:rsid w:val="00601604"/>
    <w:rsid w:val="0068189D"/>
    <w:rsid w:val="006931D8"/>
    <w:rsid w:val="006A0FEC"/>
    <w:rsid w:val="006A673D"/>
    <w:rsid w:val="006D2498"/>
    <w:rsid w:val="0070462C"/>
    <w:rsid w:val="00713343"/>
    <w:rsid w:val="00771A6C"/>
    <w:rsid w:val="00772A4F"/>
    <w:rsid w:val="00777FA0"/>
    <w:rsid w:val="007B08D9"/>
    <w:rsid w:val="007C2559"/>
    <w:rsid w:val="007D5D44"/>
    <w:rsid w:val="007F729A"/>
    <w:rsid w:val="008212C4"/>
    <w:rsid w:val="0083073A"/>
    <w:rsid w:val="00837927"/>
    <w:rsid w:val="00876E41"/>
    <w:rsid w:val="0088174B"/>
    <w:rsid w:val="008D13BA"/>
    <w:rsid w:val="008F133C"/>
    <w:rsid w:val="008F5B8B"/>
    <w:rsid w:val="00932810"/>
    <w:rsid w:val="00970D67"/>
    <w:rsid w:val="009A1291"/>
    <w:rsid w:val="009A485B"/>
    <w:rsid w:val="009D61D0"/>
    <w:rsid w:val="00A264CF"/>
    <w:rsid w:val="00A26CFF"/>
    <w:rsid w:val="00A304F2"/>
    <w:rsid w:val="00A5714B"/>
    <w:rsid w:val="00A770AB"/>
    <w:rsid w:val="00A86868"/>
    <w:rsid w:val="00AB10A0"/>
    <w:rsid w:val="00AB1E97"/>
    <w:rsid w:val="00AE6D02"/>
    <w:rsid w:val="00AF3F1E"/>
    <w:rsid w:val="00AF4203"/>
    <w:rsid w:val="00AF557D"/>
    <w:rsid w:val="00B16C34"/>
    <w:rsid w:val="00B83CEC"/>
    <w:rsid w:val="00C022AB"/>
    <w:rsid w:val="00D2483A"/>
    <w:rsid w:val="00D44ACD"/>
    <w:rsid w:val="00D62740"/>
    <w:rsid w:val="00D854B6"/>
    <w:rsid w:val="00DB6BC5"/>
    <w:rsid w:val="00DB6F76"/>
    <w:rsid w:val="00DF18AF"/>
    <w:rsid w:val="00E27E91"/>
    <w:rsid w:val="00E34E1A"/>
    <w:rsid w:val="00E45F2D"/>
    <w:rsid w:val="00E62363"/>
    <w:rsid w:val="00E92B16"/>
    <w:rsid w:val="00EA05A5"/>
    <w:rsid w:val="00EB4EFC"/>
    <w:rsid w:val="00EF79F9"/>
    <w:rsid w:val="00F02005"/>
    <w:rsid w:val="00F67258"/>
    <w:rsid w:val="00F82BE2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6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2024-03-31T21:42:00Z</dcterms:created>
  <dcterms:modified xsi:type="dcterms:W3CDTF">2024-03-31T21:42:00Z</dcterms:modified>
</cp:coreProperties>
</file>