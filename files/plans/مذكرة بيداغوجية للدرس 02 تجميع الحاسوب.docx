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DF" w:rsidRPr="00087377" w:rsidRDefault="002E5CDF" w:rsidP="001D1356">
      <w:pPr>
        <w:rPr>
          <w:b/>
          <w:bCs/>
          <w:sz w:val="20"/>
          <w:szCs w:val="20"/>
        </w:rPr>
      </w:pPr>
      <w:r w:rsidRPr="0008737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46990</wp:posOffset>
                </wp:positionV>
                <wp:extent cx="9881870" cy="1009291"/>
                <wp:effectExtent l="57150" t="38100" r="81280" b="9588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81870" cy="10092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CDF" w:rsidRPr="00C350F9" w:rsidRDefault="002E5CDF" w:rsidP="002E5CDF">
                            <w:pPr>
                              <w:spacing w:line="240" w:lineRule="auto"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المجال:بيئة</w:t>
                            </w:r>
                            <w:proofErr w:type="spellEnd"/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التعامل مع الحاسوب        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ab/>
                            </w:r>
                            <w: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ab/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الوحدة: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تجميع الحاسوب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(نظري)    </w:t>
                            </w: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                                                   </w:t>
                            </w: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الوقت: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0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2 </w:t>
                            </w:r>
                            <w:proofErr w:type="spellStart"/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</w:t>
                            </w:r>
                            <w:proofErr w:type="spellEnd"/>
                          </w:p>
                          <w:p w:rsidR="002E5CDF" w:rsidRPr="00C350F9" w:rsidRDefault="002E5CDF" w:rsidP="00C350F9">
                            <w:pPr>
                              <w:spacing w:line="240" w:lineRule="auto"/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F565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الكفاءة المستهدفة:     أن يتمكن التلميذ  في نهاية الوحدة من معرفة مكونات الحاسوب </w:t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كيفية تركيبه</w:t>
                            </w:r>
                            <w: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ab/>
                            </w:r>
                            <w: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ab/>
                            </w:r>
                            <w:r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مذكرة رقم : 02</w:t>
                            </w:r>
                          </w:p>
                          <w:p w:rsidR="002E5CDF" w:rsidRPr="009F565D" w:rsidRDefault="002E5CDF" w:rsidP="001D1356">
                            <w:pPr>
                              <w:rPr>
                                <w:rFonts w:ascii="Al-Jazeera-Arabic-Bold" w:hAnsi="Al-Jazeera-Arabic-Bold" w:cs="Al-Jazeera-Arabic-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11.5pt;margin-top:3.7pt;width:778.1pt;height:7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:rsidR="002E5CDF" w:rsidRPr="00C350F9" w:rsidRDefault="002E5CDF" w:rsidP="002E5CDF">
                      <w:pPr>
                        <w:spacing w:line="240" w:lineRule="auto"/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proofErr w:type="spellStart"/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المجال:بيئة</w:t>
                      </w:r>
                      <w:proofErr w:type="spellEnd"/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التعامل مع الحاسوب        </w:t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</w:t>
                      </w:r>
                      <w:r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ab/>
                      </w:r>
                      <w:r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ab/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</w:t>
                      </w: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الوحدة:</w:t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تجميع الحاسوب</w:t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(نظري)    </w:t>
                      </w: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                                                   </w:t>
                      </w: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الوقت:</w:t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0</w:t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2 </w:t>
                      </w:r>
                      <w:proofErr w:type="spellStart"/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</w:t>
                      </w:r>
                      <w:proofErr w:type="spellEnd"/>
                    </w:p>
                    <w:p w:rsidR="002E5CDF" w:rsidRPr="00C350F9" w:rsidRDefault="002E5CDF" w:rsidP="00C350F9">
                      <w:pPr>
                        <w:spacing w:line="240" w:lineRule="auto"/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9F565D"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الكفاءة المستهدفة:     أن يتمكن التلميذ  في نهاية الوحدة من معرفة مكونات الحاسوب </w:t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 كيفية تركيبه</w:t>
                      </w:r>
                      <w:r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ab/>
                      </w:r>
                      <w:r>
                        <w:rPr>
                          <w:rFonts w:ascii="Al-Jazeera-Arabic-Bold" w:hAnsi="Al-Jazeera-Arabic-Bold" w:cs="Al-Jazeera-Arabic-Bold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ab/>
                      </w:r>
                      <w: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مذكرة رقم : 02</w:t>
                      </w:r>
                    </w:p>
                    <w:p w:rsidR="002E5CDF" w:rsidRPr="009F565D" w:rsidRDefault="002E5CDF" w:rsidP="001D1356">
                      <w:pPr>
                        <w:rPr>
                          <w:rFonts w:ascii="Al-Jazeera-Arabic-Bold" w:hAnsi="Al-Jazeera-Arabic-Bold" w:cs="Al-Jazeera-Arabic-Bol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5CDF" w:rsidRPr="00087377" w:rsidRDefault="002E5CDF" w:rsidP="001D1356">
      <w:pPr>
        <w:rPr>
          <w:sz w:val="20"/>
          <w:szCs w:val="20"/>
        </w:rPr>
      </w:pPr>
    </w:p>
    <w:tbl>
      <w:tblPr>
        <w:tblStyle w:val="Grilledutableau"/>
        <w:tblpPr w:leftFromText="180" w:rightFromText="180" w:vertAnchor="page" w:horzAnchor="margin" w:tblpY="2026"/>
        <w:bidiVisual/>
        <w:tblW w:w="15810" w:type="dxa"/>
        <w:tblLook w:val="04A0" w:firstRow="1" w:lastRow="0" w:firstColumn="1" w:lastColumn="0" w:noHBand="0" w:noVBand="1"/>
      </w:tblPr>
      <w:tblGrid>
        <w:gridCol w:w="1419"/>
        <w:gridCol w:w="5431"/>
        <w:gridCol w:w="3147"/>
        <w:gridCol w:w="3686"/>
        <w:gridCol w:w="2127"/>
      </w:tblGrid>
      <w:tr w:rsidR="002E5CDF" w:rsidRPr="00087377" w:rsidTr="002E5CDF">
        <w:trPr>
          <w:trHeight w:val="1676"/>
        </w:trPr>
        <w:tc>
          <w:tcPr>
            <w:tcW w:w="1419" w:type="dxa"/>
            <w:shd w:val="clear" w:color="auto" w:fill="D6E3BC" w:themeFill="accent3" w:themeFillTint="66"/>
            <w:vAlign w:val="center"/>
          </w:tcPr>
          <w:p w:rsidR="002E5CDF" w:rsidRPr="00087377" w:rsidRDefault="002E5CDF" w:rsidP="002E5CDF">
            <w:pPr>
              <w:tabs>
                <w:tab w:val="left" w:pos="1051"/>
              </w:tabs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5431" w:type="dxa"/>
            <w:shd w:val="clear" w:color="auto" w:fill="D6E3BC" w:themeFill="accent3" w:themeFillTint="66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نشاط الأستاذ</w:t>
            </w:r>
          </w:p>
        </w:tc>
        <w:tc>
          <w:tcPr>
            <w:tcW w:w="3147" w:type="dxa"/>
            <w:shd w:val="clear" w:color="auto" w:fill="D6E3BC" w:themeFill="accent3" w:themeFillTint="66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دور التلميذ</w:t>
            </w:r>
          </w:p>
        </w:tc>
        <w:tc>
          <w:tcPr>
            <w:tcW w:w="3686" w:type="dxa"/>
            <w:shd w:val="clear" w:color="auto" w:fill="D6E3BC" w:themeFill="accent3" w:themeFillTint="66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تعليمات وتوصيات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sz w:val="24"/>
                <w:szCs w:val="24"/>
                <w:rtl/>
                <w:lang w:bidi="ar-DZ"/>
              </w:rPr>
              <w:t>الوسائل المادية والتعليمية</w:t>
            </w:r>
          </w:p>
        </w:tc>
      </w:tr>
      <w:tr w:rsidR="002E5CDF" w:rsidRPr="00087377" w:rsidTr="002E5CDF">
        <w:trPr>
          <w:trHeight w:val="1387"/>
        </w:trPr>
        <w:tc>
          <w:tcPr>
            <w:tcW w:w="1419" w:type="dxa"/>
            <w:shd w:val="clear" w:color="auto" w:fill="FDE9D9" w:themeFill="accent6" w:themeFillTint="33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مرحلة التحضير</w:t>
            </w:r>
          </w:p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3د</w:t>
            </w:r>
          </w:p>
        </w:tc>
        <w:tc>
          <w:tcPr>
            <w:tcW w:w="5431" w:type="dxa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تنظيف السبورة</w:t>
            </w:r>
          </w:p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كتابة عنوان(المجال-الوحدة-الكفاءة)</w:t>
            </w:r>
          </w:p>
        </w:tc>
        <w:tc>
          <w:tcPr>
            <w:tcW w:w="314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-الجلوس واستخراج الوثائق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-التركيز </w:t>
            </w:r>
            <w:proofErr w:type="spellStart"/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والإنتباه</w:t>
            </w:r>
            <w:proofErr w:type="spellEnd"/>
          </w:p>
        </w:tc>
        <w:tc>
          <w:tcPr>
            <w:tcW w:w="3686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-مراقبة الأستاذ لكل ما يدور في القسم</w:t>
            </w:r>
          </w:p>
        </w:tc>
        <w:tc>
          <w:tcPr>
            <w:tcW w:w="212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 -أقلام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-جهاز عرض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</w:t>
            </w:r>
            <w:proofErr w:type="spellStart"/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جهازمحمول</w:t>
            </w:r>
            <w:proofErr w:type="spellEnd"/>
          </w:p>
        </w:tc>
      </w:tr>
      <w:tr w:rsidR="002E5CDF" w:rsidRPr="00087377" w:rsidTr="002E5CDF">
        <w:trPr>
          <w:trHeight w:val="2929"/>
        </w:trPr>
        <w:tc>
          <w:tcPr>
            <w:tcW w:w="1419" w:type="dxa"/>
            <w:shd w:val="clear" w:color="auto" w:fill="DAEEF3" w:themeFill="accent5" w:themeFillTint="33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 xml:space="preserve">مرحلة </w:t>
            </w:r>
            <w:proofErr w:type="spellStart"/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الإنطلاق</w:t>
            </w:r>
            <w:proofErr w:type="spellEnd"/>
          </w:p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12د</w:t>
            </w:r>
          </w:p>
        </w:tc>
        <w:tc>
          <w:tcPr>
            <w:tcW w:w="5431" w:type="dxa"/>
          </w:tcPr>
          <w:p w:rsidR="002E5CDF" w:rsidRPr="00087377" w:rsidRDefault="002E5CDF" w:rsidP="002E5CDF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منذ القديم كان الإنسان في حاجة لمعالجة المعطيات أو المعلومات كالحساب و الترتيب  باستعمال المعالجة اليدوية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 w:bidi="ar-DZ"/>
              </w:rPr>
              <w:t>.</w:t>
            </w:r>
          </w:p>
          <w:p w:rsidR="002E5CDF" w:rsidRPr="00087377" w:rsidRDefault="002E5CDF" w:rsidP="002E5CDF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( مثال : تحضير كشف النقاط) </w:t>
            </w:r>
          </w:p>
          <w:p w:rsidR="002E5CDF" w:rsidRPr="00087377" w:rsidRDefault="002E5CDF" w:rsidP="002E5CDF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ونظرا لسلبياتها الكثيرة  و من أجل تبسيط عمله وتجنب العمل المتكرر فكر في اختراع آلات تخفف عنه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 w:bidi="ar-DZ"/>
              </w:rPr>
              <w:t>.</w:t>
            </w:r>
          </w:p>
          <w:p w:rsidR="002E5CDF" w:rsidRPr="00087377" w:rsidRDefault="002E5CDF" w:rsidP="002E5CDF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fr-FR"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proofErr w:type="spellStart"/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ف</w:t>
            </w:r>
            <w:r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م</w:t>
            </w: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اهو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 </w:t>
            </w:r>
            <w:r w:rsidRPr="00087377">
              <w:rPr>
                <w:rFonts w:ascii="Cambria" w:eastAsia="Arial Unicode MS" w:hAnsi="Cambria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 xml:space="preserve">أكثر </w:t>
            </w: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جهاز</w:t>
            </w:r>
            <w:r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 xml:space="preserve"> خفف على الإنسان</w:t>
            </w: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؟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و </w:t>
            </w:r>
            <w:proofErr w:type="spellStart"/>
            <w:r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ماهو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 xml:space="preserve"> تعريف الحاسوب</w:t>
            </w: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؟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و ماهي مكونات</w:t>
            </w:r>
            <w:r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 xml:space="preserve"> الحاسوب</w:t>
            </w: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؟</w:t>
            </w: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 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</w:tc>
        <w:tc>
          <w:tcPr>
            <w:tcW w:w="314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اجابات متوقعة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 xml:space="preserve"> :</w:t>
            </w: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الحاسوب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-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>الة تقوم بمعالجة المعلومات</w:t>
            </w:r>
          </w:p>
          <w:p w:rsidR="002E5CDF" w:rsidRPr="00087377" w:rsidRDefault="002E5CDF" w:rsidP="002E5CDF">
            <w:pPr>
              <w:pStyle w:val="Paragraphedeliste"/>
              <w:ind w:left="360"/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-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الة تقوم بتخزين المعلومات و اخراجها. </w:t>
            </w:r>
          </w:p>
          <w:p w:rsidR="002E5CDF" w:rsidRPr="00087377" w:rsidRDefault="002E5CDF" w:rsidP="002E5CDF">
            <w:pPr>
              <w:pStyle w:val="Paragraphedeliste"/>
              <w:ind w:left="360"/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-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الة تسمح </w:t>
            </w:r>
            <w:proofErr w:type="spellStart"/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>بادخال</w:t>
            </w:r>
            <w:proofErr w:type="spellEnd"/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واخراج المعلومات وقت الحاجة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Al-Jazeera-Arabic-Bold" w:hAnsi="Al-Jazeera-Arabic-Bold" w:cs="Al-Jazeera-Arabic-Bold"/>
                <w:b/>
                <w:bCs/>
                <w:sz w:val="20"/>
                <w:szCs w:val="2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bidi="ar-DZ"/>
              </w:rPr>
              <w:t>شاشة-لوحة مفاتيح-وحدة مركزية- طابعة-مكبر الصوت- ميكرفون....</w:t>
            </w:r>
          </w:p>
        </w:tc>
        <w:tc>
          <w:tcPr>
            <w:tcW w:w="3686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-يساعد الأستاذ عن طريق التوجيه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 xml:space="preserve"> و التلميح </w:t>
            </w:r>
          </w:p>
        </w:tc>
        <w:tc>
          <w:tcPr>
            <w:tcW w:w="212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</w:tc>
      </w:tr>
      <w:tr w:rsidR="002E5CDF" w:rsidRPr="00087377" w:rsidTr="002E5CDF">
        <w:trPr>
          <w:trHeight w:val="5813"/>
        </w:trPr>
        <w:tc>
          <w:tcPr>
            <w:tcW w:w="1419" w:type="dxa"/>
            <w:shd w:val="clear" w:color="auto" w:fill="EAF1DD" w:themeFill="accent3" w:themeFillTint="33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مرحلة الصياغة</w:t>
            </w:r>
          </w:p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والمصادقة والإنجاز</w:t>
            </w:r>
          </w:p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40د</w:t>
            </w:r>
          </w:p>
        </w:tc>
        <w:tc>
          <w:tcPr>
            <w:tcW w:w="5431" w:type="dxa"/>
          </w:tcPr>
          <w:p w:rsidR="002E5CDF" w:rsidRPr="00087377" w:rsidRDefault="002E5CDF" w:rsidP="002E5CDF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اعطاء تعريف بسيط للحاسوب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l-Jazeera-Arabic-Bold" w:hAnsi="Al-Jazeera-Arabic-Bold" w:cs="Al-Jazeera-Arabic-Bold"/>
                <w:b/>
                <w:bCs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اعطاء مكونات الحاسوب</w:t>
            </w:r>
          </w:p>
          <w:p w:rsidR="002E5CDF" w:rsidRPr="00087377" w:rsidRDefault="002E5CDF" w:rsidP="002E5CDF">
            <w:pPr>
              <w:pStyle w:val="Paragraphedeliste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pStyle w:val="Paragraphedeliste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numPr>
                <w:ilvl w:val="0"/>
                <w:numId w:val="38"/>
              </w:num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val="fr-FR" w:bidi="ar-DZ"/>
              </w:rPr>
              <w:t>اعطاء المكونات المادية الحاسوب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numPr>
                <w:ilvl w:val="0"/>
                <w:numId w:val="38"/>
              </w:numPr>
              <w:rPr>
                <w:rFonts w:ascii="Al-Jazeera-Arabic-Bold" w:hAnsi="Al-Jazeera-Arabic-Bold" w:cs="Al-Jazeera-Arabic-Bold"/>
                <w:b/>
                <w:bCs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val="fr-FR" w:bidi="ar-DZ"/>
              </w:rPr>
              <w:t>توضيح لكيفية تمثيل المعلومات في الحاسوب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pStyle w:val="Paragraphedeliste"/>
              <w:numPr>
                <w:ilvl w:val="0"/>
                <w:numId w:val="39"/>
              </w:numPr>
              <w:bidi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اعطاء مخطط تركيب الحاسوب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</w:tc>
        <w:tc>
          <w:tcPr>
            <w:tcW w:w="314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-يسأل ويقارن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-يستخدم المكتسبات القبلية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-يدون عند الضرورة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lang w:val="fr-FR" w:bidi="ar-DZ"/>
              </w:rPr>
            </w:pPr>
          </w:p>
        </w:tc>
        <w:tc>
          <w:tcPr>
            <w:tcW w:w="3686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-يوضح الأستاذ دور و اهمية الحاسوب في كل الميادين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- 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يوضح أهمية كل جزء من مكونات الحاسوب</w:t>
            </w: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 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 توضيح مكان تواجد كل مكون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-يركز على تركيب الاجزاء الرئيسة ثم الثانوية ان وجدث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- 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إعطاء مثال عن تمثيل البيانات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- التعريف بمضاعفات وحد القياس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- ترسيخ المفاهيم بمثالين</w:t>
            </w:r>
          </w:p>
        </w:tc>
        <w:tc>
          <w:tcPr>
            <w:tcW w:w="212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 xml:space="preserve">-احضار 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-</w:t>
            </w: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  <w:t>بطاقة الام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  <w:t>- معالج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  <w:t xml:space="preserve">- ذاكرة 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val="fr-FR" w:bidi="ar-DZ"/>
              </w:rPr>
              <w:t>حية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  <w:t>- فأرة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  <w:t>- بطاقة الصوت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val="fr-FR" w:bidi="ar-DZ"/>
              </w:rPr>
              <w:t>-حاسوب للتمثيل</w:t>
            </w:r>
          </w:p>
        </w:tc>
      </w:tr>
      <w:tr w:rsidR="002E5CDF" w:rsidRPr="00087377" w:rsidTr="002E5CDF">
        <w:trPr>
          <w:trHeight w:val="2809"/>
        </w:trPr>
        <w:tc>
          <w:tcPr>
            <w:tcW w:w="1419" w:type="dxa"/>
            <w:shd w:val="clear" w:color="auto" w:fill="F2DBDB" w:themeFill="accent2" w:themeFillTint="33"/>
            <w:vAlign w:val="center"/>
          </w:tcPr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 xml:space="preserve">التقويم </w:t>
            </w:r>
            <w:proofErr w:type="spellStart"/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والإستثمار</w:t>
            </w:r>
            <w:proofErr w:type="spellEnd"/>
          </w:p>
          <w:p w:rsidR="002E5CDF" w:rsidRPr="00087377" w:rsidRDefault="002E5CDF" w:rsidP="002E5CDF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C00000"/>
                <w:rtl/>
                <w:lang w:bidi="ar-DZ"/>
              </w:rPr>
              <w:t>5د</w:t>
            </w:r>
          </w:p>
        </w:tc>
        <w:tc>
          <w:tcPr>
            <w:tcW w:w="5431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-ماهي البطاقة المسؤولة عن عرض البيانات في الشاشة؟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ماهي البطاقة المسؤولة عن ادخال و اخراج الصوت؟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ما المسؤول عن معالج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08737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 البيانات؟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lang w:val="fr-FR" w:bidi="ar-DZ"/>
              </w:rPr>
            </w:pPr>
          </w:p>
        </w:tc>
        <w:tc>
          <w:tcPr>
            <w:tcW w:w="314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val="fr-FR"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ينجز العمل المطلوب منه مع </w:t>
            </w:r>
            <w:proofErr w:type="spellStart"/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>الإستفسار</w:t>
            </w:r>
            <w:proofErr w:type="spellEnd"/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عند الحاجة</w:t>
            </w:r>
          </w:p>
        </w:tc>
        <w:tc>
          <w:tcPr>
            <w:tcW w:w="3686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حث التلاميذ على التذكر </w:t>
            </w:r>
            <w:proofErr w:type="spellStart"/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>لانجاز</w:t>
            </w:r>
            <w:proofErr w:type="spellEnd"/>
            <w:r w:rsidRPr="00087377">
              <w:rPr>
                <w:rFonts w:ascii="Al-Jazeera-Arabic-Bold" w:hAnsi="Al-Jazeera-Arabic-Bold" w:cs="Al-Jazeera-Arabic-Bold" w:hint="cs"/>
                <w:b/>
                <w:bCs/>
                <w:sz w:val="24"/>
                <w:szCs w:val="24"/>
                <w:rtl/>
                <w:lang w:bidi="ar-DZ"/>
              </w:rPr>
              <w:t xml:space="preserve"> العمل المطلوب</w:t>
            </w: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7" w:type="dxa"/>
          </w:tcPr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  <w:p w:rsidR="002E5CDF" w:rsidRPr="00087377" w:rsidRDefault="002E5CDF" w:rsidP="002E5CDF">
            <w:pPr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2E5CDF" w:rsidRPr="00087377" w:rsidRDefault="002E5CDF" w:rsidP="001D1356">
      <w:pPr>
        <w:jc w:val="right"/>
        <w:rPr>
          <w:sz w:val="20"/>
          <w:szCs w:val="20"/>
        </w:rPr>
      </w:pPr>
    </w:p>
    <w:p w:rsidR="002E5CDF" w:rsidRPr="00087377" w:rsidRDefault="002E5CDF" w:rsidP="007D00EC">
      <w:pPr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sectPr w:rsidR="002E5CDF" w:rsidRPr="00087377" w:rsidSect="002E5CDF">
          <w:pgSz w:w="16840" w:h="23808" w:code="8"/>
          <w:pgMar w:top="142" w:right="284" w:bottom="284" w:left="284" w:header="709" w:footer="709" w:gutter="0"/>
          <w:cols w:space="708"/>
          <w:docGrid w:linePitch="360"/>
        </w:sectPr>
      </w:pPr>
    </w:p>
    <w:p w:rsidR="00087556" w:rsidRPr="00087377" w:rsidRDefault="00CC14A4" w:rsidP="00D52293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r w:rsidRPr="00087377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lastRenderedPageBreak/>
        <w:t xml:space="preserve">              </w:t>
      </w:r>
      <w:r w:rsidR="00087556" w:rsidRPr="00087377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>ثانوية</w:t>
      </w:r>
      <w:r w:rsidR="00D52293">
        <w:rPr>
          <w:rFonts w:ascii="Cambria" w:eastAsia="Arial Unicode MS" w:hAnsi="Cambria" w:cs="Al-Jazeera-Arabic-Bold" w:hint="cs"/>
          <w:color w:val="943634" w:themeColor="accent2" w:themeShade="BF"/>
          <w:sz w:val="20"/>
          <w:szCs w:val="20"/>
          <w:rtl/>
          <w:lang w:bidi="ar-DZ"/>
        </w:rPr>
        <w:t xml:space="preserve">          </w:t>
      </w:r>
      <w:r w:rsidR="00087556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D52293">
        <w:rPr>
          <w:rFonts w:ascii="Al-Jazeera-Arabic-Bold" w:eastAsia="Arial Unicode MS" w:hAnsi="Al-Jazeera-Arabic-Bold" w:cs="Al-Jazeera-Arabic-Bold" w:hint="cs"/>
          <w:sz w:val="20"/>
          <w:szCs w:val="20"/>
          <w:rtl/>
        </w:rPr>
        <w:t xml:space="preserve">        </w:t>
      </w:r>
      <w:bookmarkStart w:id="0" w:name="_GoBack"/>
      <w:bookmarkEnd w:id="0"/>
      <w:r w:rsidR="00283535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</w:t>
      </w:r>
      <w:r w:rsidR="007D00EC" w:rsidRPr="00087377">
        <w:rPr>
          <w:rFonts w:ascii="Al-Jazeera-Arabic-Bold" w:eastAsia="Arial Unicode MS" w:hAnsi="Al-Jazeera-Arabic-Bold" w:cs="Al-Jazeera-Arabic-Bold"/>
          <w:sz w:val="20"/>
          <w:szCs w:val="20"/>
        </w:rPr>
        <w:t xml:space="preserve">    </w:t>
      </w:r>
      <w:r w:rsidR="00283535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  <w:r w:rsidR="00087556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087377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="00087556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="005D62F1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  <w:r w:rsidR="00D52293">
        <w:rPr>
          <w:rFonts w:ascii="Al-Jazeera-Arabic-Bold" w:eastAsia="Arial Unicode MS" w:hAnsi="Al-Jazeera-Arabic-Bold" w:cs="Al-Jazeera-Arabic-Bold" w:hint="cs"/>
          <w:sz w:val="20"/>
          <w:szCs w:val="20"/>
          <w:rtl/>
        </w:rPr>
        <w:t xml:space="preserve">                    </w:t>
      </w:r>
      <w:r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  <w:r w:rsidR="007D00EC" w:rsidRPr="00087377">
        <w:rPr>
          <w:rFonts w:ascii="Al-Jazeera-Arabic-Bold" w:eastAsia="Arial Unicode MS" w:hAnsi="Al-Jazeera-Arabic-Bold" w:cs="Al-Jazeera-Arabic-Bold"/>
          <w:sz w:val="20"/>
          <w:szCs w:val="20"/>
        </w:rPr>
        <w:t xml:space="preserve"> </w:t>
      </w:r>
      <w:r w:rsidR="00283535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    </w:t>
      </w:r>
      <w:r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  <w:r w:rsidR="005D62F1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087377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="00087556" w:rsidRPr="00087377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</w:p>
    <w:tbl>
      <w:tblPr>
        <w:tblStyle w:val="Trameclaire-Accent2"/>
        <w:bidiVisual/>
        <w:tblW w:w="9922" w:type="dxa"/>
        <w:tblInd w:w="718" w:type="dxa"/>
        <w:tblLook w:val="04A0" w:firstRow="1" w:lastRow="0" w:firstColumn="1" w:lastColumn="0" w:noHBand="0" w:noVBand="1"/>
      </w:tblPr>
      <w:tblGrid>
        <w:gridCol w:w="5013"/>
        <w:gridCol w:w="4909"/>
      </w:tblGrid>
      <w:tr w:rsidR="00087556" w:rsidRPr="00087377" w:rsidTr="00CC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087377" w:rsidRDefault="00087556" w:rsidP="002E5CDF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</w:t>
            </w:r>
            <w:r w:rsidR="002E5CDF" w:rsidRPr="0008737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تعلمي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01 : </w:t>
            </w:r>
            <w:r w:rsidRPr="0008737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بيئة التعامل مع الحاسوب</w:t>
            </w:r>
          </w:p>
        </w:tc>
        <w:tc>
          <w:tcPr>
            <w:tcW w:w="490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192AC0" w:rsidRDefault="00192AC0" w:rsidP="00192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</w:pPr>
            <w:r w:rsidRPr="00192AC0">
              <w:rPr>
                <w:rFonts w:ascii="Al-Jazeera-Arabic-Bold" w:eastAsia="Arial Unicode MS" w:hAnsi="Al-Jazeera-Arabic-Bold" w:cs="Al-Jazeera-Arabic-Bold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-321251</wp:posOffset>
                  </wp:positionH>
                  <wp:positionV relativeFrom="paragraph">
                    <wp:posOffset>387108</wp:posOffset>
                  </wp:positionV>
                  <wp:extent cx="2288779" cy="1168400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033" cy="117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7556"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="00087556" w:rsidRPr="0008737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192AC0" w:rsidRPr="00087377" w:rsidTr="00EA2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192AC0" w:rsidRPr="00087377" w:rsidRDefault="00192AC0" w:rsidP="002E5CDF">
            <w:pPr>
              <w:spacing w:after="200" w:line="276" w:lineRule="auto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</w:t>
            </w:r>
            <w:r w:rsidRPr="0008737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تعليمية</w:t>
            </w:r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02 : </w:t>
            </w:r>
            <w:r w:rsidRPr="0008737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تجميع الحاسوب</w:t>
            </w:r>
          </w:p>
        </w:tc>
        <w:tc>
          <w:tcPr>
            <w:tcW w:w="4909" w:type="dxa"/>
            <w:vMerge w:val="restart"/>
            <w:tcBorders>
              <w:top w:val="nil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192AC0" w:rsidRDefault="00192AC0" w:rsidP="0019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</w:rPr>
            </w:pPr>
          </w:p>
          <w:p w:rsidR="00192AC0" w:rsidRDefault="00192AC0" w:rsidP="0019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</w:rPr>
            </w:pPr>
          </w:p>
          <w:p w:rsidR="00192AC0" w:rsidRDefault="00192AC0" w:rsidP="0019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</w:rPr>
            </w:pPr>
          </w:p>
          <w:p w:rsidR="00192AC0" w:rsidRPr="00087377" w:rsidRDefault="00192AC0" w:rsidP="00192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087377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02</w:t>
            </w:r>
            <w:r w:rsidRPr="00087377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 xml:space="preserve">  </w:t>
            </w:r>
            <w:r w:rsidRPr="00087377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bidi="ar-DZ"/>
              </w:rPr>
              <w:t xml:space="preserve"> ساعات</w:t>
            </w:r>
          </w:p>
        </w:tc>
      </w:tr>
      <w:tr w:rsidR="00192AC0" w:rsidRPr="00087377" w:rsidTr="00EA20F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192AC0" w:rsidRPr="00087377" w:rsidRDefault="00192AC0" w:rsidP="009F3707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</w:t>
            </w:r>
            <w:r w:rsidRPr="0008737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ختامية</w:t>
            </w:r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Pr="0008737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يتعرف على مواضع كل المكونات و كيفية توصيلها</w:t>
            </w:r>
          </w:p>
        </w:tc>
        <w:tc>
          <w:tcPr>
            <w:tcW w:w="4909" w:type="dxa"/>
            <w:vMerge/>
            <w:tcBorders>
              <w:left w:val="single" w:sz="4" w:space="0" w:color="943634" w:themeColor="accent2" w:themeShade="BF"/>
              <w:bottom w:val="single" w:sz="4" w:space="0" w:color="C0504D" w:themeColor="accent2"/>
            </w:tcBorders>
            <w:shd w:val="clear" w:color="auto" w:fill="auto"/>
            <w:vAlign w:val="center"/>
          </w:tcPr>
          <w:p w:rsidR="00192AC0" w:rsidRPr="00087377" w:rsidRDefault="00192AC0" w:rsidP="00192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</w:p>
        </w:tc>
      </w:tr>
      <w:tr w:rsidR="00692CEA" w:rsidRPr="00087377" w:rsidTr="00886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2" w:type="dxa"/>
            <w:gridSpan w:val="2"/>
            <w:tcBorders>
              <w:top w:val="single" w:sz="4" w:space="0" w:color="943634" w:themeColor="accent2" w:themeShade="BF"/>
              <w:lef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692CEA" w:rsidRPr="00087377" w:rsidRDefault="00692CEA" w:rsidP="00692CEA">
            <w:pPr>
              <w:jc w:val="center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المذكرة البيداغوجية النظرية </w:t>
            </w:r>
            <w:r w:rsidRPr="00087377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</w:rPr>
              <w:t>02</w:t>
            </w: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3294B" w:rsidRPr="00087377" w:rsidTr="00CC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087377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087377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087377" w:rsidTr="00CC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D62CE7" w:rsidRPr="00087377" w:rsidRDefault="00D62CE7" w:rsidP="00D62CE7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س1 :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ماهي المعلوماتية ؟ و على ماذا تعتمد ؟ </w:t>
            </w:r>
          </w:p>
          <w:p w:rsidR="00D62CE7" w:rsidRPr="00087377" w:rsidRDefault="00D62CE7" w:rsidP="00D62CE7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4F6228" w:themeColor="accent3" w:themeShade="80"/>
                <w:sz w:val="20"/>
                <w:szCs w:val="20"/>
                <w:rtl/>
                <w:lang w:val="en-CA" w:bidi="ar-DZ"/>
              </w:rPr>
              <w:t>ج1 :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هو علم يهتم بمعالجة المعلومات بطريقة آلية ، و يعتمد على العتاد و البرمجيات</w:t>
            </w:r>
          </w:p>
          <w:p w:rsidR="00D62CE7" w:rsidRPr="00087377" w:rsidRDefault="00D62CE7" w:rsidP="00D62CE7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س2 :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فيم يتمثل العتاد أساسا ؟</w:t>
            </w:r>
          </w:p>
          <w:p w:rsidR="00D62CE7" w:rsidRPr="00087377" w:rsidRDefault="00D62CE7" w:rsidP="00D62CE7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ج2 : في الحاسوب </w:t>
            </w:r>
          </w:p>
          <w:p w:rsidR="0093294B" w:rsidRPr="00087377" w:rsidRDefault="00D62CE7" w:rsidP="00D62CE7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proofErr w:type="spellStart"/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فماهو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الحاسوب و ماهي مكوناته 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692CEA" w:rsidRPr="00087377" w:rsidRDefault="00D62CE7" w:rsidP="002B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0"/>
                <w:szCs w:val="2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ختامية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en-CA" w:bidi="ar-DZ"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  <w:t xml:space="preserve"> </w:t>
            </w:r>
            <w:r w:rsidR="002B472B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sz w:val="20"/>
                <w:szCs w:val="20"/>
                <w:rtl/>
              </w:rPr>
              <w:t xml:space="preserve"> يتعرف على مواضع كل المكونات و كيفية توصيلها</w:t>
            </w:r>
          </w:p>
          <w:p w:rsidR="002B472B" w:rsidRPr="00087377" w:rsidRDefault="002B472B" w:rsidP="002B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مرحلية (01) :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يفرق بين مختلف الوحدات</w:t>
            </w:r>
          </w:p>
          <w:p w:rsidR="002B472B" w:rsidRPr="00087377" w:rsidRDefault="002B472B" w:rsidP="0069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مرحلية (02) : </w:t>
            </w:r>
            <w:r w:rsidR="00692CEA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val="en-CA" w:bidi="ar-DZ"/>
              </w:rPr>
              <w:t>يتعرف على كيفية تمثيل المعلومات في الذاكرة</w:t>
            </w:r>
          </w:p>
          <w:p w:rsidR="0093294B" w:rsidRPr="00087377" w:rsidRDefault="002B472B" w:rsidP="002B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مرحلية (03) :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auto"/>
                <w:rtl/>
                <w:lang w:val="en-CA" w:bidi="ar-DZ"/>
              </w:rPr>
              <w:t>يركب فعليا جهاز حاسوب</w:t>
            </w:r>
          </w:p>
        </w:tc>
      </w:tr>
      <w:tr w:rsidR="00E54179" w:rsidRPr="00087377" w:rsidTr="00CC1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087377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087377" w:rsidTr="00AA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087377" w:rsidRDefault="00E54179" w:rsidP="00CC14A4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السبورة ، الأقلام ، ملف عرض 02، برنامج المحاكاة، الكتاب المدرسي</w:t>
            </w:r>
          </w:p>
        </w:tc>
      </w:tr>
    </w:tbl>
    <w:tbl>
      <w:tblPr>
        <w:tblStyle w:val="Grilledutableau"/>
        <w:bidiVisual/>
        <w:tblW w:w="11624" w:type="dxa"/>
        <w:tblInd w:w="-36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56"/>
        <w:gridCol w:w="1559"/>
        <w:gridCol w:w="7130"/>
        <w:gridCol w:w="1679"/>
      </w:tblGrid>
      <w:tr w:rsidR="00614E57" w:rsidRPr="00087377" w:rsidTr="00AA62EF">
        <w:trPr>
          <w:trHeight w:val="323"/>
        </w:trPr>
        <w:tc>
          <w:tcPr>
            <w:tcW w:w="1256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87377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8"/>
                <w:szCs w:val="8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87377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713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87377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10"/>
                <w:szCs w:val="10"/>
                <w:rtl/>
                <w:lang w:bidi="ar-DZ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087377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14"/>
                <w:szCs w:val="14"/>
                <w:rtl/>
                <w:lang w:bidi="ar-DZ"/>
              </w:rPr>
            </w:pPr>
          </w:p>
        </w:tc>
      </w:tr>
      <w:tr w:rsidR="00CC14A4" w:rsidRPr="00087377" w:rsidTr="00692CEA">
        <w:trPr>
          <w:trHeight w:val="439"/>
        </w:trPr>
        <w:tc>
          <w:tcPr>
            <w:tcW w:w="1256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87377" w:rsidRDefault="00381278" w:rsidP="0000572E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المراحل</w:t>
            </w:r>
          </w:p>
        </w:tc>
        <w:tc>
          <w:tcPr>
            <w:tcW w:w="1559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</w:tcPr>
          <w:p w:rsidR="00381278" w:rsidRPr="00087377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الكفاءة المستهدفة</w:t>
            </w:r>
          </w:p>
        </w:tc>
        <w:tc>
          <w:tcPr>
            <w:tcW w:w="713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87377" w:rsidRDefault="00381278" w:rsidP="0000572E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نشاط الأستاذ</w:t>
            </w:r>
          </w:p>
        </w:tc>
        <w:tc>
          <w:tcPr>
            <w:tcW w:w="1679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087377" w:rsidRDefault="00381278" w:rsidP="0000572E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المدة</w:t>
            </w:r>
          </w:p>
        </w:tc>
      </w:tr>
      <w:tr w:rsidR="00CC14A4" w:rsidRPr="00087377" w:rsidTr="00563375">
        <w:trPr>
          <w:cantSplit/>
          <w:trHeight w:val="1134"/>
        </w:trPr>
        <w:tc>
          <w:tcPr>
            <w:tcW w:w="1256" w:type="dxa"/>
            <w:shd w:val="clear" w:color="auto" w:fill="FDE9D9" w:themeFill="accent6" w:themeFillTint="33"/>
            <w:textDirection w:val="btLr"/>
          </w:tcPr>
          <w:p w:rsidR="006D2D40" w:rsidRPr="00087377" w:rsidRDefault="00381278" w:rsidP="00563375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مرحلة</w:t>
            </w:r>
            <w:r w:rsidR="00563375" w:rsidRPr="00087377">
              <w:rPr>
                <w:rFonts w:ascii="Al-Jazeera-Arabic-Bold" w:hAnsi="Al-Jazeera-Arabic-Bold" w:cs="Al-Jazeera-Arabic-Bold" w:hint="cs"/>
                <w:b/>
                <w:bCs/>
                <w:rtl/>
                <w:lang w:bidi="ar-DZ"/>
              </w:rPr>
              <w:t>"</w:t>
            </w:r>
          </w:p>
          <w:p w:rsidR="00381278" w:rsidRPr="00087377" w:rsidRDefault="00381278" w:rsidP="00563375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  <w:t>التحضير</w:t>
            </w:r>
          </w:p>
          <w:p w:rsidR="00381278" w:rsidRPr="00087377" w:rsidRDefault="00381278" w:rsidP="009314FE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  <w:shd w:val="clear" w:color="auto" w:fill="FDE9D9" w:themeFill="accent6" w:themeFillTint="33"/>
          </w:tcPr>
          <w:p w:rsidR="00381278" w:rsidRPr="00087377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130" w:type="dxa"/>
            <w:vAlign w:val="center"/>
          </w:tcPr>
          <w:p w:rsidR="00381278" w:rsidRPr="00087377" w:rsidRDefault="00381278" w:rsidP="00264EF8">
            <w:pPr>
              <w:pStyle w:val="Paragraphedeliste"/>
              <w:bidi/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تنظيف السبورة</w:t>
            </w:r>
            <w:r w:rsidR="00283535" w:rsidRPr="0008737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</w:t>
            </w:r>
          </w:p>
          <w:p w:rsidR="00381278" w:rsidRPr="00087377" w:rsidRDefault="00381278" w:rsidP="00264EF8">
            <w:pPr>
              <w:pStyle w:val="Paragraphedeliste"/>
              <w:bidi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كتابة عنوان</w:t>
            </w:r>
            <w:r w:rsidR="00283535" w:rsidRPr="0008737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 </w:t>
            </w: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(</w:t>
            </w:r>
            <w:r w:rsidR="00264EF8"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 xml:space="preserve">المادة - </w:t>
            </w: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المجال</w:t>
            </w:r>
            <w:r w:rsidR="00283535" w:rsidRPr="0008737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– </w:t>
            </w: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الوحدة)</w:t>
            </w:r>
          </w:p>
        </w:tc>
        <w:tc>
          <w:tcPr>
            <w:tcW w:w="1679" w:type="dxa"/>
            <w:shd w:val="clear" w:color="auto" w:fill="FDE9D9" w:themeFill="accent6" w:themeFillTint="33"/>
          </w:tcPr>
          <w:p w:rsidR="00381278" w:rsidRPr="00087377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RPr="00087377" w:rsidTr="00563375">
        <w:trPr>
          <w:cantSplit/>
          <w:trHeight w:val="1134"/>
        </w:trPr>
        <w:tc>
          <w:tcPr>
            <w:tcW w:w="1256" w:type="dxa"/>
            <w:tcBorders>
              <w:bottom w:val="single" w:sz="8" w:space="0" w:color="4F6228" w:themeColor="accent3" w:themeShade="80"/>
            </w:tcBorders>
            <w:shd w:val="clear" w:color="auto" w:fill="DAEEF3" w:themeFill="accent5" w:themeFillTint="33"/>
            <w:textDirection w:val="btLr"/>
            <w:vAlign w:val="center"/>
          </w:tcPr>
          <w:p w:rsidR="00381278" w:rsidRPr="00087377" w:rsidRDefault="00381278" w:rsidP="00AA62EF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proofErr w:type="spellStart"/>
            <w:r w:rsidRPr="00087377">
              <w:rPr>
                <w:rFonts w:ascii="Al-Jazeera-Arabic-Bold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381278" w:rsidRPr="00087377" w:rsidRDefault="00381278" w:rsidP="00614E57">
            <w:pPr>
              <w:jc w:val="center"/>
              <w:rPr>
                <w:rFonts w:ascii="Al-Jazeera-Arabic-Bold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المقدمة</w:t>
            </w:r>
          </w:p>
        </w:tc>
        <w:tc>
          <w:tcPr>
            <w:tcW w:w="7130" w:type="dxa"/>
          </w:tcPr>
          <w:p w:rsidR="00692CEA" w:rsidRPr="00087377" w:rsidRDefault="00692CEA" w:rsidP="00692CEA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منذ القديم كان الإنسان في حاجة لمعالجة المعطيات أو المعلومات كالحساب و الترتيب  باستعمال المعالجة اليدوية</w:t>
            </w:r>
            <w:r w:rsidR="00AA62EF"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 w:bidi="ar-DZ"/>
              </w:rPr>
              <w:t>.</w:t>
            </w:r>
          </w:p>
          <w:p w:rsidR="00692CEA" w:rsidRPr="00087377" w:rsidRDefault="00692CEA" w:rsidP="00692CEA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( مثال : تحضير كشف النقاط) </w:t>
            </w:r>
          </w:p>
          <w:p w:rsidR="00D62CE7" w:rsidRPr="00087377" w:rsidRDefault="00692CEA" w:rsidP="00692CEA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ونظرا لسلبياتها الكثيرة  و من أجل تبسيط عمله وتجنب العمل المتكرر فكر في اختراع آلات تخفف عنه</w:t>
            </w:r>
            <w:r w:rsidR="00AA62EF"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en-CA" w:bidi="ar-DZ"/>
              </w:rPr>
              <w:t>.</w:t>
            </w:r>
          </w:p>
          <w:p w:rsidR="00AA62EF" w:rsidRPr="00087377" w:rsidRDefault="00AA62EF" w:rsidP="00692CEA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lang w:val="fr-FR" w:bidi="ar-DZ"/>
              </w:rPr>
            </w:pPr>
          </w:p>
          <w:p w:rsidR="00D62CE7" w:rsidRPr="00087377" w:rsidRDefault="009B77F6" w:rsidP="00F7248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val="en-CA" w:bidi="ar-DZ"/>
              </w:rPr>
              <w:t>س :</w:t>
            </w:r>
            <w:r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  </w:t>
            </w:r>
            <w:proofErr w:type="spellStart"/>
            <w:r w:rsidR="00D62CE7"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ف</w:t>
            </w:r>
            <w:r w:rsidR="00AA62EF"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م</w:t>
            </w:r>
            <w:r w:rsidR="00D62CE7"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اهو</w:t>
            </w:r>
            <w:proofErr w:type="spellEnd"/>
            <w:r w:rsidR="00D62CE7"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 </w:t>
            </w:r>
            <w:r w:rsidR="00AA62EF" w:rsidRPr="00087377">
              <w:rPr>
                <w:rFonts w:ascii="Cambria" w:eastAsia="Arial Unicode MS" w:hAnsi="Cambria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 xml:space="preserve">أكثر </w:t>
            </w:r>
            <w:r w:rsidR="00D62CE7"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جهاز</w:t>
            </w:r>
            <w:r w:rsidR="00AA62EF" w:rsidRPr="00087377"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 xml:space="preserve"> خفف على الإنسان</w:t>
            </w:r>
            <w:r w:rsidR="00D62CE7" w:rsidRPr="00087377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؟</w:t>
            </w:r>
          </w:p>
          <w:p w:rsidR="009B77F6" w:rsidRPr="00087377" w:rsidRDefault="009B77F6" w:rsidP="00F72485">
            <w:pPr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0"/>
                <w:szCs w:val="20"/>
                <w:rtl/>
                <w:lang w:val="en-CA" w:bidi="ar-DZ"/>
              </w:rPr>
              <w:t>ج  :</w:t>
            </w:r>
            <w:r w:rsidRPr="0008737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  <w:lang w:val="en-CA" w:bidi="ar-DZ"/>
              </w:rPr>
              <w:t xml:space="preserve"> </w:t>
            </w:r>
            <w:r w:rsidR="00D62CE7" w:rsidRPr="00087377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  <w:lang w:val="en-CA" w:bidi="ar-DZ"/>
              </w:rPr>
              <w:t>هو جهاز الحاسوب</w:t>
            </w:r>
          </w:p>
        </w:tc>
        <w:tc>
          <w:tcPr>
            <w:tcW w:w="1679" w:type="dxa"/>
            <w:shd w:val="clear" w:color="auto" w:fill="DAEEF3" w:themeFill="accent5" w:themeFillTint="33"/>
          </w:tcPr>
          <w:p w:rsidR="00381278" w:rsidRPr="00087377" w:rsidRDefault="00381278" w:rsidP="000760C6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1</w:t>
            </w:r>
            <w:r w:rsidR="000760C6" w:rsidRPr="00087377">
              <w:rPr>
                <w:rFonts w:ascii="Al-Jazeera-Arabic-Bold" w:hAnsi="Al-Jazeera-Arabic-Bold" w:cs="Al-Jazeera-Arabic-Bold"/>
                <w:rtl/>
                <w:lang w:bidi="ar-DZ"/>
              </w:rPr>
              <w:t>2</w:t>
            </w: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757D61" w:rsidRPr="00087377" w:rsidTr="006D2D40">
        <w:trPr>
          <w:trHeight w:val="3087"/>
        </w:trPr>
        <w:tc>
          <w:tcPr>
            <w:tcW w:w="1256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757D61" w:rsidRPr="00087377" w:rsidRDefault="00757D61" w:rsidP="00814F8D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36"/>
                <w:szCs w:val="36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وضعي</w:t>
            </w:r>
            <w:r w:rsidR="00814F8D" w:rsidRPr="00087377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087377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ـة </w:t>
            </w:r>
            <w:r w:rsidR="00814F8D" w:rsidRPr="00087377">
              <w:rPr>
                <w:rFonts w:ascii="Al-Jazeera-Arabic-Bold" w:hAnsi="Al-Jazeera-Arabic-Bold" w:cs="Al-Jazeera-Arabic-Bold" w:hint="cs"/>
                <w:b/>
                <w:bCs/>
                <w:sz w:val="28"/>
                <w:szCs w:val="28"/>
                <w:rtl/>
                <w:lang w:bidi="ar-DZ"/>
              </w:rPr>
              <w:t xml:space="preserve"> البناء</w:t>
            </w:r>
          </w:p>
        </w:tc>
        <w:tc>
          <w:tcPr>
            <w:tcW w:w="1559" w:type="dxa"/>
            <w:tcBorders>
              <w:bottom w:val="single" w:sz="8" w:space="0" w:color="4F6228" w:themeColor="accent3" w:themeShade="80"/>
            </w:tcBorders>
            <w:shd w:val="clear" w:color="auto" w:fill="EAF1DD" w:themeFill="accent3" w:themeFillTint="33"/>
            <w:vAlign w:val="center"/>
          </w:tcPr>
          <w:p w:rsidR="00757D61" w:rsidRPr="00087377" w:rsidRDefault="00757D61" w:rsidP="00FC5C55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  <w:t xml:space="preserve">مفهوم الحاسوب </w:t>
            </w:r>
          </w:p>
          <w:p w:rsidR="00757D61" w:rsidRPr="00087377" w:rsidRDefault="00757D61" w:rsidP="00FC5C55">
            <w:pPr>
              <w:jc w:val="center"/>
              <w:rPr>
                <w:rFonts w:asciiTheme="minorBidi" w:eastAsiaTheme="minorHAnsi" w:hAnsiTheme="minorBidi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087377">
              <w:rPr>
                <w:rFonts w:asciiTheme="minorBidi" w:eastAsiaTheme="minorHAnsi" w:hAnsiTheme="minorBidi"/>
                <w:b/>
                <w:bCs/>
                <w:color w:val="FF0000"/>
                <w:sz w:val="28"/>
                <w:szCs w:val="28"/>
                <w:lang w:val="fr-FR"/>
              </w:rPr>
              <w:t>Ordinateur</w:t>
            </w:r>
          </w:p>
          <w:p w:rsidR="00757D61" w:rsidRPr="00087377" w:rsidRDefault="00757D61" w:rsidP="00614E57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</w:p>
        </w:tc>
        <w:tc>
          <w:tcPr>
            <w:tcW w:w="7130" w:type="dxa"/>
            <w:tcBorders>
              <w:bottom w:val="single" w:sz="4" w:space="0" w:color="auto"/>
            </w:tcBorders>
          </w:tcPr>
          <w:p w:rsidR="00757D61" w:rsidRPr="00087377" w:rsidRDefault="00757D61" w:rsidP="009B77F6">
            <w:pPr>
              <w:ind w:left="720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  <w:p w:rsidR="00757D61" w:rsidRPr="00087377" w:rsidRDefault="00757D61" w:rsidP="00F72485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FF0000"/>
                <w:sz w:val="20"/>
                <w:szCs w:val="20"/>
                <w:rtl/>
                <w:lang w:val="en-CA" w:bidi="ar-DZ"/>
              </w:rPr>
              <w:t>1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FF0000"/>
                <w:sz w:val="20"/>
                <w:szCs w:val="20"/>
                <w:rtl/>
                <w:lang w:val="en-CA" w:bidi="ar-DZ"/>
              </w:rPr>
              <w:t xml:space="preserve"> : ما هو تعريف جهاز الحاسوب ؟</w:t>
            </w:r>
          </w:p>
          <w:p w:rsidR="00757D61" w:rsidRPr="00087377" w:rsidRDefault="00757D61" w:rsidP="00F72485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1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:</w:t>
            </w:r>
          </w:p>
          <w:p w:rsidR="00757D61" w:rsidRPr="00087377" w:rsidRDefault="00757D61" w:rsidP="00AA62EF">
            <w:pPr>
              <w:pStyle w:val="Paragraphedeliste"/>
              <w:numPr>
                <w:ilvl w:val="0"/>
                <w:numId w:val="21"/>
              </w:numPr>
              <w:bidi/>
              <w:rPr>
                <w:rFonts w:ascii="Al-Jazeera-Arabic-Bold" w:hAnsi="Al-Jazeera-Arabic-Bold" w:cs="Al-Jazeera-Arabic-Bold"/>
                <w:sz w:val="4"/>
                <w:szCs w:val="4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هو جهاز يسمح باستقبال ال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 xml:space="preserve">بيانات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و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معالجتها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 xml:space="preserve"> و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 تخزينها و إخراج النتائج المطلوبة بإتباع  برامج مخزنة مسبقا.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>.</w:t>
            </w:r>
            <w:r w:rsidRPr="00087377">
              <w:rPr>
                <w:rFonts w:ascii="Al-Jazeera-Arabic-Bold" w:hAnsi="Al-Jazeera-Arabic-Bold" w:cs="Al-Jazeera-Arabic-Bold"/>
                <w:sz w:val="4"/>
                <w:szCs w:val="4"/>
                <w:rtl/>
              </w:rPr>
              <w:t>.</w:t>
            </w:r>
          </w:p>
          <w:p w:rsidR="00757D61" w:rsidRPr="00087377" w:rsidRDefault="00757D61" w:rsidP="00261F49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 </w:t>
            </w:r>
          </w:p>
        </w:tc>
        <w:tc>
          <w:tcPr>
            <w:tcW w:w="1679" w:type="dxa"/>
            <w:tcBorders>
              <w:bottom w:val="single" w:sz="8" w:space="0" w:color="4F6228" w:themeColor="accent3" w:themeShade="80"/>
            </w:tcBorders>
            <w:shd w:val="clear" w:color="auto" w:fill="EAF1DD" w:themeFill="accent3" w:themeFillTint="33"/>
          </w:tcPr>
          <w:p w:rsidR="00757D61" w:rsidRPr="00087377" w:rsidRDefault="00757D61" w:rsidP="00814F8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1</w:t>
            </w:r>
            <w:r w:rsidR="00814F8D"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5</w:t>
            </w: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 xml:space="preserve"> د</w:t>
            </w:r>
          </w:p>
        </w:tc>
      </w:tr>
      <w:tr w:rsidR="00757D61" w:rsidRPr="00087377" w:rsidTr="00563375">
        <w:trPr>
          <w:trHeight w:val="1254"/>
        </w:trPr>
        <w:tc>
          <w:tcPr>
            <w:tcW w:w="1256" w:type="dxa"/>
            <w:vMerge/>
            <w:textDirection w:val="btLr"/>
            <w:vAlign w:val="center"/>
          </w:tcPr>
          <w:p w:rsidR="00757D61" w:rsidRPr="00087377" w:rsidRDefault="00757D61" w:rsidP="009314FE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EAF1DD" w:themeFill="accent3" w:themeFillTint="33"/>
            <w:textDirection w:val="btLr"/>
            <w:vAlign w:val="center"/>
          </w:tcPr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  <w:t>مكونات الحاسوب</w:t>
            </w: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28"/>
                <w:szCs w:val="28"/>
                <w:rtl/>
              </w:rPr>
              <w:t>مكونات الحاسوب</w:t>
            </w: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6D2D40">
            <w:pPr>
              <w:shd w:val="clear" w:color="auto" w:fill="EAF1DD" w:themeFill="accent3" w:themeFillTint="33"/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7D61" w:rsidRPr="00087377" w:rsidRDefault="00757D61" w:rsidP="00AA62EF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1DB8A41" wp14:editId="4E539A95">
                      <wp:simplePos x="0" y="0"/>
                      <wp:positionH relativeFrom="column">
                        <wp:posOffset>-446724</wp:posOffset>
                      </wp:positionH>
                      <wp:positionV relativeFrom="paragraph">
                        <wp:posOffset>6102669</wp:posOffset>
                      </wp:positionV>
                      <wp:extent cx="1555750" cy="390525"/>
                      <wp:effectExtent l="0" t="7938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55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D61" w:rsidRPr="00397AF9" w:rsidRDefault="00757D61" w:rsidP="003C69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Theme="minorHAnsi" w:hAnsiTheme="majorBidi" w:cstheme="majorBidi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مكونات الحاسوب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DB8A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7" type="#_x0000_t202" style="position:absolute;left:0;text-align:left;margin-left:-35.2pt;margin-top:480.55pt;width:122.5pt;height:30.75pt;rotation:-90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" fillcolor="white [3201]" stroked="f" strokeweight=".5pt">
                      <v:textbox>
                        <w:txbxContent>
                          <w:p w:rsidR="00757D61" w:rsidRPr="00397AF9" w:rsidRDefault="00757D61" w:rsidP="003C69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Theme="minorHAns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مكونات الحاسوب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85E1E17" wp14:editId="4DB56200">
                      <wp:simplePos x="0" y="0"/>
                      <wp:positionH relativeFrom="column">
                        <wp:posOffset>-522922</wp:posOffset>
                      </wp:positionH>
                      <wp:positionV relativeFrom="paragraph">
                        <wp:posOffset>184467</wp:posOffset>
                      </wp:positionV>
                      <wp:extent cx="1555750" cy="390525"/>
                      <wp:effectExtent l="0" t="7938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55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D61" w:rsidRPr="00397AF9" w:rsidRDefault="00757D61" w:rsidP="003C6908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Theme="minorHAnsi" w:hAnsiTheme="majorBidi" w:cstheme="majorBidi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مكونات الحاسوب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E1E17" id="Zone de texte 6" o:spid="_x0000_s1028" type="#_x0000_t202" style="position:absolute;left:0;text-align:left;margin-left:-41.15pt;margin-top:14.5pt;width:122.5pt;height:30.75pt;rotation:-90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" fillcolor="white [3201]" stroked="f" strokeweight=".5pt">
                      <v:textbox>
                        <w:txbxContent>
                          <w:p w:rsidR="00757D61" w:rsidRPr="00397AF9" w:rsidRDefault="00757D61" w:rsidP="003C6908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Theme="minorHAns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مكونات الحاسوب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0" w:type="dxa"/>
          </w:tcPr>
          <w:p w:rsidR="00757D61" w:rsidRPr="00087377" w:rsidRDefault="00757D61" w:rsidP="009B77F6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F72485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س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2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: ماهي مكونات جهاز الحاسوب ؟</w:t>
            </w:r>
          </w:p>
          <w:p w:rsidR="00757D61" w:rsidRPr="00087377" w:rsidRDefault="00757D61" w:rsidP="00F72485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2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:</w:t>
            </w:r>
          </w:p>
          <w:p w:rsidR="00757D61" w:rsidRPr="00087377" w:rsidRDefault="00757D61" w:rsidP="00F72485">
            <w:pPr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en-CA"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تنقسم مكونات الحاسوب إلى :</w:t>
            </w:r>
          </w:p>
          <w:p w:rsidR="00757D61" w:rsidRPr="00087377" w:rsidRDefault="00087377" w:rsidP="00F72485">
            <w:pPr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noProof/>
                <w:color w:val="00B05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27D6767" wp14:editId="5FF4A63E">
                      <wp:simplePos x="0" y="0"/>
                      <wp:positionH relativeFrom="margin">
                        <wp:posOffset>-386715</wp:posOffset>
                      </wp:positionH>
                      <wp:positionV relativeFrom="margin">
                        <wp:posOffset>1035685</wp:posOffset>
                      </wp:positionV>
                      <wp:extent cx="5044440" cy="2447925"/>
                      <wp:effectExtent l="0" t="57150" r="3810" b="28575"/>
                      <wp:wrapNone/>
                      <wp:docPr id="56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44440" cy="2447925"/>
                                <a:chOff x="190519" y="181046"/>
                                <a:chExt cx="5044963" cy="2953933"/>
                              </a:xfrm>
                            </wpg:grpSpPr>
                            <wpg:grpSp>
                              <wpg:cNvPr id="57" name="Groupe 57"/>
                              <wpg:cNvGrpSpPr/>
                              <wpg:grpSpPr>
                                <a:xfrm>
                                  <a:off x="1543209" y="181046"/>
                                  <a:ext cx="2567571" cy="1221841"/>
                                  <a:chOff x="1543209" y="181046"/>
                                  <a:chExt cx="2567571" cy="1221841"/>
                                </a:xfrm>
                              </wpg:grpSpPr>
                              <wps:wsp>
                                <wps:cNvPr id="59" name="Line 5"/>
                                <wps:cNvCnPr/>
                                <wps:spPr bwMode="auto">
                                  <a:xfrm flipH="1">
                                    <a:off x="2776021" y="606632"/>
                                    <a:ext cx="695" cy="2880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" name="Line 6"/>
                                <wps:cNvCnPr/>
                                <wps:spPr bwMode="auto">
                                  <a:xfrm flipH="1">
                                    <a:off x="2093602" y="885999"/>
                                    <a:ext cx="1307094" cy="136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Line 7"/>
                                <wps:cNvCnPr/>
                                <wps:spPr bwMode="auto">
                                  <a:xfrm>
                                    <a:off x="2094577" y="899649"/>
                                    <a:ext cx="0" cy="5032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8"/>
                                <wps:cNvCnPr/>
                                <wps:spPr bwMode="auto">
                                  <a:xfrm>
                                    <a:off x="3391186" y="890122"/>
                                    <a:ext cx="0" cy="5032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Rectangle 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43209" y="181046"/>
                                    <a:ext cx="2567571" cy="4675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cene3d>
                                    <a:camera prst="orthographicFront">
                                      <a:rot lat="0" lon="0" rev="0"/>
                                    </a:camera>
                                    <a:lightRig rig="balanced" dir="t">
                                      <a:rot lat="0" lon="0" rev="8700000"/>
                                    </a:lightRig>
                                  </a:scene3d>
                                  <a:sp3d>
                                    <a:bevelT w="190500" h="38100"/>
                                  </a:sp3d>
                                </wps:spPr>
                                <wps:txbx>
                                  <w:txbxContent>
                                    <w:p w:rsidR="00757D61" w:rsidRDefault="00757D61" w:rsidP="00F10DA7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ind w:left="720"/>
                                      </w:pPr>
                                      <w:r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660066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</w:rPr>
                                        <w:t>مكونات الحاس</w:t>
                                      </w:r>
                                      <w:r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660066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وب</w:t>
                                      </w:r>
                                      <w:r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660066"/>
                                          <w:kern w:val="24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w:t xml:space="preserve">              </w:t>
                                      </w:r>
                                    </w:p>
                                  </w:txbxContent>
                                </wps:txbx>
                                <wps:bodyPr wrap="none" anchor="ctr"/>
                              </wps:wsp>
                            </wpg:grpSp>
                            <wpg:grpSp>
                              <wpg:cNvPr id="63" name="Groupe 63"/>
                              <wpg:cNvGrpSpPr/>
                              <wpg:grpSpPr>
                                <a:xfrm>
                                  <a:off x="2927065" y="610462"/>
                                  <a:ext cx="2308417" cy="2505459"/>
                                  <a:chOff x="2927065" y="610462"/>
                                  <a:chExt cx="2308417" cy="2505459"/>
                                </a:xfrm>
                              </wpg:grpSpPr>
                              <wps:wsp>
                                <wps:cNvPr id="64" name="Rectangl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7065" y="1402641"/>
                                    <a:ext cx="1632754" cy="17132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57D61" w:rsidRDefault="00757D61" w:rsidP="00F72485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 xml:space="preserve">مكونات مادية </w:t>
                                      </w:r>
                                    </w:p>
                                    <w:p w:rsidR="00757D61" w:rsidRDefault="00757D61" w:rsidP="00F72485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(</w:t>
                                      </w:r>
                                      <w:proofErr w:type="spellStart"/>
                                      <w:r w:rsidRPr="00F10DA7">
                                        <w:rPr>
                                          <w:rFonts w:asciiTheme="minorBidi" w:hAnsiTheme="minorBidi" w:cstheme="minorBidi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Matériel</w:t>
                                      </w:r>
                                      <w:proofErr w:type="spellEnd"/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)</w:t>
                                      </w: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CC0053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:</w:t>
                                      </w:r>
                                    </w:p>
                                    <w:p w:rsidR="00757D61" w:rsidRDefault="00757D61" w:rsidP="00F7248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7030A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هي كل ما نستطيع</w:t>
                                      </w:r>
                                    </w:p>
                                    <w:p w:rsidR="00757D61" w:rsidRDefault="00757D61" w:rsidP="00F10DA7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7030A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لمسه</w:t>
                                      </w:r>
                                    </w:p>
                                    <w:p w:rsidR="00757D61" w:rsidRDefault="00757D61" w:rsidP="00F7248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B05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مثل : الفأرة</w:t>
                                      </w:r>
                                    </w:p>
                                  </w:txbxContent>
                                </wps:txbx>
                                <wps:bodyPr wrap="none" anchor="ctr"/>
                              </wps:wsp>
                              <pic:pic xmlns:pic="http://schemas.openxmlformats.org/drawingml/2006/picture">
                                <pic:nvPicPr>
                                  <pic:cNvPr id="65" name="Image 6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881117">
                                    <a:off x="3701631" y="610462"/>
                                    <a:ext cx="1533851" cy="119089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softEdge rad="112500"/>
                                  </a:effectLst>
                                </pic:spPr>
                              </pic:pic>
                            </wpg:grpSp>
                            <wpg:grpSp>
                              <wpg:cNvPr id="66" name="Groupe 66"/>
                              <wpg:cNvGrpSpPr/>
                              <wpg:grpSpPr>
                                <a:xfrm>
                                  <a:off x="190519" y="532688"/>
                                  <a:ext cx="2336406" cy="2602291"/>
                                  <a:chOff x="190519" y="532688"/>
                                  <a:chExt cx="2336406" cy="2602291"/>
                                </a:xfrm>
                              </wpg:grpSpPr>
                              <wps:wsp>
                                <wps:cNvPr id="67" name="Rectangle 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2551" y="1404020"/>
                                    <a:ext cx="1774374" cy="173095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57D61" w:rsidRDefault="00757D61" w:rsidP="00F72485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مكونات برمجية</w:t>
                                      </w:r>
                                    </w:p>
                                    <w:p w:rsidR="00757D61" w:rsidRDefault="00757D61" w:rsidP="00F72485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 xml:space="preserve"> </w:t>
                                      </w:r>
                                      <w:r w:rsidRPr="00F7248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(</w:t>
                                      </w:r>
                                      <w:proofErr w:type="spellStart"/>
                                      <w:r w:rsidRPr="00F7248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Logiciel</w:t>
                                      </w:r>
                                      <w:proofErr w:type="spellEnd"/>
                                      <w:r w:rsidRPr="00F7248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0000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)</w:t>
                                      </w:r>
                                      <w:r w:rsidRPr="00F7248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CC0053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:</w:t>
                                      </w:r>
                                    </w:p>
                                    <w:p w:rsidR="00757D61" w:rsidRDefault="00757D61" w:rsidP="00F72485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7030A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 xml:space="preserve">مجموعة برامج تسمح </w:t>
                                      </w:r>
                                    </w:p>
                                    <w:p w:rsidR="00757D61" w:rsidRDefault="00757D61" w:rsidP="00F72485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7030A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باستعمال الحاسوب</w:t>
                                      </w:r>
                                    </w:p>
                                    <w:p w:rsidR="00757D61" w:rsidRDefault="00757D61" w:rsidP="00B01360">
                                      <w:pPr>
                                        <w:pStyle w:val="NormalWeb"/>
                                        <w:bidi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 w:rsidRPr="00F72485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B05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 xml:space="preserve">مثل </w:t>
                                      </w:r>
                                      <w:r>
                                        <w:rPr>
                                          <w:rFonts w:ascii="Al-Jazeera-Arabic-Bold" w:hAnsi="Al-Jazeera-Arabic-Bold" w:cs="Al-Jazeera-Arabic-Bold" w:hint="cs"/>
                                          <w:b/>
                                          <w:bCs/>
                                          <w:color w:val="00B050"/>
                                          <w:kern w:val="24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  <w14:shadow w14:blurRad="38100" w14:dist="38100" w14:dir="2700000" w14:sx="100000" w14:sy="100000" w14:kx="0" w14:ky="0" w14:algn="tl">
                                            <w14:srgbClr w14:val="000000"/>
                                          </w14:shadow>
                                        </w:rPr>
                                        <w:t>أنظمة التشغيل</w:t>
                                      </w:r>
                                    </w:p>
                                  </w:txbxContent>
                                </wps:txbx>
                                <wps:bodyPr wrap="none" anchor="ctr"/>
                              </wps:wsp>
                              <pic:pic xmlns:pic="http://schemas.openxmlformats.org/drawingml/2006/picture">
                                <pic:nvPicPr>
                                  <pic:cNvPr id="68" name="Image 6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20181111">
                                    <a:off x="190519" y="532688"/>
                                    <a:ext cx="1909159" cy="1202942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softEdge rad="112500"/>
                                  </a:effec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D6767" id="Groupe 15" o:spid="_x0000_s1029" style="position:absolute;left:0;text-align:left;margin-left:-30.45pt;margin-top:81.55pt;width:397.2pt;height:192.75pt;z-index:251658240;mso-position-horizontal-relative:margin;mso-position-vertical-relative:margin;mso-width-relative:margin;mso-height-relative:margin" coordorigin="1905,1810" coordsize="50449,295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">
                      <v:group id="Groupe 57" o:spid="_x0000_s1030" style="position:absolute;left:15432;top:1810;width:25675;height:12218" coordorigin="15432,1810" coordsize="25675,1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Line 5" o:spid="_x0000_s1031" style="position:absolute;flip:x;visibility:visible;mso-wrap-style:square" from="27760,6066" to="27767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" strokecolor="black [3213]" strokeweight="2.25pt"/>
                        <v:line id="Line 6" o:spid="_x0000_s1032" style="position:absolute;flip:x;visibility:visible;mso-wrap-style:square" from="20936,8859" to="34006,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" strokecolor="black [3213]" strokeweight="1.5pt"/>
                        <v:line id="Line 7" o:spid="_x0000_s1033" style="position:absolute;visibility:visible;mso-wrap-style:square" from="20945,8996" to="20945,1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" strokecolor="black [3213]" strokeweight="1.5pt">
                          <v:stroke endarrow="block"/>
                        </v:line>
                        <v:line id="Line 8" o:spid="_x0000_s1034" style="position:absolute;visibility:visible;mso-wrap-style:square" from="33911,8901" to="33911,1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" strokecolor="black [3213]" strokeweight="1.5pt">
                          <v:stroke endarrow="block"/>
                        </v:line>
                        <v:rect id="Rectangle 58" o:spid="_x0000_s1035" style="position:absolute;left:15432;top:1810;width:25675;height:46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" fillcolor="#ffc000" stroked="f">
                          <v:shadow on="t" color="black" opacity="20971f" offset="0,2.2pt"/>
                          <v:textbox>
                            <w:txbxContent>
                              <w:p w:rsidR="00757D61" w:rsidRDefault="00757D61" w:rsidP="00F10D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ind w:left="720"/>
                                </w:pPr>
                                <w:r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660066"/>
                                    <w:kern w:val="24"/>
                                    <w:sz w:val="28"/>
                                    <w:szCs w:val="28"/>
                                    <w:rtl/>
                                  </w:rPr>
                                  <w:t>مكونات الحاس</w:t>
                                </w:r>
                                <w:r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660066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وب</w:t>
                                </w:r>
                                <w:r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660066"/>
                                    <w:kern w:val="24"/>
                                    <w:sz w:val="28"/>
                                    <w:szCs w:val="28"/>
                                    <w:lang w:bidi="ar-DZ"/>
                                  </w:rPr>
                                  <w:t xml:space="preserve">              </w:t>
                                </w:r>
                              </w:p>
                            </w:txbxContent>
                          </v:textbox>
                        </v:rect>
                      </v:group>
                      <v:group id="Groupe 63" o:spid="_x0000_s1036" style="position:absolute;left:29270;top:6104;width:23084;height:25055" coordorigin="29270,6104" coordsize="23084,25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rect id="Rectangle 64" o:spid="_x0000_s1037" style="position:absolute;left:29270;top:14026;width:16328;height:1713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" fillcolor="white [3201]" strokecolor="#c0504d [3205]" strokeweight="2pt">
                          <v:textbox>
                            <w:txbxContent>
                              <w:p w:rsidR="00757D61" w:rsidRDefault="00757D61" w:rsidP="00F72485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 xml:space="preserve">مكونات مادية </w:t>
                                </w:r>
                              </w:p>
                              <w:p w:rsidR="00757D61" w:rsidRDefault="00757D61" w:rsidP="00F72485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(</w:t>
                                </w:r>
                                <w:proofErr w:type="spellStart"/>
                                <w:r w:rsidRPr="00F10DA7">
                                  <w:rPr>
                                    <w:rFonts w:asciiTheme="minorBidi" w:hAnsiTheme="minorBidi" w:cstheme="minorBidi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Matériel</w:t>
                                </w:r>
                                <w:proofErr w:type="spellEnd"/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)</w:t>
                                </w: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CC0053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:</w:t>
                                </w:r>
                              </w:p>
                              <w:p w:rsidR="00757D61" w:rsidRDefault="00757D61" w:rsidP="00F7248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7030A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هي كل ما نستطيع</w:t>
                                </w:r>
                              </w:p>
                              <w:p w:rsidR="00757D61" w:rsidRDefault="00757D61" w:rsidP="00F10DA7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7030A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لمسه</w:t>
                                </w:r>
                              </w:p>
                              <w:p w:rsidR="00757D61" w:rsidRDefault="00757D61" w:rsidP="00F7248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B05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مثل : الفأرة</w:t>
                                </w: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65" o:spid="_x0000_s1038" type="#_x0000_t75" style="position:absolute;left:37016;top:6104;width:15338;height:11909;rotation:96241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">
                          <v:imagedata r:id="rId10" o:title=""/>
                          <v:path arrowok="t"/>
                        </v:shape>
                      </v:group>
                      <v:group id="Groupe 66" o:spid="_x0000_s1039" style="position:absolute;left:1905;top:5326;width:23364;height:26023" coordorigin="1905,5326" coordsize="23364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v:rect id="Rectangle 67" o:spid="_x0000_s1040" style="position:absolute;left:7525;top:14040;width:17744;height:1730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" fillcolor="white [3201]" strokecolor="#c0504d [3205]" strokeweight="2pt">
                          <v:textbox>
                            <w:txbxContent>
                              <w:p w:rsidR="00757D61" w:rsidRDefault="00757D61" w:rsidP="00F72485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مكونات برمجية</w:t>
                                </w:r>
                              </w:p>
                              <w:p w:rsidR="00757D61" w:rsidRDefault="00757D61" w:rsidP="00F72485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 xml:space="preserve"> </w:t>
                                </w:r>
                                <w:r w:rsidRPr="00F72485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(</w:t>
                                </w:r>
                                <w:proofErr w:type="spellStart"/>
                                <w:r w:rsidRPr="00F72485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Logiciel</w:t>
                                </w:r>
                                <w:proofErr w:type="spellEnd"/>
                                <w:r w:rsidRPr="00F72485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0000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)</w:t>
                                </w:r>
                                <w:r w:rsidRPr="00F72485">
                                  <w:rPr>
                                    <w:rFonts w:ascii="Arial" w:hAnsi="Arial" w:cs="Arial"/>
                                    <w:b/>
                                    <w:bCs/>
                                    <w:color w:val="CC0053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:</w:t>
                                </w:r>
                              </w:p>
                              <w:p w:rsidR="00757D61" w:rsidRDefault="00757D61" w:rsidP="00F72485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7030A0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 xml:space="preserve">مجموعة برامج تسمح </w:t>
                                </w:r>
                              </w:p>
                              <w:p w:rsidR="00757D61" w:rsidRDefault="00757D61" w:rsidP="00F72485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7030A0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باستعمال الحاسوب</w:t>
                                </w:r>
                              </w:p>
                              <w:p w:rsidR="00757D61" w:rsidRDefault="00757D61" w:rsidP="00B01360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r w:rsidRPr="00F72485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B050"/>
                                    <w:kern w:val="24"/>
                                    <w:sz w:val="28"/>
                                    <w:szCs w:val="28"/>
                                    <w:rtl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 xml:space="preserve">مثل </w:t>
                                </w:r>
                                <w:r>
                                  <w:rPr>
                                    <w:rFonts w:ascii="Al-Jazeera-Arabic-Bold" w:hAnsi="Al-Jazeera-Arabic-Bold" w:cs="Al-Jazeera-Arabic-Bold" w:hint="cs"/>
                                    <w:b/>
                                    <w:bCs/>
                                    <w:color w:val="00B050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أنظمة التشغيل</w:t>
                                </w:r>
                              </w:p>
                            </w:txbxContent>
                          </v:textbox>
                        </v:rect>
                        <v:shape id="Image 68" o:spid="_x0000_s1041" type="#_x0000_t75" style="position:absolute;left:1905;top:5326;width:19091;height:12030;rotation:-154980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">
                          <v:imagedata r:id="rId11" o:title=""/>
                          <v:path arrowok="t"/>
                        </v:shape>
                      </v:group>
                      <w10:wrap anchorx="margin" anchory="margin"/>
                    </v:group>
                  </w:pict>
                </mc:Fallback>
              </mc:AlternateContent>
            </w:r>
          </w:p>
          <w:p w:rsidR="00757D61" w:rsidRPr="00087377" w:rsidRDefault="00757D61" w:rsidP="001F03C5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3C6908">
            <w:pPr>
              <w:tabs>
                <w:tab w:val="left" w:pos="2371"/>
              </w:tabs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</w:p>
          <w:p w:rsidR="00757D61" w:rsidRPr="00087377" w:rsidRDefault="00757D61" w:rsidP="001F03C5">
            <w:pPr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679" w:type="dxa"/>
            <w:tcBorders>
              <w:bottom w:val="nil"/>
            </w:tcBorders>
            <w:shd w:val="clear" w:color="auto" w:fill="EAF1DD" w:themeFill="accent3" w:themeFillTint="33"/>
          </w:tcPr>
          <w:p w:rsidR="00757D61" w:rsidRPr="00087377" w:rsidRDefault="00757D61" w:rsidP="00814F8D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1</w:t>
            </w:r>
            <w:r w:rsidR="00814F8D"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5</w:t>
            </w: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7D00EC" w:rsidRPr="00087377" w:rsidTr="00563375">
        <w:trPr>
          <w:trHeight w:val="8336"/>
        </w:trPr>
        <w:tc>
          <w:tcPr>
            <w:tcW w:w="1256" w:type="dxa"/>
            <w:vMerge/>
            <w:textDirection w:val="btLr"/>
            <w:vAlign w:val="center"/>
          </w:tcPr>
          <w:p w:rsidR="007D00EC" w:rsidRPr="00087377" w:rsidRDefault="007D00EC" w:rsidP="009314FE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EAF1DD" w:themeFill="accent3" w:themeFillTint="33"/>
            <w:textDirection w:val="btLr"/>
            <w:vAlign w:val="center"/>
          </w:tcPr>
          <w:p w:rsidR="007D00EC" w:rsidRPr="00087377" w:rsidRDefault="007D00EC" w:rsidP="00F72485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Theme="minorHAnsi" w:hAnsi="Al-Jazeera-Arabic-Bold" w:cs="Al-Jazeera-Arabic-Bold" w:hint="cs"/>
                <w:b/>
                <w:bCs/>
                <w:color w:val="FF0000"/>
                <w:sz w:val="28"/>
                <w:szCs w:val="28"/>
                <w:rtl/>
              </w:rPr>
              <w:t>مكونات الحاسوب المادية</w:t>
            </w:r>
          </w:p>
          <w:p w:rsidR="007D00EC" w:rsidRPr="00087377" w:rsidRDefault="007D00EC" w:rsidP="00510181">
            <w:pPr>
              <w:ind w:left="113" w:right="113"/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130" w:type="dxa"/>
          </w:tcPr>
          <w:p w:rsidR="007D00EC" w:rsidRPr="00087377" w:rsidRDefault="007D00EC" w:rsidP="00864A87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س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3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: ماهي 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ال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مكونات 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المادية ل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جهاز الحاسوب ؟</w:t>
            </w:r>
          </w:p>
          <w:p w:rsidR="007D00EC" w:rsidRPr="00087377" w:rsidRDefault="007D00EC" w:rsidP="00864A87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</w:t>
            </w:r>
            <w:r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3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:</w:t>
            </w:r>
          </w:p>
          <w:p w:rsidR="007D00EC" w:rsidRPr="00087377" w:rsidRDefault="007D00EC" w:rsidP="00AA62EF">
            <w:pPr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  <w:lang w:val="en-CA"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تنقسم مكونات الحاسوب 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 xml:space="preserve">المادية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حسب 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>مهامه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 إلى :</w:t>
            </w:r>
          </w:p>
          <w:p w:rsidR="007D00EC" w:rsidRPr="00087377" w:rsidRDefault="007D00EC" w:rsidP="00AA62EF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وحدات الإدخال </w:t>
            </w:r>
          </w:p>
          <w:p w:rsidR="007D00EC" w:rsidRPr="00087377" w:rsidRDefault="00814F8D" w:rsidP="00AA62EF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92E4BE" wp14:editId="035E1688">
                      <wp:simplePos x="0" y="0"/>
                      <wp:positionH relativeFrom="column">
                        <wp:posOffset>4377798</wp:posOffset>
                      </wp:positionH>
                      <wp:positionV relativeFrom="paragraph">
                        <wp:posOffset>379610</wp:posOffset>
                      </wp:positionV>
                      <wp:extent cx="3001274" cy="579120"/>
                      <wp:effectExtent l="0" t="0" r="635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001274" cy="579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00EC" w:rsidRPr="00814F8D" w:rsidRDefault="007D00EC" w:rsidP="003C6908">
                                  <w:pPr>
                                    <w:rPr>
                                      <w:rFonts w:ascii="Al-Jazeera-Arabic-Bold" w:hAnsi="Al-Jazeera-Arabic-Bold" w:cs="Al-Jazeera-Arabic-Bold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4F8D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وضعـــــية البــــنـــــــاء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2E4BE" id="Zone de texte 4" o:spid="_x0000_s1042" type="#_x0000_t202" style="position:absolute;left:0;text-align:left;margin-left:344.7pt;margin-top:29.9pt;width:236.3pt;height:45.6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" filled="f" stroked="f" strokeweight=".5pt">
                      <v:textbox>
                        <w:txbxContent>
                          <w:p w:rsidR="007D00EC" w:rsidRPr="00814F8D" w:rsidRDefault="007D00EC" w:rsidP="003C6908">
                            <w:pPr>
                              <w:rPr>
                                <w:rFonts w:ascii="Al-Jazeera-Arabic-Bold" w:hAnsi="Al-Jazeera-Arabic-Bold" w:cs="Al-Jazeera-Arabic-Bold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F8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وضعـــــية البــــنـــــــاء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00EC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وحدات إخراج</w:t>
            </w:r>
          </w:p>
          <w:p w:rsidR="007D00EC" w:rsidRPr="00087377" w:rsidRDefault="007D00EC" w:rsidP="00AA62EF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وحد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>ات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>ال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معالجة</w:t>
            </w:r>
          </w:p>
          <w:p w:rsidR="007D00EC" w:rsidRPr="00087377" w:rsidRDefault="007D00EC" w:rsidP="00AA62EF">
            <w:pPr>
              <w:pStyle w:val="Paragraphedeliste"/>
              <w:numPr>
                <w:ilvl w:val="0"/>
                <w:numId w:val="29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وحدات التخزين</w:t>
            </w:r>
          </w:p>
          <w:p w:rsidR="007D00EC" w:rsidRPr="00087377" w:rsidRDefault="007D00EC" w:rsidP="00B01360">
            <w:pPr>
              <w:pStyle w:val="2"/>
              <w:spacing w:after="120"/>
              <w:ind w:left="357" w:hanging="357"/>
              <w:jc w:val="left"/>
              <w:rPr>
                <w:rFonts w:ascii="Al-Jazeera-Arabic-Bold" w:hAnsi="Al-Jazeera-Arabic-Bold" w:cs="Al-Jazeera-Arabic-Bold"/>
                <w:sz w:val="32"/>
                <w:szCs w:val="32"/>
              </w:rPr>
            </w:pPr>
            <w:r w:rsidRPr="00087377">
              <w:rPr>
                <w:rFonts w:ascii="Al-Jazeera-Arabic-Bold" w:hAnsi="Al-Jazeera-Arabic-Bold" w:cs="Al-Jazeera-Arabic-Bold"/>
                <w:sz w:val="36"/>
                <w:szCs w:val="36"/>
                <w:rtl/>
              </w:rPr>
              <w:t>وحدات الإدخال :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u w:val="none"/>
                <w:rtl/>
              </w:rPr>
              <w:t xml:space="preserve">      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</w:rPr>
              <w:t xml:space="preserve">( </w:t>
            </w:r>
            <w:r w:rsidRPr="00087377">
              <w:rPr>
                <w:rFonts w:asciiTheme="minorBidi" w:hAnsiTheme="minorBidi" w:cstheme="minorBidi"/>
                <w:sz w:val="32"/>
                <w:szCs w:val="32"/>
              </w:rPr>
              <w:t>Unités d’Entrée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</w:rPr>
              <w:t>)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  <w:rtl/>
              </w:rPr>
              <w:t xml:space="preserve"> </w:t>
            </w:r>
          </w:p>
          <w:p w:rsidR="007D00EC" w:rsidRPr="00087377" w:rsidRDefault="007D00EC" w:rsidP="00B01360">
            <w:pPr>
              <w:pStyle w:val="Paragraphedeliste"/>
              <w:bidi/>
              <w:ind w:left="360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sz w:val="36"/>
                <w:szCs w:val="36"/>
                <w:u w:val="single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>و التي من خلالها بتم إدخال ال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rtl/>
                <w:lang w:val="en-CA" w:bidi="ar-DZ"/>
              </w:rPr>
              <w:t>بيانات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rtl/>
                <w:lang w:val="en-CA" w:bidi="ar-DZ"/>
              </w:rPr>
              <w:t xml:space="preserve"> للحاسوب و منها :</w:t>
            </w:r>
          </w:p>
          <w:p w:rsidR="007D00EC" w:rsidRPr="00087377" w:rsidRDefault="007D00EC" w:rsidP="00757D61">
            <w:pPr>
              <w:pStyle w:val="3"/>
              <w:numPr>
                <w:ilvl w:val="0"/>
                <w:numId w:val="0"/>
              </w:numPr>
              <w:ind w:left="601"/>
              <w:jc w:val="left"/>
              <w:rPr>
                <w:rFonts w:ascii="Al-Jazeera-Arabic-Bold" w:hAnsi="Al-Jazeera-Arabic-Bold" w:cs="Al-Jazeera-Arabic-Bold"/>
                <w:sz w:val="24"/>
                <w:szCs w:val="24"/>
                <w:u w:val="none"/>
              </w:rPr>
            </w:pP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لوحة المفاتيح  </w:t>
            </w:r>
            <w:r w:rsidRPr="00087377">
              <w:rPr>
                <w:rFonts w:asciiTheme="minorBidi" w:hAnsiTheme="minorBidi" w:cstheme="minorBidi"/>
                <w:sz w:val="24"/>
                <w:szCs w:val="24"/>
                <w:u w:val="none"/>
              </w:rPr>
              <w:t>Clavier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</w:rPr>
              <w:t xml:space="preserve"> </w:t>
            </w:r>
            <w:r w:rsidRPr="00087377">
              <w:rPr>
                <w:rFonts w:ascii="Al-Jazeera-Arabic-Bold" w:hAnsi="Al-Jazeera-Arabic-Bold" w:cs="Al-Jazeera-Arabic-Bold" w:hint="cs"/>
                <w:sz w:val="24"/>
                <w:szCs w:val="24"/>
                <w:u w:val="none"/>
                <w:rtl/>
              </w:rPr>
              <w:t xml:space="preserve">، 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الفأرة   </w:t>
            </w:r>
            <w:r w:rsidRPr="00087377">
              <w:rPr>
                <w:rFonts w:asciiTheme="minorBidi" w:hAnsiTheme="minorBidi" w:cstheme="minorBidi"/>
                <w:sz w:val="24"/>
                <w:szCs w:val="24"/>
                <w:u w:val="none"/>
              </w:rPr>
              <w:t>Souris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 </w:t>
            </w:r>
          </w:p>
          <w:p w:rsidR="007D00EC" w:rsidRPr="00087377" w:rsidRDefault="007D00EC" w:rsidP="00B01360">
            <w:pPr>
              <w:pStyle w:val="3"/>
              <w:numPr>
                <w:ilvl w:val="0"/>
                <w:numId w:val="0"/>
              </w:numPr>
              <w:ind w:left="601"/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22"/>
                <w:szCs w:val="22"/>
                <w:u w:val="none"/>
                <w:lang w:bidi="ar-DZ"/>
              </w:rPr>
            </w:pPr>
          </w:p>
          <w:p w:rsidR="007D00EC" w:rsidRPr="00087377" w:rsidRDefault="007D00EC" w:rsidP="00757D61">
            <w:pPr>
              <w:pStyle w:val="2"/>
              <w:spacing w:after="120"/>
              <w:ind w:left="357" w:hanging="357"/>
              <w:jc w:val="left"/>
              <w:rPr>
                <w:rFonts w:ascii="Al-Jazeera-Arabic-Bold" w:hAnsi="Al-Jazeera-Arabic-Bold" w:cs="Al-Jazeera-Arabic-Bold"/>
                <w:sz w:val="32"/>
                <w:szCs w:val="32"/>
              </w:rPr>
            </w:pPr>
            <w:r w:rsidRPr="00087377">
              <w:rPr>
                <w:rFonts w:ascii="Al-Jazeera-Arabic-Bold" w:hAnsi="Al-Jazeera-Arabic-Bold" w:cs="Al-Jazeera-Arabic-Bold"/>
                <w:sz w:val="36"/>
                <w:szCs w:val="36"/>
                <w:rtl/>
              </w:rPr>
              <w:t>وحدات الإ</w:t>
            </w:r>
            <w:r w:rsidRPr="00087377">
              <w:rPr>
                <w:rFonts w:ascii="Al-Jazeera-Arabic-Bold" w:hAnsi="Al-Jazeera-Arabic-Bold" w:cs="Al-Jazeera-Arabic-Bold" w:hint="cs"/>
                <w:sz w:val="36"/>
                <w:szCs w:val="36"/>
                <w:rtl/>
              </w:rPr>
              <w:t>خراج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rtl/>
              </w:rPr>
              <w:t xml:space="preserve"> :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u w:val="none"/>
                <w:rtl/>
              </w:rPr>
              <w:t xml:space="preserve">      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</w:rPr>
              <w:t xml:space="preserve">( </w:t>
            </w:r>
            <w:r w:rsidRPr="00087377">
              <w:rPr>
                <w:rFonts w:asciiTheme="minorBidi" w:hAnsiTheme="minorBidi" w:cstheme="minorBidi"/>
                <w:sz w:val="32"/>
                <w:szCs w:val="32"/>
              </w:rPr>
              <w:t>Unités de sortie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</w:rPr>
              <w:t>)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  <w:rtl/>
              </w:rPr>
              <w:t xml:space="preserve"> </w:t>
            </w:r>
          </w:p>
          <w:p w:rsidR="007D00EC" w:rsidRPr="00087377" w:rsidRDefault="007D00EC" w:rsidP="00757D61">
            <w:pPr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rtl/>
              </w:rPr>
              <w:t xml:space="preserve">     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</w:rPr>
              <w:t xml:space="preserve">هي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  <w:lang w:bidi="ar-DZ"/>
              </w:rPr>
              <w:t>الوحدات التي تخرج أو تظهر نتائج المعالجة و منها:</w:t>
            </w:r>
          </w:p>
          <w:p w:rsidR="007D00EC" w:rsidRPr="00087377" w:rsidRDefault="007D00EC" w:rsidP="00757D61">
            <w:pPr>
              <w:pStyle w:val="3"/>
              <w:numPr>
                <w:ilvl w:val="0"/>
                <w:numId w:val="0"/>
              </w:numPr>
              <w:ind w:left="601"/>
              <w:jc w:val="left"/>
              <w:rPr>
                <w:rFonts w:ascii="Al-Jazeera-Arabic-Bold" w:hAnsi="Al-Jazeera-Arabic-Bold" w:cs="Al-Jazeera-Arabic-Bold"/>
                <w:sz w:val="24"/>
                <w:szCs w:val="24"/>
                <w:u w:val="none"/>
              </w:rPr>
            </w:pPr>
            <w:r w:rsidRPr="00087377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u w:val="none"/>
                <w:rtl/>
              </w:rPr>
              <w:t>الشاشـة </w:t>
            </w:r>
            <w:r w:rsidRPr="00087377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08737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u w:val="none"/>
              </w:rPr>
              <w:t>Ecran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،  </w:t>
            </w:r>
            <w:r w:rsidRPr="00087377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u w:val="none"/>
                <w:rtl/>
              </w:rPr>
              <w:t xml:space="preserve">مكبر الصوت </w:t>
            </w:r>
            <w:proofErr w:type="spellStart"/>
            <w:r w:rsidRPr="0008737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u w:val="none"/>
              </w:rPr>
              <w:t>Haut parleur</w:t>
            </w:r>
            <w:proofErr w:type="spellEnd"/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،  </w:t>
            </w:r>
            <w:r w:rsidRPr="00087377">
              <w:rPr>
                <w:rFonts w:ascii="Al-Jazeera-Arabic-Bold" w:hAnsi="Al-Jazeera-Arabic-Bold" w:cs="Al-Jazeera-Arabic-Bold"/>
                <w:b w:val="0"/>
                <w:bCs w:val="0"/>
                <w:sz w:val="24"/>
                <w:szCs w:val="24"/>
                <w:u w:val="none"/>
                <w:rtl/>
              </w:rPr>
              <w:t xml:space="preserve">الطابعة </w:t>
            </w:r>
            <w:r w:rsidRPr="0008737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u w:val="none"/>
              </w:rPr>
              <w:t>Imprimante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 </w:t>
            </w:r>
          </w:p>
          <w:p w:rsidR="007D00EC" w:rsidRPr="00087377" w:rsidRDefault="007D00EC" w:rsidP="00B01360">
            <w:pPr>
              <w:pStyle w:val="3"/>
              <w:numPr>
                <w:ilvl w:val="0"/>
                <w:numId w:val="0"/>
              </w:numPr>
              <w:ind w:left="601"/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22"/>
                <w:szCs w:val="22"/>
                <w:u w:val="none"/>
                <w:rtl/>
                <w:lang w:bidi="ar-DZ"/>
              </w:rPr>
            </w:pPr>
          </w:p>
          <w:p w:rsidR="00814F8D" w:rsidRPr="00087377" w:rsidRDefault="00814F8D" w:rsidP="00B01360">
            <w:pPr>
              <w:pStyle w:val="3"/>
              <w:numPr>
                <w:ilvl w:val="0"/>
                <w:numId w:val="0"/>
              </w:numPr>
              <w:ind w:left="601"/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22"/>
                <w:szCs w:val="22"/>
                <w:u w:val="none"/>
                <w:rtl/>
                <w:lang w:bidi="ar-DZ"/>
              </w:rPr>
            </w:pPr>
          </w:p>
          <w:p w:rsidR="00814F8D" w:rsidRPr="00087377" w:rsidRDefault="00814F8D" w:rsidP="00B01360">
            <w:pPr>
              <w:pStyle w:val="3"/>
              <w:numPr>
                <w:ilvl w:val="0"/>
                <w:numId w:val="0"/>
              </w:numPr>
              <w:ind w:left="601"/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22"/>
                <w:szCs w:val="22"/>
                <w:u w:val="none"/>
                <w:rtl/>
                <w:lang w:bidi="ar-DZ"/>
              </w:rPr>
            </w:pPr>
          </w:p>
          <w:p w:rsidR="00814F8D" w:rsidRPr="00087377" w:rsidRDefault="00814F8D" w:rsidP="00814F8D">
            <w:pPr>
              <w:pStyle w:val="3"/>
              <w:numPr>
                <w:ilvl w:val="0"/>
                <w:numId w:val="0"/>
              </w:numPr>
              <w:rPr>
                <w:rFonts w:ascii="Al-Jazeera-Arabic-Bold" w:hAnsi="Al-Jazeera-Arabic-Bold" w:cs="Al-Jazeera-Arabic-Bold"/>
                <w:b w:val="0"/>
                <w:bCs w:val="0"/>
                <w:color w:val="FF0000"/>
                <w:sz w:val="22"/>
                <w:szCs w:val="22"/>
                <w:u w:val="none"/>
                <w:rtl/>
                <w:lang w:bidi="ar-DZ"/>
              </w:rPr>
            </w:pPr>
          </w:p>
        </w:tc>
        <w:tc>
          <w:tcPr>
            <w:tcW w:w="1679" w:type="dxa"/>
            <w:shd w:val="clear" w:color="auto" w:fill="EAF1DD" w:themeFill="accent3" w:themeFillTint="33"/>
          </w:tcPr>
          <w:p w:rsidR="007D00EC" w:rsidRPr="00087377" w:rsidRDefault="00814F8D" w:rsidP="00814F8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15</w:t>
            </w:r>
            <w:r w:rsidR="007D00EC" w:rsidRPr="00087377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7D00EC">
            <w:pPr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814F8D" w:rsidP="007D00EC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15</w:t>
            </w:r>
            <w:r w:rsidR="007D00EC" w:rsidRPr="00087377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  <w:p w:rsidR="007D00EC" w:rsidRPr="00087377" w:rsidRDefault="007D00EC" w:rsidP="007D00EC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7D00EC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7D00EC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7D00EC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7D00EC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814F8D" w:rsidP="00814F8D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15</w:t>
            </w:r>
            <w:r w:rsidR="007D00EC" w:rsidRPr="00087377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757D61" w:rsidRPr="00087377" w:rsidTr="00563375">
        <w:trPr>
          <w:trHeight w:val="4812"/>
        </w:trPr>
        <w:tc>
          <w:tcPr>
            <w:tcW w:w="1256" w:type="dxa"/>
            <w:vMerge/>
          </w:tcPr>
          <w:p w:rsidR="00757D61" w:rsidRPr="00087377" w:rsidRDefault="00757D61" w:rsidP="009314FE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757D61" w:rsidRPr="00087377" w:rsidRDefault="00087377" w:rsidP="009314F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5CA1133" wp14:editId="7402B8A0">
                      <wp:simplePos x="0" y="0"/>
                      <wp:positionH relativeFrom="column">
                        <wp:posOffset>-715645</wp:posOffset>
                      </wp:positionH>
                      <wp:positionV relativeFrom="paragraph">
                        <wp:posOffset>8957310</wp:posOffset>
                      </wp:positionV>
                      <wp:extent cx="2312035" cy="390525"/>
                      <wp:effectExtent l="0" t="0" r="1270" b="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31203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D61" w:rsidRPr="00757D61" w:rsidRDefault="00757D61" w:rsidP="003C6908">
                                  <w:pPr>
                                    <w:rPr>
                                      <w:rFonts w:ascii="Al-Jazeera-Arabic-Bold" w:hAnsi="Al-Jazeera-Arabic-Bold" w:cs="Al-Jazeera-Arabic-Bold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57D61">
                                    <w:rPr>
                                      <w:rFonts w:ascii="Al-Jazeera-Arabic-Bold" w:eastAsiaTheme="minorHAnsi" w:hAnsi="Al-Jazeera-Arabic-Bold" w:cs="Al-Jazeera-Arabic-Bold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مكونات الحاسوب المادية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A1133" id="Zone de texte 19" o:spid="_x0000_s1043" type="#_x0000_t202" style="position:absolute;left:0;text-align:left;margin-left:-56.35pt;margin-top:705.3pt;width:182.05pt;height:30.75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" filled="f" stroked="f" strokeweight=".5pt">
                      <v:textbox>
                        <w:txbxContent>
                          <w:p w:rsidR="00757D61" w:rsidRPr="00757D61" w:rsidRDefault="00757D61" w:rsidP="003C6908">
                            <w:pPr>
                              <w:rPr>
                                <w:rFonts w:ascii="Al-Jazeera-Arabic-Bold" w:hAnsi="Al-Jazeera-Arabic-Bold" w:cs="Al-Jazeera-Arabic-Bold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7D61">
                              <w:rPr>
                                <w:rFonts w:ascii="Al-Jazeera-Arabic-Bold" w:eastAsiaTheme="minorHAnsi" w:hAnsi="Al-Jazeera-Arabic-Bold" w:cs="Al-Jazeera-Arabic-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مكونات الحاسوب المادية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5CDF"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EB0A95" wp14:editId="4401C6AD">
                      <wp:simplePos x="0" y="0"/>
                      <wp:positionH relativeFrom="column">
                        <wp:posOffset>-1577975</wp:posOffset>
                      </wp:positionH>
                      <wp:positionV relativeFrom="paragraph">
                        <wp:posOffset>2677160</wp:posOffset>
                      </wp:positionV>
                      <wp:extent cx="3955415" cy="390525"/>
                      <wp:effectExtent l="0" t="0" r="0" b="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95541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D61" w:rsidRPr="00692CEA" w:rsidRDefault="00757D61" w:rsidP="00F72485">
                                  <w:pPr>
                                    <w:ind w:left="113" w:right="113"/>
                                    <w:jc w:val="center"/>
                                    <w:rPr>
                                      <w:rFonts w:ascii="Al-Jazeera-Arabic-Bold" w:eastAsiaTheme="minorHAnsi" w:hAnsi="Al-Jazeera-Arabic-Bold" w:cs="Al-Jazeera-Arabic-Bold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l-Jazeera-Arabic-Bold" w:eastAsiaTheme="minorHAnsi" w:hAnsi="Al-Jazeera-Arabic-Bold" w:cs="Al-Jazeera-Arabic-Bold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>مكونات الحاسوب المادية</w:t>
                                  </w:r>
                                </w:p>
                                <w:p w:rsidR="00757D61" w:rsidRPr="00397AF9" w:rsidRDefault="00757D61" w:rsidP="001E32B4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B0A95" id="Zone de texte 24" o:spid="_x0000_s1044" type="#_x0000_t202" style="position:absolute;left:0;text-align:left;margin-left:-124.25pt;margin-top:210.8pt;width:311.45pt;height:30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" filled="f" stroked="f" strokeweight=".5pt">
                      <v:textbox>
                        <w:txbxContent>
                          <w:p w:rsidR="00757D61" w:rsidRPr="00692CEA" w:rsidRDefault="00757D61" w:rsidP="00F72485">
                            <w:pPr>
                              <w:ind w:left="113" w:right="113"/>
                              <w:jc w:val="center"/>
                              <w:rPr>
                                <w:rFonts w:ascii="Al-Jazeera-Arabic-Bold" w:eastAsiaTheme="minorHAnsi" w:hAnsi="Al-Jazeera-Arabic-Bold" w:cs="Al-Jazeera-Arabic-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l-Jazeera-Arabic-Bold" w:eastAsiaTheme="minorHAnsi" w:hAnsi="Al-Jazeera-Arabic-Bold" w:cs="Al-Jazeera-Arabic-Bold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مكونات الحاسوب المادية</w:t>
                            </w:r>
                          </w:p>
                          <w:p w:rsidR="00757D61" w:rsidRPr="00397AF9" w:rsidRDefault="00757D61" w:rsidP="001E32B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0" w:type="dxa"/>
          </w:tcPr>
          <w:p w:rsidR="00757D61" w:rsidRPr="00087377" w:rsidRDefault="00757D61" w:rsidP="00B01360">
            <w:pPr>
              <w:pStyle w:val="2"/>
              <w:rPr>
                <w:rFonts w:ascii="Al-Jazeera-Arabic-Bold" w:hAnsi="Al-Jazeera-Arabic-Bold" w:cs="Al-Jazeera-Arabic-Bold"/>
                <w:sz w:val="32"/>
                <w:szCs w:val="32"/>
              </w:rPr>
            </w:pPr>
            <w:r w:rsidRPr="00087377">
              <w:rPr>
                <w:rFonts w:ascii="Al-Jazeera-Arabic-Bold" w:hAnsi="Al-Jazeera-Arabic-Bold" w:cs="Al-Jazeera-Arabic-Bold"/>
                <w:sz w:val="32"/>
                <w:szCs w:val="32"/>
                <w:rtl/>
              </w:rPr>
              <w:t>وحد</w:t>
            </w:r>
            <w:r w:rsidRPr="00087377">
              <w:rPr>
                <w:rFonts w:ascii="Al-Jazeera-Arabic-Bold" w:hAnsi="Al-Jazeera-Arabic-Bold" w:cs="Al-Jazeera-Arabic-Bold" w:hint="cs"/>
                <w:sz w:val="32"/>
                <w:szCs w:val="32"/>
                <w:rtl/>
              </w:rPr>
              <w:t>ات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  <w:rtl/>
              </w:rPr>
              <w:t xml:space="preserve"> المعالجة :</w:t>
            </w:r>
            <w:r w:rsidRPr="00087377">
              <w:rPr>
                <w:rFonts w:ascii="Al-Jazeera-Arabic-Bold" w:hAnsi="Al-Jazeera-Arabic-Bold" w:cs="Al-Jazeera-Arabic-Bold"/>
                <w:sz w:val="32"/>
                <w:szCs w:val="32"/>
                <w:u w:val="none"/>
              </w:rPr>
              <w:t xml:space="preserve">   </w:t>
            </w:r>
            <w:r w:rsidRPr="00087377">
              <w:rPr>
                <w:rFonts w:asciiTheme="minorBidi" w:hAnsiTheme="minorBidi" w:cstheme="minorBidi"/>
                <w:sz w:val="28"/>
                <w:szCs w:val="28"/>
              </w:rPr>
              <w:t xml:space="preserve">(Unités de traitement) </w:t>
            </w:r>
            <w:r w:rsidRPr="00087377">
              <w:rPr>
                <w:rFonts w:ascii="Al-Jazeera-Arabic-Bold" w:hAnsi="Al-Jazeera-Arabic-Bold" w:cs="Al-Jazeera-Arabic-Bold"/>
                <w:sz w:val="22"/>
                <w:szCs w:val="22"/>
              </w:rPr>
              <w:t xml:space="preserve"> </w:t>
            </w:r>
          </w:p>
          <w:p w:rsidR="00757D61" w:rsidRPr="00087377" w:rsidRDefault="00757D61" w:rsidP="00B01360">
            <w:pPr>
              <w:pStyle w:val="a"/>
              <w:ind w:left="0" w:firstLine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val="fr-FR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تتمثل أساسا في الوحدة المركزية و هي عبارة عن صندوق رئيسي به وجه أمامي، وجه خلفي و عدة مكونات داخلية تتمثل في :</w:t>
            </w:r>
          </w:p>
          <w:p w:rsidR="00757D61" w:rsidRPr="00087377" w:rsidRDefault="00757D61" w:rsidP="00AD0174">
            <w:pPr>
              <w:pStyle w:val="Paragraphedeliste"/>
              <w:numPr>
                <w:ilvl w:val="0"/>
                <w:numId w:val="13"/>
              </w:numPr>
              <w:autoSpaceDE w:val="0"/>
              <w:autoSpaceDN w:val="0"/>
              <w:bidi/>
              <w:adjustRightInd w:val="0"/>
              <w:spacing w:line="360" w:lineRule="auto"/>
              <w:ind w:right="170"/>
              <w:contextualSpacing w:val="0"/>
              <w:rPr>
                <w:rFonts w:ascii="Al-Jazeera-Arabic-Bold" w:eastAsia="Arial Unicode MS" w:hAnsi="Al-Jazeera-Arabic-Bold" w:cs="Al-Jazeera-Arabic-Bold"/>
                <w:b/>
                <w:bCs/>
                <w:i/>
                <w:iCs/>
                <w:color w:val="FF0000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علبة التغذية بالكهرباء (</w:t>
            </w:r>
            <w:r w:rsidRPr="00087377">
              <w:rPr>
                <w:rFonts w:asciiTheme="minorBidi" w:eastAsia="Arial Unicode MS" w:hAnsi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>Boite d’alimentation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)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rtl/>
                <w:lang w:bidi="ar-DZ"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  <w:lang w:bidi="ar-DZ"/>
              </w:rPr>
              <w:t xml:space="preserve">   هي المسؤولة عن ت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bidi="ar-DZ"/>
              </w:rPr>
              <w:t>وزيع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  <w:lang w:bidi="ar-DZ"/>
              </w:rPr>
              <w:t xml:space="preserve"> الكهرباء الى 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rtl/>
                <w:lang w:bidi="ar-DZ"/>
              </w:rPr>
              <w:t xml:space="preserve">باقي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  <w:lang w:bidi="ar-DZ"/>
              </w:rPr>
              <w:t>مكونات الوحدة المركزية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lang w:bidi="ar-DZ"/>
              </w:rPr>
              <w:t>.</w:t>
            </w:r>
          </w:p>
          <w:p w:rsidR="00757D61" w:rsidRPr="00087377" w:rsidRDefault="00757D61" w:rsidP="00AD0174">
            <w:pPr>
              <w:pStyle w:val="a"/>
              <w:numPr>
                <w:ilvl w:val="0"/>
                <w:numId w:val="13"/>
              </w:numPr>
              <w:ind w:right="170"/>
              <w:jc w:val="left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اللوحة الام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(</w:t>
            </w:r>
            <w:r w:rsidRPr="00087377">
              <w:rPr>
                <w:rFonts w:asciiTheme="minorBidi" w:eastAsia="Arial Unicode MS" w:hAnsiTheme="minorBidi" w:cs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 xml:space="preserve">Carte </w:t>
            </w:r>
            <w:proofErr w:type="spellStart"/>
            <w:r w:rsidRPr="00087377">
              <w:rPr>
                <w:rFonts w:asciiTheme="minorBidi" w:eastAsia="Arial Unicode MS" w:hAnsiTheme="minorBidi" w:cs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>mère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):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  هي لوحة الكترونية تحوي </w:t>
            </w:r>
            <w:r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منافذ لربط المكونات الخارجية و الداخلية بعضها ببعض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.</w:t>
            </w:r>
          </w:p>
          <w:p w:rsidR="00757D61" w:rsidRPr="00087377" w:rsidRDefault="00757D61" w:rsidP="00AD0174">
            <w:pPr>
              <w:pStyle w:val="a"/>
              <w:numPr>
                <w:ilvl w:val="0"/>
                <w:numId w:val="13"/>
              </w:numPr>
              <w:ind w:right="170"/>
              <w:jc w:val="left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المعالج المركزي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(</w:t>
            </w:r>
            <w:r w:rsidRPr="00087377">
              <w:rPr>
                <w:rFonts w:asciiTheme="minorBidi" w:eastAsia="Arial Unicode MS" w:hAnsiTheme="minorBidi" w:cs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 xml:space="preserve">le </w:t>
            </w:r>
            <w:proofErr w:type="spellStart"/>
            <w:r w:rsidRPr="00087377">
              <w:rPr>
                <w:rFonts w:asciiTheme="minorBidi" w:eastAsia="Arial Unicode MS" w:hAnsiTheme="minorBidi" w:cs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>processeur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) 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70C0"/>
                <w:sz w:val="22"/>
                <w:szCs w:val="22"/>
                <w:rtl/>
                <w:lang w:bidi="ar-DZ"/>
              </w:rPr>
              <w:t xml:space="preserve">   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هو عقل الحاسوب بحيث يقوم ب تسير وتنسيق و تنفيذ التعليمات و معالجة البيانات بسرعة فائقة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تقاس بـ: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  <w:t xml:space="preserve"> </w:t>
            </w:r>
            <w:r w:rsidR="00E047EF" w:rsidRPr="00087377">
              <w:rPr>
                <w:rFonts w:ascii="Cambria" w:eastAsia="Arial Unicode MS" w:hAnsi="Cambria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  <w:t>G</w:t>
            </w:r>
            <w:r w:rsidRPr="00087377">
              <w:rPr>
                <w:rFonts w:asciiTheme="minorBidi" w:eastAsia="Arial Unicode MS" w:hAnsiTheme="minorBidi" w:cstheme="minorBidi"/>
                <w:b/>
                <w:bCs/>
                <w:color w:val="000000" w:themeColor="text1"/>
                <w:sz w:val="22"/>
                <w:szCs w:val="22"/>
                <w:lang w:bidi="ar-DZ"/>
              </w:rPr>
              <w:t>HZ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و يسمى أيضا بـ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  <w:t>CPU (</w:t>
            </w:r>
            <w:proofErr w:type="spellStart"/>
            <w:r w:rsidRPr="00087377">
              <w:rPr>
                <w:rFonts w:asciiTheme="minorBidi" w:eastAsia="Arial Unicode MS" w:hAnsiTheme="minorBidi" w:cstheme="minorBidi"/>
                <w:b/>
                <w:bCs/>
                <w:color w:val="000000" w:themeColor="text1"/>
                <w:sz w:val="22"/>
                <w:szCs w:val="22"/>
                <w:lang w:bidi="ar-DZ"/>
              </w:rPr>
              <w:t>Unité</w:t>
            </w:r>
            <w:proofErr w:type="spellEnd"/>
            <w:r w:rsidRPr="00087377">
              <w:rPr>
                <w:rFonts w:asciiTheme="minorBidi" w:eastAsia="Arial Unicode MS" w:hAnsiTheme="minorBidi" w:cstheme="minorBidi"/>
                <w:b/>
                <w:bCs/>
                <w:color w:val="000000" w:themeColor="text1"/>
                <w:sz w:val="22"/>
                <w:szCs w:val="22"/>
                <w:lang w:bidi="ar-DZ"/>
              </w:rPr>
              <w:t xml:space="preserve"> </w:t>
            </w:r>
            <w:proofErr w:type="spellStart"/>
            <w:r w:rsidRPr="00087377">
              <w:rPr>
                <w:rFonts w:asciiTheme="minorBidi" w:eastAsia="Arial Unicode MS" w:hAnsiTheme="minorBidi" w:cstheme="minorBidi"/>
                <w:b/>
                <w:bCs/>
                <w:color w:val="000000" w:themeColor="text1"/>
                <w:sz w:val="22"/>
                <w:szCs w:val="22"/>
                <w:lang w:bidi="ar-DZ"/>
              </w:rPr>
              <w:t>centrale</w:t>
            </w:r>
            <w:proofErr w:type="spellEnd"/>
            <w:r w:rsidRPr="00087377">
              <w:rPr>
                <w:rFonts w:asciiTheme="minorBidi" w:eastAsia="Arial Unicode MS" w:hAnsiTheme="minorBidi" w:cstheme="minorBidi"/>
                <w:b/>
                <w:bCs/>
                <w:color w:val="000000" w:themeColor="text1"/>
                <w:sz w:val="22"/>
                <w:szCs w:val="22"/>
                <w:lang w:bidi="ar-DZ"/>
              </w:rPr>
              <w:t xml:space="preserve"> de </w:t>
            </w:r>
            <w:proofErr w:type="spellStart"/>
            <w:r w:rsidRPr="00087377">
              <w:rPr>
                <w:rFonts w:asciiTheme="minorBidi" w:eastAsia="Arial Unicode MS" w:hAnsiTheme="minorBidi" w:cstheme="minorBidi"/>
                <w:b/>
                <w:bCs/>
                <w:color w:val="000000" w:themeColor="text1"/>
                <w:sz w:val="22"/>
                <w:szCs w:val="22"/>
                <w:lang w:bidi="ar-DZ"/>
              </w:rPr>
              <w:t>traitement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lang w:bidi="ar-DZ"/>
              </w:rPr>
              <w:t>)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.</w:t>
            </w:r>
          </w:p>
          <w:p w:rsidR="00757D61" w:rsidRPr="00087377" w:rsidRDefault="00814F8D" w:rsidP="00AD0174">
            <w:pPr>
              <w:pStyle w:val="Paragraphedeliste"/>
              <w:numPr>
                <w:ilvl w:val="0"/>
                <w:numId w:val="13"/>
              </w:numPr>
              <w:tabs>
                <w:tab w:val="num" w:pos="3870"/>
              </w:tabs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31849B" w:themeColor="accent5" w:themeShade="BF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314A8FE2" wp14:editId="147E9630">
                      <wp:simplePos x="0" y="0"/>
                      <wp:positionH relativeFrom="column">
                        <wp:posOffset>3909587</wp:posOffset>
                      </wp:positionH>
                      <wp:positionV relativeFrom="paragraph">
                        <wp:posOffset>126905</wp:posOffset>
                      </wp:positionV>
                      <wp:extent cx="3857584" cy="622404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7584" cy="622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D61" w:rsidRPr="00814F8D" w:rsidRDefault="00757D61" w:rsidP="00397AF9">
                                  <w:pPr>
                                    <w:rPr>
                                      <w:rFonts w:ascii="Al-Jazeera-Arabic-Bold" w:hAnsi="Al-Jazeera-Arabic-Bold" w:cs="Al-Jazeera-Arabic-Bold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4F8D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وضعيــــــة البـــــنــــــــــــاء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A8FE2" id="Zone de texte 3" o:spid="_x0000_s1045" type="#_x0000_t202" style="position:absolute;left:0;text-align:left;margin-left:307.85pt;margin-top:10pt;width:303.75pt;height:49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" filled="f" stroked="f" strokeweight=".5pt">
                      <v:textbox>
                        <w:txbxContent>
                          <w:p w:rsidR="00757D61" w:rsidRPr="00814F8D" w:rsidRDefault="00757D61" w:rsidP="00397AF9">
                            <w:pPr>
                              <w:rPr>
                                <w:rFonts w:ascii="Al-Jazeera-Arabic-Bold" w:hAnsi="Al-Jazeera-Arabic-Bold" w:cs="Al-Jazeera-Arabic-Bold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F8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وضعيــــــة البـــــنــــــــــــاء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D61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الذاكرة الحية</w:t>
            </w:r>
            <w:r w:rsidR="00757D61"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 xml:space="preserve">  </w:t>
            </w:r>
            <w:r w:rsidR="00757D61" w:rsidRPr="00087377">
              <w:rPr>
                <w:rFonts w:asciiTheme="minorBidi" w:eastAsia="Arial Unicode MS" w:hAnsi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>RAM</w:t>
            </w:r>
            <w:r w:rsidR="00757D61" w:rsidRPr="00087377">
              <w:rPr>
                <w:rFonts w:ascii="Al-Jazeera-Arabic-Bold" w:eastAsia="Arial Unicode MS" w:hAnsi="Al-Jazeera-Arabic-Bold" w:cs="Al-Jazeera-Arabic-Bold" w:hint="cs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757D61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757D61" w:rsidRPr="00087377" w:rsidRDefault="00757D61" w:rsidP="00397AF9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يتم تحميل نظام التشغيل إليها عند تشغيل الحاسوب.</w:t>
            </w:r>
          </w:p>
          <w:p w:rsidR="00757D61" w:rsidRPr="00087377" w:rsidRDefault="00757D61" w:rsidP="00397AF9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تتغير محتوياتها تبعا للبرامج المفتوحة.</w:t>
            </w:r>
          </w:p>
          <w:p w:rsidR="00757D61" w:rsidRPr="00087377" w:rsidRDefault="00757D61" w:rsidP="00397AF9">
            <w:pPr>
              <w:pStyle w:val="Paragraphedeliste"/>
              <w:numPr>
                <w:ilvl w:val="0"/>
                <w:numId w:val="14"/>
              </w:numPr>
              <w:tabs>
                <w:tab w:val="num" w:pos="3870"/>
              </w:tabs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7030A0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يمحى محتواها بمجرد إيقاف الحاسوب.</w:t>
            </w:r>
          </w:p>
          <w:p w:rsidR="00757D61" w:rsidRPr="00087377" w:rsidRDefault="00757D61" w:rsidP="00AD0174">
            <w:pPr>
              <w:pStyle w:val="Paragraphedeliste"/>
              <w:numPr>
                <w:ilvl w:val="0"/>
                <w:numId w:val="31"/>
              </w:numPr>
              <w:tabs>
                <w:tab w:val="num" w:pos="3870"/>
              </w:tabs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 xml:space="preserve">الذاكرة الميتة </w:t>
            </w:r>
            <w:r w:rsidRPr="00087377">
              <w:rPr>
                <w:rFonts w:asciiTheme="minorBidi" w:eastAsia="Arial Unicode MS" w:hAnsiTheme="minorBidi"/>
                <w:b/>
                <w:bCs/>
                <w:color w:val="76923C" w:themeColor="accent3" w:themeShade="BF"/>
                <w:sz w:val="24"/>
                <w:szCs w:val="24"/>
                <w:u w:val="single"/>
                <w:lang w:bidi="ar-DZ"/>
              </w:rPr>
              <w:t>ROM</w:t>
            </w:r>
            <w:r w:rsidRPr="00087377">
              <w:rPr>
                <w:rFonts w:asciiTheme="minorBidi" w:eastAsia="Arial Unicode MS" w:hAnsiTheme="minorBidi" w:hint="cs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 xml:space="preserve"> 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76923C" w:themeColor="accent3" w:themeShade="BF"/>
                <w:sz w:val="24"/>
                <w:szCs w:val="24"/>
                <w:u w:val="single"/>
                <w:rtl/>
                <w:lang w:bidi="ar-DZ"/>
              </w:rPr>
              <w:t xml:space="preserve">: </w:t>
            </w:r>
          </w:p>
          <w:p w:rsidR="00757D61" w:rsidRPr="00087377" w:rsidRDefault="00757D61" w:rsidP="00AD0174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 xml:space="preserve">تحتوي على </w:t>
            </w:r>
            <w:r w:rsidRPr="00087377">
              <w:rPr>
                <w:rFonts w:ascii="Al-Jazeera-Arabic-Bold" w:eastAsia="Arial Unicode MS" w:hAnsi="Al-Jazeera-Arabic-Bold" w:cs="Al-Jazeera-Arabic-Bold" w:hint="cs"/>
                <w:sz w:val="24"/>
                <w:szCs w:val="24"/>
                <w:rtl/>
                <w:lang w:bidi="ar-DZ"/>
              </w:rPr>
              <w:t>النظام</w:t>
            </w: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 xml:space="preserve"> أساسي </w:t>
            </w:r>
            <w:r w:rsidRPr="00087377">
              <w:rPr>
                <w:rFonts w:ascii="Al-Jazeera-Arabic-Bold" w:eastAsia="Arial Unicode MS" w:hAnsi="Al-Jazeera-Arabic-Bold" w:cs="Al-Jazeera-Arabic-Bold" w:hint="cs"/>
                <w:sz w:val="24"/>
                <w:szCs w:val="24"/>
                <w:rtl/>
                <w:lang w:bidi="ar-DZ"/>
              </w:rPr>
              <w:t xml:space="preserve">للإدخال و الإخراج  </w:t>
            </w: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Pr="00087377">
              <w:rPr>
                <w:rFonts w:asciiTheme="minorBidi" w:eastAsia="Arial Unicode MS" w:hAnsiTheme="minorBidi"/>
                <w:sz w:val="24"/>
                <w:szCs w:val="24"/>
                <w:lang w:bidi="ar-DZ"/>
              </w:rPr>
              <w:t>Bios</w:t>
            </w: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).</w:t>
            </w:r>
          </w:p>
          <w:p w:rsidR="00757D61" w:rsidRPr="00087377" w:rsidRDefault="00757D61" w:rsidP="00397AF9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يتم تثبيتها من طرف الشركة المصنعة.</w:t>
            </w:r>
          </w:p>
          <w:p w:rsidR="00757D61" w:rsidRPr="00087377" w:rsidRDefault="00757D61" w:rsidP="00AD0174">
            <w:pPr>
              <w:pStyle w:val="Paragraphedeliste"/>
              <w:numPr>
                <w:ilvl w:val="0"/>
                <w:numId w:val="32"/>
              </w:numPr>
              <w:bidi/>
              <w:spacing w:line="360" w:lineRule="auto"/>
              <w:jc w:val="both"/>
              <w:rPr>
                <w:rFonts w:ascii="Al-Jazeera-Arabic-Bold" w:hAnsi="Al-Jazeera-Arabic-Bold" w:cs="Al-Jazeera-Arabic-Bold"/>
                <w:sz w:val="20"/>
                <w:szCs w:val="20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لا يتغير محتواها ولا يمحى عند إيقاف الحاسوب.</w:t>
            </w:r>
          </w:p>
          <w:p w:rsidR="00757D61" w:rsidRPr="00087377" w:rsidRDefault="00757D61" w:rsidP="0084014F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rFonts w:ascii="Al-Jazeera-Arabic-Bold" w:eastAsia="Arial Unicode MS" w:hAnsi="Al-Jazeera-Arabic-Bold" w:cs="Al-Jazeera-Arabic-Bold"/>
                <w:b/>
                <w:bCs/>
              </w:rPr>
            </w:pP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القرص الصلب </w:t>
            </w:r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</w:rPr>
              <w:t>Disque Dur</w:t>
            </w: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rtl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</w:rPr>
              <w:t xml:space="preserve">  هو قرص ثابت ذو سعة كبيرة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</w:rPr>
              <w:t>.</w:t>
            </w:r>
          </w:p>
          <w:p w:rsidR="00757D61" w:rsidRPr="00087377" w:rsidRDefault="00757D61" w:rsidP="00397AF9">
            <w:pPr>
              <w:pStyle w:val="Paragraphedeliste"/>
              <w:bidi/>
              <w:spacing w:line="360" w:lineRule="auto"/>
              <w:rPr>
                <w:rFonts w:ascii="Al-Jazeera-Arabic-Bold" w:eastAsia="Arial Unicode MS" w:hAnsi="Al-Jazeera-Arabic-Bold" w:cs="Al-Jazeera-Arabic-Bold"/>
                <w:sz w:val="24"/>
                <w:szCs w:val="24"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sz w:val="24"/>
                <w:szCs w:val="24"/>
                <w:rtl/>
                <w:lang w:bidi="ar-DZ"/>
              </w:rPr>
              <w:t xml:space="preserve">ملاحظة: </w:t>
            </w:r>
            <w:r w:rsidRPr="00087377"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  <w:t>يوجد اقراص صلبة خارجية.</w:t>
            </w:r>
          </w:p>
          <w:p w:rsidR="00757D61" w:rsidRPr="00087377" w:rsidRDefault="00757D61" w:rsidP="00757D61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rPr>
                <w:rFonts w:ascii="Al-Jazeera-Arabic-Bold" w:eastAsia="Arial Unicode MS" w:hAnsi="Al-Jazeera-Arabic-Bold" w:cs="Al-Jazeera-Arabic-Bold"/>
                <w:b/>
                <w:bCs/>
                <w:sz w:val="20"/>
                <w:szCs w:val="20"/>
                <w:u w:val="single"/>
              </w:rPr>
            </w:pP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البطاقات </w:t>
            </w:r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</w:rPr>
              <w:t>Les cartes</w:t>
            </w:r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rtl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rtl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تركب فقط عند الحاجة، و هي أنواع منها :</w:t>
            </w:r>
          </w:p>
          <w:p w:rsidR="00757D61" w:rsidRPr="00087377" w:rsidRDefault="00757D61" w:rsidP="00757D61">
            <w:pPr>
              <w:pStyle w:val="Paragraphedeliste"/>
              <w:numPr>
                <w:ilvl w:val="0"/>
                <w:numId w:val="34"/>
              </w:numPr>
              <w:bidi/>
              <w:spacing w:line="360" w:lineRule="auto"/>
              <w:rPr>
                <w:rFonts w:ascii="Al-Jazeera-Arabic-Bold" w:eastAsia="Arial Unicode MS" w:hAnsi="Al-Jazeera-Arabic-Bold" w:cs="Al-Jazeera-Arabic-Bold"/>
                <w:b/>
                <w:bCs/>
                <w:u w:val="single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365F91" w:themeColor="accent1" w:themeShade="BF"/>
                <w:u w:val="single"/>
                <w:rtl/>
              </w:rPr>
              <w:t xml:space="preserve">البطاقة البيانية </w:t>
            </w:r>
            <w:r w:rsidRPr="00087377">
              <w:rPr>
                <w:rFonts w:asciiTheme="minorBidi" w:eastAsia="Arial Unicode MS" w:hAnsiTheme="minorBidi"/>
                <w:b/>
                <w:bCs/>
                <w:color w:val="365F91" w:themeColor="accent1" w:themeShade="BF"/>
                <w:u w:val="single"/>
              </w:rPr>
              <w:t>Carte Graphique</w:t>
            </w:r>
            <w:r w:rsidRPr="00087377">
              <w:rPr>
                <w:rFonts w:asciiTheme="minorBidi" w:eastAsia="Arial Unicode MS" w:hAnsiTheme="minorBidi"/>
                <w:b/>
                <w:bCs/>
                <w:color w:val="365F91" w:themeColor="accent1" w:themeShade="BF"/>
                <w:u w:val="single"/>
                <w:rtl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365F91" w:themeColor="accent1" w:themeShade="BF"/>
                <w:u w:val="single"/>
                <w:rtl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rtl/>
              </w:rPr>
              <w:t xml:space="preserve"> تقوم ب</w:t>
            </w:r>
            <w:r w:rsidRPr="00087377">
              <w:rPr>
                <w:rFonts w:ascii="Al-Jazeera-Arabic-Bold" w:eastAsia="Arial Unicode MS" w:hAnsi="Al-Jazeera-Arabic-Bold" w:cs="Al-Jazeera-Arabic-Bold"/>
                <w:rtl/>
                <w:lang w:bidi="ar-DZ"/>
              </w:rPr>
              <w:t xml:space="preserve">عرض </w:t>
            </w:r>
            <w:r w:rsidRPr="00087377">
              <w:rPr>
                <w:rFonts w:ascii="Al-Jazeera-Arabic-Bold" w:eastAsia="Arial Unicode MS" w:hAnsi="Al-Jazeera-Arabic-Bold" w:cs="Al-Jazeera-Arabic-Bold"/>
                <w:rtl/>
              </w:rPr>
              <w:t>الصور و البيانات و الشاشة</w:t>
            </w:r>
          </w:p>
          <w:p w:rsidR="00757D61" w:rsidRPr="00087377" w:rsidRDefault="00757D61" w:rsidP="00757D61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="Al-Jazeera-Arabic-Bold" w:eastAsia="Arial Unicode MS" w:hAnsi="Al-Jazeera-Arabic-Bold" w:cs="Al-Jazeera-Arabic-Bold"/>
                <w:b/>
                <w:bCs/>
                <w:u w:val="single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365F91" w:themeColor="accent1" w:themeShade="BF"/>
                <w:u w:val="single"/>
                <w:rtl/>
              </w:rPr>
              <w:t xml:space="preserve">بطاقة الصوت </w:t>
            </w:r>
            <w:r w:rsidRPr="00087377">
              <w:rPr>
                <w:rFonts w:asciiTheme="minorBidi" w:eastAsia="Arial Unicode MS" w:hAnsiTheme="minorBidi"/>
                <w:b/>
                <w:bCs/>
                <w:color w:val="365F91" w:themeColor="accent1" w:themeShade="BF"/>
                <w:u w:val="single"/>
              </w:rPr>
              <w:t>Carte Son</w:t>
            </w:r>
            <w:r w:rsidRPr="00087377">
              <w:rPr>
                <w:rFonts w:asciiTheme="minorBidi" w:eastAsia="Arial Unicode MS" w:hAnsiTheme="minorBidi"/>
                <w:b/>
                <w:bCs/>
                <w:color w:val="365F91" w:themeColor="accent1" w:themeShade="BF"/>
                <w:u w:val="single"/>
                <w:rtl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365F91" w:themeColor="accent1" w:themeShade="BF"/>
                <w:u w:val="single"/>
                <w:rtl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u w:val="single"/>
                <w:rtl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rtl/>
              </w:rPr>
              <w:t>تسهل المدخلات و المخرجات الصوتية</w:t>
            </w:r>
          </w:p>
          <w:p w:rsidR="00757D61" w:rsidRPr="00087377" w:rsidRDefault="00757D61" w:rsidP="00757D61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lang w:bidi="ar-DZ"/>
              </w:rPr>
            </w:pPr>
            <w:r w:rsidRPr="00087377">
              <w:rPr>
                <w:rStyle w:val="4Car"/>
                <w:rFonts w:ascii="Al-Jazeera-Arabic-Bold" w:hAnsi="Al-Jazeera-Arabic-Bold" w:cs="Al-Jazeera-Arabic-Bold"/>
                <w:sz w:val="22"/>
                <w:szCs w:val="22"/>
                <w:rtl/>
              </w:rPr>
              <w:t xml:space="preserve">بطاقة الشبكة </w:t>
            </w:r>
            <w:r w:rsidRPr="00087377">
              <w:rPr>
                <w:rStyle w:val="4Car"/>
                <w:rFonts w:asciiTheme="minorBidi" w:hAnsiTheme="minorBidi" w:cstheme="minorBidi"/>
                <w:sz w:val="22"/>
                <w:szCs w:val="22"/>
              </w:rPr>
              <w:t>Carte Réseau</w:t>
            </w:r>
            <w:r w:rsidRPr="00087377">
              <w:rPr>
                <w:rStyle w:val="4Car"/>
                <w:rFonts w:ascii="Al-Jazeera-Arabic-Bold" w:hAnsi="Al-Jazeera-Arabic-Bold" w:cs="Al-Jazeera-Arabic-Bold"/>
                <w:sz w:val="22"/>
                <w:szCs w:val="22"/>
                <w:rtl/>
              </w:rPr>
              <w:t>:</w:t>
            </w: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u w:val="single"/>
                <w:rtl/>
              </w:rPr>
              <w:t xml:space="preserve"> </w:t>
            </w:r>
            <w:r w:rsidRPr="00087377">
              <w:rPr>
                <w:rFonts w:ascii="Al-Jazeera-Arabic-Bold" w:eastAsia="Arial Unicode MS" w:hAnsi="Al-Jazeera-Arabic-Bold" w:cs="Al-Jazeera-Arabic-Bold"/>
                <w:rtl/>
              </w:rPr>
              <w:t xml:space="preserve"> تسمح بربط الحاسوب بالشبكة.</w:t>
            </w:r>
          </w:p>
          <w:p w:rsidR="00757D61" w:rsidRPr="00087377" w:rsidRDefault="00757D61" w:rsidP="00757D61">
            <w:pPr>
              <w:pStyle w:val="2"/>
              <w:numPr>
                <w:ilvl w:val="0"/>
                <w:numId w:val="0"/>
              </w:numPr>
              <w:jc w:val="left"/>
              <w:rPr>
                <w:rFonts w:ascii="Al-Jazeera-Arabic-Bold" w:hAnsi="Al-Jazeera-Arabic-Bold" w:cs="Al-Jazeera-Arabic-Bold"/>
                <w:sz w:val="24"/>
                <w:szCs w:val="24"/>
              </w:rPr>
            </w:pPr>
            <w:r w:rsidRPr="00087377">
              <w:rPr>
                <w:rFonts w:ascii="Al-Jazeera-Arabic-Bold" w:hAnsi="Al-Jazeera-Arabic-Bold" w:cs="Al-Jazeera-Arabic-Bold" w:hint="cs"/>
                <w:sz w:val="36"/>
                <w:szCs w:val="36"/>
                <w:rtl/>
              </w:rPr>
              <w:t>4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rtl/>
              </w:rPr>
              <w:t>.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</w:rPr>
              <w:t xml:space="preserve"> 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rtl/>
              </w:rPr>
              <w:t>وحدات التخزين :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u w:val="none"/>
              </w:rPr>
              <w:t xml:space="preserve"> </w:t>
            </w:r>
            <w:r w:rsidRPr="00087377">
              <w:rPr>
                <w:rFonts w:ascii="Al-Jazeera-Arabic-Bold" w:hAnsi="Al-Jazeera-Arabic-Bold" w:cs="Al-Jazeera-Arabic-Bold"/>
                <w:sz w:val="36"/>
                <w:szCs w:val="36"/>
                <w:u w:val="none"/>
                <w:rtl/>
              </w:rPr>
              <w:t xml:space="preserve"> 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</w:rPr>
              <w:t>(</w:t>
            </w:r>
            <w:r w:rsidRPr="00087377">
              <w:rPr>
                <w:rFonts w:asciiTheme="minorBidi" w:hAnsiTheme="minorBidi" w:cstheme="minorBidi"/>
                <w:sz w:val="24"/>
                <w:szCs w:val="24"/>
              </w:rPr>
              <w:t>Unités de Stockage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</w:rPr>
              <w:t>)</w:t>
            </w:r>
            <w:r w:rsidRPr="00087377">
              <w:rPr>
                <w:rFonts w:ascii="Al-Jazeera-Arabic-Bold" w:hAnsi="Al-Jazeera-Arabic-Bold" w:cs="Al-Jazeera-Arabic-Bold"/>
                <w:sz w:val="24"/>
                <w:szCs w:val="24"/>
                <w:u w:val="none"/>
              </w:rPr>
              <w:t xml:space="preserve">          </w:t>
            </w:r>
          </w:p>
          <w:p w:rsidR="00757D61" w:rsidRPr="00087377" w:rsidRDefault="00757D61" w:rsidP="00757D61">
            <w:pPr>
              <w:jc w:val="both"/>
              <w:rPr>
                <w:rFonts w:ascii="Al-Jazeera-Arabic-Bold" w:eastAsia="Arial Unicode MS" w:hAnsi="Al-Jazeera-Arabic-Bold" w:cs="Al-Jazeera-Arabic-Bold"/>
                <w:b/>
                <w:bCs/>
                <w:color w:val="000000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/>
                <w:rtl/>
              </w:rPr>
              <w:t>وهي عبارة عن الأقراص التي تخزن فيها المعلومات بصفة دائمة ,نذكر منها:</w:t>
            </w:r>
          </w:p>
          <w:p w:rsidR="00864A87" w:rsidRPr="00087377" w:rsidRDefault="00757D61" w:rsidP="00864A87">
            <w:pPr>
              <w:pStyle w:val="Paragraphedeliste"/>
              <w:bidi/>
              <w:ind w:left="360"/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  <w:rtl/>
              </w:rPr>
            </w:pP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lastRenderedPageBreak/>
              <w:t xml:space="preserve">القرص المضغوط </w:t>
            </w:r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>Compact Disc</w:t>
            </w: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u w:val="none"/>
                <w:rtl/>
                <w:lang w:bidi="ar-DZ"/>
              </w:rPr>
              <w:t xml:space="preserve"> </w:t>
            </w:r>
            <w:r w:rsidR="00864A87" w:rsidRPr="00087377">
              <w:rPr>
                <w:rStyle w:val="3Car"/>
                <w:rFonts w:ascii="Al-Jazeera-Arabic-Bold" w:hAnsi="Al-Jazeera-Arabic-Bold" w:cs="Al-Jazeera-Arabic-Bold" w:hint="cs"/>
                <w:sz w:val="24"/>
                <w:szCs w:val="24"/>
                <w:u w:val="none"/>
                <w:rtl/>
                <w:lang w:bidi="ar-DZ"/>
              </w:rPr>
              <w:t>،</w:t>
            </w: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قرص الفيديو الرقمي </w:t>
            </w:r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 xml:space="preserve">Digital </w:t>
            </w:r>
            <w:proofErr w:type="spellStart"/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>Video</w:t>
            </w:r>
            <w:proofErr w:type="spellEnd"/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 xml:space="preserve"> Disc</w:t>
            </w:r>
            <w:r w:rsidR="00864A87" w:rsidRPr="00087377">
              <w:rPr>
                <w:rStyle w:val="3Car"/>
                <w:rFonts w:ascii="Al-Jazeera-Arabic-Bold" w:hAnsi="Al-Jazeera-Arabic-Bold" w:cs="Al-Jazeera-Arabic-Bold" w:hint="cs"/>
                <w:sz w:val="24"/>
                <w:szCs w:val="24"/>
                <w:u w:val="none"/>
                <w:rtl/>
              </w:rPr>
              <w:t>،</w:t>
            </w:r>
            <w:r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 xml:space="preserve">قرص فلاش </w:t>
            </w:r>
            <w:r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>Flash Dis</w:t>
            </w:r>
            <w:r w:rsidR="00864A87"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>c</w:t>
            </w:r>
            <w:r w:rsidR="00864A87" w:rsidRPr="00087377">
              <w:rPr>
                <w:rStyle w:val="3Car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، </w:t>
            </w:r>
            <w:r w:rsidR="00864A87" w:rsidRPr="00087377">
              <w:rPr>
                <w:rStyle w:val="3Car"/>
                <w:rFonts w:ascii="Al-Jazeera-Arabic-Bold" w:hAnsi="Al-Jazeera-Arabic-Bold" w:cs="Al-Jazeera-Arabic-Bold"/>
                <w:sz w:val="24"/>
                <w:szCs w:val="24"/>
                <w:u w:val="none"/>
                <w:rtl/>
              </w:rPr>
              <w:t>بطاقة الذاكرة</w:t>
            </w:r>
            <w:r w:rsidR="00864A87" w:rsidRPr="00087377"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864A87" w:rsidRPr="00087377">
              <w:rPr>
                <w:rFonts w:ascii="Al-Jazeera-Arabic-Bold" w:hAnsi="Al-Jazeera-Arabic-Bold" w:cs="Al-Jazeera-Arabic-Bold"/>
                <w:sz w:val="20"/>
                <w:szCs w:val="20"/>
              </w:rPr>
              <w:t xml:space="preserve"> </w:t>
            </w:r>
            <w:r w:rsidR="00864A87" w:rsidRPr="00087377">
              <w:rPr>
                <w:rStyle w:val="3Car"/>
                <w:rFonts w:asciiTheme="minorBidi" w:hAnsiTheme="minorBidi" w:cstheme="minorBidi"/>
                <w:sz w:val="24"/>
                <w:szCs w:val="24"/>
                <w:u w:val="none"/>
              </w:rPr>
              <w:t>Carte Mémoire</w:t>
            </w:r>
            <w:r w:rsidR="00864A87" w:rsidRPr="00087377">
              <w:rPr>
                <w:rStyle w:val="3Car"/>
                <w:rFonts w:asciiTheme="minorBidi" w:hAnsiTheme="minorBidi" w:cstheme="minorBidi" w:hint="cs"/>
                <w:sz w:val="24"/>
                <w:szCs w:val="24"/>
                <w:u w:val="none"/>
                <w:rtl/>
              </w:rPr>
              <w:t xml:space="preserve"> .</w:t>
            </w:r>
          </w:p>
          <w:p w:rsidR="00757D61" w:rsidRPr="00087377" w:rsidRDefault="00864A87" w:rsidP="00864A87">
            <w:pPr>
              <w:pStyle w:val="Paragraphedeliste"/>
              <w:bidi/>
              <w:ind w:left="360"/>
              <w:rPr>
                <w:rFonts w:ascii="Al-Jazeera-Arabic-Bold" w:eastAsia="Arial Unicode MS" w:hAnsi="Al-Jazeera-Arabic-Bold" w:cs="Al-Jazeera-Arabic-Bold"/>
                <w:b/>
                <w:bCs/>
                <w:color w:val="000000"/>
              </w:rPr>
            </w:pPr>
            <w:r w:rsidRPr="00087377">
              <w:rPr>
                <w:rStyle w:val="3Car"/>
                <w:rFonts w:ascii="Al-Jazeera-Arabic-Bold" w:hAnsi="Al-Jazeera-Arabic-Bold" w:cs="Al-Jazeera-Arabic-Bold" w:hint="cs"/>
                <w:b w:val="0"/>
                <w:bCs w:val="0"/>
                <w:color w:val="auto"/>
                <w:sz w:val="24"/>
                <w:szCs w:val="24"/>
                <w:u w:val="none"/>
                <w:rtl/>
              </w:rPr>
              <w:t>يتميز كل مكون بسعة تخزينه.</w:t>
            </w:r>
          </w:p>
        </w:tc>
        <w:tc>
          <w:tcPr>
            <w:tcW w:w="1679" w:type="dxa"/>
            <w:shd w:val="clear" w:color="auto" w:fill="EAF1DD" w:themeFill="accent3" w:themeFillTint="33"/>
          </w:tcPr>
          <w:p w:rsidR="00757D61" w:rsidRPr="00087377" w:rsidRDefault="00757D61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lastRenderedPageBreak/>
              <w:t>45د</w:t>
            </w: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7D00EC" w:rsidP="000760C6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</w:p>
          <w:p w:rsidR="007D00EC" w:rsidRPr="00087377" w:rsidRDefault="00814F8D" w:rsidP="00814F8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15</w:t>
            </w:r>
            <w:r w:rsidR="007D00EC" w:rsidRPr="00087377">
              <w:rPr>
                <w:rFonts w:ascii="Al-Jazeera-Arabic-Bold" w:hAnsi="Al-Jazeera-Arabic-Bold" w:cs="Al-Jazeera-Arabic-Bold"/>
                <w:rtl/>
                <w:lang w:bidi="ar-DZ"/>
              </w:rPr>
              <w:t>د</w:t>
            </w:r>
          </w:p>
        </w:tc>
      </w:tr>
      <w:tr w:rsidR="00757D61" w:rsidRPr="00087377" w:rsidTr="00563375">
        <w:trPr>
          <w:trHeight w:val="8183"/>
        </w:trPr>
        <w:tc>
          <w:tcPr>
            <w:tcW w:w="1256" w:type="dxa"/>
            <w:vMerge/>
          </w:tcPr>
          <w:p w:rsidR="00757D61" w:rsidRPr="00087377" w:rsidRDefault="00757D61" w:rsidP="009314FE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AF1DD" w:themeFill="accent3" w:themeFillTint="33"/>
            <w:vAlign w:val="center"/>
          </w:tcPr>
          <w:p w:rsidR="00757D61" w:rsidRPr="00087377" w:rsidRDefault="00757D61" w:rsidP="009314F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130" w:type="dxa"/>
          </w:tcPr>
          <w:p w:rsidR="00757D61" w:rsidRPr="00087377" w:rsidRDefault="00757D61" w:rsidP="00864A87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س</w:t>
            </w:r>
            <w:r w:rsidR="00864A87" w:rsidRPr="00087377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4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: </w:t>
            </w:r>
            <w:r w:rsidR="00864A87" w:rsidRPr="00087377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كيف تمثل المعلومات في الحاسوب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757D61" w:rsidRPr="00087377" w:rsidRDefault="00757D61" w:rsidP="00864A87">
            <w:pPr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</w:t>
            </w:r>
            <w:r w:rsidR="00864A87" w:rsidRPr="00087377">
              <w:rPr>
                <w:rFonts w:ascii="Al-Jazeera-Arabic-Bold" w:hAnsi="Al-Jazeera-Arabic-Bold" w:cs="Al-Jazeera-Arabic-Bold" w:hint="cs"/>
                <w:b/>
                <w:bCs/>
                <w:color w:val="00B050"/>
                <w:rtl/>
                <w:lang w:bidi="ar-DZ"/>
              </w:rPr>
              <w:t>4</w:t>
            </w: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:</w:t>
            </w:r>
          </w:p>
          <w:p w:rsidR="00757D61" w:rsidRPr="00087377" w:rsidRDefault="00814F8D" w:rsidP="00864A87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B00606" wp14:editId="0EE3D8F8">
                      <wp:simplePos x="0" y="0"/>
                      <wp:positionH relativeFrom="column">
                        <wp:posOffset>3910964</wp:posOffset>
                      </wp:positionH>
                      <wp:positionV relativeFrom="paragraph">
                        <wp:posOffset>1348836</wp:posOffset>
                      </wp:positionV>
                      <wp:extent cx="3857584" cy="622404"/>
                      <wp:effectExtent l="0" t="0" r="0" b="0"/>
                      <wp:wrapNone/>
                      <wp:docPr id="71" name="Zone de text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857584" cy="622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F8D" w:rsidRPr="00814F8D" w:rsidRDefault="00814F8D" w:rsidP="00814F8D">
                                  <w:pPr>
                                    <w:rPr>
                                      <w:rFonts w:ascii="Al-Jazeera-Arabic-Bold" w:hAnsi="Al-Jazeera-Arabic-Bold" w:cs="Al-Jazeera-Arabic-Bold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4F8D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وضعيــــــة البـــــنــــــــــــاء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00606" id="Zone de texte 71" o:spid="_x0000_s1046" type="#_x0000_t202" style="position:absolute;left:0;text-align:left;margin-left:307.95pt;margin-top:106.2pt;width:303.75pt;height:49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" filled="f" stroked="f" strokeweight=".5pt">
                      <v:textbox>
                        <w:txbxContent>
                          <w:p w:rsidR="00814F8D" w:rsidRPr="00814F8D" w:rsidRDefault="00814F8D" w:rsidP="00814F8D">
                            <w:pPr>
                              <w:rPr>
                                <w:rFonts w:ascii="Al-Jazeera-Arabic-Bold" w:hAnsi="Al-Jazeera-Arabic-Bold" w:cs="Al-Jazeera-Arabic-Bold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F8D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وضعيــــــة البـــــنــــــــــــاء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A87" w:rsidRPr="00087377">
              <w:rPr>
                <w:noProof/>
                <w:sz w:val="20"/>
                <w:szCs w:val="20"/>
              </w:rPr>
              <w:drawing>
                <wp:inline distT="0" distB="0" distL="0" distR="0" wp14:anchorId="75A57D66" wp14:editId="68C8B5DA">
                  <wp:extent cx="4390390" cy="2020498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065" cy="202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D61" w:rsidRPr="00087377" w:rsidRDefault="00757D61" w:rsidP="000760C6">
            <w:pPr>
              <w:rPr>
                <w:rFonts w:ascii="Al-Jazeera-Arabic-Bold" w:eastAsia="Arial Unicode MS" w:hAnsi="Al-Jazeera-Arabic-Bold" w:cs="Al-Jazeera-Arabic-Bold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bidi="ar-DZ"/>
              </w:rPr>
              <w:t xml:space="preserve">مضاعفات </w:t>
            </w:r>
            <w:proofErr w:type="spellStart"/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bidi="ar-DZ"/>
              </w:rPr>
              <w:t>الأوكتي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548DD4" w:themeColor="text2" w:themeTint="99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</w:p>
          <w:p w:rsidR="00757D61" w:rsidRPr="00087377" w:rsidRDefault="00814F8D" w:rsidP="007D00EC">
            <w:pPr>
              <w:rPr>
                <w:rFonts w:ascii="Al-Jazeera-Arabic-Bold" w:eastAsia="Arial Unicode MS" w:hAnsi="Al-Jazeera-Arabic-Bold" w:cs="Al-Jazeera-Arabic-Bold"/>
                <w:sz w:val="24"/>
                <w:szCs w:val="24"/>
                <w:rtl/>
                <w:lang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3D79AE" wp14:editId="6E71D828">
                      <wp:simplePos x="0" y="0"/>
                      <wp:positionH relativeFrom="column">
                        <wp:posOffset>3336195</wp:posOffset>
                      </wp:positionH>
                      <wp:positionV relativeFrom="paragraph">
                        <wp:posOffset>961258</wp:posOffset>
                      </wp:positionV>
                      <wp:extent cx="3284855" cy="390525"/>
                      <wp:effectExtent l="0" t="0" r="0" b="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28485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D61" w:rsidRPr="00814F8D" w:rsidRDefault="00814F8D" w:rsidP="001E32B4">
                                  <w:pPr>
                                    <w:rPr>
                                      <w:rFonts w:ascii="Al-Jazeera-Arabic-Bold" w:hAnsi="Al-Jazeera-Arabic-Bold" w:cs="Al-Jazeera-Arabic-Bold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14F8D">
                                    <w:rPr>
                                      <w:rFonts w:ascii="Al-Jazeera-Arabic-Bold" w:eastAsiaTheme="minorHAnsi" w:hAnsi="Al-Jazeera-Arabic-Bold" w:cs="Al-Jazeera-Arabic-Bold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>تمثيل المعلومات في الحاسوب</w:t>
                                  </w:r>
                                  <w:r w:rsidR="00757D61" w:rsidRPr="00814F8D">
                                    <w:rPr>
                                      <w:rFonts w:ascii="Al-Jazeera-Arabic-Bold" w:eastAsiaTheme="minorHAnsi" w:hAnsi="Al-Jazeera-Arabic-Bold" w:cs="Al-Jazeera-Arabic-Bold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D79AE" id="Zone de texte 23" o:spid="_x0000_s1047" type="#_x0000_t202" style="position:absolute;left:0;text-align:left;margin-left:262.7pt;margin-top:75.7pt;width:258.65pt;height:30.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" filled="f" stroked="f" strokeweight=".5pt">
                      <v:textbox>
                        <w:txbxContent>
                          <w:p w:rsidR="00757D61" w:rsidRPr="00814F8D" w:rsidRDefault="00814F8D" w:rsidP="001E32B4">
                            <w:pPr>
                              <w:rPr>
                                <w:rFonts w:ascii="Al-Jazeera-Arabic-Bold" w:hAnsi="Al-Jazeera-Arabic-Bold" w:cs="Al-Jazeera-Arabic-Bold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F8D">
                              <w:rPr>
                                <w:rFonts w:ascii="Al-Jazeera-Arabic-Bold" w:eastAsiaTheme="minorHAnsi" w:hAnsi="Al-Jazeera-Arabic-Bold" w:cs="Al-Jazeera-Arabic-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تمثيل المعلومات في الحاسوب</w:t>
                            </w:r>
                            <w:r w:rsidR="00757D61" w:rsidRPr="00814F8D">
                              <w:rPr>
                                <w:rFonts w:ascii="Al-Jazeera-Arabic-Bold" w:eastAsiaTheme="minorHAnsi" w:hAnsi="Al-Jazeera-Arabic-Bold" w:cs="Al-Jazeera-Arabic-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D61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548DD4" w:themeColor="text2" w:themeTint="99"/>
                <w:sz w:val="24"/>
                <w:szCs w:val="24"/>
                <w:rtl/>
                <w:lang w:bidi="ar-DZ"/>
              </w:rPr>
              <w:t xml:space="preserve"> </w:t>
            </w:r>
            <w:r w:rsidR="007D00EC" w:rsidRPr="00087377">
              <w:rPr>
                <w:noProof/>
                <w:sz w:val="20"/>
                <w:szCs w:val="20"/>
              </w:rPr>
              <w:drawing>
                <wp:inline distT="0" distB="0" distL="0" distR="0" wp14:anchorId="207E6F78" wp14:editId="2D8708AA">
                  <wp:extent cx="4390390" cy="1923691"/>
                  <wp:effectExtent l="0" t="0" r="0" b="635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837" cy="19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D61" w:rsidRPr="00087377" w:rsidRDefault="00757D61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  <w:t>تطبيق :</w:t>
            </w:r>
          </w:p>
          <w:p w:rsidR="00757D61" w:rsidRPr="00087377" w:rsidRDefault="007D00EC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AC5C08" wp14:editId="75536F27">
                      <wp:simplePos x="0" y="0"/>
                      <wp:positionH relativeFrom="column">
                        <wp:posOffset>836798</wp:posOffset>
                      </wp:positionH>
                      <wp:positionV relativeFrom="paragraph">
                        <wp:posOffset>155455</wp:posOffset>
                      </wp:positionV>
                      <wp:extent cx="2895600" cy="3169920"/>
                      <wp:effectExtent l="0" t="0" r="0" b="0"/>
                      <wp:wrapNone/>
                      <wp:docPr id="37" name="Zone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0" cy="31699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57D61" w:rsidRPr="00DE0057" w:rsidRDefault="00757D61" w:rsidP="00DE0057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ind w:left="1166" w:hanging="1166"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 w:rsidRPr="00DE0057">
                                    <w:rPr>
                                      <w:rFonts w:asciiTheme="minorHAnsi" w:hAnsi="Arial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أكمل الفرغات</w:t>
                                  </w:r>
                                  <w:r w:rsidRPr="00DE005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التالية:</w:t>
                                  </w:r>
                                </w:p>
                                <w:p w:rsidR="00757D61" w:rsidRPr="00DE0057" w:rsidRDefault="00757D61" w:rsidP="00DE005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 w:rsidRPr="00DE005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2 KO = ………...Byte</w:t>
                                  </w:r>
                                </w:p>
                                <w:p w:rsidR="00757D61" w:rsidRPr="00DE0057" w:rsidRDefault="00757D61" w:rsidP="00DE005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 w:rsidRPr="00DE005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3 MO =……….…..KO</w:t>
                                  </w:r>
                                </w:p>
                                <w:p w:rsidR="00757D61" w:rsidRPr="002E5CDF" w:rsidRDefault="00757D61" w:rsidP="00DE005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2E5CDF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4 GO =…………...MO</w:t>
                                  </w:r>
                                </w:p>
                                <w:p w:rsidR="00757D61" w:rsidRPr="002E5CDF" w:rsidRDefault="00757D61" w:rsidP="00DE005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2E5CDF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1 MO =…………..Byte</w:t>
                                  </w:r>
                                </w:p>
                                <w:p w:rsidR="00757D61" w:rsidRPr="00DE0057" w:rsidRDefault="00757D61" w:rsidP="00DE005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  <w:r w:rsidRPr="002E5CDF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2 GO =…………… </w:t>
                                  </w:r>
                                  <w:r w:rsidRPr="00DE005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KO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AC5C08" id="ZoneTexte 3" o:spid="_x0000_s1048" type="#_x0000_t202" style="position:absolute;left:0;text-align:left;margin-left:65.9pt;margin-top:12.25pt;width:228pt;height:249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" filled="f" stroked="f">
                      <v:textbox style="mso-fit-shape-to-text:t">
                        <w:txbxContent>
                          <w:p w:rsidR="00757D61" w:rsidRPr="00DE0057" w:rsidRDefault="00757D61" w:rsidP="00DE005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left="1166" w:hanging="1166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DE0057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أكمل الفرغات</w:t>
                            </w:r>
                            <w:r w:rsidRPr="00DE005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التالية:</w:t>
                            </w:r>
                          </w:p>
                          <w:p w:rsidR="00757D61" w:rsidRPr="00DE0057" w:rsidRDefault="00757D61" w:rsidP="00DE00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DE005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 KO = ………...Byte</w:t>
                            </w:r>
                          </w:p>
                          <w:p w:rsidR="00757D61" w:rsidRPr="00DE0057" w:rsidRDefault="00757D61" w:rsidP="00DE00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DE005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 MO =……….…..KO</w:t>
                            </w:r>
                          </w:p>
                          <w:p w:rsidR="00757D61" w:rsidRPr="002E5CDF" w:rsidRDefault="00757D61" w:rsidP="00DE00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E5CD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 GO =…………...MO</w:t>
                            </w:r>
                          </w:p>
                          <w:p w:rsidR="00757D61" w:rsidRPr="002E5CDF" w:rsidRDefault="00757D61" w:rsidP="00DE00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E5CD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 MO =…………..Byte</w:t>
                            </w:r>
                          </w:p>
                          <w:p w:rsidR="00757D61" w:rsidRPr="00DE0057" w:rsidRDefault="00757D61" w:rsidP="00DE00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2E5CD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2 GO =…………… </w:t>
                            </w:r>
                            <w:r w:rsidRPr="00DE005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7D61" w:rsidRPr="00087377" w:rsidRDefault="00757D61" w:rsidP="00DE0057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</w:p>
          <w:p w:rsidR="00757D61" w:rsidRPr="00087377" w:rsidRDefault="00757D61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</w:p>
          <w:p w:rsidR="00757D61" w:rsidRPr="00087377" w:rsidRDefault="00757D61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</w:p>
          <w:p w:rsidR="00757D61" w:rsidRPr="00087377" w:rsidRDefault="00757D61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</w:p>
          <w:p w:rsidR="00757D61" w:rsidRPr="00087377" w:rsidRDefault="00757D61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rtl/>
              </w:rPr>
            </w:pPr>
          </w:p>
          <w:p w:rsidR="00757D61" w:rsidRPr="00087377" w:rsidRDefault="00757D61" w:rsidP="000760C6">
            <w:pPr>
              <w:rPr>
                <w:rFonts w:ascii="Al-Jazeera-Arabic-Bold" w:hAnsi="Al-Jazeera-Arabic-Bold" w:cs="Al-Jazeera-Arabic-Bold"/>
                <w:b/>
                <w:bCs/>
                <w:color w:val="00B050"/>
                <w:lang w:bidi="ar-DZ"/>
              </w:rPr>
            </w:pPr>
          </w:p>
        </w:tc>
        <w:tc>
          <w:tcPr>
            <w:tcW w:w="1679" w:type="dxa"/>
            <w:shd w:val="clear" w:color="auto" w:fill="EAF1DD" w:themeFill="accent3" w:themeFillTint="33"/>
          </w:tcPr>
          <w:p w:rsidR="00757D61" w:rsidRPr="00087377" w:rsidRDefault="00814F8D" w:rsidP="00814F8D">
            <w:pPr>
              <w:jc w:val="center"/>
              <w:rPr>
                <w:rFonts w:ascii="Al-Jazeera-Arabic-Bold" w:hAnsi="Al-Jazeera-Arabic-Bold" w:cs="Al-Jazeera-Arabic-Bold"/>
                <w:lang w:bidi="ar-DZ"/>
              </w:rPr>
            </w:pPr>
            <w:r w:rsidRPr="00087377">
              <w:rPr>
                <w:rFonts w:ascii="Al-Jazeera-Arabic-Bold" w:hAnsi="Al-Jazeera-Arabic-Bold" w:cs="Al-Jazeera-Arabic-Bold" w:hint="cs"/>
                <w:rtl/>
                <w:lang w:bidi="ar-DZ"/>
              </w:rPr>
              <w:t>25د</w:t>
            </w:r>
          </w:p>
        </w:tc>
      </w:tr>
      <w:tr w:rsidR="00757D61" w:rsidRPr="00087377" w:rsidTr="00563375">
        <w:trPr>
          <w:trHeight w:val="2093"/>
        </w:trPr>
        <w:tc>
          <w:tcPr>
            <w:tcW w:w="1256" w:type="dxa"/>
            <w:vMerge/>
            <w:tcBorders>
              <w:bottom w:val="single" w:sz="4" w:space="0" w:color="auto"/>
            </w:tcBorders>
          </w:tcPr>
          <w:p w:rsidR="00757D61" w:rsidRPr="00087377" w:rsidRDefault="00757D61" w:rsidP="009314FE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757D61" w:rsidRPr="00087377" w:rsidRDefault="00757D61" w:rsidP="009314FE">
            <w:pPr>
              <w:jc w:val="center"/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</w:pPr>
            <w:r w:rsidRPr="00087377">
              <w:rPr>
                <w:rFonts w:ascii="Al-Jazeera-Arabic-Bold" w:eastAsiaTheme="minorHAnsi" w:hAnsi="Al-Jazeera-Arabic-Bold" w:cs="Al-Jazeera-Arabic-Bold"/>
                <w:b/>
                <w:bCs/>
                <w:color w:val="FF0000"/>
                <w:sz w:val="28"/>
                <w:szCs w:val="28"/>
                <w:rtl/>
              </w:rPr>
              <w:t>مخطط تركيب الحاسوب</w:t>
            </w:r>
          </w:p>
        </w:tc>
        <w:tc>
          <w:tcPr>
            <w:tcW w:w="7130" w:type="dxa"/>
          </w:tcPr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noProof/>
                <w:sz w:val="20"/>
                <w:szCs w:val="20"/>
              </w:rPr>
              <w:drawing>
                <wp:anchor distT="0" distB="0" distL="114300" distR="114300" simplePos="0" relativeHeight="251653120" behindDoc="0" locked="0" layoutInCell="1" allowOverlap="1" wp14:anchorId="196625DD" wp14:editId="7EC760F4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114300</wp:posOffset>
                  </wp:positionV>
                  <wp:extent cx="3619500" cy="4203700"/>
                  <wp:effectExtent l="0" t="0" r="0" b="6350"/>
                  <wp:wrapThrough wrapText="bothSides">
                    <wp:wrapPolygon edited="0">
                      <wp:start x="0" y="0"/>
                      <wp:lineTo x="0" y="21535"/>
                      <wp:lineTo x="21486" y="21535"/>
                      <wp:lineTo x="21486" y="0"/>
                      <wp:lineTo x="0" y="0"/>
                    </wp:wrapPolygon>
                  </wp:wrapThrough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20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  <w:p w:rsidR="00757D61" w:rsidRPr="00087377" w:rsidRDefault="00757D61" w:rsidP="001E32B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679" w:type="dxa"/>
            <w:shd w:val="clear" w:color="auto" w:fill="EAF1DD" w:themeFill="accent3" w:themeFillTint="33"/>
          </w:tcPr>
          <w:p w:rsidR="00757D61" w:rsidRPr="00087377" w:rsidRDefault="007D00EC" w:rsidP="009314FE">
            <w:pPr>
              <w:jc w:val="center"/>
              <w:rPr>
                <w:rFonts w:ascii="Cambria" w:hAnsi="Cambria" w:cs="Al-Jazeera-Arabic-Bold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lang w:bidi="ar-DZ"/>
              </w:rPr>
              <w:t xml:space="preserve">01 </w:t>
            </w:r>
            <w:proofErr w:type="spellStart"/>
            <w:r w:rsidRPr="00087377">
              <w:rPr>
                <w:rFonts w:ascii="Cambria" w:hAnsi="Cambria" w:cs="Al-Jazeera-Arabic-Bold" w:hint="cs"/>
                <w:rtl/>
                <w:lang w:bidi="ar-DZ"/>
              </w:rPr>
              <w:t>سا</w:t>
            </w:r>
            <w:proofErr w:type="spellEnd"/>
          </w:p>
        </w:tc>
      </w:tr>
      <w:tr w:rsidR="009314FE" w:rsidRPr="00087377" w:rsidTr="00563375">
        <w:trPr>
          <w:cantSplit/>
          <w:trHeight w:val="1134"/>
        </w:trPr>
        <w:tc>
          <w:tcPr>
            <w:tcW w:w="1256" w:type="dxa"/>
            <w:tcBorders>
              <w:top w:val="single" w:sz="4" w:space="0" w:color="auto"/>
            </w:tcBorders>
            <w:shd w:val="clear" w:color="auto" w:fill="F2DBDB" w:themeFill="accent2" w:themeFillTint="33"/>
            <w:textDirection w:val="btLr"/>
            <w:vAlign w:val="center"/>
          </w:tcPr>
          <w:p w:rsidR="009314FE" w:rsidRPr="00087377" w:rsidRDefault="009314FE" w:rsidP="009314FE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الوضعية الختامية</w:t>
            </w:r>
          </w:p>
          <w:p w:rsidR="009314FE" w:rsidRPr="00087377" w:rsidRDefault="009314FE" w:rsidP="009314FE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689" w:type="dxa"/>
            <w:gridSpan w:val="2"/>
          </w:tcPr>
          <w:p w:rsidR="009314FE" w:rsidRPr="00087377" w:rsidRDefault="009314FE" w:rsidP="009314FE">
            <w:pPr>
              <w:rPr>
                <w:rFonts w:ascii="Al-Jazeera-Arabic-Bold" w:hAnsi="Al-Jazeera-Arabic-Bold" w:cs="Al-Jazeera-Arabic-Bold"/>
                <w:sz w:val="20"/>
                <w:szCs w:val="20"/>
                <w:rtl/>
                <w:lang w:val="fr-FR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الفرق بين 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lang w:bidi="ar-DZ"/>
              </w:rPr>
              <w:t>R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lang w:val="fr-FR" w:bidi="ar-DZ"/>
              </w:rPr>
              <w:t xml:space="preserve">AM 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/>
              </w:rPr>
              <w:t xml:space="preserve"> و 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</w:rPr>
              <w:t>RO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lang w:val="fr-FR"/>
              </w:rPr>
              <w:t xml:space="preserve">M 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/>
              </w:rPr>
              <w:t xml:space="preserve"> ؟</w:t>
            </w:r>
          </w:p>
          <w:p w:rsidR="009314FE" w:rsidRPr="00087377" w:rsidRDefault="009314FE" w:rsidP="000057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>تمرين 02 ص 40 ؟</w:t>
            </w:r>
            <w:r w:rsidR="0000572E"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 xml:space="preserve">     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>تمرين 04 نقطة 02 ص 40 ؟</w:t>
            </w:r>
          </w:p>
          <w:p w:rsidR="0000572E" w:rsidRPr="00087377" w:rsidRDefault="0000572E" w:rsidP="000057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>أذكر أوجه التشابه بين جهاز الحاسوب، الجهاز اللوحي و الهاتف الذكي ؟</w:t>
            </w:r>
          </w:p>
          <w:p w:rsidR="0000572E" w:rsidRPr="00087377" w:rsidRDefault="0000572E" w:rsidP="000057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lang w:val="fr-FR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 xml:space="preserve">إضافة أي بطاقة </w:t>
            </w:r>
            <w:proofErr w:type="spellStart"/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>إمتداد</w:t>
            </w:r>
            <w:proofErr w:type="spellEnd"/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 xml:space="preserve"> / مثل : إضافة بطاقة </w:t>
            </w:r>
            <w:r w:rsidRPr="00087377">
              <w:rPr>
                <w:rFonts w:ascii="Al-Jazeera-Arabic-Bold" w:eastAsia="Arial Unicode MS" w:hAnsi="Al-Jazeera-Arabic-Bold" w:cs="Al-Jazeera-Arabic-Bold"/>
                <w:color w:val="000000" w:themeColor="text1"/>
                <w:lang w:val="fr-FR" w:bidi="ar-DZ"/>
              </w:rPr>
              <w:t>RAM</w:t>
            </w:r>
          </w:p>
        </w:tc>
        <w:tc>
          <w:tcPr>
            <w:tcW w:w="1679" w:type="dxa"/>
            <w:shd w:val="clear" w:color="auto" w:fill="F2DBDB" w:themeFill="accent2" w:themeFillTint="33"/>
          </w:tcPr>
          <w:p w:rsidR="009314FE" w:rsidRPr="00087377" w:rsidRDefault="009314FE" w:rsidP="009314FE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087377">
              <w:rPr>
                <w:rFonts w:ascii="Al-Jazeera-Arabic-Bold" w:hAnsi="Al-Jazeera-Arabic-Bold" w:cs="Al-Jazeera-Arabic-Bold"/>
                <w:rtl/>
                <w:lang w:bidi="ar-DZ"/>
              </w:rPr>
              <w:t>5د</w:t>
            </w:r>
          </w:p>
        </w:tc>
      </w:tr>
      <w:tr w:rsidR="009314FE" w:rsidRPr="00087377" w:rsidTr="00692CEA">
        <w:trPr>
          <w:trHeight w:val="546"/>
        </w:trPr>
        <w:tc>
          <w:tcPr>
            <w:tcW w:w="11624" w:type="dxa"/>
            <w:gridSpan w:val="4"/>
          </w:tcPr>
          <w:p w:rsidR="009314FE" w:rsidRPr="00087377" w:rsidRDefault="009314FE" w:rsidP="009314FE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8"/>
                <w:szCs w:val="28"/>
                <w:u w:val="single"/>
                <w:rtl/>
              </w:rPr>
              <w:t>ملاحظات:</w:t>
            </w:r>
          </w:p>
        </w:tc>
      </w:tr>
      <w:tr w:rsidR="009314FE" w:rsidRPr="00087377" w:rsidTr="00692CEA">
        <w:trPr>
          <w:trHeight w:val="924"/>
        </w:trPr>
        <w:tc>
          <w:tcPr>
            <w:tcW w:w="11624" w:type="dxa"/>
            <w:gridSpan w:val="4"/>
          </w:tcPr>
          <w:p w:rsidR="009314FE" w:rsidRPr="00087377" w:rsidRDefault="009314FE" w:rsidP="009314FE">
            <w:pPr>
              <w:jc w:val="center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B61508" w:rsidRPr="00087377"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......................</w:t>
            </w:r>
          </w:p>
        </w:tc>
      </w:tr>
    </w:tbl>
    <w:p w:rsidR="00087556" w:rsidRPr="00087377" w:rsidRDefault="00087556" w:rsidP="002C4E3C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sectPr w:rsidR="00087556" w:rsidRPr="00087377" w:rsidSect="002E5CDF">
      <w:headerReference w:type="default" r:id="rId15"/>
      <w:pgSz w:w="11906" w:h="16838"/>
      <w:pgMar w:top="142" w:right="284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8B" w:rsidRDefault="0045508B" w:rsidP="00CC14A4">
      <w:pPr>
        <w:spacing w:after="0" w:line="240" w:lineRule="auto"/>
      </w:pPr>
      <w:r>
        <w:separator/>
      </w:r>
    </w:p>
  </w:endnote>
  <w:endnote w:type="continuationSeparator" w:id="0">
    <w:p w:rsidR="0045508B" w:rsidRDefault="0045508B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8B" w:rsidRDefault="0045508B" w:rsidP="00CC14A4">
      <w:pPr>
        <w:spacing w:after="0" w:line="240" w:lineRule="auto"/>
      </w:pPr>
      <w:r>
        <w:separator/>
      </w:r>
    </w:p>
  </w:footnote>
  <w:footnote w:type="continuationSeparator" w:id="0">
    <w:p w:rsidR="0045508B" w:rsidRDefault="0045508B" w:rsidP="00CC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DF" w:rsidRDefault="002E5C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476C48"/>
    <w:multiLevelType w:val="hybridMultilevel"/>
    <w:tmpl w:val="B7FA5F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F53"/>
    <w:multiLevelType w:val="hybridMultilevel"/>
    <w:tmpl w:val="2CA414E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72CAA"/>
    <w:multiLevelType w:val="hybridMultilevel"/>
    <w:tmpl w:val="4A2E309E"/>
    <w:lvl w:ilvl="0" w:tplc="A6A0B17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1F526C"/>
    <w:multiLevelType w:val="hybridMultilevel"/>
    <w:tmpl w:val="7352A6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C4945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F53D75"/>
    <w:multiLevelType w:val="hybridMultilevel"/>
    <w:tmpl w:val="03682312"/>
    <w:lvl w:ilvl="0" w:tplc="040C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0E72B77"/>
    <w:multiLevelType w:val="hybridMultilevel"/>
    <w:tmpl w:val="528062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F5F96"/>
    <w:multiLevelType w:val="hybridMultilevel"/>
    <w:tmpl w:val="B0E031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-4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3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2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1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-1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-5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</w:abstractNum>
  <w:abstractNum w:abstractNumId="12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6D578B"/>
    <w:multiLevelType w:val="hybridMultilevel"/>
    <w:tmpl w:val="B176AA24"/>
    <w:lvl w:ilvl="0" w:tplc="CE6EFEA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60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7" w15:restartNumberingAfterBreak="0">
    <w:nsid w:val="38B65F13"/>
    <w:multiLevelType w:val="hybridMultilevel"/>
    <w:tmpl w:val="A4A6FF58"/>
    <w:lvl w:ilvl="0" w:tplc="6772E40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6923C" w:themeColor="accent3" w:themeShade="BF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53DA7"/>
    <w:multiLevelType w:val="hybridMultilevel"/>
    <w:tmpl w:val="5FF24A62"/>
    <w:lvl w:ilvl="0" w:tplc="C9A8DD68">
      <w:start w:val="1"/>
      <w:numFmt w:val="bullet"/>
      <w:lvlText w:val=""/>
      <w:lvlJc w:val="left"/>
      <w:pPr>
        <w:ind w:left="363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9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46B8B"/>
    <w:multiLevelType w:val="hybridMultilevel"/>
    <w:tmpl w:val="0A5810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22FDD"/>
    <w:multiLevelType w:val="hybridMultilevel"/>
    <w:tmpl w:val="3048AC96"/>
    <w:lvl w:ilvl="0" w:tplc="9266EDCA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2DB6FD8"/>
    <w:multiLevelType w:val="hybridMultilevel"/>
    <w:tmpl w:val="5694CDE8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923C" w:themeColor="accent3" w:themeShade="BF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077" w:hanging="360"/>
      </w:pPr>
      <w:rPr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F5466A"/>
    <w:multiLevelType w:val="hybridMultilevel"/>
    <w:tmpl w:val="469C1C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4511A5"/>
    <w:multiLevelType w:val="hybridMultilevel"/>
    <w:tmpl w:val="C136D42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AC60F6"/>
    <w:multiLevelType w:val="hybridMultilevel"/>
    <w:tmpl w:val="28EC4D6E"/>
    <w:lvl w:ilvl="0" w:tplc="C9A8DD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2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3230F0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36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2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18"/>
  </w:num>
  <w:num w:numId="8">
    <w:abstractNumId w:val="27"/>
  </w:num>
  <w:num w:numId="9">
    <w:abstractNumId w:val="17"/>
  </w:num>
  <w:num w:numId="10">
    <w:abstractNumId w:val="4"/>
  </w:num>
  <w:num w:numId="11">
    <w:abstractNumId w:val="16"/>
  </w:num>
  <w:num w:numId="12">
    <w:abstractNumId w:val="20"/>
  </w:num>
  <w:num w:numId="13">
    <w:abstractNumId w:val="25"/>
  </w:num>
  <w:num w:numId="14">
    <w:abstractNumId w:val="33"/>
  </w:num>
  <w:num w:numId="15">
    <w:abstractNumId w:val="29"/>
  </w:num>
  <w:num w:numId="16">
    <w:abstractNumId w:val="13"/>
  </w:num>
  <w:num w:numId="17">
    <w:abstractNumId w:val="24"/>
  </w:num>
  <w:num w:numId="18">
    <w:abstractNumId w:val="15"/>
  </w:num>
  <w:num w:numId="19">
    <w:abstractNumId w:val="36"/>
  </w:num>
  <w:num w:numId="20">
    <w:abstractNumId w:val="23"/>
  </w:num>
  <w:num w:numId="21">
    <w:abstractNumId w:val="37"/>
  </w:num>
  <w:num w:numId="22">
    <w:abstractNumId w:val="19"/>
  </w:num>
  <w:num w:numId="23">
    <w:abstractNumId w:val="0"/>
  </w:num>
  <w:num w:numId="24">
    <w:abstractNumId w:val="3"/>
  </w:num>
  <w:num w:numId="25">
    <w:abstractNumId w:val="22"/>
  </w:num>
  <w:num w:numId="26">
    <w:abstractNumId w:val="35"/>
  </w:num>
  <w:num w:numId="27">
    <w:abstractNumId w:val="30"/>
  </w:num>
  <w:num w:numId="28">
    <w:abstractNumId w:val="6"/>
  </w:num>
  <w:num w:numId="29">
    <w:abstractNumId w:val="34"/>
  </w:num>
  <w:num w:numId="30">
    <w:abstractNumId w:val="7"/>
  </w:num>
  <w:num w:numId="31">
    <w:abstractNumId w:val="2"/>
  </w:num>
  <w:num w:numId="32">
    <w:abstractNumId w:val="8"/>
  </w:num>
  <w:num w:numId="33">
    <w:abstractNumId w:val="11"/>
  </w:num>
  <w:num w:numId="34">
    <w:abstractNumId w:val="28"/>
  </w:num>
  <w:num w:numId="35">
    <w:abstractNumId w:val="14"/>
  </w:num>
  <w:num w:numId="36">
    <w:abstractNumId w:val="21"/>
  </w:num>
  <w:num w:numId="37">
    <w:abstractNumId w:val="1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E7"/>
    <w:rsid w:val="0000572E"/>
    <w:rsid w:val="000760C6"/>
    <w:rsid w:val="000807A9"/>
    <w:rsid w:val="00080E60"/>
    <w:rsid w:val="00086F2F"/>
    <w:rsid w:val="00087377"/>
    <w:rsid w:val="00087556"/>
    <w:rsid w:val="0014726D"/>
    <w:rsid w:val="00192AC0"/>
    <w:rsid w:val="001D73EB"/>
    <w:rsid w:val="001E32B4"/>
    <w:rsid w:val="001F03C5"/>
    <w:rsid w:val="00216592"/>
    <w:rsid w:val="00261F49"/>
    <w:rsid w:val="00264429"/>
    <w:rsid w:val="00264EF8"/>
    <w:rsid w:val="00283535"/>
    <w:rsid w:val="002A1781"/>
    <w:rsid w:val="002B472B"/>
    <w:rsid w:val="002B6E8E"/>
    <w:rsid w:val="002C3C39"/>
    <w:rsid w:val="002C3CEB"/>
    <w:rsid w:val="002C4E3C"/>
    <w:rsid w:val="002D5D94"/>
    <w:rsid w:val="002E5CDF"/>
    <w:rsid w:val="002F215F"/>
    <w:rsid w:val="002F49D6"/>
    <w:rsid w:val="0032760C"/>
    <w:rsid w:val="00347285"/>
    <w:rsid w:val="00363495"/>
    <w:rsid w:val="00381278"/>
    <w:rsid w:val="00397AF9"/>
    <w:rsid w:val="003A3062"/>
    <w:rsid w:val="003B46D6"/>
    <w:rsid w:val="003C6908"/>
    <w:rsid w:val="003F555B"/>
    <w:rsid w:val="003F6C82"/>
    <w:rsid w:val="00437555"/>
    <w:rsid w:val="00446380"/>
    <w:rsid w:val="0045508B"/>
    <w:rsid w:val="00510181"/>
    <w:rsid w:val="005158D6"/>
    <w:rsid w:val="00522C7F"/>
    <w:rsid w:val="00544BC5"/>
    <w:rsid w:val="00563375"/>
    <w:rsid w:val="00573286"/>
    <w:rsid w:val="005B2287"/>
    <w:rsid w:val="005D62F1"/>
    <w:rsid w:val="00614E57"/>
    <w:rsid w:val="00627805"/>
    <w:rsid w:val="00627B95"/>
    <w:rsid w:val="006617A6"/>
    <w:rsid w:val="00692CEA"/>
    <w:rsid w:val="006D2D40"/>
    <w:rsid w:val="006D6E93"/>
    <w:rsid w:val="007165C5"/>
    <w:rsid w:val="00757D61"/>
    <w:rsid w:val="007735BC"/>
    <w:rsid w:val="007A25B4"/>
    <w:rsid w:val="007C0C8F"/>
    <w:rsid w:val="007D00EC"/>
    <w:rsid w:val="007E042A"/>
    <w:rsid w:val="0081463B"/>
    <w:rsid w:val="00814F8D"/>
    <w:rsid w:val="0084014F"/>
    <w:rsid w:val="00864A87"/>
    <w:rsid w:val="008751FE"/>
    <w:rsid w:val="00881868"/>
    <w:rsid w:val="008F49F4"/>
    <w:rsid w:val="009314FE"/>
    <w:rsid w:val="0093294B"/>
    <w:rsid w:val="00951315"/>
    <w:rsid w:val="00953BF1"/>
    <w:rsid w:val="00981065"/>
    <w:rsid w:val="009A6FEA"/>
    <w:rsid w:val="009B77F6"/>
    <w:rsid w:val="009F3707"/>
    <w:rsid w:val="00A4624A"/>
    <w:rsid w:val="00A54662"/>
    <w:rsid w:val="00A752E7"/>
    <w:rsid w:val="00AA62EF"/>
    <w:rsid w:val="00AD0174"/>
    <w:rsid w:val="00AD7FA9"/>
    <w:rsid w:val="00AE39D7"/>
    <w:rsid w:val="00AF34E2"/>
    <w:rsid w:val="00B01360"/>
    <w:rsid w:val="00B61508"/>
    <w:rsid w:val="00BD512D"/>
    <w:rsid w:val="00C01571"/>
    <w:rsid w:val="00C16A5B"/>
    <w:rsid w:val="00C843FC"/>
    <w:rsid w:val="00CC14A4"/>
    <w:rsid w:val="00D03207"/>
    <w:rsid w:val="00D36CAA"/>
    <w:rsid w:val="00D52293"/>
    <w:rsid w:val="00D62CE7"/>
    <w:rsid w:val="00D97206"/>
    <w:rsid w:val="00DD39C0"/>
    <w:rsid w:val="00DE0057"/>
    <w:rsid w:val="00DE2096"/>
    <w:rsid w:val="00E047EF"/>
    <w:rsid w:val="00E137F4"/>
    <w:rsid w:val="00E36A83"/>
    <w:rsid w:val="00E54179"/>
    <w:rsid w:val="00E9011C"/>
    <w:rsid w:val="00EA347A"/>
    <w:rsid w:val="00F00F20"/>
    <w:rsid w:val="00F10DA7"/>
    <w:rsid w:val="00F500A3"/>
    <w:rsid w:val="00F72485"/>
    <w:rsid w:val="00FA5BC9"/>
    <w:rsid w:val="00FB70B7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4C8"/>
  <w15:docId w15:val="{D6B0499A-4C76-432E-B274-83C800B9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bidi/>
      <w:spacing w:line="360" w:lineRule="auto"/>
      <w:ind w:left="0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paragraph" w:styleId="NormalWeb">
    <w:name w:val="Normal (Web)"/>
    <w:basedOn w:val="Normal"/>
    <w:uiPriority w:val="99"/>
    <w:semiHidden/>
    <w:unhideWhenUsed/>
    <w:rsid w:val="00DE0057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6;&#1605;&#1608;&#1584;&#1580;%20&#1605;&#1584;&#1603;&#1585;&#1577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نموذج مذكرة </Template>
  <TotalTime>0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22</cp:revision>
  <cp:lastPrinted>2020-12-19T07:24:00Z</cp:lastPrinted>
  <dcterms:created xsi:type="dcterms:W3CDTF">2018-09-15T17:19:00Z</dcterms:created>
  <dcterms:modified xsi:type="dcterms:W3CDTF">2024-10-01T18:41:00Z</dcterms:modified>
</cp:coreProperties>
</file>