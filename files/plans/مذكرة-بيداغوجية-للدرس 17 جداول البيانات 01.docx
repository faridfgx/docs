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327558" w:rsidRDefault="00E8078D" w:rsidP="004A2A4A">
      <w:pPr>
        <w:rPr>
          <w:rFonts w:ascii="Al-Jazeera-Arabic-Bold" w:eastAsia="Arial Unicode MS" w:hAnsi="Al-Jazeera-Arabic-Bold" w:cs="Al-Jazeera-Arabic-Bold"/>
          <w:rtl/>
        </w:rPr>
      </w:pPr>
      <w:r>
        <w:rPr>
          <w:rFonts w:ascii="Arial Unicode MS" w:eastAsia="Arial Unicode MS" w:hAnsi="Arial Unicode MS" w:cs="Arial Unicode MS" w:hint="cs"/>
          <w:color w:val="943634" w:themeColor="accent2" w:themeShade="BF"/>
          <w:sz w:val="24"/>
          <w:szCs w:val="24"/>
          <w:rtl/>
        </w:rPr>
        <w:t xml:space="preserve">   </w:t>
      </w:r>
      <w:r w:rsidR="00087556" w:rsidRPr="005A7F68">
        <w:rPr>
          <w:rFonts w:ascii="Arial Unicode MS" w:eastAsia="Arial Unicode MS" w:hAnsi="Arial Unicode MS" w:cs="Arial Unicode MS" w:hint="cs"/>
          <w:sz w:val="24"/>
          <w:szCs w:val="24"/>
          <w:rtl/>
        </w:rPr>
        <w:tab/>
      </w:r>
      <w:r w:rsidR="004A2A4A" w:rsidRPr="004A2A4A">
        <w:rPr>
          <w:rFonts w:ascii="Al-Jazeera-Arabic-Bold" w:eastAsia="Arial Unicode MS" w:hAnsi="Al-Jazeera-Arabic-Bold" w:cs="Al-Jazeera-Arabic-Bold" w:hint="cs"/>
          <w:color w:val="FF0000"/>
          <w:rtl/>
        </w:rPr>
        <w:t>الثانوية :</w:t>
      </w:r>
      <w:r w:rsidR="004A2A4A">
        <w:rPr>
          <w:rFonts w:ascii="Arial Unicode MS" w:eastAsia="Arial Unicode MS" w:hAnsi="Arial Unicode MS" w:cs="Arial Unicode MS" w:hint="cs"/>
          <w:sz w:val="24"/>
          <w:szCs w:val="24"/>
          <w:rtl/>
        </w:rPr>
        <w:t xml:space="preserve">                                             </w:t>
      </w:r>
      <w:r w:rsidR="00087556" w:rsidRPr="00327558">
        <w:rPr>
          <w:rFonts w:ascii="Al-Jazeera-Arabic-Bold" w:eastAsia="Arial Unicode MS" w:hAnsi="Al-Jazeera-Arabic-Bold" w:cs="Al-Jazeera-Arabic-Bold"/>
          <w:color w:val="00B050"/>
          <w:rtl/>
        </w:rPr>
        <w:t xml:space="preserve">  المادة 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المعلوماتية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Pr="00327558">
        <w:rPr>
          <w:rFonts w:ascii="Al-Jazeera-Arabic-Bold" w:eastAsia="Arial Unicode MS" w:hAnsi="Al-Jazeera-Arabic-Bold" w:cs="Al-Jazeera-Arabic-Bold"/>
          <w:rtl/>
        </w:rPr>
        <w:t xml:space="preserve">                      </w:t>
      </w:r>
      <w:r w:rsidR="004A2A4A">
        <w:rPr>
          <w:rFonts w:ascii="Al-Jazeera-Arabic-Bold" w:eastAsia="Arial Unicode MS" w:hAnsi="Al-Jazeera-Arabic-Bold" w:cs="Al-Jazeera-Arabic-Bold" w:hint="cs"/>
          <w:rtl/>
        </w:rPr>
        <w:t xml:space="preserve">  </w:t>
      </w:r>
      <w:r w:rsidR="00CC14A4" w:rsidRPr="00327558">
        <w:rPr>
          <w:rFonts w:ascii="Al-Jazeera-Arabic-Bold" w:eastAsia="Arial Unicode MS" w:hAnsi="Al-Jazeera-Arabic-Bold" w:cs="Al-Jazeera-Arabic-Bold"/>
          <w:rtl/>
        </w:rPr>
        <w:t xml:space="preserve"> 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="00087556" w:rsidRPr="00327558">
        <w:rPr>
          <w:rFonts w:ascii="Al-Jazeera-Arabic-Bold" w:eastAsia="Arial Unicode MS" w:hAnsi="Al-Jazeera-Arabic-Bold" w:cs="Al-Jazeera-Arabic-Bold"/>
          <w:color w:val="FF0000"/>
          <w:rtl/>
        </w:rPr>
        <w:t>الأستاذة: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</w:t>
      </w:r>
      <w:r w:rsidR="004A2A4A">
        <w:rPr>
          <w:rFonts w:ascii="Al-Jazeera-Arabic-Bold" w:eastAsia="Arial Unicode MS" w:hAnsi="Al-Jazeera-Arabic-Bold" w:cs="Al-Jazeera-Arabic-Bold" w:hint="cs"/>
          <w:rtl/>
        </w:rPr>
        <w:t xml:space="preserve"> </w:t>
      </w:r>
    </w:p>
    <w:tbl>
      <w:tblPr>
        <w:tblStyle w:val="Trameclaire-Accent2"/>
        <w:bidiVisual/>
        <w:tblW w:w="10707" w:type="dxa"/>
        <w:tblInd w:w="455" w:type="dxa"/>
        <w:tblLook w:val="04A0" w:firstRow="1" w:lastRow="0" w:firstColumn="1" w:lastColumn="0" w:noHBand="0" w:noVBand="1"/>
      </w:tblPr>
      <w:tblGrid>
        <w:gridCol w:w="5746"/>
        <w:gridCol w:w="4961"/>
      </w:tblGrid>
      <w:tr w:rsidR="00087556" w:rsidRPr="00327558" w:rsidTr="00260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9C6204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المفاهيمي </w:t>
            </w:r>
            <w:r w:rsidR="009C6204">
              <w:rPr>
                <w:rFonts w:ascii="Al-Jazeera-Arabic-Bold" w:eastAsia="Arial Unicode MS" w:hAnsi="Al-Jazeera-Arabic-Bold" w:cs="Al-Jazeera-Arabic-Bold"/>
                <w:sz w:val="20"/>
                <w:szCs w:val="20"/>
              </w:rPr>
              <w:t>04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: </w:t>
            </w:r>
            <w:r w:rsidR="009C6204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</w:rPr>
              <w:t xml:space="preserve"> </w:t>
            </w:r>
            <w:r w:rsidR="009C620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المكتبية</w:t>
            </w:r>
          </w:p>
        </w:tc>
        <w:tc>
          <w:tcPr>
            <w:tcW w:w="4961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327558" w:rsidRDefault="00087556" w:rsidP="00AC2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</w:t>
            </w:r>
            <w:r w:rsidR="00327558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/ آداب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)</w:t>
            </w:r>
          </w:p>
        </w:tc>
      </w:tr>
      <w:tr w:rsidR="0008755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EC0BFA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الوحدة المفاهيمية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EC0BFA">
              <w:rPr>
                <w:rFonts w:ascii="Al-Jazeera-Arabic-Bold" w:eastAsia="Arial Unicode MS" w:hAnsi="Al-Jazeera-Arabic-Bold" w:cs="Al-Jazeera-Arabic-Bold" w:hint="cs"/>
                <w:sz w:val="20"/>
                <w:szCs w:val="20"/>
                <w:rtl/>
              </w:rPr>
              <w:t>03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573286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="00EC0BFA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>جداول البيانات</w:t>
            </w:r>
            <w:r w:rsidR="009C620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 xml:space="preserve"> 01</w:t>
            </w:r>
            <w:r w:rsidR="00651FE7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327558" w:rsidRDefault="005158D6" w:rsidP="00E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 xml:space="preserve">مذكرة رقم 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FF0000"/>
                <w:rtl/>
              </w:rPr>
              <w:t xml:space="preserve">  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:</w:t>
            </w:r>
            <w:r w:rsidR="00651FE7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  1</w:t>
            </w:r>
            <w:r w:rsidR="00EC0BFA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>7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 </w:t>
            </w:r>
            <w:r w:rsidR="00916B42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6A382E" w:rsidRPr="00327558">
              <w:rPr>
                <w:rFonts w:ascii="Al-Jazeera-Arabic-Bold" w:eastAsia="Arial Unicode MS" w:hAnsi="Al-Jazeera-Arabic-Bold" w:cs="Al-Jazeera-Arabic-Bold"/>
                <w:color w:val="auto"/>
              </w:rPr>
              <w:t xml:space="preserve"> </w:t>
            </w:r>
          </w:p>
        </w:tc>
      </w:tr>
      <w:tr w:rsidR="005158D6" w:rsidRPr="00327558" w:rsidTr="009C6204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327558" w:rsidRDefault="005158D6" w:rsidP="00EC0BFA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الكفاءة القاعدية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</w:t>
            </w:r>
            <w:r w:rsidR="003E5B4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أن </w:t>
            </w:r>
            <w:r w:rsidR="009C6204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 xml:space="preserve">يسترجع المعارف التي درست في </w:t>
            </w:r>
            <w:r w:rsidR="00EC0BFA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>المجدول و يتحكم في إنجاز مصنف</w:t>
            </w:r>
          </w:p>
        </w:tc>
        <w:tc>
          <w:tcPr>
            <w:tcW w:w="4961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327558" w:rsidRDefault="005158D6" w:rsidP="009C62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 xml:space="preserve">04 </w:t>
            </w:r>
            <w:r w:rsidR="00FD07FF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</w:rPr>
              <w:t>ساعة</w:t>
            </w:r>
          </w:p>
        </w:tc>
      </w:tr>
      <w:tr w:rsidR="005158D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327558" w:rsidRDefault="00C130B8" w:rsidP="00EC0BFA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مذكرة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بيداغوجية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النظرية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 </w:t>
            </w:r>
            <w:r w:rsidR="00EC0BFA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00B050"/>
                <w:sz w:val="36"/>
                <w:szCs w:val="36"/>
                <w:rtl/>
              </w:rPr>
              <w:t>17</w:t>
            </w:r>
          </w:p>
        </w:tc>
        <w:tc>
          <w:tcPr>
            <w:tcW w:w="4961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327558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4443"/>
        <w:gridCol w:w="6239"/>
      </w:tblGrid>
      <w:tr w:rsidR="0093294B" w:rsidRPr="00327558" w:rsidTr="00EC0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327558" w:rsidRDefault="0093294B" w:rsidP="00CC14A4">
            <w:pPr>
              <w:rPr>
                <w:rFonts w:ascii="Al-Jazeera-Arabic-Bold" w:hAnsi="Al-Jazeera-Arabic-Bold" w:cs="Al-Jazeera-Arabic-Bold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6239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327558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الكفاءات المستهدفة :</w:t>
            </w:r>
          </w:p>
        </w:tc>
      </w:tr>
      <w:tr w:rsidR="0093294B" w:rsidRPr="00327558" w:rsidTr="00E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9C6204" w:rsidRDefault="009C6204" w:rsidP="009C6204">
            <w:pPr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</w:pPr>
          </w:p>
          <w:p w:rsidR="0093294B" w:rsidRDefault="00322B11" w:rsidP="009C6204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س1: 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ماهي 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أهم البرامج و المستعملة بكثرة من طرف مستخدمي الحاسوب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 ؟</w:t>
            </w:r>
          </w:p>
          <w:p w:rsidR="00FD07FF" w:rsidRDefault="00FD07FF" w:rsidP="00EC0BFA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س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>2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: 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 xml:space="preserve">ما معنى كلمة </w:t>
            </w:r>
            <w:r w:rsidR="00EC0BFA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مجدول</w:t>
            </w:r>
            <w:r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 xml:space="preserve"> ؟</w:t>
            </w:r>
          </w:p>
          <w:p w:rsidR="00FD07FF" w:rsidRPr="00327558" w:rsidRDefault="00FD07FF" w:rsidP="00FD07FF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</w:p>
        </w:tc>
        <w:tc>
          <w:tcPr>
            <w:tcW w:w="6239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9C6204" w:rsidRDefault="00681249" w:rsidP="00E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9C6204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</w:t>
            </w:r>
            <w:r w:rsidR="00EC0BFA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أن يتمكن من انجاز مصنف يحوي على جدول منسق</w:t>
            </w:r>
          </w:p>
          <w:p w:rsidR="009C6204" w:rsidRPr="00327558" w:rsidRDefault="009C6204" w:rsidP="00E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2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</w:t>
            </w:r>
            <w:r w:rsidR="00EC0BFA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يتعرف على بعض الصيغ و الدوال البسيطة</w:t>
            </w:r>
          </w:p>
          <w:p w:rsidR="003E5B4D" w:rsidRPr="00EC0BFA" w:rsidRDefault="009C6204" w:rsidP="00EC0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Arial Unicode MS" w:hAnsi="Cambria" w:cs="Al-Jazeera-Arabic-Bold"/>
                <w:color w:val="000000" w:themeColor="text1"/>
                <w:rtl/>
                <w:lang w:val="fr-FR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3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</w:t>
            </w:r>
            <w:r w:rsidR="00EC0BFA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يدرس الدالة الشرطية </w:t>
            </w:r>
            <w:r w:rsidR="00EC0BFA">
              <w:rPr>
                <w:rFonts w:ascii="Cambria" w:eastAsia="Arial Unicode MS" w:hAnsi="Cambria" w:cs="Al-Jazeera-Arabic-Bold"/>
                <w:color w:val="000000" w:themeColor="text1"/>
                <w:lang w:val="fr-FR" w:bidi="ar-DZ"/>
              </w:rPr>
              <w:t>Si</w:t>
            </w:r>
          </w:p>
        </w:tc>
      </w:tr>
      <w:tr w:rsidR="00E54179" w:rsidRPr="00327558" w:rsidTr="00EC0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327558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الوسائل المستعملة :</w:t>
            </w:r>
          </w:p>
        </w:tc>
      </w:tr>
      <w:tr w:rsidR="00E54179" w:rsidRPr="00327558" w:rsidTr="00EC0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nil"/>
            </w:tcBorders>
            <w:vAlign w:val="center"/>
          </w:tcPr>
          <w:p w:rsidR="00E54179" w:rsidRPr="00327558" w:rsidRDefault="00681249" w:rsidP="00EC0BFA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السبورة، الأقل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ام، ملف عرض </w:t>
            </w:r>
            <w:r w:rsidR="00EC0BFA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17</w:t>
            </w:r>
            <w:r w:rsidR="00EC0BFA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،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الكتاب المدرسي</w:t>
            </w:r>
          </w:p>
        </w:tc>
      </w:tr>
    </w:tbl>
    <w:tbl>
      <w:tblPr>
        <w:tblStyle w:val="Grilledutableau"/>
        <w:bidiVisual/>
        <w:tblW w:w="11304" w:type="dxa"/>
        <w:tblInd w:w="160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580"/>
        <w:gridCol w:w="567"/>
        <w:gridCol w:w="8066"/>
        <w:gridCol w:w="851"/>
      </w:tblGrid>
      <w:tr w:rsidR="00614E57" w:rsidRPr="00327558" w:rsidTr="00DB15E5">
        <w:trPr>
          <w:trHeight w:val="309"/>
        </w:trPr>
        <w:tc>
          <w:tcPr>
            <w:tcW w:w="1240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6"/>
                <w:szCs w:val="6"/>
                <w:rtl/>
                <w:lang w:bidi="ar-DZ"/>
              </w:rPr>
            </w:pPr>
          </w:p>
        </w:tc>
        <w:tc>
          <w:tcPr>
            <w:tcW w:w="8066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CC14A4" w:rsidRPr="00327558" w:rsidTr="00DB15E5">
        <w:trPr>
          <w:trHeight w:val="439"/>
        </w:trPr>
        <w:tc>
          <w:tcPr>
            <w:tcW w:w="1240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147" w:type="dxa"/>
            <w:gridSpan w:val="2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4A2A4A">
              <w:rPr>
                <w:rFonts w:ascii="Al-Jazeera-Arabic-Bold" w:hAnsi="Al-Jazeera-Arabic-Bold" w:cs="Al-Jazeera-Arabic-Bold"/>
                <w:b/>
                <w:bCs/>
                <w:sz w:val="18"/>
                <w:szCs w:val="18"/>
                <w:rtl/>
                <w:lang w:bidi="ar-DZ"/>
              </w:rPr>
              <w:t>الكفاءة المستهدفة</w:t>
            </w:r>
          </w:p>
        </w:tc>
        <w:tc>
          <w:tcPr>
            <w:tcW w:w="8066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85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</w:tr>
      <w:tr w:rsidR="00CC14A4" w:rsidRPr="00327558" w:rsidTr="00DB15E5">
        <w:trPr>
          <w:trHeight w:val="1167"/>
        </w:trPr>
        <w:tc>
          <w:tcPr>
            <w:tcW w:w="1240" w:type="dxa"/>
            <w:shd w:val="clear" w:color="auto" w:fill="C6D9F1" w:themeFill="text2" w:themeFillTint="33"/>
          </w:tcPr>
          <w:p w:rsidR="00381278" w:rsidRPr="00327558" w:rsidRDefault="00381278" w:rsidP="00327558">
            <w:pPr>
              <w:shd w:val="clear" w:color="auto" w:fill="C6D9F1" w:themeFill="text2" w:themeFillTint="33"/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shd w:val="clear" w:color="auto" w:fill="C6D9F1" w:themeFill="text2" w:themeFillTint="33"/>
                <w:rtl/>
                <w:lang w:bidi="ar-DZ"/>
              </w:rPr>
              <w:t>مرحلة</w:t>
            </w: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 xml:space="preserve"> التحضير</w:t>
            </w:r>
          </w:p>
        </w:tc>
        <w:tc>
          <w:tcPr>
            <w:tcW w:w="1147" w:type="dxa"/>
            <w:gridSpan w:val="2"/>
          </w:tcPr>
          <w:p w:rsidR="00381278" w:rsidRPr="00327558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066" w:type="dxa"/>
          </w:tcPr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تنظيف السبورة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(حتى ولو لا تستعمل)</w:t>
            </w:r>
          </w:p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كتابة عنوان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المادة </w:t>
            </w:r>
            <w:r w:rsidR="00202101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–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المجال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–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الوحدة)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1278" w:rsidRPr="00327558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rtl/>
                <w:lang w:bidi="ar-DZ"/>
              </w:rPr>
              <w:t>3د</w:t>
            </w:r>
          </w:p>
        </w:tc>
      </w:tr>
      <w:tr w:rsidR="00CC14A4" w:rsidTr="00DB15E5">
        <w:trPr>
          <w:trHeight w:val="2152"/>
        </w:trPr>
        <w:tc>
          <w:tcPr>
            <w:tcW w:w="1240" w:type="dxa"/>
            <w:shd w:val="clear" w:color="auto" w:fill="F2DBDB" w:themeFill="accent2" w:themeFillTint="33"/>
            <w:vAlign w:val="center"/>
          </w:tcPr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وضعية الإنطلاق</w:t>
            </w:r>
          </w:p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147" w:type="dxa"/>
            <w:gridSpan w:val="2"/>
            <w:vAlign w:val="center"/>
          </w:tcPr>
          <w:p w:rsidR="00381278" w:rsidRPr="00614E57" w:rsidRDefault="00381278" w:rsidP="00614E57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المقدمة</w:t>
            </w:r>
          </w:p>
        </w:tc>
        <w:tc>
          <w:tcPr>
            <w:tcW w:w="8066" w:type="dxa"/>
          </w:tcPr>
          <w:p w:rsidR="00681249" w:rsidRPr="00FD07FF" w:rsidRDefault="00FD07FF" w:rsidP="00EC0BFA">
            <w:pPr>
              <w:pStyle w:val="Paragraphedeliste"/>
              <w:bidi/>
              <w:ind w:left="0"/>
              <w:jc w:val="center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0"/>
                <w:szCs w:val="20"/>
                <w:rtl/>
                <w:lang w:val="en-CA" w:bidi="ar-DZ"/>
              </w:rPr>
            </w:pPr>
            <w:r w:rsidRPr="00FD07FF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 xml:space="preserve">اردت </w:t>
            </w:r>
            <w:r w:rsidR="00EC0BFA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>ان تقوم بحساب معدلك لهذا الفصل مع العلم أن لديك جميع النقاط التي تحصلت عليها في جميع المواد و لم تشأ ان تقوم بحساب بالطريقة التقليدية لأنها متعبة و نتائجها تحتمل الخطأ، انطلاقا من مكتسباتك القبلية</w:t>
            </w:r>
          </w:p>
          <w:p w:rsidR="000B55F3" w:rsidRPr="00E8679B" w:rsidRDefault="00E8679B" w:rsidP="00EC0BFA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FF0000"/>
                <w:sz w:val="28"/>
                <w:szCs w:val="28"/>
                <w:rtl/>
                <w:lang w:val="en-CA" w:bidi="ar-DZ"/>
              </w:rPr>
              <w:t>س</w:t>
            </w:r>
            <w:r w:rsidR="005A7F68"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sz w:val="28"/>
                <w:szCs w:val="28"/>
                <w:rtl/>
                <w:lang w:val="en-CA"/>
              </w:rPr>
              <w:t xml:space="preserve">: </w:t>
            </w:r>
            <w:r w:rsidR="00E71D38"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ما</w:t>
            </w:r>
            <w:r w:rsidR="00FD07FF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هو </w:t>
            </w:r>
            <w:r w:rsidR="00EC0BFA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البرنامج الذي تعتقد أنه يساعدك في حسابه</w:t>
            </w:r>
            <w:r w:rsidR="00E71D38" w:rsidRPr="00E8679B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؟</w:t>
            </w:r>
          </w:p>
          <w:p w:rsidR="005A7F68" w:rsidRPr="00E8679B" w:rsidRDefault="005A7F68" w:rsidP="00E8679B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  <w:t>ج:</w:t>
            </w:r>
          </w:p>
          <w:p w:rsidR="00E71D38" w:rsidRPr="00E8679B" w:rsidRDefault="00527BCD" w:rsidP="00FD07FF">
            <w:pPr>
              <w:pStyle w:val="Paragraphedeliste"/>
              <w:bidi/>
              <w:ind w:left="0"/>
              <w:rPr>
                <w:rFonts w:ascii="Segoe UI" w:eastAsia="Arial Unicode MS" w:hAnsi="Segoe UI" w:cs="Segoe UI"/>
                <w:color w:val="00B050"/>
                <w:lang w:bidi="ar-DZ"/>
              </w:rPr>
            </w:pPr>
            <w:r w:rsidRPr="00527BCD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برنامج جداول البيانات </w:t>
            </w:r>
            <w:r w:rsidRPr="00527BCD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>Excel</w:t>
            </w:r>
          </w:p>
        </w:tc>
        <w:tc>
          <w:tcPr>
            <w:tcW w:w="851" w:type="dxa"/>
            <w:shd w:val="clear" w:color="auto" w:fill="F2DBDB" w:themeFill="accent2" w:themeFillTint="33"/>
          </w:tcPr>
          <w:p w:rsidR="00381278" w:rsidRPr="00EA347A" w:rsidRDefault="007D5BAA" w:rsidP="007D5BAA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10</w:t>
            </w:r>
            <w:r w:rsidR="00381278"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Tr="00DB15E5">
        <w:trPr>
          <w:trHeight w:val="1545"/>
        </w:trPr>
        <w:tc>
          <w:tcPr>
            <w:tcW w:w="1240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9B77F6" w:rsidRPr="009B77F6" w:rsidRDefault="00411838" w:rsidP="00614E57">
            <w:pPr>
              <w:ind w:left="113" w:right="113"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FE520FC" wp14:editId="342F2855">
                      <wp:simplePos x="0" y="0"/>
                      <wp:positionH relativeFrom="column">
                        <wp:posOffset>-310196</wp:posOffset>
                      </wp:positionH>
                      <wp:positionV relativeFrom="paragraph">
                        <wp:posOffset>585787</wp:posOffset>
                      </wp:positionV>
                      <wp:extent cx="1350010" cy="365125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838" w:rsidRDefault="00411838" w:rsidP="00411838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520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-24.4pt;margin-top:46.1pt;width:106.3pt;height:28.75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" filled="f" stroked="f" strokeweight=".5pt">
                      <v:textbox>
                        <w:txbxContent>
                          <w:p w:rsidR="00411838" w:rsidRDefault="00411838" w:rsidP="00411838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09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4AD2CFA" wp14:editId="12A35534">
                      <wp:simplePos x="0" y="0"/>
                      <wp:positionH relativeFrom="column">
                        <wp:posOffset>5281295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309C1" w:rsidRPr="00736E52" w:rsidRDefault="002309C1" w:rsidP="00DD282A">
                                  <w:pPr>
                                    <w:spacing w:after="0" w:line="240" w:lineRule="auto"/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DZ"/>
                                    </w:rPr>
                                  </w:pPr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D2CFA" id="Zone de texte 1" o:spid="_x0000_s1027" type="#_x0000_t202" style="position:absolute;left:0;text-align:left;margin-left:415.85pt;margin-top:0;width:2in;height:2in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" filled="f" strokeweight=".5pt">
                      <v:textbox>
                        <w:txbxContent>
                          <w:p w:rsidR="002309C1" w:rsidRPr="00736E52" w:rsidRDefault="002309C1" w:rsidP="00DD282A">
                            <w:pPr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147" w:type="dxa"/>
            <w:gridSpan w:val="2"/>
            <w:vAlign w:val="center"/>
          </w:tcPr>
          <w:p w:rsidR="00D1499E" w:rsidRPr="00D1499E" w:rsidRDefault="00D1499E" w:rsidP="00EC0BFA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lang w:val="fr-FR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تعريف </w:t>
            </w:r>
            <w:r w:rsidR="009C6204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برنامج </w:t>
            </w:r>
            <w:r w:rsidR="00EC0BFA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جداول البيانات</w:t>
            </w:r>
            <w:r w:rsidR="009C6204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</w:p>
          <w:p w:rsidR="00322B11" w:rsidRPr="00322B11" w:rsidRDefault="00322B11" w:rsidP="005905C4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</w:pPr>
          </w:p>
        </w:tc>
        <w:tc>
          <w:tcPr>
            <w:tcW w:w="8066" w:type="dxa"/>
            <w:tcBorders>
              <w:bottom w:val="single" w:sz="8" w:space="0" w:color="4F6228" w:themeColor="accent3" w:themeShade="80"/>
            </w:tcBorders>
          </w:tcPr>
          <w:p w:rsidR="009B77F6" w:rsidRPr="00FD07FF" w:rsidRDefault="009B77F6" w:rsidP="009B77F6">
            <w:pPr>
              <w:ind w:left="720"/>
              <w:rPr>
                <w:sz w:val="4"/>
                <w:szCs w:val="4"/>
                <w:rtl/>
                <w:lang w:bidi="ar-DZ"/>
              </w:rPr>
            </w:pPr>
          </w:p>
          <w:p w:rsidR="009B77F6" w:rsidRPr="00614E57" w:rsidRDefault="00E8679B" w:rsidP="00EC0BFA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</w:t>
            </w:r>
            <w:r w:rsidR="009B77F6" w:rsidRPr="009E7B6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ما </w:t>
            </w:r>
            <w:r w:rsidR="009C6204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هو </w:t>
            </w:r>
            <w:r w:rsidR="00EC0BFA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برنامج جداول البيانات</w:t>
            </w:r>
            <w:r w:rsidR="00651FE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9B77F6" w:rsidRPr="009E7B6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؟</w:t>
            </w:r>
          </w:p>
          <w:p w:rsidR="009B77F6" w:rsidRDefault="009B77F6" w:rsidP="009B77F6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ج:</w:t>
            </w:r>
          </w:p>
          <w:p w:rsidR="00BF3B69" w:rsidRPr="00BF3B69" w:rsidRDefault="00BF3B69" w:rsidP="00BF3B69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BF3B6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المجدول عبارة عن برنامج </w:t>
            </w:r>
            <w:r w:rsidRPr="00BF3B69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ي</w:t>
            </w:r>
            <w:r w:rsidRPr="00BF3B6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سمح برسم جـداول بطر</w:t>
            </w:r>
            <w:r w:rsidRPr="00BF3B69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ي</w:t>
            </w:r>
            <w:r w:rsidRPr="00BF3B6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قة سهـــــلة و سريعة. يمكن ادراج داخل هـذه الجداول صيغ ودوال مخــــتلـــفة ليقوم المجدول بإظهار نتائجـــها مباشـــرة. كمــا يقــوم المجــدول برسم مختـــلف أنــــواع التخطيط بمجـــرد إعطائه المـــعط</w:t>
            </w:r>
            <w:r w:rsidRPr="00BF3B69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ي</w:t>
            </w:r>
            <w:r w:rsidRPr="00BF3B69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ـــات اللازمـــة. </w:t>
            </w:r>
          </w:p>
          <w:p w:rsidR="00625BA7" w:rsidRPr="00BF3B69" w:rsidRDefault="00625BA7" w:rsidP="00FD07FF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786"/>
              <w:jc w:val="both"/>
              <w:rPr>
                <w:rFonts w:ascii="Cambria" w:hAnsi="Cambria" w:cs="Al-Jazeera-Arabic-Bold"/>
                <w:color w:val="000000"/>
                <w:rtl/>
                <w:lang w:val="en-US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2A1781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10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 xml:space="preserve"> د</w:t>
            </w:r>
          </w:p>
        </w:tc>
      </w:tr>
      <w:tr w:rsidR="009B77F6" w:rsidTr="00DB15E5">
        <w:trPr>
          <w:trHeight w:val="60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9B77F6" w:rsidRDefault="009B77F6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147" w:type="dxa"/>
            <w:gridSpan w:val="2"/>
            <w:vAlign w:val="center"/>
          </w:tcPr>
          <w:p w:rsidR="00322B11" w:rsidRPr="00322B11" w:rsidRDefault="00527BCD" w:rsidP="00527BCD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التذكير بواجهة البرنامج</w:t>
            </w:r>
          </w:p>
          <w:p w:rsidR="002309C1" w:rsidRPr="007E1D9F" w:rsidRDefault="002309C1" w:rsidP="00527BCD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066" w:type="dxa"/>
          </w:tcPr>
          <w:p w:rsidR="00260A1C" w:rsidRPr="00E0103F" w:rsidRDefault="00260A1C" w:rsidP="00FD07FF">
            <w:pPr>
              <w:pStyle w:val="Paragraphedeliste"/>
              <w:bidi/>
              <w:ind w:left="0"/>
              <w:jc w:val="center"/>
              <w:rPr>
                <w:rFonts w:ascii="Segoe UI" w:eastAsia="Arial Unicode MS" w:hAnsi="Segoe UI" w:cs="Segoe UI"/>
                <w:sz w:val="28"/>
                <w:szCs w:val="28"/>
                <w:rtl/>
              </w:rPr>
            </w:pPr>
          </w:p>
          <w:p w:rsidR="009B77F6" w:rsidRPr="00E0103F" w:rsidRDefault="009B77F6" w:rsidP="00527BCD">
            <w:pPr>
              <w:rPr>
                <w:rFonts w:ascii="Segoe UI" w:eastAsia="Arial Unicode MS" w:hAnsi="Segoe UI" w:cs="Segoe UI"/>
                <w:sz w:val="28"/>
                <w:szCs w:val="28"/>
                <w:rtl/>
                <w:lang w:val="fr-FR"/>
              </w:rPr>
            </w:pPr>
            <w:r w:rsidRPr="00E0103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س : </w:t>
            </w:r>
            <w:r w:rsidR="00527BCD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على ماذا تحتوي واجهة برنامج </w:t>
            </w:r>
            <w:r w:rsidR="00527BCD">
              <w:rPr>
                <w:b/>
                <w:bCs/>
                <w:color w:val="FF0000"/>
                <w:sz w:val="24"/>
                <w:szCs w:val="24"/>
                <w:lang w:val="fr-FR"/>
              </w:rPr>
              <w:t>Excel</w:t>
            </w:r>
            <w:r w:rsidRPr="00E0103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؟</w:t>
            </w:r>
          </w:p>
          <w:p w:rsidR="00E67AF1" w:rsidRDefault="009539D8" w:rsidP="003F1FBC">
            <w:pPr>
              <w:rPr>
                <w:rFonts w:ascii="Segoe UI" w:eastAsia="Arial Unicode MS" w:hAnsi="Segoe UI" w:cs="Segoe UI"/>
                <w:color w:val="00B050"/>
                <w:sz w:val="28"/>
                <w:szCs w:val="28"/>
                <w:rtl/>
                <w:lang w:val="fr-FR"/>
              </w:rPr>
            </w:pPr>
            <w:r>
              <w:rPr>
                <w:rFonts w:ascii="Segoe UI" w:eastAsia="Arial Unicode MS" w:hAnsi="Segoe UI" w:cs="Segoe UI" w:hint="cs"/>
                <w:color w:val="00B050"/>
                <w:sz w:val="28"/>
                <w:szCs w:val="28"/>
                <w:rtl/>
                <w:lang w:val="fr-FR"/>
              </w:rPr>
              <w:t>ج :</w:t>
            </w:r>
          </w:p>
          <w:p w:rsidR="00527BCD" w:rsidRDefault="00ED27CC" w:rsidP="003F1FBC">
            <w:pPr>
              <w:rPr>
                <w:rFonts w:ascii="Segoe UI" w:eastAsia="Arial Unicode MS" w:hAnsi="Segoe UI" w:cs="Segoe UI"/>
                <w:color w:val="00B050"/>
                <w:sz w:val="28"/>
                <w:szCs w:val="28"/>
                <w:rtl/>
                <w:lang w:val="fr-FR"/>
              </w:rPr>
            </w:pPr>
            <w:bookmarkStart w:id="0" w:name="_GoBack"/>
            <w:r>
              <w:rPr>
                <w:rFonts w:ascii="Al-Jazeera-Arabic-Bold" w:hAnsi="Al-Jazeera-Arabic-Bold" w:cs="Al-Jazeera-Arabic-Bold"/>
                <w:b/>
                <w:bCs/>
                <w:noProof/>
                <w:color w:val="000000"/>
                <w:sz w:val="32"/>
                <w:szCs w:val="32"/>
                <w:u w:val="single"/>
                <w:rtl/>
              </w:rPr>
              <w:lastRenderedPageBreak/>
              <w:drawing>
                <wp:anchor distT="0" distB="0" distL="114300" distR="114300" simplePos="0" relativeHeight="251772928" behindDoc="0" locked="0" layoutInCell="1" allowOverlap="1" wp14:anchorId="755CD5CA" wp14:editId="0582949B">
                  <wp:simplePos x="0" y="0"/>
                  <wp:positionH relativeFrom="margin">
                    <wp:posOffset>200660</wp:posOffset>
                  </wp:positionH>
                  <wp:positionV relativeFrom="margin">
                    <wp:posOffset>142875</wp:posOffset>
                  </wp:positionV>
                  <wp:extent cx="4676775" cy="2513965"/>
                  <wp:effectExtent l="0" t="0" r="9525" b="635"/>
                  <wp:wrapSquare wrapText="bothSides"/>
                  <wp:docPr id="267" name="Imag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23-01-24_21-22-1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51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527BCD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349C545" wp14:editId="5021BA30">
                      <wp:simplePos x="0" y="0"/>
                      <wp:positionH relativeFrom="column">
                        <wp:posOffset>5527358</wp:posOffset>
                      </wp:positionH>
                      <wp:positionV relativeFrom="paragraph">
                        <wp:posOffset>768032</wp:posOffset>
                      </wp:positionV>
                      <wp:extent cx="1350010" cy="365125"/>
                      <wp:effectExtent l="0" t="0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4E0" w:rsidRDefault="00E324E0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49C5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" o:spid="_x0000_s1028" type="#_x0000_t202" style="position:absolute;left:0;text-align:left;margin-left:435.25pt;margin-top:60.45pt;width:106.3pt;height:28.75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" filled="f" stroked="f" strokeweight=".5pt">
                      <v:textbox>
                        <w:txbxContent>
                          <w:p w:rsidR="00E324E0" w:rsidRDefault="00E324E0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A1ADA" w:rsidRPr="007D5BAA" w:rsidRDefault="004A1ADA" w:rsidP="004F517D">
            <w:pPr>
              <w:pStyle w:val="Paragraphedeliste"/>
              <w:numPr>
                <w:ilvl w:val="0"/>
                <w:numId w:val="5"/>
              </w:numPr>
              <w:bidi/>
              <w:rPr>
                <w:rFonts w:ascii="Segoe UI" w:eastAsia="Arial Unicode MS" w:hAnsi="Segoe UI" w:cs="Segoe UI"/>
                <w:sz w:val="6"/>
                <w:szCs w:val="6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6F11BD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lastRenderedPageBreak/>
              <w:t xml:space="preserve">15 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2309C1" w:rsidTr="004A2A4A">
        <w:trPr>
          <w:trHeight w:val="2390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2309C1" w:rsidRDefault="002309C1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147" w:type="dxa"/>
            <w:gridSpan w:val="2"/>
            <w:vAlign w:val="center"/>
          </w:tcPr>
          <w:p w:rsidR="00D1499E" w:rsidRPr="00D1499E" w:rsidRDefault="00527BCD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الصيغ</w:t>
            </w:r>
          </w:p>
        </w:tc>
        <w:tc>
          <w:tcPr>
            <w:tcW w:w="8066" w:type="dxa"/>
          </w:tcPr>
          <w:p w:rsidR="00AB2371" w:rsidRPr="00DB15E5" w:rsidRDefault="00527BCD" w:rsidP="00DB15E5">
            <w:pPr>
              <w:pStyle w:val="Paragraphedeliste"/>
              <w:bidi/>
              <w:ind w:left="0"/>
              <w:jc w:val="center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0"/>
                <w:szCs w:val="20"/>
                <w:rtl/>
                <w:lang w:val="en-CA" w:bidi="ar-DZ"/>
              </w:rPr>
            </w:pPr>
            <w:r w:rsidRPr="00DB15E5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 xml:space="preserve">من أكثر الأمور أهمية في </w:t>
            </w:r>
            <w:r w:rsidRPr="00DB15E5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0"/>
                <w:szCs w:val="20"/>
                <w:lang w:val="en-CA" w:bidi="ar-DZ"/>
              </w:rPr>
              <w:t xml:space="preserve">Excel </w:t>
            </w:r>
            <w:r w:rsidRPr="00DB15E5">
              <w:rPr>
                <w:rFonts w:ascii="Al-Jazeera-Arabic-Bold" w:eastAsia="Arial Unicode MS" w:hAnsi="Al-Jazeera-Arabic-Bold" w:cs="Al-Jazeera-Arabic-Bold" w:hint="cs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>هي العمليات الحسابية التي تتم إما عبر صيغ متوفرة أساسا داخل البرنامج أو خاصة يمكن إنشاؤها</w:t>
            </w:r>
          </w:p>
          <w:p w:rsidR="00D1499E" w:rsidRPr="00DB15E5" w:rsidRDefault="00DB15E5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349C545" wp14:editId="5021BA30">
                      <wp:simplePos x="0" y="0"/>
                      <wp:positionH relativeFrom="column">
                        <wp:posOffset>5501959</wp:posOffset>
                      </wp:positionH>
                      <wp:positionV relativeFrom="paragraph">
                        <wp:posOffset>371792</wp:posOffset>
                      </wp:positionV>
                      <wp:extent cx="1350010" cy="365125"/>
                      <wp:effectExtent l="0" t="0" r="0" b="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24E0" w:rsidRDefault="00E324E0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9C545" id="Zone de texte 7" o:spid="_x0000_s1029" type="#_x0000_t202" style="position:absolute;left:0;text-align:left;margin-left:433.25pt;margin-top:29.25pt;width:106.3pt;height:28.75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" filled="f" stroked="f" strokeweight=".5pt">
                      <v:textbox>
                        <w:txbxContent>
                          <w:p w:rsidR="00E324E0" w:rsidRDefault="00E324E0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339C"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br/>
            </w:r>
            <w:r w:rsidR="00D1499E" w:rsidRPr="00DB15E5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س: </w:t>
            </w:r>
            <w:r w:rsidR="00527BCD" w:rsidRPr="00DB15E5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ماهي الصيغ و كيف نستعملها</w:t>
            </w:r>
            <w:r w:rsidR="00D1499E" w:rsidRPr="00DB15E5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 xml:space="preserve"> ؟</w:t>
            </w:r>
          </w:p>
          <w:p w:rsidR="00D1499E" w:rsidRPr="00DB15E5" w:rsidRDefault="00D1499E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B050"/>
                <w:rtl/>
                <w:lang w:val="en-CA" w:bidi="ar-DZ"/>
              </w:rPr>
            </w:pPr>
            <w:r w:rsidRPr="00DB15E5">
              <w:rPr>
                <w:rFonts w:ascii="Al-Jazeera-Arabic-Bold" w:eastAsia="Arial Unicode MS" w:hAnsi="Al-Jazeera-Arabic-Bold" w:cs="Al-Jazeera-Arabic-Bold" w:hint="cs"/>
                <w:color w:val="00B050"/>
                <w:rtl/>
                <w:lang w:val="en-CA" w:bidi="ar-DZ"/>
              </w:rPr>
              <w:t>ج :</w:t>
            </w:r>
          </w:p>
          <w:p w:rsidR="009454FC" w:rsidRPr="00A602C8" w:rsidRDefault="00AB2371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الصیغة </w:t>
            </w:r>
            <w:r w:rsidRPr="00A602C8">
              <w:rPr>
                <w:rFonts w:ascii="Times New Roman" w:eastAsia="Arial Unicode MS" w:hAnsi="Times New Roman" w:cs="Times New Roman" w:hint="cs"/>
                <w:color w:val="000000" w:themeColor="text1"/>
                <w:rtl/>
                <w:lang w:val="en-CA" w:bidi="ar-DZ"/>
              </w:rPr>
              <w:t>ھ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ي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عبارة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حسابیة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أو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منطقیة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تتكون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من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أعداد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أو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مراجع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خلایا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تطبق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علی</w:t>
            </w:r>
            <w:r w:rsidRPr="00A602C8">
              <w:rPr>
                <w:rFonts w:ascii="Times New Roman" w:eastAsia="Arial Unicode MS" w:hAnsi="Times New Roman" w:cs="Times New Roman" w:hint="cs"/>
                <w:color w:val="000000" w:themeColor="text1"/>
                <w:rtl/>
                <w:lang w:val="en-CA" w:bidi="ar-DZ"/>
              </w:rPr>
              <w:t>ھ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ا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عملیات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حسابیة أو منطقية </w:t>
            </w:r>
          </w:p>
          <w:p w:rsidR="00AB2371" w:rsidRPr="00A602C8" w:rsidRDefault="00AB2371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</w:p>
          <w:p w:rsidR="00AB2371" w:rsidRPr="00A602C8" w:rsidRDefault="00AB2371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DB15E5">
              <w:rPr>
                <w:rFonts w:ascii="Al-Jazeera-Arabic-Bold" w:eastAsia="Arial Unicode MS" w:hAnsi="Al-Jazeera-Arabic-Bold" w:cs="Al-Jazeera-Arabic-Bold" w:hint="cs"/>
                <w:color w:val="8064A2" w:themeColor="accent4"/>
                <w:u w:val="single"/>
                <w:rtl/>
                <w:lang w:val="en-CA" w:bidi="ar-DZ"/>
              </w:rPr>
              <w:t>الصيغ الحسابية</w:t>
            </w:r>
            <w:r w:rsidRPr="00DB15E5">
              <w:rPr>
                <w:rFonts w:ascii="Al-Jazeera-Arabic-Bold" w:eastAsia="Arial Unicode MS" w:hAnsi="Al-Jazeera-Arabic-Bold" w:cs="Al-Jazeera-Arabic-Bold" w:hint="cs"/>
                <w:color w:val="8064A2" w:themeColor="accent4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نستعمل فيها عمليات حسابية مثل : +، - ، * (الضرب)، / (القسمة)،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>^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(القوة)</w:t>
            </w:r>
          </w:p>
          <w:p w:rsidR="00AB2371" w:rsidRPr="00A602C8" w:rsidRDefault="00AB2371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DB15E5">
              <w:rPr>
                <w:rFonts w:ascii="Al-Jazeera-Arabic-Bold" w:eastAsia="Arial Unicode MS" w:hAnsi="Al-Jazeera-Arabic-Bold" w:cs="Al-Jazeera-Arabic-Bold" w:hint="cs"/>
                <w:color w:val="8064A2" w:themeColor="accent4"/>
                <w:u w:val="single"/>
                <w:rtl/>
                <w:lang w:val="en-CA" w:bidi="ar-DZ"/>
              </w:rPr>
              <w:t>الصيغ المنطقية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نستعمل فيها عمليات منطقية مثل :</w:t>
            </w:r>
          </w:p>
          <w:p w:rsidR="00AB2371" w:rsidRPr="00A602C8" w:rsidRDefault="00AB2371" w:rsidP="004F517D">
            <w:pPr>
              <w:pStyle w:val="Paragraphedeliste"/>
              <w:numPr>
                <w:ilvl w:val="0"/>
                <w:numId w:val="6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عمليات المقارنة :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 =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، 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>!=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، =&gt;، =&lt;، &gt;،&lt; </w:t>
            </w:r>
          </w:p>
          <w:p w:rsidR="00AB2371" w:rsidRPr="00A602C8" w:rsidRDefault="00AB2371" w:rsidP="004F517D">
            <w:pPr>
              <w:pStyle w:val="Paragraphedeliste"/>
              <w:numPr>
                <w:ilvl w:val="0"/>
                <w:numId w:val="6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العمليات المنطقية : و ، أو ...</w:t>
            </w:r>
          </w:p>
          <w:p w:rsidR="00AB2371" w:rsidRPr="00A602C8" w:rsidRDefault="00AB2371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AB2371" w:rsidRPr="00A602C8" w:rsidRDefault="00AB2371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تبدأ الصيغة دائما بعلامة = ، و يعطي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>Excel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نتيجتها مباشرة بعد الإنتهاء من كتابتها و ذلك بالضغط على مفتاح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>Entr</w:t>
            </w:r>
            <w:r w:rsidRPr="00A602C8">
              <w:rPr>
                <w:rFonts w:ascii="Cambria" w:eastAsia="Arial Unicode MS" w:hAnsi="Cambria" w:cs="Cambria"/>
                <w:color w:val="000000" w:themeColor="text1"/>
                <w:lang w:val="en-CA" w:bidi="ar-DZ"/>
              </w:rPr>
              <w:t>é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>e</w:t>
            </w:r>
          </w:p>
          <w:p w:rsidR="00AB2371" w:rsidRPr="00A602C8" w:rsidRDefault="00AB2371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A602C8" w:rsidRPr="00A602C8" w:rsidRDefault="00A602C8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sz w:val="24"/>
                <w:szCs w:val="24"/>
                <w:u w:val="single"/>
                <w:rtl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/>
                <w:b/>
                <w:bCs/>
                <w:noProof/>
                <w:color w:val="00B050"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98425</wp:posOffset>
                      </wp:positionV>
                      <wp:extent cx="2038350" cy="561975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835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602C8" w:rsidRPr="00A602C8" w:rsidRDefault="00A602C8" w:rsidP="00A602C8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A602C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= 3 * 7 + 5 – 6 * 2</w:t>
                                  </w:r>
                                </w:p>
                                <w:p w:rsidR="00A602C8" w:rsidRPr="00A602C8" w:rsidRDefault="00A602C8" w:rsidP="00A602C8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 w:rsidRPr="00A602C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 xml:space="preserve">= ( 7 </w:t>
                                  </w:r>
                                  <w:r w:rsidRPr="00A602C8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&lt;</w:t>
                                  </w:r>
                                  <w:r w:rsidRPr="00A602C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 xml:space="preserve"> 8 ) et ( 8 </w:t>
                                  </w:r>
                                  <w:r w:rsidRPr="00A602C8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&gt;</w:t>
                                  </w:r>
                                  <w:r w:rsidRPr="00A602C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 xml:space="preserve"> 9 )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30" type="#_x0000_t202" style="position:absolute;left:0;text-align:left;margin-left:15.4pt;margin-top:7.75pt;width:160.5pt;height:4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" filled="f" stroked="f" strokeweight=".5pt">
                      <v:textbox>
                        <w:txbxContent>
                          <w:p w:rsidR="00A602C8" w:rsidRPr="00A602C8" w:rsidRDefault="00A602C8" w:rsidP="00A602C8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602C8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= 3 * 7 + 5 – 6 * 2</w:t>
                            </w:r>
                          </w:p>
                          <w:p w:rsidR="00A602C8" w:rsidRPr="00A602C8" w:rsidRDefault="00A602C8" w:rsidP="00A602C8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 w:rsidRPr="00A602C8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= ( 7 </w:t>
                            </w:r>
                            <w:r w:rsidRPr="00A602C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&lt;</w:t>
                            </w:r>
                            <w:r w:rsidRPr="00A602C8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 xml:space="preserve"> 8 ) et ( 8 </w:t>
                            </w:r>
                            <w:r w:rsidRPr="00A602C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&gt;</w:t>
                            </w:r>
                            <w:r w:rsidRPr="00A602C8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 xml:space="preserve"> 9 )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2C8">
              <w:rPr>
                <w:rFonts w:ascii="Al-Jazeera-Arabic-Bold" w:eastAsia="Arial Unicode MS" w:hAnsi="Al-Jazeera-Arabic-Bold" w:cs="Al-Jazeera-Arabic-Bold" w:hint="cs"/>
                <w:b/>
                <w:bCs/>
                <w:color w:val="00B050"/>
                <w:sz w:val="24"/>
                <w:szCs w:val="24"/>
                <w:u w:val="single"/>
                <w:rtl/>
                <w:lang w:val="en-CA" w:bidi="ar-DZ"/>
              </w:rPr>
              <w:t xml:space="preserve">مثال عن الصيغ المباشرة : </w:t>
            </w:r>
          </w:p>
          <w:p w:rsidR="00A602C8" w:rsidRPr="00A602C8" w:rsidRDefault="00A602C8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تمثل العبارات التالية صيغ مباشرة </w:t>
            </w:r>
          </w:p>
          <w:p w:rsidR="00A602C8" w:rsidRPr="00A602C8" w:rsidRDefault="00A602C8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لاستعمالنا الأرقام في كتابتها </w:t>
            </w:r>
          </w:p>
          <w:p w:rsidR="00A602C8" w:rsidRPr="00A602C8" w:rsidRDefault="00A602C8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A602C8" w:rsidRPr="00A602C8" w:rsidRDefault="00A602C8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u w:val="single"/>
                <w:rtl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/>
                <w:b/>
                <w:bCs/>
                <w:noProof/>
                <w:color w:val="00B050"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C19E939" wp14:editId="5914F16B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98425</wp:posOffset>
                      </wp:positionV>
                      <wp:extent cx="2038350" cy="561975"/>
                      <wp:effectExtent l="0" t="0" r="0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8350" cy="561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602C8" w:rsidRPr="00A602C8" w:rsidRDefault="00A602C8" w:rsidP="00A602C8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A602C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= 3 * 7 + 5 – 6 * 2</w:t>
                                  </w:r>
                                </w:p>
                                <w:p w:rsidR="00A602C8" w:rsidRPr="00A602C8" w:rsidRDefault="00A602C8" w:rsidP="00A602C8">
                                  <w:pPr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 w:rsidRPr="00A602C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 xml:space="preserve">= ( 7 </w:t>
                                  </w:r>
                                  <w:r w:rsidRPr="00A602C8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&lt;</w:t>
                                  </w:r>
                                  <w:r w:rsidRPr="00A602C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 xml:space="preserve"> 8 ) et ( 8 </w:t>
                                  </w:r>
                                  <w:r w:rsidRPr="00A602C8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&gt;</w:t>
                                  </w:r>
                                  <w:r w:rsidRPr="00A602C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 xml:space="preserve"> 9 )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9E939" id="Zone de texte 4" o:spid="_x0000_s1031" type="#_x0000_t202" style="position:absolute;left:0;text-align:left;margin-left:15.4pt;margin-top:7.75pt;width:160.5pt;height:4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" filled="f" stroked="f" strokeweight=".5pt">
                      <v:textbox>
                        <w:txbxContent>
                          <w:p w:rsidR="00A602C8" w:rsidRPr="00A602C8" w:rsidRDefault="00A602C8" w:rsidP="00A602C8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602C8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= 3 * 7 + 5 – 6 * 2</w:t>
                            </w:r>
                          </w:p>
                          <w:p w:rsidR="00A602C8" w:rsidRPr="00A602C8" w:rsidRDefault="00A602C8" w:rsidP="00A602C8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 w:rsidRPr="00A602C8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= ( 7 </w:t>
                            </w:r>
                            <w:r w:rsidRPr="00A602C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&lt;</w:t>
                            </w:r>
                            <w:r w:rsidRPr="00A602C8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 xml:space="preserve"> 8 ) et ( 8 </w:t>
                            </w:r>
                            <w:r w:rsidRPr="00A602C8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&gt;</w:t>
                            </w:r>
                            <w:r w:rsidRPr="00A602C8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 xml:space="preserve"> 9 )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2C8">
              <w:rPr>
                <w:rFonts w:ascii="Al-Jazeera-Arabic-Bold" w:eastAsia="Arial Unicode MS" w:hAnsi="Al-Jazeera-Arabic-Bold" w:cs="Al-Jazeera-Arabic-Bold" w:hint="cs"/>
                <w:b/>
                <w:bCs/>
                <w:color w:val="00B050"/>
                <w:sz w:val="24"/>
                <w:szCs w:val="24"/>
                <w:u w:val="single"/>
                <w:rtl/>
                <w:lang w:val="en-CA" w:bidi="ar-DZ"/>
              </w:rPr>
              <w:t xml:space="preserve">مثال عن الصيغ الغير مباشرة : </w:t>
            </w:r>
          </w:p>
          <w:p w:rsidR="00A602C8" w:rsidRPr="00A602C8" w:rsidRDefault="00A602C8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تمثل العبارات التالية صيغ غير مباشرة </w:t>
            </w:r>
          </w:p>
          <w:p w:rsidR="00A602C8" w:rsidRPr="00A602C8" w:rsidRDefault="00A602C8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لاستعمالنا مراجع الخلايا في كتابتها، </w:t>
            </w:r>
          </w:p>
          <w:p w:rsidR="00A602C8" w:rsidRPr="00A602C8" w:rsidRDefault="00A602C8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لحسابها يقوم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>Excel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أولا باسترجاع</w:t>
            </w:r>
          </w:p>
          <w:p w:rsidR="00A602C8" w:rsidRPr="00A602C8" w:rsidRDefault="00A602C8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القيمة في كل خلية بعدها يقوم بالحساب    </w:t>
            </w:r>
          </w:p>
          <w:p w:rsidR="00A602C8" w:rsidRPr="00A602C8" w:rsidRDefault="00A602C8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  </w:t>
            </w:r>
          </w:p>
          <w:p w:rsidR="00AB2371" w:rsidRPr="00A602C8" w:rsidRDefault="00AB2371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b/>
                <w:bCs/>
                <w:color w:val="4F81BD" w:themeColor="accent1"/>
                <w:sz w:val="24"/>
                <w:szCs w:val="24"/>
                <w:u w:val="single"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/>
                <w:b/>
                <w:bCs/>
                <w:color w:val="4F81BD" w:themeColor="accent1"/>
                <w:sz w:val="24"/>
                <w:szCs w:val="24"/>
                <w:u w:val="single"/>
                <w:rtl/>
                <w:lang w:val="en-CA" w:bidi="ar-DZ"/>
              </w:rPr>
              <w:t>أولویات</w:t>
            </w:r>
            <w:r w:rsidRPr="00A602C8">
              <w:rPr>
                <w:rFonts w:ascii="Al-Jazeera-Arabic-Bold" w:eastAsia="Arial Unicode MS" w:hAnsi="Al-Jazeera-Arabic-Bold" w:cs="Al-Jazeera-Arabic-Bold"/>
                <w:b/>
                <w:bCs/>
                <w:color w:val="4F81BD" w:themeColor="accent1"/>
                <w:sz w:val="24"/>
                <w:szCs w:val="24"/>
                <w:u w:val="single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b/>
                <w:bCs/>
                <w:color w:val="4F81BD" w:themeColor="accent1"/>
                <w:sz w:val="24"/>
                <w:szCs w:val="24"/>
                <w:u w:val="single"/>
                <w:rtl/>
                <w:lang w:val="en-CA" w:bidi="ar-DZ"/>
              </w:rPr>
              <w:t>العملیات</w:t>
            </w:r>
            <w:r w:rsidRPr="00A602C8">
              <w:rPr>
                <w:rFonts w:ascii="Al-Jazeera-Arabic-Bold" w:eastAsia="Arial Unicode MS" w:hAnsi="Al-Jazeera-Arabic-Bold" w:cs="Al-Jazeera-Arabic-Bold"/>
                <w:b/>
                <w:bCs/>
                <w:color w:val="4F81BD" w:themeColor="accent1"/>
                <w:sz w:val="24"/>
                <w:szCs w:val="24"/>
                <w:u w:val="single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b/>
                <w:bCs/>
                <w:color w:val="4F81BD" w:themeColor="accent1"/>
                <w:sz w:val="24"/>
                <w:szCs w:val="24"/>
                <w:u w:val="single"/>
                <w:rtl/>
                <w:lang w:val="en-CA" w:bidi="ar-DZ"/>
              </w:rPr>
              <w:t>الحسابیة</w:t>
            </w:r>
            <w:r w:rsidRPr="00A602C8">
              <w:rPr>
                <w:rFonts w:ascii="Al-Jazeera-Arabic-Bold" w:eastAsia="Arial Unicode MS" w:hAnsi="Al-Jazeera-Arabic-Bold" w:cs="Al-Jazeera-Arabic-Bold"/>
                <w:b/>
                <w:bCs/>
                <w:color w:val="4F81BD" w:themeColor="accent1"/>
                <w:sz w:val="24"/>
                <w:szCs w:val="24"/>
                <w:u w:val="single"/>
                <w:lang w:val="en-CA" w:bidi="ar-DZ"/>
              </w:rPr>
              <w:t xml:space="preserve"> :</w:t>
            </w:r>
          </w:p>
          <w:p w:rsidR="00AB2371" w:rsidRPr="00A602C8" w:rsidRDefault="00AB2371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تكون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الأولویة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في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الحساب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في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المجدول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حسب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الترتیب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التالي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:</w:t>
            </w:r>
          </w:p>
          <w:p w:rsidR="00AB2371" w:rsidRPr="00A602C8" w:rsidRDefault="00DB15E5" w:rsidP="004F517D">
            <w:pPr>
              <w:pStyle w:val="Paragraphedeliste"/>
              <w:numPr>
                <w:ilvl w:val="0"/>
                <w:numId w:val="7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lastRenderedPageBreak/>
              <w:t>( )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AB2371"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الأقواس</w:t>
            </w:r>
          </w:p>
          <w:p w:rsidR="00AB2371" w:rsidRPr="00A602C8" w:rsidRDefault="00AB2371" w:rsidP="004F517D">
            <w:pPr>
              <w:pStyle w:val="Paragraphedeliste"/>
              <w:numPr>
                <w:ilvl w:val="0"/>
                <w:numId w:val="7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^ 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الرفع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للقوة</w:t>
            </w:r>
          </w:p>
          <w:p w:rsidR="00AB2371" w:rsidRPr="00A602C8" w:rsidRDefault="00AB2371" w:rsidP="004F517D">
            <w:pPr>
              <w:pStyle w:val="Paragraphedeliste"/>
              <w:numPr>
                <w:ilvl w:val="0"/>
                <w:numId w:val="7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A602C8">
              <w:rPr>
                <w:rFonts w:eastAsia="Arial Unicode MS" w:cstheme="minorHAnsi"/>
                <w:color w:val="000000" w:themeColor="text1"/>
                <w:rtl/>
                <w:lang w:val="en-CA" w:bidi="ar-DZ"/>
              </w:rPr>
              <w:t>*,/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الضرب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و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القسمة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(من اليسار إلى اليمين)</w:t>
            </w:r>
          </w:p>
          <w:p w:rsidR="00AB2371" w:rsidRPr="00A602C8" w:rsidRDefault="00AB2371" w:rsidP="004F517D">
            <w:pPr>
              <w:pStyle w:val="Paragraphedeliste"/>
              <w:numPr>
                <w:ilvl w:val="0"/>
                <w:numId w:val="7"/>
              </w:numPr>
              <w:bidi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+,- الجمع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و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الطرح</w:t>
            </w: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(من اليسار إلى اليمين)</w:t>
            </w:r>
          </w:p>
          <w:p w:rsidR="00AB2371" w:rsidRPr="00A602C8" w:rsidRDefault="00AB2371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AB2371" w:rsidRPr="00A602C8" w:rsidRDefault="00AB2371" w:rsidP="00A602C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مثال : </w:t>
            </w:r>
          </w:p>
          <w:p w:rsidR="00AB2371" w:rsidRPr="00A602C8" w:rsidRDefault="00AB2371" w:rsidP="00A602C8">
            <w:pPr>
              <w:pStyle w:val="Paragraphedeliste"/>
              <w:bidi/>
              <w:ind w:left="0"/>
              <w:jc w:val="right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>= 3^2+25</w:t>
            </w:r>
            <w:r w:rsidRPr="00A602C8">
              <w:rPr>
                <w:rFonts w:eastAsia="Arial Unicode MS" w:cstheme="minorHAnsi"/>
                <w:color w:val="000000" w:themeColor="text1"/>
                <w:lang w:val="en-CA" w:bidi="ar-DZ"/>
              </w:rPr>
              <w:t>*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2/4            </w:t>
            </w:r>
            <w:r w:rsidRPr="00A602C8">
              <w:rPr>
                <w:rFonts w:ascii="Al-Jazeera-Arabic-Bold" w:eastAsia="Arial Unicode MS" w:hAnsi="Al-Jazeera-Arabic-Bold" w:cs="Al-Jazeera-Arabic-Bold"/>
                <w:color w:val="FF0000"/>
                <w:lang w:val="en-CA" w:bidi="ar-DZ"/>
              </w:rPr>
              <w:t>=21.5</w:t>
            </w:r>
          </w:p>
          <w:p w:rsidR="00AB2371" w:rsidRPr="00A602C8" w:rsidRDefault="00AB2371" w:rsidP="00A602C8">
            <w:pPr>
              <w:pStyle w:val="Paragraphedeliste"/>
              <w:bidi/>
              <w:ind w:left="0"/>
              <w:jc w:val="right"/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</w:pP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= (3^2 +25) </w:t>
            </w:r>
            <w:r w:rsidRPr="00A602C8">
              <w:rPr>
                <w:rFonts w:eastAsia="Arial Unicode MS" w:cstheme="minorHAnsi"/>
                <w:color w:val="000000" w:themeColor="text1"/>
                <w:lang w:val="en-CA" w:bidi="ar-DZ"/>
              </w:rPr>
              <w:t>*</w:t>
            </w:r>
            <w:r w:rsidRPr="00A602C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2/4       </w:t>
            </w:r>
            <w:r w:rsidRPr="00A602C8">
              <w:rPr>
                <w:rFonts w:ascii="Al-Jazeera-Arabic-Bold" w:eastAsia="Arial Unicode MS" w:hAnsi="Al-Jazeera-Arabic-Bold" w:cs="Al-Jazeera-Arabic-Bold"/>
                <w:color w:val="FF0000"/>
                <w:lang w:val="en-CA" w:bidi="ar-DZ"/>
              </w:rPr>
              <w:t xml:space="preserve"> =17</w:t>
            </w:r>
          </w:p>
          <w:p w:rsidR="00AB2371" w:rsidRPr="00A602C8" w:rsidRDefault="00AB2371" w:rsidP="004A2A4A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2309C1" w:rsidRDefault="00DC2704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lastRenderedPageBreak/>
              <w:t xml:space="preserve"> 10 </w:t>
            </w:r>
            <w:r w:rsidR="007D5BA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527BCD" w:rsidTr="00DB15E5">
        <w:trPr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527BCD" w:rsidRDefault="00527BCD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147" w:type="dxa"/>
            <w:gridSpan w:val="2"/>
            <w:vAlign w:val="center"/>
          </w:tcPr>
          <w:p w:rsidR="00527BCD" w:rsidRDefault="00527BCD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الدوال البسيطة</w:t>
            </w:r>
          </w:p>
        </w:tc>
        <w:tc>
          <w:tcPr>
            <w:tcW w:w="8066" w:type="dxa"/>
          </w:tcPr>
          <w:p w:rsidR="00A602C8" w:rsidRDefault="00A602C8" w:rsidP="00A602C8">
            <w:pPr>
              <w:jc w:val="center"/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0"/>
                <w:szCs w:val="20"/>
                <w:rtl/>
                <w:lang w:val="en-CA" w:bidi="ar-DZ"/>
              </w:rPr>
            </w:pPr>
            <w:r w:rsidRPr="00527BCD">
              <w:rPr>
                <w:rFonts w:ascii="Al-Jazeera-Arabic-Bold" w:eastAsia="Arial Unicode MS" w:hAnsi="Al-Jazeera-Arabic-Bold" w:cs="Al-Jazeera-Arabic-Bold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 xml:space="preserve">أكثر </w:t>
            </w:r>
          </w:p>
          <w:p w:rsidR="00A602C8" w:rsidRPr="00DB15E5" w:rsidRDefault="00A602C8" w:rsidP="00A602C8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</w:rPr>
              <w:br/>
            </w: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س: ماهي الدالة و كيف نستعملها ؟</w:t>
            </w:r>
          </w:p>
          <w:p w:rsidR="00A602C8" w:rsidRPr="00DB15E5" w:rsidRDefault="00A602C8" w:rsidP="00A602C8">
            <w:pPr>
              <w:rPr>
                <w:rFonts w:ascii="Al-Jazeera-Arabic-Bold" w:hAnsi="Al-Jazeera-Arabic-Bold" w:cs="Al-Jazeera-Arabic-Bold"/>
                <w:color w:val="FF0000"/>
                <w:sz w:val="4"/>
                <w:szCs w:val="4"/>
                <w:rtl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 :</w:t>
            </w:r>
          </w:p>
          <w:p w:rsidR="00527BCD" w:rsidRDefault="00527BCD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A602C8" w:rsidRPr="00DB15E5" w:rsidRDefault="00A602C8" w:rsidP="00DB15E5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DB15E5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هي عبارة حسابية جاهزة مضمنة في البرنامج يمكن استخدامها بسرعة و سهولة لتبسيط الصيغ، تطبق على خلية أو مجموعة من الخلايا، تعرف في كل دالة باسمها، بالفئة التي تنتمي إليها و بالعمل الذي تقوم يه </w:t>
            </w:r>
          </w:p>
          <w:p w:rsidR="00A602C8" w:rsidRPr="00DB15E5" w:rsidRDefault="00A602C8" w:rsidP="00DB15E5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A602C8" w:rsidRPr="00DB15E5" w:rsidRDefault="00A602C8" w:rsidP="00DB15E5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b/>
                <w:bCs/>
                <w:color w:val="00B050"/>
                <w:u w:val="single"/>
                <w:rtl/>
                <w:lang w:val="en-CA" w:bidi="ar-DZ"/>
              </w:rPr>
            </w:pPr>
            <w:r w:rsidRPr="00DB15E5">
              <w:rPr>
                <w:rFonts w:ascii="Al-Jazeera-Arabic-Bold" w:eastAsia="Arial Unicode MS" w:hAnsi="Al-Jazeera-Arabic-Bold" w:cs="Al-Jazeera-Arabic-Bold" w:hint="cs"/>
                <w:b/>
                <w:bCs/>
                <w:color w:val="00B050"/>
                <w:u w:val="single"/>
                <w:rtl/>
                <w:lang w:val="en-CA" w:bidi="ar-DZ"/>
              </w:rPr>
              <w:t>مثال :</w:t>
            </w:r>
          </w:p>
          <w:p w:rsidR="00A602C8" w:rsidRPr="00DB15E5" w:rsidRDefault="00A602C8" w:rsidP="00DB15E5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DB15E5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الدالة </w:t>
            </w:r>
            <w:r w:rsidRPr="00DB15E5">
              <w:rPr>
                <w:rFonts w:asciiTheme="minorBidi" w:eastAsia="Arial Unicode MS" w:hAnsiTheme="minorBidi"/>
                <w:color w:val="000000" w:themeColor="text1"/>
                <w:lang w:val="en-CA" w:bidi="ar-DZ"/>
              </w:rPr>
              <w:t>Somme</w:t>
            </w:r>
            <w:r w:rsidRPr="00DB15E5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DB15E5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هي دالة من فئة : الرياضيات و الهدف منها هو الجمع </w:t>
            </w:r>
          </w:p>
          <w:p w:rsidR="00A602C8" w:rsidRPr="00A602C8" w:rsidRDefault="00A602C8" w:rsidP="00DB15E5">
            <w:pPr>
              <w:pStyle w:val="Paragraphedeliste"/>
              <w:bidi/>
              <w:ind w:left="0"/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  <w:lang w:bidi="ar-DZ"/>
              </w:rPr>
            </w:pPr>
            <w:r w:rsidRPr="00DB15E5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الدالة </w:t>
            </w:r>
            <w:r w:rsidRPr="00DB15E5">
              <w:rPr>
                <w:rFonts w:asciiTheme="minorBidi" w:eastAsia="Arial Unicode MS" w:hAnsiTheme="minorBidi"/>
                <w:color w:val="000000" w:themeColor="text1"/>
                <w:lang w:val="en-CA" w:bidi="ar-DZ"/>
              </w:rPr>
              <w:t>Moyenne</w:t>
            </w:r>
            <w:r w:rsidRPr="00DB15E5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Pr="00DB15E5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هي دالة من فئة الإحصاء و الهدف منها هو حساب الوسيط الحسابي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:rsidR="00527BCD" w:rsidRDefault="00527BCD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527BCD" w:rsidTr="000C0F16">
        <w:trPr>
          <w:cantSplit/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527BCD" w:rsidRDefault="00527BCD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80" w:type="dxa"/>
            <w:vAlign w:val="center"/>
          </w:tcPr>
          <w:p w:rsidR="00527BCD" w:rsidRDefault="00527BCD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567" w:type="dxa"/>
            <w:textDirection w:val="tbRl"/>
            <w:vAlign w:val="center"/>
          </w:tcPr>
          <w:p w:rsidR="00527BCD" w:rsidRDefault="00527BCD" w:rsidP="000C0F1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دالة الجمع</w:t>
            </w:r>
          </w:p>
        </w:tc>
        <w:tc>
          <w:tcPr>
            <w:tcW w:w="8066" w:type="dxa"/>
          </w:tcPr>
          <w:p w:rsidR="00DB15E5" w:rsidRPr="00DB15E5" w:rsidRDefault="00DB15E5" w:rsidP="00DB15E5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س: ماهي الدالة </w:t>
            </w:r>
            <w:r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 xml:space="preserve">التي تسمح بالجمع </w:t>
            </w: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 ؟</w:t>
            </w:r>
          </w:p>
          <w:p w:rsidR="00DB15E5" w:rsidRPr="00DB15E5" w:rsidRDefault="00DB15E5" w:rsidP="00DB15E5">
            <w:pPr>
              <w:rPr>
                <w:rFonts w:ascii="Al-Jazeera-Arabic-Bold" w:hAnsi="Al-Jazeera-Arabic-Bold" w:cs="Al-Jazeera-Arabic-Bold"/>
                <w:color w:val="FF0000"/>
                <w:sz w:val="4"/>
                <w:szCs w:val="4"/>
                <w:rtl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 :</w:t>
            </w:r>
          </w:p>
          <w:p w:rsidR="00DB15E5" w:rsidRDefault="00DB15E5" w:rsidP="00DB15E5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DB15E5" w:rsidRDefault="000C0F16" w:rsidP="00DB15E5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Helvetica" w:hAnsi="Helvetica" w:cs="Helvetica"/>
                <w:noProof/>
                <w:color w:val="1C1E21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529590</wp:posOffset>
                      </wp:positionV>
                      <wp:extent cx="4603115" cy="504825"/>
                      <wp:effectExtent l="0" t="0" r="0" b="0"/>
                      <wp:wrapNone/>
                      <wp:docPr id="22" name="Groupe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03115" cy="504825"/>
                                <a:chOff x="0" y="0"/>
                                <a:chExt cx="4603115" cy="504825"/>
                              </a:xfrm>
                            </wpg:grpSpPr>
                            <wps:wsp>
                              <wps:cNvPr id="5" name="Titre 1"/>
                              <wps:cNvSpPr>
                                <a:spLocks noGrp="1"/>
                              </wps:cNvSpPr>
                              <wps:spPr>
                                <a:xfrm>
                                  <a:off x="0" y="0"/>
                                  <a:ext cx="2404110" cy="50482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:rsidR="000C0F16" w:rsidRPr="000C0F16" w:rsidRDefault="000C0F16" w:rsidP="00DD282A">
                                    <w:pPr>
                                      <w:pStyle w:val="Titre"/>
                                      <w:bidi w:val="0"/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C0F16">
                                      <w:rPr>
                                        <w:rFonts w:hAnsi="Cambria"/>
                                        <w:color w:val="000000" w:themeColor="text1"/>
                                        <w:kern w:val="24"/>
                                      </w:rPr>
                                      <w:t xml:space="preserve">= </w:t>
                                    </w:r>
                                    <w:r w:rsidRPr="000C0F16">
                                      <w:rPr>
                                        <w:rFonts w:hAnsi="Cambria"/>
                                        <w:color w:val="00B050"/>
                                        <w:kern w:val="24"/>
                                      </w:rPr>
                                      <w:t>SOMME</w:t>
                                    </w:r>
                                    <w:r w:rsidRPr="000C0F16">
                                      <w:rPr>
                                        <w:rFonts w:hAnsi="Cambria"/>
                                        <w:color w:val="000000" w:themeColor="text1"/>
                                        <w:kern w:val="24"/>
                                      </w:rPr>
                                      <w:t xml:space="preserve"> (</w:t>
                                    </w:r>
                                    <w:r w:rsidRPr="000C0F16">
                                      <w:rPr>
                                        <w:rFonts w:hAnsi="Cambria"/>
                                        <w:color w:val="FF0000"/>
                                        <w:kern w:val="24"/>
                                      </w:rPr>
                                      <w:t>A</w:t>
                                    </w:r>
                                    <w:r w:rsidRPr="000C0F16">
                                      <w:rPr>
                                        <w:rFonts w:hAnsi="Cambria"/>
                                        <w:color w:val="000000" w:themeColor="text1"/>
                                        <w:kern w:val="24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rtlCol="0" anchor="ctr">
                                <a:noAutofit/>
                              </wps:bodyPr>
                            </wps:wsp>
                            <wps:wsp>
                              <wps:cNvPr id="12" name="ZoneTexte 8"/>
                              <wps:cNvSpPr txBox="1"/>
                              <wps:spPr>
                                <a:xfrm>
                                  <a:off x="2590800" y="66675"/>
                                  <a:ext cx="2012315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C0F16" w:rsidRPr="000C0F16" w:rsidRDefault="000C0F16" w:rsidP="00DD282A">
                                    <w:pPr>
                                      <w:pStyle w:val="Titre"/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C0F16"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 w:rsidRPr="000C0F16">
                                      <w:rPr>
                                        <w:rFonts w:ascii="Al-Jazeera-Arabic-Bold" w:hAnsi="Al-Jazeera-Arabic-Bold" w:cstheme="minorBid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rtl/>
                                        <w:lang w:bidi="ar-DZ"/>
                                      </w:rPr>
                                      <w:t>تمثل الخلايا المراد جمعها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22" o:spid="_x0000_s1032" style="position:absolute;left:0;text-align:left;margin-left:13.9pt;margin-top:41.7pt;width:362.45pt;height:39.75pt;z-index:251743232" coordsize="46031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">
                      <v:shape id="ZoneTexte 8" o:spid="_x0000_s1034" type="#_x0000_t202" style="position:absolute;left:25908;top:666;width:2012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:rsidR="000C0F16" w:rsidRPr="000C0F16" w:rsidRDefault="000C0F16" w:rsidP="00DD282A">
                              <w:pPr>
                                <w:pStyle w:val="Titre"/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0F1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0C0F16">
                                <w:rPr>
                                  <w:rFonts w:ascii="Al-Jazeera-Arabic-Bold" w:hAnsi="Al-Jazeera-Arabic-Bold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</w:t>
                              </w:r>
                              <w:r w:rsidRPr="000C0F16">
                                <w:rPr>
                                  <w:rFonts w:ascii="Al-Jazeera-Arabic-Bold" w:hAnsi="Al-Jazeera-Arabic-Bold" w:cs="Al-Jazeera-Arabic-Bol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تمثل الخلايا المراد جمعها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B15E5" w:rsidRPr="00DB15E5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الدالة </w:t>
            </w:r>
            <w:r w:rsidR="00DB15E5" w:rsidRPr="00DB15E5">
              <w:rPr>
                <w:rFonts w:asciiTheme="minorBidi" w:eastAsia="Arial Unicode MS" w:hAnsiTheme="minorBidi"/>
                <w:color w:val="000000" w:themeColor="text1"/>
                <w:lang w:val="en-CA" w:bidi="ar-DZ"/>
              </w:rPr>
              <w:t>Somme</w:t>
            </w:r>
            <w:r w:rsidR="00DB15E5" w:rsidRPr="00DB15E5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 xml:space="preserve"> </w:t>
            </w:r>
            <w:r w:rsidR="00DB15E5" w:rsidRPr="00DB15E5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 هي دالة </w:t>
            </w:r>
            <w:r w:rsidR="00DB15E5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رياضية، تسمح بجمع الأعداد المحددة في عبارة الدالة و تحدد إما باستعمال أرقام مباشرة أو ممثلة بمرا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جع الخلايا.</w:t>
            </w:r>
          </w:p>
          <w:p w:rsidR="000C0F16" w:rsidRDefault="000C0F16" w:rsidP="00DB15E5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0C0F16" w:rsidRDefault="000C0F16" w:rsidP="00DB15E5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Helvetica" w:hAnsi="Helvetica" w:cs="Helvetica"/>
                <w:noProof/>
                <w:color w:val="1C1E21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240665</wp:posOffset>
                      </wp:positionV>
                      <wp:extent cx="5132705" cy="2190750"/>
                      <wp:effectExtent l="0" t="0" r="0" b="0"/>
                      <wp:wrapNone/>
                      <wp:docPr id="21" name="Groupe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2705" cy="2190750"/>
                                <a:chOff x="0" y="0"/>
                                <a:chExt cx="5132705" cy="2190750"/>
                              </a:xfrm>
                            </wpg:grpSpPr>
                            <wpg:grpSp>
                              <wpg:cNvPr id="19" name="Groupe 19"/>
                              <wpg:cNvGrpSpPr/>
                              <wpg:grpSpPr>
                                <a:xfrm>
                                  <a:off x="9525" y="0"/>
                                  <a:ext cx="5123180" cy="1809750"/>
                                  <a:chOff x="0" y="0"/>
                                  <a:chExt cx="5123180" cy="1809750"/>
                                </a:xfrm>
                              </wpg:grpSpPr>
                              <wps:wsp>
                                <wps:cNvPr id="8" name="Espace réservé du contenu 2"/>
                                <wps:cNvSpPr>
                                  <a:spLocks noGrp="1"/>
                                </wps:cNvSpPr>
                                <wps:spPr>
                                  <a:xfrm>
                                    <a:off x="0" y="0"/>
                                    <a:ext cx="2990850" cy="46164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txbx>
                                  <w:txbxContent>
                                    <w:p w:rsidR="000C0F16" w:rsidRPr="000C0F16" w:rsidRDefault="000C0F16" w:rsidP="00DD282A">
                                      <w:pPr>
                                        <w:pStyle w:val="Titre"/>
                                        <w:bidi w:val="0"/>
                                        <w:spacing w:before="154" w:after="0"/>
                                        <w:rPr>
                                          <w:color w:val="FF0000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0C0F16">
                                        <w:rPr>
                                          <w:rFonts w:asciiTheme="minorHAnsi" w:hAnsi="Calibri" w:cstheme="minorBidi"/>
                                          <w:color w:val="FF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w:t>= SOMME ( A1 ; D1 )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rtlCol="0">
                                  <a:noAutofit/>
                                </wps:bodyPr>
                              </wps:wsp>
                              <wps:wsp>
                                <wps:cNvPr id="13" name="ZoneTexte 9"/>
                                <wps:cNvSpPr txBox="1"/>
                                <wps:spPr>
                                  <a:xfrm>
                                    <a:off x="1828800" y="104775"/>
                                    <a:ext cx="3258820" cy="3568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0C0F16" w:rsidRPr="000C0F16" w:rsidRDefault="000C0F16" w:rsidP="00DD282A">
                                      <w:pPr>
                                        <w:pStyle w:val="Titre"/>
                                        <w:spacing w:after="0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0C0F16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rtl/>
                                          <w:lang w:bidi="ar-DZ"/>
                                        </w:rPr>
                                        <w:t xml:space="preserve">تعني جمع القيمتين في كل من الخلايا </w:t>
                                      </w:r>
                                      <w:r w:rsidRPr="000C0F16">
                                        <w:rPr>
                                          <w:rFonts w:asciiTheme="minorHAnsi" w:hAnsi="Calibri" w:cs="Al-Jazeera-Arabic-Bold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  <w:r w:rsidRPr="000C0F16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  <w:r w:rsidRPr="000C0F16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rtl/>
                                          <w:lang w:bidi="ar-DZ"/>
                                        </w:rPr>
                                        <w:t xml:space="preserve"> و </w:t>
                                      </w:r>
                                      <w:r w:rsidRPr="000C0F16">
                                        <w:rPr>
                                          <w:rFonts w:asciiTheme="minorHAnsi" w:hAnsi="Calibri" w:cs="Al-Jazeera-Arabic-Bold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w:t>D1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g:grpSp>
                                <wpg:cNvPr id="17" name="Groupe 17"/>
                                <wpg:cNvGrpSpPr/>
                                <wpg:grpSpPr>
                                  <a:xfrm>
                                    <a:off x="19050" y="733425"/>
                                    <a:ext cx="5059045" cy="428625"/>
                                    <a:chOff x="0" y="0"/>
                                    <a:chExt cx="5059045" cy="428625"/>
                                  </a:xfrm>
                                </wpg:grpSpPr>
                                <wps:wsp>
                                  <wps:cNvPr id="9" name="Espace réservé du contenu 2"/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152650" cy="4286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txbx>
                                    <w:txbxContent>
                                      <w:p w:rsidR="000C0F16" w:rsidRPr="000C0F16" w:rsidRDefault="000C0F16" w:rsidP="00DD282A">
                                        <w:pPr>
                                          <w:pStyle w:val="Titre"/>
                                          <w:bidi w:val="0"/>
                                          <w:spacing w:after="0"/>
                                          <w:rPr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>= SOMME ( A1 : D1 )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rtlCol="0">
                                    <a:noAutofit/>
                                  </wps:bodyPr>
                                </wps:wsp>
                                <wps:wsp>
                                  <wps:cNvPr id="14" name="ZoneTexte 10"/>
                                  <wps:cNvSpPr txBox="1"/>
                                  <wps:spPr>
                                    <a:xfrm>
                                      <a:off x="2390775" y="28575"/>
                                      <a:ext cx="266827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0C0F16" w:rsidRPr="000C0F16" w:rsidRDefault="000C0F16" w:rsidP="00DD282A">
                                        <w:pPr>
                                          <w:pStyle w:val="Titre"/>
                                          <w:spacing w:after="0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تعني جمع القيم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في الخلايا من 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 w:rsidRPr="000C0F16">
                                          <w:rPr>
                                            <w:rFonts w:asciiTheme="minorHAnsi" w:hAnsi="Calibri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A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 إلى </w:t>
                                        </w:r>
                                        <w:r w:rsidRPr="000C0F16">
                                          <w:rPr>
                                            <w:rFonts w:asciiTheme="minorHAnsi" w:hAnsi="Calibri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D1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8" name="Groupe 18"/>
                                <wpg:cNvGrpSpPr/>
                                <wpg:grpSpPr>
                                  <a:xfrm>
                                    <a:off x="0" y="1209675"/>
                                    <a:ext cx="5123180" cy="600075"/>
                                    <a:chOff x="0" y="0"/>
                                    <a:chExt cx="5123180" cy="600075"/>
                                  </a:xfrm>
                                </wpg:grpSpPr>
                                <wps:wsp>
                                  <wps:cNvPr id="10" name="Espace réservé du contenu 2"/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638425" cy="381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txbx>
                                    <w:txbxContent>
                                      <w:p w:rsidR="000C0F16" w:rsidRPr="000C0F16" w:rsidRDefault="000C0F16" w:rsidP="00DD282A">
                                        <w:pPr>
                                          <w:pStyle w:val="Titre"/>
                                          <w:bidi w:val="0"/>
                                          <w:spacing w:after="0"/>
                                          <w:rPr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>= SOMME ( A1 :D1 ; 12 )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rtlCol="0">
                                    <a:noAutofit/>
                                  </wps:bodyPr>
                                </wps:wsp>
                                <wps:wsp>
                                  <wps:cNvPr id="15" name="ZoneTexte 11"/>
                                  <wps:cNvSpPr txBox="1"/>
                                  <wps:spPr>
                                    <a:xfrm>
                                      <a:off x="2695575" y="47625"/>
                                      <a:ext cx="242760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0C0F16" w:rsidRPr="000C0F16" w:rsidRDefault="000C0F16" w:rsidP="00DD282A">
                                        <w:pPr>
                                          <w:pStyle w:val="Titre"/>
                                          <w:spacing w:after="0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تعني جمع القيم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في الخلايا من 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 w:rsidRPr="000C0F16">
                                          <w:rPr>
                                            <w:rFonts w:asciiTheme="minorHAnsi" w:hAnsi="Calibri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A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 إلى  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 w:rsidRPr="000C0F16">
                                          <w:rPr>
                                            <w:rFonts w:asciiTheme="minorHAnsi" w:hAnsi="Calibri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D1</w:t>
                                        </w:r>
                                        <w:r w:rsidRPr="000C0F16">
                                          <w:rPr>
                                            <w:rFonts w:asciiTheme="minorHAnsi" w:hAnsi="Calibri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 و الناتج نضيف له 12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0" name="Groupe 20"/>
                              <wpg:cNvGrpSpPr/>
                              <wpg:grpSpPr>
                                <a:xfrm>
                                  <a:off x="0" y="1781175"/>
                                  <a:ext cx="5123180" cy="409575"/>
                                  <a:chOff x="0" y="0"/>
                                  <a:chExt cx="5123180" cy="409575"/>
                                </a:xfrm>
                              </wpg:grpSpPr>
                              <wps:wsp>
                                <wps:cNvPr id="11" name="Espace réservé du contenu 2"/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3381375" cy="4095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txbx>
                                  <w:txbxContent>
                                    <w:p w:rsidR="000C0F16" w:rsidRPr="000C0F16" w:rsidRDefault="000C0F16" w:rsidP="00DD282A">
                                      <w:pPr>
                                        <w:pStyle w:val="Titre"/>
                                        <w:bidi w:val="0"/>
                                        <w:spacing w:after="0"/>
                                        <w:rPr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C0F16">
                                        <w:rPr>
                                          <w:rFonts w:asciiTheme="minorHAnsi" w:hAnsi="Calibri" w:cstheme="minorBidi"/>
                                          <w:color w:val="FF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w:t>= SOMME ( 5  ; 4 ; 12 )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rtlCol="0">
                                  <a:noAutofit/>
                                </wps:bodyPr>
                              </wps:wsp>
                              <wps:wsp>
                                <wps:cNvPr id="16" name="ZoneTexte 13"/>
                                <wps:cNvSpPr txBox="1"/>
                                <wps:spPr>
                                  <a:xfrm>
                                    <a:off x="2847975" y="47625"/>
                                    <a:ext cx="227520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0C0F16" w:rsidRPr="000C0F16" w:rsidRDefault="000C0F16" w:rsidP="00DD282A">
                                      <w:pPr>
                                        <w:pStyle w:val="Titre"/>
                                        <w:spacing w:after="0"/>
                                        <w:rPr>
                                          <w:sz w:val="14"/>
                                          <w:szCs w:val="14"/>
                                        </w:rPr>
                                      </w:pPr>
                                      <w:r w:rsidRPr="000C0F16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rtl/>
                                          <w:lang w:bidi="ar-DZ"/>
                                        </w:rPr>
                                        <w:t>تعني جمع القيم</w:t>
                                      </w:r>
                                      <w:r w:rsidRPr="000C0F16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0C0F16">
                                        <w:rPr>
                                          <w:rFonts w:ascii="Al-Jazeera-Arabic-Bold" w:hAnsi="Al-Jazeera-Arabic-Bold" w:cs="Al-Jazeera-Arabic-Bold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rtl/>
                                          <w:lang w:bidi="ar-DZ"/>
                                        </w:rPr>
                                        <w:t xml:space="preserve">5 و 4 </w:t>
                                      </w:r>
                                      <w:r w:rsidRPr="000C0F16">
                                        <w:rPr>
                                          <w:rFonts w:asciiTheme="minorHAnsi" w:hAnsi="Calibri" w:cs="Al-Jazeera-Arabic-Bold"/>
                                          <w:b/>
                                          <w:b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rtl/>
                                          <w:lang w:bidi="ar-DZ"/>
                                        </w:rPr>
                                        <w:t xml:space="preserve"> و 12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21" o:spid="_x0000_s1035" style="position:absolute;left:0;text-align:left;margin-left:-4.1pt;margin-top:18.95pt;width:404.15pt;height:172.5pt;z-index:251752448" coordsize="51327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">
                      <v:group id="Groupe 19" o:spid="_x0000_s1036" style="position:absolute;left:95;width:51232;height:18097" coordsize="51231,1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shape id="ZoneTexte 9" o:spid="_x0000_s1038" type="#_x0000_t202" style="position:absolute;left:18288;top:1047;width:32588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  <v:textbox>
                            <w:txbxContent>
                              <w:p w:rsidR="000C0F16" w:rsidRPr="000C0F16" w:rsidRDefault="000C0F16" w:rsidP="00DD282A">
                                <w:pPr>
                                  <w:pStyle w:val="Titre"/>
                                  <w:spacing w:after="0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C0F16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rtl/>
                                    <w:lang w:bidi="ar-DZ"/>
                                  </w:rPr>
                                  <w:t xml:space="preserve">تعني جمع القيمتين في كل من الخلايا </w:t>
                                </w:r>
                                <w:r w:rsidRPr="000C0F16">
                                  <w:rPr>
                                    <w:rFonts w:asciiTheme="minorHAnsi" w:hAnsi="Calibri" w:cs="Al-Jazeera-Arabic-Bold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 w:rsidRPr="000C0F16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0C0F16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rtl/>
                                    <w:lang w:bidi="ar-DZ"/>
                                  </w:rPr>
                                  <w:t xml:space="preserve"> و </w:t>
                                </w:r>
                                <w:r w:rsidRPr="000C0F16">
                                  <w:rPr>
                                    <w:rFonts w:asciiTheme="minorHAnsi" w:hAnsi="Calibri" w:cs="Al-Jazeera-Arabic-Bold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D1</w:t>
                                </w:r>
                              </w:p>
                            </w:txbxContent>
                          </v:textbox>
                        </v:shape>
                        <v:group id="Groupe 17" o:spid="_x0000_s1039" style="position:absolute;left:190;top:7334;width:50590;height:4286" coordsize="50590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shape id="_x0000_s1040" type="#_x0000_t202" style="position:absolute;width:21526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" filled="f" stroked="f">
                            <v:path arrowok="t"/>
                            <v:textbox>
                              <w:txbxContent>
                                <w:p w:rsidR="000C0F16" w:rsidRPr="000C0F16" w:rsidRDefault="000C0F16" w:rsidP="00DD282A">
                                  <w:pPr>
                                    <w:pStyle w:val="Titre"/>
                                    <w:bidi w:val="0"/>
                                    <w:spacing w:after="0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0C0F16">
                                    <w:rPr>
                                      <w:rFonts w:asciiTheme="minorHAnsi" w:hAnsi="Calibri" w:cstheme="minorBid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= SOMME ( A1 : D1 )</w:t>
                                  </w:r>
                                </w:p>
                              </w:txbxContent>
                            </v:textbox>
                          </v:shape>
                          <v:shape id="ZoneTexte 10" o:spid="_x0000_s1041" type="#_x0000_t202" style="position:absolute;left:23907;top:285;width:2668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    <v:textbox>
                              <w:txbxContent>
                                <w:p w:rsidR="000C0F16" w:rsidRPr="000C0F16" w:rsidRDefault="000C0F16" w:rsidP="00DD282A">
                                  <w:pPr>
                                    <w:pStyle w:val="Titre"/>
                                    <w:spacing w:after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تعني جمع القيم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في الخلايا من 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C0F16">
                                    <w:rPr>
                                      <w:rFonts w:asciiTheme="minorHAnsi" w:hAnsi="Calibri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إلى </w:t>
                                  </w:r>
                                  <w:r w:rsidRPr="000C0F16">
                                    <w:rPr>
                                      <w:rFonts w:asciiTheme="minorHAnsi" w:hAnsi="Calibri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D1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e 18" o:spid="_x0000_s1042" style="position:absolute;top:12096;width:51231;height:6001" coordsize="5123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<v:shape id="_x0000_s1043" type="#_x0000_t202" style="position:absolute;width:2638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" filled="f" stroked="f">
                            <v:path arrowok="t"/>
                            <v:textbox>
                              <w:txbxContent>
                                <w:p w:rsidR="000C0F16" w:rsidRPr="000C0F16" w:rsidRDefault="000C0F16" w:rsidP="00DD282A">
                                  <w:pPr>
                                    <w:pStyle w:val="Titre"/>
                                    <w:bidi w:val="0"/>
                                    <w:spacing w:after="0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0C0F16">
                                    <w:rPr>
                                      <w:rFonts w:asciiTheme="minorHAnsi" w:hAnsi="Calibri" w:cstheme="minorBid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= SOMME ( A1 :D1 ; 12 )</w:t>
                                  </w:r>
                                </w:p>
                              </w:txbxContent>
                            </v:textbox>
                          </v:shape>
                          <v:shape id="ZoneTexte 11" o:spid="_x0000_s1044" type="#_x0000_t202" style="position:absolute;left:26955;top:476;width:24276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  <v:textbox>
                              <w:txbxContent>
                                <w:p w:rsidR="000C0F16" w:rsidRPr="000C0F16" w:rsidRDefault="000C0F16" w:rsidP="00DD282A">
                                  <w:pPr>
                                    <w:pStyle w:val="Titre"/>
                                    <w:spacing w:after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تعني جمع القيم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في الخلايا من 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C0F16">
                                    <w:rPr>
                                      <w:rFonts w:asciiTheme="minorHAnsi" w:hAnsi="Calibri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إلى  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0C0F16">
                                    <w:rPr>
                                      <w:rFonts w:asciiTheme="minorHAnsi" w:hAnsi="Calibri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D1</w:t>
                                  </w:r>
                                  <w:r w:rsidRPr="000C0F16">
                                    <w:rPr>
                                      <w:rFonts w:asciiTheme="minorHAnsi" w:hAnsi="Calibri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و الناتج نضيف له 12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e 20" o:spid="_x0000_s1045" style="position:absolute;top:17811;width:51231;height:4096" coordsize="5123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 id="_x0000_s1046" type="#_x0000_t202" style="position:absolute;width:33813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" filled="f" stroked="f">
                          <v:path arrowok="t"/>
                          <v:textbox>
                            <w:txbxContent>
                              <w:p w:rsidR="000C0F16" w:rsidRPr="000C0F16" w:rsidRDefault="000C0F16" w:rsidP="00DD282A">
                                <w:pPr>
                                  <w:pStyle w:val="Titre"/>
                                  <w:bidi w:val="0"/>
                                  <w:spacing w:after="0"/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 w:rsidRPr="000C0F16">
                                  <w:rPr>
                                    <w:rFonts w:asciiTheme="minorHAnsi" w:hAnsi="Calibri" w:cstheme="minorBidi"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= SOMME ( 5  ; 4 ; 12 )</w:t>
                                </w:r>
                              </w:p>
                            </w:txbxContent>
                          </v:textbox>
                        </v:shape>
                        <v:shape id="_x0000_s1047" type="#_x0000_t202" style="position:absolute;left:28479;top:476;width:2275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  <v:textbox>
                            <w:txbxContent>
                              <w:p w:rsidR="000C0F16" w:rsidRPr="000C0F16" w:rsidRDefault="000C0F16" w:rsidP="00DD282A">
                                <w:pPr>
                                  <w:pStyle w:val="Titre"/>
                                  <w:spacing w:after="0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0C0F16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rtl/>
                                    <w:lang w:bidi="ar-DZ"/>
                                  </w:rPr>
                                  <w:t>تعني جمع القيم</w:t>
                                </w:r>
                                <w:r w:rsidRPr="000C0F16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0C0F16">
                                  <w:rPr>
                                    <w:rFonts w:ascii="Al-Jazeera-Arabic-Bold" w:hAnsi="Al-Jazeera-Arabic-Bold" w:cs="Al-Jazeera-Arabic-Bold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rtl/>
                                    <w:lang w:bidi="ar-DZ"/>
                                  </w:rPr>
                                  <w:t xml:space="preserve">5 و 4 </w:t>
                                </w:r>
                                <w:r w:rsidRPr="000C0F16">
                                  <w:rPr>
                                    <w:rFonts w:asciiTheme="minorHAnsi" w:hAnsi="Calibri" w:cs="Al-Jazeera-Arabic-Bold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rtl/>
                                    <w:lang w:bidi="ar-DZ"/>
                                  </w:rPr>
                                  <w:t xml:space="preserve"> و 12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0C0F16" w:rsidRDefault="000C0F16" w:rsidP="00DB15E5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0C0F16" w:rsidRDefault="000C0F16" w:rsidP="00DB15E5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0C0F16" w:rsidRDefault="000C0F16" w:rsidP="00DB15E5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0C0F16" w:rsidRDefault="000C0F16" w:rsidP="00DB15E5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0C0F16" w:rsidRDefault="000C0F16" w:rsidP="00DB15E5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0C0F16" w:rsidRDefault="000C0F16" w:rsidP="00DB15E5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0C0F16" w:rsidRDefault="000C0F16" w:rsidP="00DB15E5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0C0F16" w:rsidRDefault="000C0F16" w:rsidP="00DB15E5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0C0F16" w:rsidRDefault="000C0F16" w:rsidP="00DB15E5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0C0F16" w:rsidRDefault="000C0F16" w:rsidP="00DB15E5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527BCD" w:rsidRDefault="00527BCD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527BCD" w:rsidTr="000C0F16">
        <w:trPr>
          <w:cantSplit/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527BCD" w:rsidRDefault="00527BCD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80" w:type="dxa"/>
            <w:vAlign w:val="center"/>
          </w:tcPr>
          <w:p w:rsidR="00527BCD" w:rsidRDefault="00527BCD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567" w:type="dxa"/>
            <w:textDirection w:val="tbRl"/>
            <w:vAlign w:val="center"/>
          </w:tcPr>
          <w:p w:rsidR="00527BCD" w:rsidRDefault="00527BCD" w:rsidP="000C0F1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دالة معدل</w:t>
            </w:r>
          </w:p>
        </w:tc>
        <w:tc>
          <w:tcPr>
            <w:tcW w:w="8066" w:type="dxa"/>
          </w:tcPr>
          <w:p w:rsidR="000C0F16" w:rsidRPr="00DB15E5" w:rsidRDefault="000C0F16" w:rsidP="00102A8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س: ماهي الدالة </w:t>
            </w:r>
            <w:r w:rsidR="00102A84"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>التي تسمح بحساب المعدل</w:t>
            </w: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 ؟</w:t>
            </w:r>
          </w:p>
          <w:p w:rsidR="000C0F16" w:rsidRPr="00DB15E5" w:rsidRDefault="000C0F16" w:rsidP="000C0F16">
            <w:pPr>
              <w:rPr>
                <w:rFonts w:ascii="Al-Jazeera-Arabic-Bold" w:hAnsi="Al-Jazeera-Arabic-Bold" w:cs="Al-Jazeera-Arabic-Bold"/>
                <w:color w:val="FF0000"/>
                <w:sz w:val="4"/>
                <w:szCs w:val="4"/>
                <w:rtl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 :</w:t>
            </w:r>
          </w:p>
          <w:p w:rsidR="00527BCD" w:rsidRDefault="00527BCD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0C0F16" w:rsidRDefault="000C0F16" w:rsidP="000C0F16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  <w:r w:rsidRPr="00DB15E5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الدالة </w:t>
            </w:r>
            <w:r>
              <w:rPr>
                <w:rFonts w:asciiTheme="minorBidi" w:eastAsia="Arial Unicode MS" w:hAnsiTheme="minorBidi"/>
                <w:color w:val="000000" w:themeColor="text1"/>
                <w:lang w:val="fr-FR" w:bidi="ar-DZ"/>
              </w:rPr>
              <w:t xml:space="preserve">Moyenne </w:t>
            </w:r>
            <w:r>
              <w:rPr>
                <w:rFonts w:asciiTheme="minorBidi" w:eastAsia="Arial Unicode MS" w:hAnsiTheme="minorBidi" w:hint="cs"/>
                <w:color w:val="000000" w:themeColor="text1"/>
                <w:rtl/>
                <w:lang w:val="fr-FR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fr-FR" w:bidi="ar-DZ"/>
              </w:rPr>
              <w:t>هي دالة إحصائية، تسمح بحساب معدل القيم المحددة في عبارة الدالة و تحدد إما باستعمال أرقام مباشرة أو ممثلة بمراجع خلايا.</w:t>
            </w:r>
          </w:p>
          <w:p w:rsidR="000C0F16" w:rsidRDefault="00102A84" w:rsidP="000C0F16">
            <w:pPr>
              <w:rPr>
                <w:rFonts w:ascii="Al-Jazeera-Arabic-Bold" w:hAnsi="Al-Jazeera-Arabic-Bold" w:cs="Al-Jazeera-Arabic-Bold"/>
                <w:color w:val="1C1E21"/>
                <w:sz w:val="20"/>
                <w:szCs w:val="20"/>
                <w:shd w:val="clear" w:color="auto" w:fill="F2F3F5"/>
                <w:rtl/>
                <w:lang w:val="fr-FR"/>
              </w:rPr>
            </w:pPr>
            <w:r>
              <w:rPr>
                <w:rFonts w:ascii="Al-Jazeera-Arabic-Bold" w:hAnsi="Al-Jazeera-Arabic-Bold" w:cs="Al-Jazeera-Arabic-Bold"/>
                <w:noProof/>
                <w:color w:val="1C1E21"/>
                <w:sz w:val="20"/>
                <w:szCs w:val="20"/>
                <w:rtl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212090</wp:posOffset>
                      </wp:positionV>
                      <wp:extent cx="5132705" cy="2609850"/>
                      <wp:effectExtent l="0" t="0" r="0" b="0"/>
                      <wp:wrapNone/>
                      <wp:docPr id="55" name="Groupe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2705" cy="2609850"/>
                                <a:chOff x="0" y="0"/>
                                <a:chExt cx="5132705" cy="2609850"/>
                              </a:xfrm>
                            </wpg:grpSpPr>
                            <wpg:grpSp>
                              <wpg:cNvPr id="39" name="Groupe 39"/>
                              <wpg:cNvGrpSpPr/>
                              <wpg:grpSpPr>
                                <a:xfrm>
                                  <a:off x="209550" y="0"/>
                                  <a:ext cx="4913630" cy="638175"/>
                                  <a:chOff x="-133350" y="0"/>
                                  <a:chExt cx="4913630" cy="638175"/>
                                </a:xfrm>
                              </wpg:grpSpPr>
                              <wps:wsp>
                                <wps:cNvPr id="40" name="Titre 1"/>
                                <wps:cNvSpPr>
                                  <a:spLocks noGrp="1"/>
                                </wps:cNvSpPr>
                                <wps:spPr>
                                  <a:xfrm>
                                    <a:off x="-133350" y="0"/>
                                    <a:ext cx="2537460" cy="5048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txbx>
                                  <w:txbxContent>
                                    <w:p w:rsidR="00102A84" w:rsidRPr="000C0F16" w:rsidRDefault="00102A84" w:rsidP="00102A84">
                                      <w:pPr>
                                        <w:pStyle w:val="Titre"/>
                                        <w:bidi w:val="0"/>
                                        <w:spacing w:after="0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0C0F16">
                                        <w:rPr>
                                          <w:rFonts w:hAnsi="Cambria"/>
                                          <w:color w:val="000000" w:themeColor="text1"/>
                                          <w:kern w:val="24"/>
                                        </w:rPr>
                                        <w:t xml:space="preserve">= </w:t>
                                      </w:r>
                                      <w:r>
                                        <w:rPr>
                                          <w:rFonts w:hAnsi="Cambria"/>
                                          <w:color w:val="00B050"/>
                                          <w:kern w:val="24"/>
                                        </w:rPr>
                                        <w:t>MOYENNE</w:t>
                                      </w:r>
                                      <w:r w:rsidRPr="000C0F16">
                                        <w:rPr>
                                          <w:rFonts w:hAnsi="Cambria"/>
                                          <w:color w:val="000000" w:themeColor="text1"/>
                                          <w:kern w:val="24"/>
                                        </w:rPr>
                                        <w:t xml:space="preserve"> (</w:t>
                                      </w:r>
                                      <w:r w:rsidRPr="000C0F16">
                                        <w:rPr>
                                          <w:rFonts w:hAnsi="Cambria"/>
                                          <w:color w:val="FF0000"/>
                                          <w:kern w:val="24"/>
                                        </w:rPr>
                                        <w:t>A</w:t>
                                      </w:r>
                                      <w:r w:rsidRPr="000C0F16">
                                        <w:rPr>
                                          <w:rFonts w:hAnsi="Cambria"/>
                                          <w:color w:val="000000" w:themeColor="text1"/>
                                          <w:kern w:val="24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rtlCol="0" anchor="ctr">
                                  <a:noAutofit/>
                                </wps:bodyPr>
                              </wps:wsp>
                              <wps:wsp>
                                <wps:cNvPr id="41" name="ZoneTexte 8"/>
                                <wps:cNvSpPr txBox="1"/>
                                <wps:spPr>
                                  <a:xfrm>
                                    <a:off x="2415540" y="47625"/>
                                    <a:ext cx="2364740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02A84" w:rsidRPr="00102A84" w:rsidRDefault="00102A84" w:rsidP="00102A84">
                                      <w:pPr>
                                        <w:pStyle w:val="Titre"/>
                                        <w:spacing w:after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102A84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w:t>A</w:t>
                                      </w:r>
                                      <w:r w:rsidRPr="00102A84">
                                        <w:rPr>
                                          <w:rFonts w:ascii="Al-Jazeera-Arabic-Bold" w:hAnsi="Al-Jazeera-Arabic-Bold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 xml:space="preserve"> </w:t>
                                      </w:r>
                                      <w:r w:rsidRPr="00102A84">
                                        <w:rPr>
                                          <w:rFonts w:ascii="Al-Jazeera-Arabic-Bold" w:hAnsi="Al-Jazeera-Arabic-Bold" w:cs="Al-Jazeera-Arabic-Bold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>تمثل ال</w:t>
                                      </w:r>
                                      <w:r w:rsidRPr="00102A84">
                                        <w:rPr>
                                          <w:rFonts w:ascii="Cambria" w:hAnsi="Cambria" w:cs="Al-Jazeera-Arabic-Bold" w:hint="cs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>قيم</w:t>
                                      </w:r>
                                      <w:r w:rsidRPr="00102A84">
                                        <w:rPr>
                                          <w:rFonts w:ascii="Al-Jazeera-Arabic-Bold" w:hAnsi="Al-Jazeera-Arabic-Bold" w:cs="Al-Jazeera-Arabic-Bold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 xml:space="preserve"> المراد </w:t>
                                      </w:r>
                                      <w:r w:rsidRPr="00102A84">
                                        <w:rPr>
                                          <w:rFonts w:ascii="Al-Jazeera-Arabic-Bold" w:hAnsi="Al-Jazeera-Arabic-Bold" w:cs="Al-Jazeera-Arabic-Bold" w:hint="cs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 xml:space="preserve">حساب وسيطها الحسابي 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42" name="Groupe 42"/>
                              <wpg:cNvGrpSpPr/>
                              <wpg:grpSpPr>
                                <a:xfrm>
                                  <a:off x="0" y="419100"/>
                                  <a:ext cx="5132705" cy="2190750"/>
                                  <a:chOff x="0" y="0"/>
                                  <a:chExt cx="5132705" cy="2190750"/>
                                </a:xfrm>
                              </wpg:grpSpPr>
                              <wpg:grpSp>
                                <wpg:cNvPr id="43" name="Groupe 43"/>
                                <wpg:cNvGrpSpPr/>
                                <wpg:grpSpPr>
                                  <a:xfrm>
                                    <a:off x="9525" y="0"/>
                                    <a:ext cx="5123180" cy="1809750"/>
                                    <a:chOff x="0" y="0"/>
                                    <a:chExt cx="5123180" cy="1809750"/>
                                  </a:xfrm>
                                </wpg:grpSpPr>
                                <wps:wsp>
                                  <wps:cNvPr id="44" name="Espace réservé du contenu 2"/>
                                  <wps:cNvSpPr>
                                    <a:spLocks noGrp="1"/>
                                  </wps:cNvSpPr>
                                  <wps:spPr>
                                    <a:xfrm>
                                      <a:off x="0" y="0"/>
                                      <a:ext cx="2990850" cy="46164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txbx>
                                    <w:txbxContent>
                                      <w:p w:rsidR="00102A84" w:rsidRPr="000C0F16" w:rsidRDefault="00102A84" w:rsidP="00102A84">
                                        <w:pPr>
                                          <w:pStyle w:val="Titre"/>
                                          <w:bidi w:val="0"/>
                                          <w:spacing w:before="154" w:after="0"/>
                                          <w:rPr>
                                            <w:color w:val="FF000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= </w:t>
                                        </w: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>MOYENNE</w:t>
                                        </w:r>
                                        <w:r w:rsidRPr="000C0F16"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 ( A1 ; D1 )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rtlCol="0">
                                    <a:noAutofit/>
                                  </wps:bodyPr>
                                </wps:wsp>
                                <wps:wsp>
                                  <wps:cNvPr id="45" name="ZoneTexte 9"/>
                                  <wps:cNvSpPr txBox="1"/>
                                  <wps:spPr>
                                    <a:xfrm>
                                      <a:off x="1828800" y="104775"/>
                                      <a:ext cx="3258820" cy="356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102A84" w:rsidRPr="000C0F16" w:rsidRDefault="00102A84" w:rsidP="00B31824">
                                        <w:pPr>
                                          <w:pStyle w:val="Titre"/>
                                          <w:spacing w:after="0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تعني </w:t>
                                        </w:r>
                                        <w:r w:rsidR="00B31824" w:rsidRPr="00B31824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حساب الوسيط</w:t>
                                        </w:r>
                                        <w:r w:rsidR="00B31824" w:rsidRPr="00B31824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 w:rsidR="00B31824" w:rsidRPr="00B31824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ل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لقيمتين في كل من الخلايا </w:t>
                                        </w:r>
                                        <w:r w:rsidRPr="000C0F16">
                                          <w:rPr>
                                            <w:rFonts w:asciiTheme="minorHAnsi" w:hAnsi="Calibri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A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 و </w:t>
                                        </w:r>
                                        <w:r w:rsidRPr="000C0F16">
                                          <w:rPr>
                                            <w:rFonts w:asciiTheme="minorHAnsi" w:hAnsi="Calibri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D1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  <wpg:grpSp>
                                  <wpg:cNvPr id="46" name="Groupe 46"/>
                                  <wpg:cNvGrpSpPr/>
                                  <wpg:grpSpPr>
                                    <a:xfrm>
                                      <a:off x="19050" y="733425"/>
                                      <a:ext cx="5059045" cy="371475"/>
                                      <a:chOff x="0" y="0"/>
                                      <a:chExt cx="5059045" cy="371475"/>
                                    </a:xfrm>
                                  </wpg:grpSpPr>
                                  <wps:wsp>
                                    <wps:cNvPr id="47" name="Espace réservé du contenu 2"/>
                                    <wps:cNvSpPr txBox="1"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2495550" cy="37147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txbx>
                                      <w:txbxContent>
                                        <w:p w:rsidR="00102A84" w:rsidRPr="000C0F16" w:rsidRDefault="00102A84" w:rsidP="00102A84">
                                          <w:pPr>
                                            <w:pStyle w:val="Titre"/>
                                            <w:bidi w:val="0"/>
                                            <w:spacing w:after="0"/>
                                            <w:rPr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C0F16"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 xml:space="preserve">= </w:t>
                                          </w: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>MOYENNE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 xml:space="preserve"> ( A1 : D1 )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rtlCol="0">
                                      <a:noAutofit/>
                                    </wps:bodyPr>
                                  </wps:wsp>
                                  <wps:wsp>
                                    <wps:cNvPr id="48" name="ZoneTexte 10"/>
                                    <wps:cNvSpPr txBox="1"/>
                                    <wps:spPr>
                                      <a:xfrm>
                                        <a:off x="2390775" y="28575"/>
                                        <a:ext cx="2668270" cy="333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:rsidR="00102A84" w:rsidRPr="000C0F16" w:rsidRDefault="00102A84" w:rsidP="00B31824">
                                          <w:pPr>
                                            <w:pStyle w:val="Titre"/>
                                            <w:spacing w:after="0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تعني </w:t>
                                          </w:r>
                                          <w:r w:rsidR="00B31824" w:rsidRPr="00B31824">
                                            <w:rPr>
                                              <w:rFonts w:ascii="Al-Jazeera-Arabic-Bold" w:hAnsi="Al-Jazeera-Arabic-Bold" w:cs="Al-Jazeera-Arabic-Bold" w:hint="cs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حساب الوسيط</w:t>
                                          </w:r>
                                          <w:r w:rsidR="00B31824" w:rsidRPr="00B31824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lang w:bidi="ar-DZ"/>
                                            </w:rPr>
                                            <w:t xml:space="preserve"> </w:t>
                                          </w:r>
                                          <w:r w:rsidR="00B31824">
                                            <w:rPr>
                                              <w:rFonts w:ascii="Al-Jazeera-Arabic-Bold" w:hAnsi="Al-Jazeera-Arabic-Bold" w:cs="Al-Jazeera-Arabic-Bold" w:hint="cs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ل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لقيم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في الخلايا من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إلى 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D1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" name="Groupe 49"/>
                                  <wpg:cNvGrpSpPr/>
                                  <wpg:grpSpPr>
                                    <a:xfrm>
                                      <a:off x="0" y="1209675"/>
                                      <a:ext cx="5123180" cy="600075"/>
                                      <a:chOff x="0" y="0"/>
                                      <a:chExt cx="5123180" cy="600075"/>
                                    </a:xfrm>
                                  </wpg:grpSpPr>
                                  <wps:wsp>
                                    <wps:cNvPr id="50" name="Espace réservé du contenu 2"/>
                                    <wps:cNvSpPr txBox="1"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2847975" cy="381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txbx>
                                      <w:txbxContent>
                                        <w:p w:rsidR="00102A84" w:rsidRPr="000C0F16" w:rsidRDefault="00102A84" w:rsidP="00102A84">
                                          <w:pPr>
                                            <w:pStyle w:val="Titre"/>
                                            <w:bidi w:val="0"/>
                                            <w:spacing w:after="0"/>
                                            <w:rPr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C0F16"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 xml:space="preserve">= </w:t>
                                          </w: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>MOYENNE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 xml:space="preserve"> ( A1 :D1 ; 12 )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rtlCol="0">
                                      <a:noAutofit/>
                                    </wps:bodyPr>
                                  </wps:wsp>
                                  <wps:wsp>
                                    <wps:cNvPr id="51" name="ZoneTexte 11"/>
                                    <wps:cNvSpPr txBox="1"/>
                                    <wps:spPr>
                                      <a:xfrm>
                                        <a:off x="2695575" y="47625"/>
                                        <a:ext cx="2427605" cy="552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:rsidR="00102A84" w:rsidRPr="000C0F16" w:rsidRDefault="00102A84" w:rsidP="00B31824">
                                          <w:pPr>
                                            <w:pStyle w:val="Titre"/>
                                            <w:spacing w:after="0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تعني </w:t>
                                          </w:r>
                                          <w:r w:rsidR="00B31824" w:rsidRPr="00B31824">
                                            <w:rPr>
                                              <w:rFonts w:ascii="Al-Jazeera-Arabic-Bold" w:hAnsi="Al-Jazeera-Arabic-Bold" w:cs="Al-Jazeera-Arabic-Bold" w:hint="cs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حساب الوسيط</w:t>
                                          </w:r>
                                          <w:r w:rsidR="00B31824" w:rsidRPr="00B31824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lang w:bidi="ar-DZ"/>
                                            </w:rPr>
                                            <w:t xml:space="preserve"> </w:t>
                                          </w:r>
                                          <w:r w:rsidR="00B31824">
                                            <w:rPr>
                                              <w:rFonts w:ascii="Al-Jazeera-Arabic-Bold" w:hAnsi="Al-Jazeera-Arabic-Bold" w:cs="Al-Jazeera-Arabic-Bold" w:hint="cs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ل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لقيم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في الخلايا من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إلى 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D1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و الناتج نضيف له 12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52" name="Groupe 52"/>
                                <wpg:cNvGrpSpPr/>
                                <wpg:grpSpPr>
                                  <a:xfrm>
                                    <a:off x="0" y="1781175"/>
                                    <a:ext cx="5123180" cy="409575"/>
                                    <a:chOff x="0" y="0"/>
                                    <a:chExt cx="5123180" cy="409575"/>
                                  </a:xfrm>
                                </wpg:grpSpPr>
                                <wps:wsp>
                                  <wps:cNvPr id="53" name="Espace réservé du contenu 2"/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txbx>
                                    <w:txbxContent>
                                      <w:p w:rsidR="00102A84" w:rsidRPr="000C0F16" w:rsidRDefault="00102A84" w:rsidP="00102A84">
                                        <w:pPr>
                                          <w:pStyle w:val="Titre"/>
                                          <w:bidi w:val="0"/>
                                          <w:spacing w:after="0"/>
                                          <w:rPr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= </w:t>
                                        </w: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>MOYENNE</w:t>
                                        </w:r>
                                        <w:r w:rsidRPr="000C0F16"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 ( 5  ; 4 ; 12 )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rtlCol="0">
                                    <a:noAutofit/>
                                  </wps:bodyPr>
                                </wps:wsp>
                                <wps:wsp>
                                  <wps:cNvPr id="54" name="ZoneTexte 13"/>
                                  <wps:cNvSpPr txBox="1"/>
                                  <wps:spPr>
                                    <a:xfrm>
                                      <a:off x="2752725" y="47625"/>
                                      <a:ext cx="2370455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102A84" w:rsidRPr="000C0F16" w:rsidRDefault="00102A84" w:rsidP="00B31824">
                                        <w:pPr>
                                          <w:pStyle w:val="Titre"/>
                                          <w:spacing w:after="0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تعني </w:t>
                                        </w:r>
                                        <w:r w:rsidR="00B31824" w:rsidRPr="00B31824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حساب الوسيط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 w:rsidR="00B31824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ل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لقيم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5 و 4 </w:t>
                                        </w:r>
                                        <w:r w:rsidRPr="000C0F16">
                                          <w:rPr>
                                            <w:rFonts w:asciiTheme="minorHAnsi" w:hAnsi="Calibri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 و 12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e 55" o:spid="_x0000_s1048" style="position:absolute;left:0;text-align:left;margin-left:-4.85pt;margin-top:16.7pt;width:404.15pt;height:205.5pt;z-index:251756544;mso-width-relative:margin" coordsize="51327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">
                      <v:group id="Groupe 39" o:spid="_x0000_s1049" style="position:absolute;left:2095;width:49136;height:6381" coordorigin="-1333" coordsize="49136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ZoneTexte 8" o:spid="_x0000_s1051" type="#_x0000_t202" style="position:absolute;left:24155;top:476;width:23647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  <v:textbox>
                            <w:txbxContent>
                              <w:p w:rsidR="00102A84" w:rsidRPr="00102A84" w:rsidRDefault="00102A84" w:rsidP="00102A84">
                                <w:pPr>
                                  <w:pStyle w:val="Titre"/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02A8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 w:rsidRPr="00102A84">
                                  <w:rPr>
                                    <w:rFonts w:ascii="Al-Jazeera-Arabic-Bold" w:hAnsi="Al-Jazeera-Arabic-Bold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 xml:space="preserve"> </w:t>
                                </w:r>
                                <w:r w:rsidRPr="00102A84">
                                  <w:rPr>
                                    <w:rFonts w:ascii="Al-Jazeera-Arabic-Bold" w:hAnsi="Al-Jazeera-Arabic-Bold" w:cs="Al-Jazeera-Arabic-Bold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>تمثل ال</w:t>
                                </w:r>
                                <w:r w:rsidRPr="00102A84">
                                  <w:rPr>
                                    <w:rFonts w:ascii="Cambria" w:hAnsi="Cambria" w:cs="Al-Jazeera-Arabic-Bold" w:hint="cs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>قيم</w:t>
                                </w:r>
                                <w:r w:rsidRPr="00102A84">
                                  <w:rPr>
                                    <w:rFonts w:ascii="Al-Jazeera-Arabic-Bold" w:hAnsi="Al-Jazeera-Arabic-Bold" w:cs="Al-Jazeera-Arabic-Bold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 xml:space="preserve"> المراد </w:t>
                                </w:r>
                                <w:r w:rsidRPr="00102A84">
                                  <w:rPr>
                                    <w:rFonts w:ascii="Al-Jazeera-Arabic-Bold" w:hAnsi="Al-Jazeera-Arabic-Bold" w:cs="Al-Jazeera-Arabic-Bold" w:hint="cs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 xml:space="preserve">حساب وسيطها الحسابي </w:t>
                                </w:r>
                              </w:p>
                            </w:txbxContent>
                          </v:textbox>
                        </v:shape>
                      </v:group>
                      <v:group id="Groupe 42" o:spid="_x0000_s1052" style="position:absolute;top:4191;width:51327;height:21907" coordsize="51327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oupe 43" o:spid="_x0000_s1053" style="position:absolute;left:95;width:51232;height:18097" coordsize="51231,1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ZoneTexte 9" o:spid="_x0000_s1055" type="#_x0000_t202" style="position:absolute;left:18288;top:1047;width:32588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    <v:textbox>
                              <w:txbxContent>
                                <w:p w:rsidR="00102A84" w:rsidRPr="000C0F16" w:rsidRDefault="00102A84" w:rsidP="00B31824">
                                  <w:pPr>
                                    <w:pStyle w:val="Titre"/>
                                    <w:spacing w:after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تعني </w:t>
                                  </w:r>
                                  <w:r w:rsidR="00B31824" w:rsidRPr="00B31824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حساب الوسيط</w:t>
                                  </w:r>
                                  <w:r w:rsidR="00B31824" w:rsidRPr="00B31824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</w:t>
                                  </w:r>
                                  <w:r w:rsidR="00B31824" w:rsidRPr="00B31824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لقيمتين في كل من الخلايا </w:t>
                                  </w:r>
                                  <w:r w:rsidRPr="000C0F16">
                                    <w:rPr>
                                      <w:rFonts w:asciiTheme="minorHAnsi" w:hAnsi="Calibri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و </w:t>
                                  </w:r>
                                  <w:r w:rsidRPr="000C0F16">
                                    <w:rPr>
                                      <w:rFonts w:asciiTheme="minorHAnsi" w:hAnsi="Calibri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D1</w:t>
                                  </w:r>
                                </w:p>
                              </w:txbxContent>
                            </v:textbox>
                          </v:shape>
                          <v:group id="Groupe 46" o:spid="_x0000_s1056" style="position:absolute;left:190;top:7334;width:50590;height:3715" coordsize="50590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<v:shape id="_x0000_s1057" type="#_x0000_t202" style="position:absolute;width:2495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" filled="f" stroked="f">
                              <v:path arrowok="t"/>
                              <v:textbox>
                                <w:txbxContent>
                                  <w:p w:rsidR="00102A84" w:rsidRPr="000C0F16" w:rsidRDefault="00102A84" w:rsidP="00102A84">
                                    <w:pPr>
                                      <w:pStyle w:val="Titre"/>
                                      <w:bidi w:val="0"/>
                                      <w:spacing w:after="0"/>
                                      <w:rPr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0C0F16"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= 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MOYENNE</w:t>
                                    </w:r>
                                    <w:r w:rsidRPr="000C0F16"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 ( A1 : D1 )</w:t>
                                    </w:r>
                                  </w:p>
                                </w:txbxContent>
                              </v:textbox>
                            </v:shape>
                            <v:shape id="ZoneTexte 10" o:spid="_x0000_s1058" type="#_x0000_t202" style="position:absolute;left:23907;top:285;width:2668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        <v:textbox>
                                <w:txbxContent>
                                  <w:p w:rsidR="00102A84" w:rsidRPr="000C0F16" w:rsidRDefault="00102A84" w:rsidP="00B31824">
                                    <w:pPr>
                                      <w:pStyle w:val="Titre"/>
                                      <w:spacing w:after="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تعني </w:t>
                                    </w:r>
                                    <w:r w:rsidR="00B31824" w:rsidRPr="00B31824">
                                      <w:rPr>
                                        <w:rFonts w:ascii="Al-Jazeera-Arabic-Bold" w:hAnsi="Al-Jazeera-Arabic-Bold" w:cs="Al-Jazeera-Arabic-Bold" w:hint="cs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حساب الوسيط</w:t>
                                    </w:r>
                                    <w:r w:rsidR="00B31824" w:rsidRPr="00B31824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bidi="ar-DZ"/>
                                      </w:rPr>
                                      <w:t xml:space="preserve"> </w:t>
                                    </w:r>
                                    <w:r w:rsidR="00B31824">
                                      <w:rPr>
                                        <w:rFonts w:ascii="Al-Jazeera-Arabic-Bold" w:hAnsi="Al-Jazeera-Arabic-Bold" w:cs="Al-Jazeera-Arabic-Bold" w:hint="cs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ل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لقيم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في الخلايا من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إلى 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D1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e 49" o:spid="_x0000_s1059" style="position:absolute;top:12096;width:51231;height:6001" coordsize="5123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<v:shape id="_x0000_s1060" type="#_x0000_t202" style="position:absolute;width:2847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" filled="f" stroked="f">
                              <v:path arrowok="t"/>
                              <v:textbox>
                                <w:txbxContent>
                                  <w:p w:rsidR="00102A84" w:rsidRPr="000C0F16" w:rsidRDefault="00102A84" w:rsidP="00102A84">
                                    <w:pPr>
                                      <w:pStyle w:val="Titre"/>
                                      <w:bidi w:val="0"/>
                                      <w:spacing w:after="0"/>
                                      <w:rPr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0C0F16"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= 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MOYENNE</w:t>
                                    </w:r>
                                    <w:r w:rsidRPr="000C0F16"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 ( A1 :D1 ; 12 )</w:t>
                                    </w:r>
                                  </w:p>
                                </w:txbxContent>
                              </v:textbox>
                            </v:shape>
                            <v:shape id="ZoneTexte 11" o:spid="_x0000_s1061" type="#_x0000_t202" style="position:absolute;left:26955;top:476;width:24276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  <v:textbox>
                                <w:txbxContent>
                                  <w:p w:rsidR="00102A84" w:rsidRPr="000C0F16" w:rsidRDefault="00102A84" w:rsidP="00B31824">
                                    <w:pPr>
                                      <w:pStyle w:val="Titre"/>
                                      <w:spacing w:after="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تعني </w:t>
                                    </w:r>
                                    <w:r w:rsidR="00B31824" w:rsidRPr="00B31824">
                                      <w:rPr>
                                        <w:rFonts w:ascii="Al-Jazeera-Arabic-Bold" w:hAnsi="Al-Jazeera-Arabic-Bold" w:cs="Al-Jazeera-Arabic-Bold" w:hint="cs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حساب الوسيط</w:t>
                                    </w:r>
                                    <w:r w:rsidR="00B31824" w:rsidRPr="00B31824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bidi="ar-DZ"/>
                                      </w:rPr>
                                      <w:t xml:space="preserve"> </w:t>
                                    </w:r>
                                    <w:r w:rsidR="00B31824">
                                      <w:rPr>
                                        <w:rFonts w:ascii="Al-Jazeera-Arabic-Bold" w:hAnsi="Al-Jazeera-Arabic-Bold" w:cs="Al-Jazeera-Arabic-Bold" w:hint="cs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ل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لقيم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في الخلايا من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إلى 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D1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و الناتج نضيف له 12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Groupe 52" o:spid="_x0000_s1062" style="position:absolute;top:17811;width:51231;height:4096" coordsize="5123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shape id="_x0000_s1063" type="#_x0000_t202" style="position:absolute;width:33813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" filled="f" stroked="f">
                            <v:path arrowok="t"/>
                            <v:textbox>
                              <w:txbxContent>
                                <w:p w:rsidR="00102A84" w:rsidRPr="000C0F16" w:rsidRDefault="00102A84" w:rsidP="00102A84">
                                  <w:pPr>
                                    <w:pStyle w:val="Titre"/>
                                    <w:bidi w:val="0"/>
                                    <w:spacing w:after="0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0C0F16">
                                    <w:rPr>
                                      <w:rFonts w:asciiTheme="minorHAnsi" w:hAnsi="Calibri" w:cstheme="minorBid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MOYENNE</w:t>
                                  </w:r>
                                  <w:r w:rsidRPr="000C0F16">
                                    <w:rPr>
                                      <w:rFonts w:asciiTheme="minorHAnsi" w:hAnsi="Calibri" w:cstheme="minorBid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( 5  ; 4 ; 12 )</w:t>
                                  </w:r>
                                </w:p>
                              </w:txbxContent>
                            </v:textbox>
                          </v:shape>
                          <v:shape id="_x0000_s1064" type="#_x0000_t202" style="position:absolute;left:27527;top:476;width:2370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    <v:textbox>
                              <w:txbxContent>
                                <w:p w:rsidR="00102A84" w:rsidRPr="000C0F16" w:rsidRDefault="00102A84" w:rsidP="00B31824">
                                  <w:pPr>
                                    <w:pStyle w:val="Titre"/>
                                    <w:spacing w:after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تعني </w:t>
                                  </w:r>
                                  <w:r w:rsidR="00B31824" w:rsidRPr="00B31824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حساب الوسيط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B31824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لقيم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5 و 4 </w:t>
                                  </w:r>
                                  <w:r w:rsidRPr="000C0F16">
                                    <w:rPr>
                                      <w:rFonts w:asciiTheme="minorHAnsi" w:hAnsi="Calibri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و 12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</w:p>
          <w:p w:rsidR="00102A84" w:rsidRDefault="00102A84" w:rsidP="000C0F16">
            <w:pPr>
              <w:rPr>
                <w:rFonts w:ascii="Al-Jazeera-Arabic-Bold" w:hAnsi="Al-Jazeera-Arabic-Bold" w:cs="Al-Jazeera-Arabic-Bold"/>
                <w:color w:val="1C1E21"/>
                <w:sz w:val="20"/>
                <w:szCs w:val="20"/>
                <w:shd w:val="clear" w:color="auto" w:fill="F2F3F5"/>
                <w:rtl/>
                <w:lang w:val="fr-FR"/>
              </w:rPr>
            </w:pPr>
          </w:p>
          <w:p w:rsidR="00102A84" w:rsidRDefault="00102A84" w:rsidP="000C0F16">
            <w:pPr>
              <w:rPr>
                <w:rFonts w:ascii="Al-Jazeera-Arabic-Bold" w:hAnsi="Al-Jazeera-Arabic-Bold" w:cs="Al-Jazeera-Arabic-Bold"/>
                <w:color w:val="1C1E21"/>
                <w:sz w:val="20"/>
                <w:szCs w:val="20"/>
                <w:shd w:val="clear" w:color="auto" w:fill="F2F3F5"/>
                <w:rtl/>
                <w:lang w:val="fr-FR"/>
              </w:rPr>
            </w:pPr>
          </w:p>
          <w:p w:rsidR="00102A84" w:rsidRDefault="00102A84" w:rsidP="000C0F16">
            <w:pPr>
              <w:rPr>
                <w:rFonts w:ascii="Al-Jazeera-Arabic-Bold" w:hAnsi="Al-Jazeera-Arabic-Bold" w:cs="Al-Jazeera-Arabic-Bold"/>
                <w:color w:val="1C1E21"/>
                <w:sz w:val="20"/>
                <w:szCs w:val="20"/>
                <w:shd w:val="clear" w:color="auto" w:fill="F2F3F5"/>
                <w:rtl/>
                <w:lang w:val="fr-FR"/>
              </w:rPr>
            </w:pPr>
          </w:p>
          <w:p w:rsidR="00102A84" w:rsidRDefault="00102A84" w:rsidP="000C0F16">
            <w:pPr>
              <w:rPr>
                <w:rFonts w:ascii="Al-Jazeera-Arabic-Bold" w:hAnsi="Al-Jazeera-Arabic-Bold" w:cs="Al-Jazeera-Arabic-Bold"/>
                <w:color w:val="1C1E21"/>
                <w:sz w:val="20"/>
                <w:szCs w:val="20"/>
                <w:shd w:val="clear" w:color="auto" w:fill="F2F3F5"/>
                <w:rtl/>
                <w:lang w:val="fr-FR"/>
              </w:rPr>
            </w:pPr>
          </w:p>
          <w:p w:rsidR="00102A84" w:rsidRDefault="00102A84" w:rsidP="000C0F16">
            <w:pPr>
              <w:rPr>
                <w:rFonts w:ascii="Al-Jazeera-Arabic-Bold" w:hAnsi="Al-Jazeera-Arabic-Bold" w:cs="Al-Jazeera-Arabic-Bold"/>
                <w:color w:val="1C1E21"/>
                <w:sz w:val="20"/>
                <w:szCs w:val="20"/>
                <w:shd w:val="clear" w:color="auto" w:fill="F2F3F5"/>
                <w:rtl/>
                <w:lang w:val="fr-FR"/>
              </w:rPr>
            </w:pPr>
          </w:p>
          <w:p w:rsidR="00102A84" w:rsidRDefault="00102A84" w:rsidP="000C0F16">
            <w:pPr>
              <w:rPr>
                <w:rFonts w:ascii="Al-Jazeera-Arabic-Bold" w:hAnsi="Al-Jazeera-Arabic-Bold" w:cs="Al-Jazeera-Arabic-Bold"/>
                <w:color w:val="1C1E21"/>
                <w:sz w:val="20"/>
                <w:szCs w:val="20"/>
                <w:shd w:val="clear" w:color="auto" w:fill="F2F3F5"/>
                <w:rtl/>
                <w:lang w:val="fr-FR"/>
              </w:rPr>
            </w:pPr>
          </w:p>
          <w:p w:rsidR="00102A84" w:rsidRDefault="00102A84" w:rsidP="000C0F16">
            <w:pPr>
              <w:rPr>
                <w:rFonts w:ascii="Al-Jazeera-Arabic-Bold" w:hAnsi="Al-Jazeera-Arabic-Bold" w:cs="Al-Jazeera-Arabic-Bold"/>
                <w:color w:val="1C1E21"/>
                <w:sz w:val="20"/>
                <w:szCs w:val="20"/>
                <w:shd w:val="clear" w:color="auto" w:fill="F2F3F5"/>
                <w:rtl/>
                <w:lang w:val="fr-FR"/>
              </w:rPr>
            </w:pPr>
          </w:p>
          <w:p w:rsidR="00102A84" w:rsidRDefault="00102A84" w:rsidP="000C0F16">
            <w:pPr>
              <w:rPr>
                <w:rFonts w:ascii="Al-Jazeera-Arabic-Bold" w:hAnsi="Al-Jazeera-Arabic-Bold" w:cs="Al-Jazeera-Arabic-Bold"/>
                <w:color w:val="1C1E21"/>
                <w:sz w:val="20"/>
                <w:szCs w:val="20"/>
                <w:shd w:val="clear" w:color="auto" w:fill="F2F3F5"/>
                <w:rtl/>
                <w:lang w:val="fr-FR"/>
              </w:rPr>
            </w:pPr>
          </w:p>
          <w:p w:rsidR="00102A84" w:rsidRDefault="00102A84" w:rsidP="000C0F16">
            <w:pPr>
              <w:rPr>
                <w:rFonts w:ascii="Al-Jazeera-Arabic-Bold" w:hAnsi="Al-Jazeera-Arabic-Bold" w:cs="Al-Jazeera-Arabic-Bold"/>
                <w:color w:val="1C1E21"/>
                <w:sz w:val="20"/>
                <w:szCs w:val="20"/>
                <w:shd w:val="clear" w:color="auto" w:fill="F2F3F5"/>
                <w:rtl/>
                <w:lang w:val="fr-FR"/>
              </w:rPr>
            </w:pPr>
          </w:p>
          <w:p w:rsidR="00102A84" w:rsidRDefault="00102A84" w:rsidP="000C0F16">
            <w:pPr>
              <w:rPr>
                <w:rFonts w:ascii="Al-Jazeera-Arabic-Bold" w:hAnsi="Al-Jazeera-Arabic-Bold" w:cs="Al-Jazeera-Arabic-Bold"/>
                <w:color w:val="1C1E21"/>
                <w:sz w:val="20"/>
                <w:szCs w:val="20"/>
                <w:shd w:val="clear" w:color="auto" w:fill="F2F3F5"/>
                <w:rtl/>
                <w:lang w:val="fr-FR"/>
              </w:rPr>
            </w:pPr>
          </w:p>
          <w:p w:rsidR="00102A84" w:rsidRDefault="00102A84" w:rsidP="000C0F16">
            <w:pPr>
              <w:rPr>
                <w:rFonts w:ascii="Al-Jazeera-Arabic-Bold" w:hAnsi="Al-Jazeera-Arabic-Bold" w:cs="Al-Jazeera-Arabic-Bold"/>
                <w:color w:val="1C1E21"/>
                <w:sz w:val="20"/>
                <w:szCs w:val="20"/>
                <w:shd w:val="clear" w:color="auto" w:fill="F2F3F5"/>
                <w:rtl/>
                <w:lang w:val="fr-FR"/>
              </w:rPr>
            </w:pPr>
          </w:p>
          <w:p w:rsidR="00102A84" w:rsidRDefault="00102A84" w:rsidP="000C0F16">
            <w:pPr>
              <w:rPr>
                <w:rFonts w:ascii="Al-Jazeera-Arabic-Bold" w:hAnsi="Al-Jazeera-Arabic-Bold" w:cs="Al-Jazeera-Arabic-Bold"/>
                <w:color w:val="1C1E21"/>
                <w:sz w:val="20"/>
                <w:szCs w:val="20"/>
                <w:shd w:val="clear" w:color="auto" w:fill="F2F3F5"/>
                <w:rtl/>
                <w:lang w:val="fr-FR"/>
              </w:rPr>
            </w:pPr>
          </w:p>
          <w:p w:rsidR="00102A84" w:rsidRPr="000C0F16" w:rsidRDefault="00102A84" w:rsidP="000C0F16">
            <w:pPr>
              <w:rPr>
                <w:rFonts w:ascii="Al-Jazeera-Arabic-Bold" w:hAnsi="Al-Jazeera-Arabic-Bold" w:cs="Al-Jazeera-Arabic-Bold"/>
                <w:color w:val="1C1E21"/>
                <w:sz w:val="20"/>
                <w:szCs w:val="20"/>
                <w:shd w:val="clear" w:color="auto" w:fill="F2F3F5"/>
                <w:rtl/>
                <w:lang w:val="fr-FR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527BCD" w:rsidRDefault="00527BCD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527BCD" w:rsidTr="00102A84">
        <w:trPr>
          <w:cantSplit/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527BCD" w:rsidRDefault="00527BCD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80" w:type="dxa"/>
            <w:vAlign w:val="center"/>
          </w:tcPr>
          <w:p w:rsidR="00527BCD" w:rsidRDefault="00527BCD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567" w:type="dxa"/>
            <w:textDirection w:val="tbRl"/>
            <w:vAlign w:val="center"/>
          </w:tcPr>
          <w:p w:rsidR="00527BCD" w:rsidRDefault="00527BCD" w:rsidP="00102A84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دالة </w:t>
            </w:r>
            <w:r w:rsidR="00102A84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الحد الأقصى</w:t>
            </w:r>
          </w:p>
        </w:tc>
        <w:tc>
          <w:tcPr>
            <w:tcW w:w="8066" w:type="dxa"/>
          </w:tcPr>
          <w:p w:rsidR="00102A84" w:rsidRPr="00DB15E5" w:rsidRDefault="00102A84" w:rsidP="00102A8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س: ماهي الدالة </w:t>
            </w:r>
            <w:r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 xml:space="preserve">التي تسمح باعطاء القيمة الأكبر </w:t>
            </w: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 ؟</w:t>
            </w:r>
          </w:p>
          <w:p w:rsidR="00102A84" w:rsidRPr="00DB15E5" w:rsidRDefault="00102A84" w:rsidP="00102A84">
            <w:pPr>
              <w:rPr>
                <w:rFonts w:ascii="Al-Jazeera-Arabic-Bold" w:hAnsi="Al-Jazeera-Arabic-Bold" w:cs="Al-Jazeera-Arabic-Bold"/>
                <w:color w:val="FF0000"/>
                <w:sz w:val="4"/>
                <w:szCs w:val="4"/>
                <w:rtl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 :</w:t>
            </w:r>
          </w:p>
          <w:p w:rsidR="00102A84" w:rsidRDefault="00102A84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102A84" w:rsidRDefault="00102A8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  <w:r w:rsidRPr="00DB15E5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الدالة </w:t>
            </w:r>
            <w:r>
              <w:rPr>
                <w:rFonts w:asciiTheme="minorBidi" w:eastAsia="Arial Unicode MS" w:hAnsiTheme="minorBidi"/>
                <w:color w:val="000000" w:themeColor="text1"/>
                <w:lang w:val="fr-FR" w:bidi="ar-DZ"/>
              </w:rPr>
              <w:t xml:space="preserve">Max </w:t>
            </w:r>
            <w:r>
              <w:rPr>
                <w:rFonts w:asciiTheme="minorBidi" w:eastAsia="Arial Unicode MS" w:hAnsiTheme="minorBidi" w:hint="cs"/>
                <w:color w:val="000000" w:themeColor="text1"/>
                <w:rtl/>
                <w:lang w:val="fr-FR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fr-FR" w:bidi="ar-DZ"/>
              </w:rPr>
              <w:t>هي دالة إحصائية، تسمح باستخراج الحد الأقصى من بين مجموعة من  القيم المحددة في عبارة الدالة و تحدد إما باستعمال أرقام مباشرة أو ممثلة بمراجع خلايا.</w:t>
            </w:r>
          </w:p>
          <w:p w:rsidR="00B31824" w:rsidRDefault="00B3182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  <w:r>
              <w:rPr>
                <w:rFonts w:ascii="Al-Jazeera-Arabic-Bold" w:hAnsi="Al-Jazeera-Arabic-Bold" w:cs="Al-Jazeera-Arabic-Bold"/>
                <w:noProof/>
                <w:color w:val="1C1E21"/>
                <w:sz w:val="20"/>
                <w:szCs w:val="20"/>
                <w:rtl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 wp14:anchorId="37304600" wp14:editId="51FA4D02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1905</wp:posOffset>
                      </wp:positionV>
                      <wp:extent cx="5132706" cy="2609850"/>
                      <wp:effectExtent l="0" t="0" r="0" b="0"/>
                      <wp:wrapNone/>
                      <wp:docPr id="23" name="Groupe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2706" cy="2609850"/>
                                <a:chOff x="0" y="0"/>
                                <a:chExt cx="5132706" cy="2609850"/>
                              </a:xfrm>
                            </wpg:grpSpPr>
                            <wpg:grpSp>
                              <wpg:cNvPr id="24" name="Groupe 24"/>
                              <wpg:cNvGrpSpPr/>
                              <wpg:grpSpPr>
                                <a:xfrm>
                                  <a:off x="209550" y="0"/>
                                  <a:ext cx="4913630" cy="638175"/>
                                  <a:chOff x="-133350" y="0"/>
                                  <a:chExt cx="4913630" cy="638175"/>
                                </a:xfrm>
                              </wpg:grpSpPr>
                              <wps:wsp>
                                <wps:cNvPr id="25" name="Titre 1"/>
                                <wps:cNvSpPr>
                                  <a:spLocks noGrp="1"/>
                                </wps:cNvSpPr>
                                <wps:spPr>
                                  <a:xfrm>
                                    <a:off x="-133350" y="0"/>
                                    <a:ext cx="2537460" cy="5048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txbx>
                                  <w:txbxContent>
                                    <w:p w:rsidR="00B31824" w:rsidRPr="000C0F16" w:rsidRDefault="00B31824" w:rsidP="00B31824">
                                      <w:pPr>
                                        <w:pStyle w:val="Titre"/>
                                        <w:bidi w:val="0"/>
                                        <w:spacing w:after="0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0C0F16">
                                        <w:rPr>
                                          <w:rFonts w:hAnsi="Cambria"/>
                                          <w:color w:val="000000" w:themeColor="text1"/>
                                          <w:kern w:val="24"/>
                                        </w:rPr>
                                        <w:t xml:space="preserve">= </w:t>
                                      </w:r>
                                      <w:r>
                                        <w:rPr>
                                          <w:rFonts w:hAnsi="Cambria"/>
                                          <w:color w:val="00B050"/>
                                          <w:kern w:val="24"/>
                                        </w:rPr>
                                        <w:t>MAX</w:t>
                                      </w:r>
                                      <w:r w:rsidRPr="000C0F16">
                                        <w:rPr>
                                          <w:rFonts w:hAnsi="Cambria"/>
                                          <w:color w:val="000000" w:themeColor="text1"/>
                                          <w:kern w:val="24"/>
                                        </w:rPr>
                                        <w:t xml:space="preserve"> (</w:t>
                                      </w:r>
                                      <w:r w:rsidRPr="000C0F16">
                                        <w:rPr>
                                          <w:rFonts w:hAnsi="Cambria"/>
                                          <w:color w:val="FF0000"/>
                                          <w:kern w:val="24"/>
                                        </w:rPr>
                                        <w:t>A</w:t>
                                      </w:r>
                                      <w:r w:rsidRPr="000C0F16">
                                        <w:rPr>
                                          <w:rFonts w:hAnsi="Cambria"/>
                                          <w:color w:val="000000" w:themeColor="text1"/>
                                          <w:kern w:val="24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rtlCol="0" anchor="ctr">
                                  <a:noAutofit/>
                                </wps:bodyPr>
                              </wps:wsp>
                              <wps:wsp>
                                <wps:cNvPr id="26" name="ZoneTexte 8"/>
                                <wps:cNvSpPr txBox="1"/>
                                <wps:spPr>
                                  <a:xfrm>
                                    <a:off x="2415540" y="47625"/>
                                    <a:ext cx="2364740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B31824" w:rsidRPr="00102A84" w:rsidRDefault="00B31824" w:rsidP="00B31824">
                                      <w:pPr>
                                        <w:pStyle w:val="Titre"/>
                                        <w:spacing w:after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102A84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w:t>A</w:t>
                                      </w:r>
                                      <w:r w:rsidRPr="00102A84">
                                        <w:rPr>
                                          <w:rFonts w:ascii="Al-Jazeera-Arabic-Bold" w:hAnsi="Al-Jazeera-Arabic-Bold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 xml:space="preserve"> </w:t>
                                      </w:r>
                                      <w:r w:rsidRPr="00102A84">
                                        <w:rPr>
                                          <w:rFonts w:ascii="Al-Jazeera-Arabic-Bold" w:hAnsi="Al-Jazeera-Arabic-Bold" w:cs="Al-Jazeera-Arabic-Bold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>تمثل ال</w:t>
                                      </w:r>
                                      <w:r w:rsidRPr="00102A84">
                                        <w:rPr>
                                          <w:rFonts w:ascii="Cambria" w:hAnsi="Cambria" w:cs="Al-Jazeera-Arabic-Bold" w:hint="cs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>قيم</w:t>
                                      </w:r>
                                      <w:r w:rsidRPr="00102A84">
                                        <w:rPr>
                                          <w:rFonts w:ascii="Al-Jazeera-Arabic-Bold" w:hAnsi="Al-Jazeera-Arabic-Bold" w:cs="Al-Jazeera-Arabic-Bold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 xml:space="preserve"> المراد </w:t>
                                      </w:r>
                                      <w:r>
                                        <w:rPr>
                                          <w:rFonts w:ascii="Cambria" w:hAnsi="Cambria" w:cs="Al-Jazeera-Arabic-Bold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bidi="ar-DZ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Cambria" w:hAnsi="Cambria" w:cs="Al-Jazeera-Arabic-Bold" w:hint="cs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>تحديد القيمة الأكبر من بينها</w:t>
                                      </w:r>
                                      <w:r w:rsidRPr="00102A84">
                                        <w:rPr>
                                          <w:rFonts w:ascii="Al-Jazeera-Arabic-Bold" w:hAnsi="Al-Jazeera-Arabic-Bold" w:cs="Al-Jazeera-Arabic-Bold" w:hint="cs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e 27"/>
                              <wpg:cNvGrpSpPr/>
                              <wpg:grpSpPr>
                                <a:xfrm>
                                  <a:off x="0" y="419100"/>
                                  <a:ext cx="5132706" cy="2190750"/>
                                  <a:chOff x="0" y="0"/>
                                  <a:chExt cx="5132706" cy="2190750"/>
                                </a:xfrm>
                              </wpg:grpSpPr>
                              <wpg:grpSp>
                                <wpg:cNvPr id="28" name="Groupe 28"/>
                                <wpg:cNvGrpSpPr/>
                                <wpg:grpSpPr>
                                  <a:xfrm>
                                    <a:off x="9525" y="0"/>
                                    <a:ext cx="5123181" cy="1809750"/>
                                    <a:chOff x="0" y="0"/>
                                    <a:chExt cx="5123181" cy="1809750"/>
                                  </a:xfrm>
                                </wpg:grpSpPr>
                                <wps:wsp>
                                  <wps:cNvPr id="29" name="Espace réservé du contenu 2"/>
                                  <wps:cNvSpPr>
                                    <a:spLocks noGrp="1"/>
                                  </wps:cNvSpPr>
                                  <wps:spPr>
                                    <a:xfrm>
                                      <a:off x="0" y="0"/>
                                      <a:ext cx="2990850" cy="46164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txbx>
                                    <w:txbxContent>
                                      <w:p w:rsidR="00B31824" w:rsidRPr="000C0F16" w:rsidRDefault="00B31824" w:rsidP="00B31824">
                                        <w:pPr>
                                          <w:pStyle w:val="Titre"/>
                                          <w:bidi w:val="0"/>
                                          <w:spacing w:before="154" w:after="0"/>
                                          <w:rPr>
                                            <w:color w:val="FF000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= </w:t>
                                        </w: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>MAX</w:t>
                                        </w:r>
                                        <w:r w:rsidRPr="000C0F16"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 ( A1 ; D1 )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rtlCol="0">
                                    <a:noAutofit/>
                                  </wps:bodyPr>
                                </wps:wsp>
                                <wps:wsp>
                                  <wps:cNvPr id="30" name="ZoneTexte 9"/>
                                  <wps:cNvSpPr txBox="1"/>
                                  <wps:spPr>
                                    <a:xfrm>
                                      <a:off x="1828800" y="161924"/>
                                      <a:ext cx="3258820" cy="533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B31824" w:rsidRPr="000C0F16" w:rsidRDefault="00B31824" w:rsidP="00B31824">
                                        <w:pPr>
                                          <w:pStyle w:val="Titre"/>
                                          <w:spacing w:after="0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تعني </w:t>
                                        </w:r>
                                        <w:r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إيجاد الحد الأقصى</w:t>
                                        </w:r>
                                        <w:r w:rsidRPr="00B31824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 w:rsidRPr="00B31824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ل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لقيمتين في كل من الخلايا </w:t>
                                        </w:r>
                                        <w:r w:rsidRPr="000C0F16">
                                          <w:rPr>
                                            <w:rFonts w:asciiTheme="minorHAnsi" w:hAnsi="Calibri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A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 و </w:t>
                                        </w:r>
                                        <w:r w:rsidRPr="000C0F16">
                                          <w:rPr>
                                            <w:rFonts w:asciiTheme="minorHAnsi" w:hAnsi="Calibri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D1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  <wpg:grpSp>
                                  <wpg:cNvPr id="31" name="Groupe 31"/>
                                  <wpg:cNvGrpSpPr/>
                                  <wpg:grpSpPr>
                                    <a:xfrm>
                                      <a:off x="19050" y="733425"/>
                                      <a:ext cx="5059045" cy="514349"/>
                                      <a:chOff x="0" y="0"/>
                                      <a:chExt cx="5059045" cy="514349"/>
                                    </a:xfrm>
                                  </wpg:grpSpPr>
                                  <wps:wsp>
                                    <wps:cNvPr id="32" name="Espace réservé du contenu 2"/>
                                    <wps:cNvSpPr txBox="1"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2495550" cy="37147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txbx>
                                      <w:txbxContent>
                                        <w:p w:rsidR="00B31824" w:rsidRPr="000C0F16" w:rsidRDefault="00B31824" w:rsidP="00B31824">
                                          <w:pPr>
                                            <w:pStyle w:val="Titre"/>
                                            <w:bidi w:val="0"/>
                                            <w:spacing w:after="0"/>
                                            <w:rPr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C0F16"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 xml:space="preserve">= </w:t>
                                          </w: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>MAX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 xml:space="preserve"> ( A1 : D1 )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rtlCol="0">
                                      <a:noAutofit/>
                                    </wps:bodyPr>
                                  </wps:wsp>
                                  <wps:wsp>
                                    <wps:cNvPr id="33" name="ZoneTexte 10"/>
                                    <wps:cNvSpPr txBox="1"/>
                                    <wps:spPr>
                                      <a:xfrm>
                                        <a:off x="2390775" y="28574"/>
                                        <a:ext cx="2668270" cy="485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:rsidR="00B31824" w:rsidRPr="000C0F16" w:rsidRDefault="00B31824" w:rsidP="00B31824">
                                          <w:pPr>
                                            <w:pStyle w:val="Titre"/>
                                            <w:spacing w:after="0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تعني </w:t>
                                          </w:r>
                                          <w:r>
                                            <w:rPr>
                                              <w:rFonts w:ascii="Al-Jazeera-Arabic-Bold" w:hAnsi="Al-Jazeera-Arabic-Bold" w:cs="Al-Jazeera-Arabic-Bold" w:hint="cs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إيجاد الحد الأقصى</w:t>
                                          </w:r>
                                          <w:r w:rsidRPr="00B31824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lang w:bidi="ar-DZ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l-Jazeera-Arabic-Bold" w:hAnsi="Al-Jazeera-Arabic-Bold" w:cs="Al-Jazeera-Arabic-Bold" w:hint="cs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ل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لقيم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في الخلايا من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إلى 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D1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4" name="Groupe 34"/>
                                  <wpg:cNvGrpSpPr/>
                                  <wpg:grpSpPr>
                                    <a:xfrm>
                                      <a:off x="0" y="1209675"/>
                                      <a:ext cx="5123181" cy="600075"/>
                                      <a:chOff x="0" y="0"/>
                                      <a:chExt cx="5123181" cy="600075"/>
                                    </a:xfrm>
                                  </wpg:grpSpPr>
                                  <wps:wsp>
                                    <wps:cNvPr id="35" name="Espace réservé du contenu 2"/>
                                    <wps:cNvSpPr txBox="1"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2847975" cy="381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txbx>
                                      <w:txbxContent>
                                        <w:p w:rsidR="00B31824" w:rsidRPr="000C0F16" w:rsidRDefault="00B31824" w:rsidP="00B31824">
                                          <w:pPr>
                                            <w:pStyle w:val="Titre"/>
                                            <w:bidi w:val="0"/>
                                            <w:spacing w:after="0"/>
                                            <w:rPr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C0F16"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 xml:space="preserve">= </w:t>
                                          </w: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>MAX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 xml:space="preserve"> ( A1 :D1 ; 12 )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rtlCol="0">
                                      <a:noAutofit/>
                                    </wps:bodyPr>
                                  </wps:wsp>
                                  <wps:wsp>
                                    <wps:cNvPr id="36" name="ZoneTexte 11"/>
                                    <wps:cNvSpPr txBox="1"/>
                                    <wps:spPr>
                                      <a:xfrm>
                                        <a:off x="2400301" y="47625"/>
                                        <a:ext cx="2722880" cy="552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:rsidR="00B31824" w:rsidRPr="000C0F16" w:rsidRDefault="00B31824" w:rsidP="00B31824">
                                          <w:pPr>
                                            <w:pStyle w:val="Titre"/>
                                            <w:spacing w:after="0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تعني </w:t>
                                          </w:r>
                                          <w:r>
                                            <w:rPr>
                                              <w:rFonts w:ascii="Al-Jazeera-Arabic-Bold" w:hAnsi="Al-Jazeera-Arabic-Bold" w:cs="Al-Jazeera-Arabic-Bold" w:hint="cs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إيجاد الحد الأقصى</w:t>
                                          </w:r>
                                          <w:r w:rsidRPr="00B31824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lang w:bidi="ar-DZ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l-Jazeera-Arabic-Bold" w:hAnsi="Al-Jazeera-Arabic-Bold" w:cs="Al-Jazeera-Arabic-Bold" w:hint="cs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ل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لقيم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في الخلايا من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إلى 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D1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و الناتج نضيف له 12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37" name="Groupe 37"/>
                                <wpg:cNvGrpSpPr/>
                                <wpg:grpSpPr>
                                  <a:xfrm>
                                    <a:off x="0" y="1781175"/>
                                    <a:ext cx="5123179" cy="409575"/>
                                    <a:chOff x="0" y="0"/>
                                    <a:chExt cx="5123179" cy="409575"/>
                                  </a:xfrm>
                                </wpg:grpSpPr>
                                <wps:wsp>
                                  <wps:cNvPr id="38" name="Espace réservé du contenu 2"/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txbx>
                                    <w:txbxContent>
                                      <w:p w:rsidR="00B31824" w:rsidRPr="000C0F16" w:rsidRDefault="00B31824" w:rsidP="00B31824">
                                        <w:pPr>
                                          <w:pStyle w:val="Titre"/>
                                          <w:bidi w:val="0"/>
                                          <w:spacing w:after="0"/>
                                          <w:rPr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= </w:t>
                                        </w: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>MAX</w:t>
                                        </w:r>
                                        <w:r w:rsidRPr="000C0F16"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 ( 5  ; 4 ; 12 )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rtlCol="0">
                                    <a:noAutofit/>
                                  </wps:bodyPr>
                                </wps:wsp>
                                <wps:wsp>
                                  <wps:cNvPr id="56" name="ZoneTexte 13"/>
                                  <wps:cNvSpPr txBox="1"/>
                                  <wps:spPr>
                                    <a:xfrm>
                                      <a:off x="2590800" y="47625"/>
                                      <a:ext cx="2532379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B31824" w:rsidRPr="000C0F16" w:rsidRDefault="00B31824" w:rsidP="00B31824">
                                        <w:pPr>
                                          <w:pStyle w:val="Titre"/>
                                          <w:spacing w:after="0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تعني </w:t>
                                        </w:r>
                                        <w:r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إيجاد الحد الأقصى</w:t>
                                        </w:r>
                                        <w:r w:rsidRPr="00B31824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ل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لقيم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5 و 4 </w:t>
                                        </w:r>
                                        <w:r w:rsidRPr="000C0F16">
                                          <w:rPr>
                                            <w:rFonts w:asciiTheme="minorHAnsi" w:hAnsi="Calibri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 و 12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7304600" id="Groupe 23" o:spid="_x0000_s1065" style="position:absolute;left:0;text-align:left;margin-left:.4pt;margin-top:.15pt;width:404.15pt;height:205.5pt;z-index:251758592;mso-width-relative:margin" coordsize="51327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">
                      <v:group id="Groupe 24" o:spid="_x0000_s1066" style="position:absolute;left:2095;width:49136;height:6381" coordorigin="-1333" coordsize="49136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ZoneTexte 8" o:spid="_x0000_s1068" type="#_x0000_t202" style="position:absolute;left:24155;top:476;width:23647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  <v:textbox>
                            <w:txbxContent>
                              <w:p w:rsidR="00B31824" w:rsidRPr="00102A84" w:rsidRDefault="00B31824" w:rsidP="00B31824">
                                <w:pPr>
                                  <w:pStyle w:val="Titre"/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02A8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 w:rsidRPr="00102A84">
                                  <w:rPr>
                                    <w:rFonts w:ascii="Al-Jazeera-Arabic-Bold" w:hAnsi="Al-Jazeera-Arabic-Bold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 xml:space="preserve"> </w:t>
                                </w:r>
                                <w:r w:rsidRPr="00102A84">
                                  <w:rPr>
                                    <w:rFonts w:ascii="Al-Jazeera-Arabic-Bold" w:hAnsi="Al-Jazeera-Arabic-Bold" w:cs="Al-Jazeera-Arabic-Bold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>تمثل ال</w:t>
                                </w:r>
                                <w:r w:rsidRPr="00102A84">
                                  <w:rPr>
                                    <w:rFonts w:ascii="Cambria" w:hAnsi="Cambria" w:cs="Al-Jazeera-Arabic-Bold" w:hint="cs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>قيم</w:t>
                                </w:r>
                                <w:r w:rsidRPr="00102A84">
                                  <w:rPr>
                                    <w:rFonts w:ascii="Al-Jazeera-Arabic-Bold" w:hAnsi="Al-Jazeera-Arabic-Bold" w:cs="Al-Jazeera-Arabic-Bold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 xml:space="preserve"> المراد </w:t>
                                </w:r>
                                <w:r>
                                  <w:rPr>
                                    <w:rFonts w:ascii="Cambria" w:hAnsi="Cambria" w:cs="Al-Jazeera-Arabic-Bold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bidi="ar-DZ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 w:hAnsi="Cambria" w:cs="Al-Jazeera-Arabic-Bold" w:hint="cs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>تحديد القيمة الأكبر من بينها</w:t>
                                </w:r>
                                <w:r w:rsidRPr="00102A84">
                                  <w:rPr>
                                    <w:rFonts w:ascii="Al-Jazeera-Arabic-Bold" w:hAnsi="Al-Jazeera-Arabic-Bold" w:cs="Al-Jazeera-Arabic-Bold" w:hint="cs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group id="Groupe 27" o:spid="_x0000_s1069" style="position:absolute;top:4191;width:51327;height:21907" coordsize="51327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group id="Groupe 28" o:spid="_x0000_s1070" style="position:absolute;left:95;width:51232;height:18097" coordsize="51231,1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shape id="ZoneTexte 9" o:spid="_x0000_s1072" type="#_x0000_t202" style="position:absolute;left:18288;top:1619;width:3258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    <v:textbox>
                              <w:txbxContent>
                                <w:p w:rsidR="00B31824" w:rsidRPr="000C0F16" w:rsidRDefault="00B31824" w:rsidP="00B31824">
                                  <w:pPr>
                                    <w:pStyle w:val="Titre"/>
                                    <w:spacing w:after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تعني </w:t>
                                  </w:r>
                                  <w:r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إيجاد الحد الأقصى</w:t>
                                  </w:r>
                                  <w:r w:rsidRPr="00B31824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</w:t>
                                  </w:r>
                                  <w:r w:rsidRPr="00B31824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لقيمتين في كل من الخلايا </w:t>
                                  </w:r>
                                  <w:r w:rsidRPr="000C0F16">
                                    <w:rPr>
                                      <w:rFonts w:asciiTheme="minorHAnsi" w:hAnsi="Calibri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و </w:t>
                                  </w:r>
                                  <w:r w:rsidRPr="000C0F16">
                                    <w:rPr>
                                      <w:rFonts w:asciiTheme="minorHAnsi" w:hAnsi="Calibri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D1</w:t>
                                  </w:r>
                                </w:p>
                              </w:txbxContent>
                            </v:textbox>
                          </v:shape>
                          <v:group id="Groupe 31" o:spid="_x0000_s1073" style="position:absolute;left:190;top:7334;width:50590;height:5143" coordsize="50590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shape id="_x0000_s1074" type="#_x0000_t202" style="position:absolute;width:2495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" filled="f" stroked="f">
                              <v:path arrowok="t"/>
                              <v:textbox>
                                <w:txbxContent>
                                  <w:p w:rsidR="00B31824" w:rsidRPr="000C0F16" w:rsidRDefault="00B31824" w:rsidP="00B31824">
                                    <w:pPr>
                                      <w:pStyle w:val="Titre"/>
                                      <w:bidi w:val="0"/>
                                      <w:spacing w:after="0"/>
                                      <w:rPr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0C0F16"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= 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MAX</w:t>
                                    </w:r>
                                    <w:r w:rsidRPr="000C0F16"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 ( A1 : D1 )</w:t>
                                    </w:r>
                                  </w:p>
                                </w:txbxContent>
                              </v:textbox>
                            </v:shape>
                            <v:shape id="ZoneTexte 10" o:spid="_x0000_s1075" type="#_x0000_t202" style="position:absolute;left:23907;top:285;width:26683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      <v:textbox>
                                <w:txbxContent>
                                  <w:p w:rsidR="00B31824" w:rsidRPr="000C0F16" w:rsidRDefault="00B31824" w:rsidP="00B31824">
                                    <w:pPr>
                                      <w:pStyle w:val="Titre"/>
                                      <w:spacing w:after="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تعني </w:t>
                                    </w:r>
                                    <w:r>
                                      <w:rPr>
                                        <w:rFonts w:ascii="Al-Jazeera-Arabic-Bold" w:hAnsi="Al-Jazeera-Arabic-Bold" w:cs="Al-Jazeera-Arabic-Bold" w:hint="cs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إيجاد الحد الأقصى</w:t>
                                    </w:r>
                                    <w:r w:rsidRPr="00B31824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bidi="ar-DZ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l-Jazeera-Arabic-Bold" w:hAnsi="Al-Jazeera-Arabic-Bold" w:cs="Al-Jazeera-Arabic-Bold" w:hint="cs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ل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لقيم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في الخلايا من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إلى 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D1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e 34" o:spid="_x0000_s1076" style="position:absolute;top:12096;width:51231;height:6001" coordsize="5123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<v:shape id="_x0000_s1077" type="#_x0000_t202" style="position:absolute;width:2847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" filled="f" stroked="f">
                              <v:path arrowok="t"/>
                              <v:textbox>
                                <w:txbxContent>
                                  <w:p w:rsidR="00B31824" w:rsidRPr="000C0F16" w:rsidRDefault="00B31824" w:rsidP="00B31824">
                                    <w:pPr>
                                      <w:pStyle w:val="Titre"/>
                                      <w:bidi w:val="0"/>
                                      <w:spacing w:after="0"/>
                                      <w:rPr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0C0F16"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= 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MAX</w:t>
                                    </w:r>
                                    <w:r w:rsidRPr="000C0F16"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 ( A1 :D1 ; 12 )</w:t>
                                    </w:r>
                                  </w:p>
                                </w:txbxContent>
                              </v:textbox>
                            </v:shape>
                            <v:shape id="ZoneTexte 11" o:spid="_x0000_s1078" type="#_x0000_t202" style="position:absolute;left:24003;top:476;width:27228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      <v:textbox>
                                <w:txbxContent>
                                  <w:p w:rsidR="00B31824" w:rsidRPr="000C0F16" w:rsidRDefault="00B31824" w:rsidP="00B31824">
                                    <w:pPr>
                                      <w:pStyle w:val="Titre"/>
                                      <w:spacing w:after="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تعني </w:t>
                                    </w:r>
                                    <w:r>
                                      <w:rPr>
                                        <w:rFonts w:ascii="Al-Jazeera-Arabic-Bold" w:hAnsi="Al-Jazeera-Arabic-Bold" w:cs="Al-Jazeera-Arabic-Bold" w:hint="cs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إيجاد الحد الأقصى</w:t>
                                    </w:r>
                                    <w:r w:rsidRPr="00B31824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bidi="ar-DZ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l-Jazeera-Arabic-Bold" w:hAnsi="Al-Jazeera-Arabic-Bold" w:cs="Al-Jazeera-Arabic-Bold" w:hint="cs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ل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لقيم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في الخلايا من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إلى 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D1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و الناتج نضيف له 12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Groupe 37" o:spid="_x0000_s1079" style="position:absolute;top:17811;width:51231;height:4096" coordsize="5123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_x0000_s1080" type="#_x0000_t202" style="position:absolute;width:33813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" filled="f" stroked="f">
                            <v:path arrowok="t"/>
                            <v:textbox>
                              <w:txbxContent>
                                <w:p w:rsidR="00B31824" w:rsidRPr="000C0F16" w:rsidRDefault="00B31824" w:rsidP="00B31824">
                                  <w:pPr>
                                    <w:pStyle w:val="Titre"/>
                                    <w:bidi w:val="0"/>
                                    <w:spacing w:after="0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0C0F16">
                                    <w:rPr>
                                      <w:rFonts w:asciiTheme="minorHAnsi" w:hAnsi="Calibri" w:cstheme="minorBid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MAX</w:t>
                                  </w:r>
                                  <w:r w:rsidRPr="000C0F16">
                                    <w:rPr>
                                      <w:rFonts w:asciiTheme="minorHAnsi" w:hAnsi="Calibri" w:cstheme="minorBid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( 5  ; 4 ; 12 )</w:t>
                                  </w:r>
                                </w:p>
                              </w:txbxContent>
                            </v:textbox>
                          </v:shape>
                          <v:shape id="_x0000_s1081" type="#_x0000_t202" style="position:absolute;left:25908;top:476;width:2532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      <v:textbox>
                              <w:txbxContent>
                                <w:p w:rsidR="00B31824" w:rsidRPr="000C0F16" w:rsidRDefault="00B31824" w:rsidP="00B31824">
                                  <w:pPr>
                                    <w:pStyle w:val="Titre"/>
                                    <w:spacing w:after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تعني </w:t>
                                  </w:r>
                                  <w:r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إيجاد الحد الأقصى</w:t>
                                  </w:r>
                                  <w:r w:rsidRPr="00B31824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لقيم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5 و 4 </w:t>
                                  </w:r>
                                  <w:r w:rsidRPr="000C0F16">
                                    <w:rPr>
                                      <w:rFonts w:asciiTheme="minorHAnsi" w:hAnsi="Calibri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و 12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</w:p>
          <w:p w:rsidR="00B31824" w:rsidRDefault="00B3182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</w:p>
          <w:p w:rsidR="00B31824" w:rsidRDefault="00B3182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</w:p>
          <w:p w:rsidR="00B31824" w:rsidRDefault="00B3182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</w:p>
          <w:p w:rsidR="00B31824" w:rsidRDefault="00B3182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</w:p>
          <w:p w:rsidR="00B31824" w:rsidRDefault="00B3182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</w:p>
          <w:p w:rsidR="00B31824" w:rsidRDefault="00B3182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</w:p>
          <w:p w:rsidR="00B31824" w:rsidRDefault="00B3182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</w:p>
          <w:p w:rsidR="00B31824" w:rsidRDefault="00B3182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</w:p>
          <w:p w:rsidR="00B31824" w:rsidRDefault="00B3182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</w:p>
          <w:p w:rsidR="00B31824" w:rsidRDefault="00B3182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</w:p>
          <w:p w:rsidR="00B31824" w:rsidRDefault="00B3182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</w:p>
          <w:p w:rsidR="00527BCD" w:rsidRDefault="00527BCD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527BCD" w:rsidRDefault="00527BCD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527BCD" w:rsidTr="00102A84">
        <w:trPr>
          <w:cantSplit/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527BCD" w:rsidRDefault="00527BCD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80" w:type="dxa"/>
            <w:vAlign w:val="center"/>
          </w:tcPr>
          <w:p w:rsidR="00527BCD" w:rsidRDefault="00527BCD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567" w:type="dxa"/>
            <w:textDirection w:val="tbRl"/>
            <w:vAlign w:val="center"/>
          </w:tcPr>
          <w:p w:rsidR="00527BCD" w:rsidRDefault="00527BCD" w:rsidP="00102A84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دالة </w:t>
            </w:r>
            <w:r w:rsidR="00102A84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الحد الأدنى</w:t>
            </w:r>
          </w:p>
        </w:tc>
        <w:tc>
          <w:tcPr>
            <w:tcW w:w="8066" w:type="dxa"/>
          </w:tcPr>
          <w:p w:rsidR="00102A84" w:rsidRPr="00DB15E5" w:rsidRDefault="00102A84" w:rsidP="00102A8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س: ماهي الدالة </w:t>
            </w:r>
            <w:r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>التي تسمح باعطاء القيمة الأ</w:t>
            </w:r>
            <w:r>
              <w:rPr>
                <w:rFonts w:ascii="Cambria" w:hAnsi="Cambria" w:cs="Al-Jazeera-Arabic-Bold" w:hint="cs"/>
                <w:b/>
                <w:bCs/>
                <w:color w:val="FF0000"/>
                <w:rtl/>
                <w:lang w:bidi="ar-DZ"/>
              </w:rPr>
              <w:t>صغر</w:t>
            </w:r>
            <w:r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 ؟</w:t>
            </w:r>
          </w:p>
          <w:p w:rsidR="00102A84" w:rsidRPr="00DB15E5" w:rsidRDefault="00102A84" w:rsidP="00102A84">
            <w:pPr>
              <w:rPr>
                <w:rFonts w:ascii="Al-Jazeera-Arabic-Bold" w:hAnsi="Al-Jazeera-Arabic-Bold" w:cs="Al-Jazeera-Arabic-Bold"/>
                <w:color w:val="FF0000"/>
                <w:sz w:val="4"/>
                <w:szCs w:val="4"/>
                <w:rtl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 :</w:t>
            </w:r>
          </w:p>
          <w:p w:rsidR="00102A84" w:rsidRDefault="00102A84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102A84" w:rsidRDefault="00102A8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  <w:r w:rsidRPr="00DB15E5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الدالة </w:t>
            </w:r>
            <w:r>
              <w:rPr>
                <w:rFonts w:asciiTheme="minorBidi" w:eastAsia="Arial Unicode MS" w:hAnsiTheme="minorBidi"/>
                <w:color w:val="000000" w:themeColor="text1"/>
                <w:lang w:val="fr-FR" w:bidi="ar-DZ"/>
              </w:rPr>
              <w:t xml:space="preserve">Min </w:t>
            </w:r>
            <w:r>
              <w:rPr>
                <w:rFonts w:asciiTheme="minorBidi" w:eastAsia="Arial Unicode MS" w:hAnsiTheme="minorBidi" w:hint="cs"/>
                <w:color w:val="000000" w:themeColor="text1"/>
                <w:rtl/>
                <w:lang w:val="fr-FR" w:bidi="ar-DZ"/>
              </w:rPr>
              <w:t xml:space="preserve"> </w:t>
            </w: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fr-FR" w:bidi="ar-DZ"/>
              </w:rPr>
              <w:t>هي دالة إحصائية، تسمح باستخراج الحد الأدنى من بين مجموعة من  القيم المحددة في عبارة الدالة و تحدد إما باستعمال أرقام مباشرة أو ممثلة بمراجع خلايا.</w:t>
            </w:r>
          </w:p>
          <w:p w:rsidR="00527BCD" w:rsidRDefault="004A2A4A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  <w:r>
              <w:rPr>
                <w:rFonts w:ascii="Al-Jazeera-Arabic-Bold" w:hAnsi="Al-Jazeera-Arabic-Bold" w:cs="Al-Jazeera-Arabic-Bold"/>
                <w:noProof/>
                <w:color w:val="1C1E21"/>
                <w:sz w:val="20"/>
                <w:szCs w:val="20"/>
                <w:rtl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657B6E7D" wp14:editId="4B4A8E3F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48895</wp:posOffset>
                      </wp:positionV>
                      <wp:extent cx="5132706" cy="2609850"/>
                      <wp:effectExtent l="0" t="0" r="0" b="0"/>
                      <wp:wrapNone/>
                      <wp:docPr id="57" name="Groupe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2706" cy="2609850"/>
                                <a:chOff x="0" y="0"/>
                                <a:chExt cx="5132706" cy="2609850"/>
                              </a:xfrm>
                            </wpg:grpSpPr>
                            <wpg:grpSp>
                              <wpg:cNvPr id="58" name="Groupe 58"/>
                              <wpg:cNvGrpSpPr/>
                              <wpg:grpSpPr>
                                <a:xfrm>
                                  <a:off x="209550" y="0"/>
                                  <a:ext cx="4913630" cy="638175"/>
                                  <a:chOff x="-133350" y="0"/>
                                  <a:chExt cx="4913630" cy="638175"/>
                                </a:xfrm>
                              </wpg:grpSpPr>
                              <wps:wsp>
                                <wps:cNvPr id="59" name="Titre 1"/>
                                <wps:cNvSpPr>
                                  <a:spLocks noGrp="1"/>
                                </wps:cNvSpPr>
                                <wps:spPr>
                                  <a:xfrm>
                                    <a:off x="-133350" y="0"/>
                                    <a:ext cx="2537460" cy="5048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txbx>
                                  <w:txbxContent>
                                    <w:p w:rsidR="002E23DB" w:rsidRPr="000C0F16" w:rsidRDefault="002E23DB" w:rsidP="002E23DB">
                                      <w:pPr>
                                        <w:pStyle w:val="Titre"/>
                                        <w:bidi w:val="0"/>
                                        <w:spacing w:after="0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0C0F16">
                                        <w:rPr>
                                          <w:rFonts w:hAnsi="Cambria"/>
                                          <w:color w:val="000000" w:themeColor="text1"/>
                                          <w:kern w:val="24"/>
                                        </w:rPr>
                                        <w:t xml:space="preserve">= </w:t>
                                      </w:r>
                                      <w:r>
                                        <w:rPr>
                                          <w:rFonts w:hAnsi="Cambria"/>
                                          <w:color w:val="00B050"/>
                                          <w:kern w:val="24"/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rFonts w:hAnsi="Cambria"/>
                                          <w:color w:val="00B050"/>
                                          <w:kern w:val="24"/>
                                          <w:lang w:val="fr-FR"/>
                                        </w:rPr>
                                        <w:t>IN</w:t>
                                      </w:r>
                                      <w:r w:rsidRPr="000C0F16">
                                        <w:rPr>
                                          <w:rFonts w:hAnsi="Cambria"/>
                                          <w:color w:val="000000" w:themeColor="text1"/>
                                          <w:kern w:val="24"/>
                                        </w:rPr>
                                        <w:t xml:space="preserve"> (</w:t>
                                      </w:r>
                                      <w:r w:rsidRPr="000C0F16">
                                        <w:rPr>
                                          <w:rFonts w:hAnsi="Cambria"/>
                                          <w:color w:val="FF0000"/>
                                          <w:kern w:val="24"/>
                                        </w:rPr>
                                        <w:t>A</w:t>
                                      </w:r>
                                      <w:r w:rsidRPr="000C0F16">
                                        <w:rPr>
                                          <w:rFonts w:hAnsi="Cambria"/>
                                          <w:color w:val="000000" w:themeColor="text1"/>
                                          <w:kern w:val="24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rtlCol="0" anchor="ctr">
                                  <a:noAutofit/>
                                </wps:bodyPr>
                              </wps:wsp>
                              <wps:wsp>
                                <wps:cNvPr id="60" name="ZoneTexte 8"/>
                                <wps:cNvSpPr txBox="1"/>
                                <wps:spPr>
                                  <a:xfrm>
                                    <a:off x="2415540" y="47625"/>
                                    <a:ext cx="2364740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2E23DB" w:rsidRPr="00102A84" w:rsidRDefault="002E23DB" w:rsidP="002E23DB">
                                      <w:pPr>
                                        <w:pStyle w:val="Titre"/>
                                        <w:spacing w:after="0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102A84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w:t>A</w:t>
                                      </w:r>
                                      <w:r w:rsidRPr="00102A84">
                                        <w:rPr>
                                          <w:rFonts w:ascii="Al-Jazeera-Arabic-Bold" w:hAnsi="Al-Jazeera-Arabic-Bold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 xml:space="preserve"> </w:t>
                                      </w:r>
                                      <w:r w:rsidRPr="00102A84">
                                        <w:rPr>
                                          <w:rFonts w:ascii="Al-Jazeera-Arabic-Bold" w:hAnsi="Al-Jazeera-Arabic-Bold" w:cs="Al-Jazeera-Arabic-Bold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>تمثل ال</w:t>
                                      </w:r>
                                      <w:r w:rsidRPr="00102A84">
                                        <w:rPr>
                                          <w:rFonts w:ascii="Cambria" w:hAnsi="Cambria" w:cs="Al-Jazeera-Arabic-Bold" w:hint="cs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>قيم</w:t>
                                      </w:r>
                                      <w:r w:rsidRPr="00102A84">
                                        <w:rPr>
                                          <w:rFonts w:ascii="Al-Jazeera-Arabic-Bold" w:hAnsi="Al-Jazeera-Arabic-Bold" w:cs="Al-Jazeera-Arabic-Bold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 xml:space="preserve"> المراد </w:t>
                                      </w:r>
                                      <w:r>
                                        <w:rPr>
                                          <w:rFonts w:ascii="Cambria" w:hAnsi="Cambria" w:cs="Al-Jazeera-Arabic-Bold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bidi="ar-DZ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Cambria" w:hAnsi="Cambria" w:cs="Al-Jazeera-Arabic-Bold" w:hint="cs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>تحديد القيمة الأصغر من بينها</w:t>
                                      </w:r>
                                      <w:r w:rsidRPr="00102A84">
                                        <w:rPr>
                                          <w:rFonts w:ascii="Al-Jazeera-Arabic-Bold" w:hAnsi="Al-Jazeera-Arabic-Bold" w:cs="Al-Jazeera-Arabic-Bold" w:hint="cs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rtl/>
                                          <w:lang w:bidi="ar-DZ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61" name="Groupe 61"/>
                              <wpg:cNvGrpSpPr/>
                              <wpg:grpSpPr>
                                <a:xfrm>
                                  <a:off x="0" y="419100"/>
                                  <a:ext cx="5132706" cy="2190750"/>
                                  <a:chOff x="0" y="0"/>
                                  <a:chExt cx="5132706" cy="2190750"/>
                                </a:xfrm>
                              </wpg:grpSpPr>
                              <wpg:grpSp>
                                <wpg:cNvPr id="62" name="Groupe 62"/>
                                <wpg:cNvGrpSpPr/>
                                <wpg:grpSpPr>
                                  <a:xfrm>
                                    <a:off x="9525" y="0"/>
                                    <a:ext cx="5123181" cy="1809750"/>
                                    <a:chOff x="0" y="0"/>
                                    <a:chExt cx="5123181" cy="1809750"/>
                                  </a:xfrm>
                                </wpg:grpSpPr>
                                <wps:wsp>
                                  <wps:cNvPr id="63" name="Espace réservé du contenu 2"/>
                                  <wps:cNvSpPr>
                                    <a:spLocks noGrp="1"/>
                                  </wps:cNvSpPr>
                                  <wps:spPr>
                                    <a:xfrm>
                                      <a:off x="0" y="0"/>
                                      <a:ext cx="2990850" cy="46164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txbx>
                                    <w:txbxContent>
                                      <w:p w:rsidR="002E23DB" w:rsidRPr="000C0F16" w:rsidRDefault="002E23DB" w:rsidP="002E23DB">
                                        <w:pPr>
                                          <w:pStyle w:val="Titre"/>
                                          <w:bidi w:val="0"/>
                                          <w:spacing w:before="154" w:after="0"/>
                                          <w:rPr>
                                            <w:color w:val="FF0000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= </w:t>
                                        </w: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>MIN</w:t>
                                        </w:r>
                                        <w:r w:rsidRPr="000C0F16"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 ( A1 ; D1 )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rtlCol="0">
                                    <a:noAutofit/>
                                  </wps:bodyPr>
                                </wps:wsp>
                                <wps:wsp>
                                  <wps:cNvPr id="256" name="ZoneTexte 9"/>
                                  <wps:cNvSpPr txBox="1"/>
                                  <wps:spPr>
                                    <a:xfrm>
                                      <a:off x="1828800" y="161924"/>
                                      <a:ext cx="3258820" cy="533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2E23DB" w:rsidRPr="000C0F16" w:rsidRDefault="002E23DB" w:rsidP="002E23DB">
                                        <w:pPr>
                                          <w:pStyle w:val="Titre"/>
                                          <w:spacing w:after="0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تعني </w:t>
                                        </w:r>
                                        <w:r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إيجاد الحد الأدنى</w:t>
                                        </w:r>
                                        <w:r w:rsidRPr="00B31824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bidi="ar-DZ"/>
                                          </w:rPr>
                                          <w:t xml:space="preserve"> </w:t>
                                        </w:r>
                                        <w:r w:rsidRPr="00B31824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ل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لقيمتين في كل من الخلايا </w:t>
                                        </w:r>
                                        <w:r w:rsidRPr="000C0F16">
                                          <w:rPr>
                                            <w:rFonts w:asciiTheme="minorHAnsi" w:hAnsi="Calibri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A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 و </w:t>
                                        </w:r>
                                        <w:r w:rsidRPr="000C0F16">
                                          <w:rPr>
                                            <w:rFonts w:asciiTheme="minorHAnsi" w:hAnsi="Calibri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>D1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  <wpg:grpSp>
                                  <wpg:cNvPr id="257" name="Groupe 257"/>
                                  <wpg:cNvGrpSpPr/>
                                  <wpg:grpSpPr>
                                    <a:xfrm>
                                      <a:off x="19050" y="733425"/>
                                      <a:ext cx="5059045" cy="514349"/>
                                      <a:chOff x="0" y="0"/>
                                      <a:chExt cx="5059045" cy="514349"/>
                                    </a:xfrm>
                                  </wpg:grpSpPr>
                                  <wps:wsp>
                                    <wps:cNvPr id="258" name="Espace réservé du contenu 2"/>
                                    <wps:cNvSpPr txBox="1"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2495550" cy="37147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txbx>
                                      <w:txbxContent>
                                        <w:p w:rsidR="002E23DB" w:rsidRPr="000C0F16" w:rsidRDefault="002E23DB" w:rsidP="002E23DB">
                                          <w:pPr>
                                            <w:pStyle w:val="Titre"/>
                                            <w:bidi w:val="0"/>
                                            <w:spacing w:after="0"/>
                                            <w:rPr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C0F16"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 xml:space="preserve">= </w:t>
                                          </w: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>MIN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 xml:space="preserve"> ( A1 : D1 )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rtlCol="0">
                                      <a:noAutofit/>
                                    </wps:bodyPr>
                                  </wps:wsp>
                                  <wps:wsp>
                                    <wps:cNvPr id="259" name="ZoneTexte 10"/>
                                    <wps:cNvSpPr txBox="1"/>
                                    <wps:spPr>
                                      <a:xfrm>
                                        <a:off x="2390775" y="28574"/>
                                        <a:ext cx="2668270" cy="485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:rsidR="002E23DB" w:rsidRPr="000C0F16" w:rsidRDefault="002E23DB" w:rsidP="002E23DB">
                                          <w:pPr>
                                            <w:pStyle w:val="Titre"/>
                                            <w:spacing w:after="0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تعني </w:t>
                                          </w:r>
                                          <w:r>
                                            <w:rPr>
                                              <w:rFonts w:ascii="Al-Jazeera-Arabic-Bold" w:hAnsi="Al-Jazeera-Arabic-Bold" w:cs="Al-Jazeera-Arabic-Bold" w:hint="cs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إيجاد الحد الأدنى</w:t>
                                          </w:r>
                                          <w:r w:rsidRPr="00B31824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lang w:bidi="ar-DZ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l-Jazeera-Arabic-Bold" w:hAnsi="Al-Jazeera-Arabic-Bold" w:cs="Al-Jazeera-Arabic-Bold" w:hint="cs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ل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لقيم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في الخلايا من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إلى 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D1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0" name="Groupe 260"/>
                                  <wpg:cNvGrpSpPr/>
                                  <wpg:grpSpPr>
                                    <a:xfrm>
                                      <a:off x="0" y="1209675"/>
                                      <a:ext cx="5123181" cy="600075"/>
                                      <a:chOff x="0" y="0"/>
                                      <a:chExt cx="5123181" cy="600075"/>
                                    </a:xfrm>
                                  </wpg:grpSpPr>
                                  <wps:wsp>
                                    <wps:cNvPr id="261" name="Espace réservé du contenu 2"/>
                                    <wps:cNvSpPr txBox="1"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2847975" cy="3810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txbx>
                                      <w:txbxContent>
                                        <w:p w:rsidR="002E23DB" w:rsidRPr="000C0F16" w:rsidRDefault="002E23DB" w:rsidP="002E23DB">
                                          <w:pPr>
                                            <w:pStyle w:val="Titre"/>
                                            <w:bidi w:val="0"/>
                                            <w:spacing w:after="0"/>
                                            <w:rPr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C0F16"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 xml:space="preserve">= </w:t>
                                          </w: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>MIN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theme="minorBidi"/>
                                              <w:color w:val="FF000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w:t xml:space="preserve"> ( A1 :D1 ; 12 )</w:t>
                                          </w:r>
                                        </w:p>
                                      </w:txbxContent>
                                    </wps:txbx>
                                    <wps:bodyPr vert="horz" wrap="square" lIns="91440" tIns="45720" rIns="91440" bIns="45720" rtlCol="0">
                                      <a:noAutofit/>
                                    </wps:bodyPr>
                                  </wps:wsp>
                                  <wps:wsp>
                                    <wps:cNvPr id="262" name="ZoneTexte 11"/>
                                    <wps:cNvSpPr txBox="1"/>
                                    <wps:spPr>
                                      <a:xfrm>
                                        <a:off x="2400301" y="47625"/>
                                        <a:ext cx="2722880" cy="552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txbx>
                                      <w:txbxContent>
                                        <w:p w:rsidR="002E23DB" w:rsidRPr="000C0F16" w:rsidRDefault="002E23DB" w:rsidP="002E23DB">
                                          <w:pPr>
                                            <w:pStyle w:val="Titre"/>
                                            <w:spacing w:after="0"/>
                                            <w:rPr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تعني </w:t>
                                          </w:r>
                                          <w:r>
                                            <w:rPr>
                                              <w:rFonts w:ascii="Al-Jazeera-Arabic-Bold" w:hAnsi="Al-Jazeera-Arabic-Bold" w:cs="Al-Jazeera-Arabic-Bold" w:hint="cs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إيجاد الحد الأدنى ل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>لقيم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في الخلايا من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A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1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إلى 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="Al-Jazeera-Arabic-Bold" w:hAnsi="Al-Jazeera-Arabic-Bold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</w:rPr>
                                            <w:t>D1</w:t>
                                          </w:r>
                                          <w:r w:rsidRPr="000C0F16">
                                            <w:rPr>
                                              <w:rFonts w:asciiTheme="minorHAnsi" w:hAnsi="Calibri" w:cs="Al-Jazeera-Arabic-Bold"/>
                                              <w:b/>
                                              <w:bCs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rtl/>
                                              <w:lang w:bidi="ar-DZ"/>
                                            </w:rPr>
                                            <w:t xml:space="preserve"> و الناتج نضيف له 12</w:t>
                                          </w:r>
                                        </w:p>
                                      </w:txbxContent>
                                    </wps:txbx>
                                    <wps:bodyPr wrap="square" rtlCol="0"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3" name="Groupe 263"/>
                                <wpg:cNvGrpSpPr/>
                                <wpg:grpSpPr>
                                  <a:xfrm>
                                    <a:off x="0" y="1781175"/>
                                    <a:ext cx="5123179" cy="409575"/>
                                    <a:chOff x="0" y="0"/>
                                    <a:chExt cx="5123179" cy="409575"/>
                                  </a:xfrm>
                                </wpg:grpSpPr>
                                <wps:wsp>
                                  <wps:cNvPr id="264" name="Espace réservé du contenu 2"/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txbx>
                                    <w:txbxContent>
                                      <w:p w:rsidR="002E23DB" w:rsidRPr="000C0F16" w:rsidRDefault="002E23DB" w:rsidP="002E23DB">
                                        <w:pPr>
                                          <w:pStyle w:val="Titre"/>
                                          <w:bidi w:val="0"/>
                                          <w:spacing w:after="0"/>
                                          <w:rPr>
                                            <w:color w:val="FF000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= </w:t>
                                        </w: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>MIN</w:t>
                                        </w:r>
                                        <w:r w:rsidRPr="000C0F16">
                                          <w:rPr>
                                            <w:rFonts w:asciiTheme="minorHAnsi" w:hAnsi="Calibri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w:t xml:space="preserve"> ( 5  ; 4 ; 12 )</w:t>
                                        </w:r>
                                      </w:p>
                                    </w:txbxContent>
                                  </wps:txbx>
                                  <wps:bodyPr vert="horz" wrap="square" lIns="91440" tIns="45720" rIns="91440" bIns="45720" rtlCol="0">
                                    <a:noAutofit/>
                                  </wps:bodyPr>
                                </wps:wsp>
                                <wps:wsp>
                                  <wps:cNvPr id="265" name="ZoneTexte 13"/>
                                  <wps:cNvSpPr txBox="1"/>
                                  <wps:spPr>
                                    <a:xfrm>
                                      <a:off x="2590800" y="47625"/>
                                      <a:ext cx="2532379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txbx>
                                    <w:txbxContent>
                                      <w:p w:rsidR="002E23DB" w:rsidRPr="000C0F16" w:rsidRDefault="002E23DB" w:rsidP="002E23DB">
                                        <w:pPr>
                                          <w:pStyle w:val="Titre"/>
                                          <w:spacing w:after="0"/>
                                          <w:rPr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تعني </w:t>
                                        </w:r>
                                        <w:r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إيجاد الحد الأدنى ل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>لقيم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0C0F16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5 و 4 </w:t>
                                        </w:r>
                                        <w:r w:rsidRPr="000C0F16">
                                          <w:rPr>
                                            <w:rFonts w:asciiTheme="minorHAnsi" w:hAnsi="Calibri" w:cs="Al-Jazeera-Arabic-Bold"/>
                                            <w:b/>
                                            <w:b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rtl/>
                                            <w:lang w:bidi="ar-DZ"/>
                                          </w:rPr>
                                          <w:t xml:space="preserve"> و 12</w:t>
                                        </w:r>
                                      </w:p>
                                    </w:txbxContent>
                                  </wps:txbx>
                                  <wps:bodyPr wrap="square" rtlCol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57B6E7D" id="Groupe 57" o:spid="_x0000_s1082" style="position:absolute;left:0;text-align:left;margin-left:1.2pt;margin-top:3.85pt;width:404.15pt;height:205.5pt;z-index:251760640;mso-width-relative:margin" coordsize="51327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">
                      <v:group id="Groupe 58" o:spid="_x0000_s1083" style="position:absolute;left:2095;width:49136;height:6381" coordorigin="-1333" coordsize="49136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Texte 8" o:spid="_x0000_s1085" type="#_x0000_t202" style="position:absolute;left:24155;top:476;width:23647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  <v:textbox>
                            <w:txbxContent>
                              <w:p w:rsidR="002E23DB" w:rsidRPr="00102A84" w:rsidRDefault="002E23DB" w:rsidP="002E23DB">
                                <w:pPr>
                                  <w:pStyle w:val="Titre"/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02A84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 w:rsidRPr="00102A84">
                                  <w:rPr>
                                    <w:rFonts w:ascii="Al-Jazeera-Arabic-Bold" w:hAnsi="Al-Jazeera-Arabic-Bold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 xml:space="preserve"> </w:t>
                                </w:r>
                                <w:r w:rsidRPr="00102A84">
                                  <w:rPr>
                                    <w:rFonts w:ascii="Al-Jazeera-Arabic-Bold" w:hAnsi="Al-Jazeera-Arabic-Bold" w:cs="Al-Jazeera-Arabic-Bold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>تمثل ال</w:t>
                                </w:r>
                                <w:r w:rsidRPr="00102A84">
                                  <w:rPr>
                                    <w:rFonts w:ascii="Cambria" w:hAnsi="Cambria" w:cs="Al-Jazeera-Arabic-Bold" w:hint="cs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>قيم</w:t>
                                </w:r>
                                <w:r w:rsidRPr="00102A84">
                                  <w:rPr>
                                    <w:rFonts w:ascii="Al-Jazeera-Arabic-Bold" w:hAnsi="Al-Jazeera-Arabic-Bold" w:cs="Al-Jazeera-Arabic-Bold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 xml:space="preserve"> المراد </w:t>
                                </w:r>
                                <w:r>
                                  <w:rPr>
                                    <w:rFonts w:ascii="Cambria" w:hAnsi="Cambria" w:cs="Al-Jazeera-Arabic-Bold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bidi="ar-DZ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 w:hAnsi="Cambria" w:cs="Al-Jazeera-Arabic-Bold" w:hint="cs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>تحديد القيمة الأصغر من بينها</w:t>
                                </w:r>
                                <w:r w:rsidRPr="00102A84">
                                  <w:rPr>
                                    <w:rFonts w:ascii="Al-Jazeera-Arabic-Bold" w:hAnsi="Al-Jazeera-Arabic-Bold" w:cs="Al-Jazeera-Arabic-Bold" w:hint="cs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rtl/>
                                    <w:lang w:bidi="ar-DZ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group id="Groupe 61" o:spid="_x0000_s1086" style="position:absolute;top:4191;width:51327;height:21907" coordsize="51327,2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group id="Groupe 62" o:spid="_x0000_s1087" style="position:absolute;left:95;width:51232;height:18097" coordsize="51231,1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shape id="ZoneTexte 9" o:spid="_x0000_s1089" type="#_x0000_t202" style="position:absolute;left:18288;top:1619;width:32588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        <v:textbox>
                              <w:txbxContent>
                                <w:p w:rsidR="002E23DB" w:rsidRPr="000C0F16" w:rsidRDefault="002E23DB" w:rsidP="002E23DB">
                                  <w:pPr>
                                    <w:pStyle w:val="Titre"/>
                                    <w:spacing w:after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تعني </w:t>
                                  </w:r>
                                  <w:r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إيجاد الحد الأدنى</w:t>
                                  </w:r>
                                  <w:r w:rsidRPr="00B31824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</w:t>
                                  </w:r>
                                  <w:r w:rsidRPr="00B31824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لقيمتين في كل من الخلايا </w:t>
                                  </w:r>
                                  <w:r w:rsidRPr="000C0F16">
                                    <w:rPr>
                                      <w:rFonts w:asciiTheme="minorHAnsi" w:hAnsi="Calibri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و </w:t>
                                  </w:r>
                                  <w:r w:rsidRPr="000C0F16">
                                    <w:rPr>
                                      <w:rFonts w:asciiTheme="minorHAnsi" w:hAnsi="Calibri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D1</w:t>
                                  </w:r>
                                </w:p>
                              </w:txbxContent>
                            </v:textbox>
                          </v:shape>
                          <v:group id="Groupe 257" o:spid="_x0000_s1090" style="position:absolute;left:190;top:7334;width:50590;height:5143" coordsize="50590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    <v:shape id="_x0000_s1091" type="#_x0000_t202" style="position:absolute;width:24955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" filled="f" stroked="f">
                              <v:path arrowok="t"/>
                              <v:textbox>
                                <w:txbxContent>
                                  <w:p w:rsidR="002E23DB" w:rsidRPr="000C0F16" w:rsidRDefault="002E23DB" w:rsidP="002E23DB">
                                    <w:pPr>
                                      <w:pStyle w:val="Titre"/>
                                      <w:bidi w:val="0"/>
                                      <w:spacing w:after="0"/>
                                      <w:rPr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0C0F16"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= 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MIN</w:t>
                                    </w:r>
                                    <w:r w:rsidRPr="000C0F16"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 ( A1 : D1 )</w:t>
                                    </w:r>
                                  </w:p>
                                </w:txbxContent>
                              </v:textbox>
                            </v:shape>
                            <v:shape id="ZoneTexte 10" o:spid="_x0000_s1092" type="#_x0000_t202" style="position:absolute;left:23907;top:285;width:26683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          <v:textbox>
                                <w:txbxContent>
                                  <w:p w:rsidR="002E23DB" w:rsidRPr="000C0F16" w:rsidRDefault="002E23DB" w:rsidP="002E23DB">
                                    <w:pPr>
                                      <w:pStyle w:val="Titre"/>
                                      <w:spacing w:after="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تعني </w:t>
                                    </w:r>
                                    <w:r>
                                      <w:rPr>
                                        <w:rFonts w:ascii="Al-Jazeera-Arabic-Bold" w:hAnsi="Al-Jazeera-Arabic-Bold" w:cs="Al-Jazeera-Arabic-Bold" w:hint="cs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إيجاد الحد الأدنى</w:t>
                                    </w:r>
                                    <w:r w:rsidRPr="00B31824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bidi="ar-DZ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l-Jazeera-Arabic-Bold" w:hAnsi="Al-Jazeera-Arabic-Bold" w:cs="Al-Jazeera-Arabic-Bold" w:hint="cs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ل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لقيم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في الخلايا من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إلى 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D1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e 260" o:spid="_x0000_s1093" style="position:absolute;top:12096;width:51231;height:6001" coordsize="51231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    <v:shape id="_x0000_s1094" type="#_x0000_t202" style="position:absolute;width:2847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" filled="f" stroked="f">
                              <v:path arrowok="t"/>
                              <v:textbox>
                                <w:txbxContent>
                                  <w:p w:rsidR="002E23DB" w:rsidRPr="000C0F16" w:rsidRDefault="002E23DB" w:rsidP="002E23DB">
                                    <w:pPr>
                                      <w:pStyle w:val="Titre"/>
                                      <w:bidi w:val="0"/>
                                      <w:spacing w:after="0"/>
                                      <w:rPr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0C0F16"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= </w:t>
                                    </w:r>
                                    <w:r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>MIN</w:t>
                                    </w:r>
                                    <w:r w:rsidRPr="000C0F16">
                                      <w:rPr>
                                        <w:rFonts w:asciiTheme="minorHAnsi" w:hAnsi="Calibri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w:t xml:space="preserve"> ( A1 :D1 ; 12 )</w:t>
                                    </w:r>
                                  </w:p>
                                </w:txbxContent>
                              </v:textbox>
                            </v:shape>
                            <v:shape id="ZoneTexte 11" o:spid="_x0000_s1095" type="#_x0000_t202" style="position:absolute;left:24003;top:476;width:27228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          <v:textbox>
                                <w:txbxContent>
                                  <w:p w:rsidR="002E23DB" w:rsidRPr="000C0F16" w:rsidRDefault="002E23DB" w:rsidP="002E23DB">
                                    <w:pPr>
                                      <w:pStyle w:val="Titre"/>
                                      <w:spacing w:after="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تعني </w:t>
                                    </w:r>
                                    <w:r>
                                      <w:rPr>
                                        <w:rFonts w:ascii="Al-Jazeera-Arabic-Bold" w:hAnsi="Al-Jazeera-Arabic-Bold" w:cs="Al-Jazeera-Arabic-Bold" w:hint="cs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إيجاد الحد الأدنى ل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>لقيم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في الخلايا من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إلى 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="Al-Jazeera-Arabic-Bold" w:hAnsi="Al-Jazeera-Arabic-Bold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w:t>D1</w:t>
                                    </w:r>
                                    <w:r w:rsidRPr="000C0F16">
                                      <w:rPr>
                                        <w:rFonts w:asciiTheme="minorHAnsi" w:hAnsi="Calibri" w:cs="Al-Jazeera-Arabic-Bold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  <w:t xml:space="preserve"> و الناتج نضيف له 12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group id="Groupe 263" o:spid="_x0000_s1096" style="position:absolute;top:17811;width:51231;height:4096" coordsize="5123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<v:shape id="_x0000_s1097" type="#_x0000_t202" style="position:absolute;width:33813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" filled="f" stroked="f">
                            <v:path arrowok="t"/>
                            <v:textbox>
                              <w:txbxContent>
                                <w:p w:rsidR="002E23DB" w:rsidRPr="000C0F16" w:rsidRDefault="002E23DB" w:rsidP="002E23DB">
                                  <w:pPr>
                                    <w:pStyle w:val="Titre"/>
                                    <w:bidi w:val="0"/>
                                    <w:spacing w:after="0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0C0F16">
                                    <w:rPr>
                                      <w:rFonts w:asciiTheme="minorHAnsi" w:hAnsi="Calibri" w:cstheme="minorBid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MIN</w:t>
                                  </w:r>
                                  <w:r w:rsidRPr="000C0F16">
                                    <w:rPr>
                                      <w:rFonts w:asciiTheme="minorHAnsi" w:hAnsi="Calibri" w:cstheme="minorBid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( 5  ; 4 ; 12 )</w:t>
                                  </w:r>
                                </w:p>
                              </w:txbxContent>
                            </v:textbox>
                          </v:shape>
                          <v:shape id="_x0000_s1098" type="#_x0000_t202" style="position:absolute;left:25908;top:476;width:2532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        <v:textbox>
                              <w:txbxContent>
                                <w:p w:rsidR="002E23DB" w:rsidRPr="000C0F16" w:rsidRDefault="002E23DB" w:rsidP="002E23DB">
                                  <w:pPr>
                                    <w:pStyle w:val="Titre"/>
                                    <w:spacing w:after="0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تعني </w:t>
                                  </w:r>
                                  <w:r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إيجاد الحد الأدنى ل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لقيم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5 و 4 </w:t>
                                  </w:r>
                                  <w:r w:rsidRPr="000C0F16">
                                    <w:rPr>
                                      <w:rFonts w:asciiTheme="minorHAnsi" w:hAnsi="Calibri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و 12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  <w:p w:rsidR="002E23DB" w:rsidRDefault="002E23DB" w:rsidP="00527BCD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527BCD" w:rsidRDefault="00527BCD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527BCD" w:rsidTr="00DB15E5">
        <w:trPr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527BCD" w:rsidRDefault="00527BCD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147" w:type="dxa"/>
            <w:gridSpan w:val="2"/>
            <w:vAlign w:val="center"/>
          </w:tcPr>
          <w:p w:rsidR="00527BCD" w:rsidRDefault="00527BCD" w:rsidP="000B55F3">
            <w:pPr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الدالة الشرطية</w:t>
            </w:r>
          </w:p>
        </w:tc>
        <w:tc>
          <w:tcPr>
            <w:tcW w:w="8066" w:type="dxa"/>
          </w:tcPr>
          <w:p w:rsidR="00102A84" w:rsidRPr="00DB15E5" w:rsidRDefault="00102A84" w:rsidP="00102A84">
            <w:pPr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 xml:space="preserve">س: ماهي الدالة </w:t>
            </w:r>
            <w:r>
              <w:rPr>
                <w:rFonts w:ascii="Al-Jazeera-Arabic-Bold" w:hAnsi="Al-Jazeera-Arabic-Bold" w:cs="Al-Jazeera-Arabic-Bold" w:hint="cs"/>
                <w:b/>
                <w:bCs/>
                <w:color w:val="FF0000"/>
                <w:rtl/>
                <w:lang w:bidi="ar-DZ"/>
              </w:rPr>
              <w:t xml:space="preserve">الشرطية </w:t>
            </w:r>
            <w:r w:rsidRPr="00DB15E5">
              <w:rPr>
                <w:rFonts w:ascii="Al-Jazeera-Arabic-Bold" w:hAnsi="Al-Jazeera-Arabic-Bold" w:cs="Al-Jazeera-Arabic-Bold"/>
                <w:b/>
                <w:bCs/>
                <w:color w:val="FF0000"/>
                <w:rtl/>
                <w:lang w:bidi="ar-DZ"/>
              </w:rPr>
              <w:t>؟</w:t>
            </w:r>
          </w:p>
          <w:p w:rsidR="00102A84" w:rsidRPr="00DB15E5" w:rsidRDefault="00102A84" w:rsidP="00102A84">
            <w:pPr>
              <w:rPr>
                <w:rFonts w:ascii="Al-Jazeera-Arabic-Bold" w:hAnsi="Al-Jazeera-Arabic-Bold" w:cs="Al-Jazeera-Arabic-Bold"/>
                <w:color w:val="FF0000"/>
                <w:sz w:val="4"/>
                <w:szCs w:val="4"/>
                <w:rtl/>
              </w:rPr>
            </w:pPr>
            <w:r w:rsidRPr="00DB15E5">
              <w:rPr>
                <w:rFonts w:ascii="Al-Jazeera-Arabic-Bold" w:hAnsi="Al-Jazeera-Arabic-Bold" w:cs="Al-Jazeera-Arabic-Bold"/>
                <w:b/>
                <w:bCs/>
                <w:color w:val="00B050"/>
                <w:rtl/>
                <w:lang w:bidi="ar-DZ"/>
              </w:rPr>
              <w:t>ج :</w:t>
            </w:r>
          </w:p>
          <w:p w:rsidR="00102A84" w:rsidRDefault="00102A84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527BCD" w:rsidRDefault="00102A8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>هي من الدوال المنطقية التي تستخدم للحصول على نتيجة معينة انطلاقا من شرط منطقي نتيجته صحيح أو خطأ أي تحقق أو لم يتحقق الشرط.</w:t>
            </w:r>
          </w:p>
          <w:p w:rsidR="00102A84" w:rsidRDefault="007914F5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Helvetica" w:hAnsi="Helvetica" w:cs="Helvetica"/>
                <w:noProof/>
                <w:color w:val="1C1E2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6CAE600" wp14:editId="50E65AA7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136525</wp:posOffset>
                      </wp:positionV>
                      <wp:extent cx="4019550" cy="409575"/>
                      <wp:effectExtent l="0" t="0" r="0" b="0"/>
                      <wp:wrapNone/>
                      <wp:docPr id="266" name="Espace réservé du conten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019550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7914F5" w:rsidRPr="009C2625" w:rsidRDefault="007914F5" w:rsidP="007914F5">
                                  <w:pPr>
                                    <w:pStyle w:val="Titre"/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9C2625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= SI ( </w:t>
                                  </w:r>
                                  <w:r>
                                    <w:rPr>
                                      <w:rFonts w:asciiTheme="minorHAnsi" w:hAnsi="Calibri" w:cstheme="minorBidi" w:hint="cs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  <w:t>شرط</w:t>
                                  </w:r>
                                  <w:r w:rsidRPr="009C2625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 ; </w:t>
                                  </w:r>
                                  <w:r>
                                    <w:rPr>
                                      <w:rFonts w:asciiTheme="minorHAnsi" w:hAnsi="Calibri" w:cstheme="minorBidi" w:hint="cs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  <w:rtl/>
                                    </w:rPr>
                                    <w:t>تحقق الشرط</w:t>
                                  </w:r>
                                  <w:r w:rsidRPr="009C2625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; </w:t>
                                  </w:r>
                                  <w:r>
                                    <w:rPr>
                                      <w:rFonts w:asciiTheme="minorHAnsi" w:hAnsi="Calibri" w:cstheme="minorBidi" w:hint="cs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  <w:rtl/>
                                    </w:rPr>
                                    <w:t>عدم تحقق الشرط</w:t>
                                  </w:r>
                                  <w:r w:rsidRPr="009C2625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AE600" id="_x0000_s1099" type="#_x0000_t202" style="position:absolute;left:0;text-align:left;margin-left:52.15pt;margin-top:10.75pt;width:316.5pt;height:32.2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" filled="f" stroked="f">
                      <v:path arrowok="t"/>
                      <v:textbox>
                        <w:txbxContent>
                          <w:p w:rsidR="007914F5" w:rsidRPr="009C2625" w:rsidRDefault="007914F5" w:rsidP="007914F5">
                            <w:pPr>
                              <w:pStyle w:val="Titre"/>
                              <w:bidi w:val="0"/>
                              <w:spacing w:after="0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C262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= SI ( </w:t>
                            </w:r>
                            <w:r>
                              <w:rPr>
                                <w:rFonts w:asciiTheme="minorHAnsi" w:hAnsi="Calibri" w:cstheme="minorBidi" w:hint="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>شرط</w:t>
                            </w:r>
                            <w:r w:rsidRPr="009C262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 ; </w:t>
                            </w:r>
                            <w:r>
                              <w:rPr>
                                <w:rFonts w:asciiTheme="minorHAnsi" w:hAnsi="Calibri" w:cstheme="minorBidi" w:hint="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rtl/>
                              </w:rPr>
                              <w:t>تحقق الشرط</w:t>
                            </w:r>
                            <w:r w:rsidRPr="009C262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; </w:t>
                            </w:r>
                            <w:r>
                              <w:rPr>
                                <w:rFonts w:asciiTheme="minorHAnsi" w:hAnsi="Calibri" w:cstheme="minorBidi" w:hint="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rtl/>
                              </w:rPr>
                              <w:t>عدم تحقق الشرط</w:t>
                            </w:r>
                            <w:r w:rsidRPr="009C262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02A84" w:rsidRDefault="00102A8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7914F5" w:rsidRDefault="007914F5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102A84" w:rsidRDefault="00102A84" w:rsidP="00102A84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مثال : </w:t>
            </w:r>
          </w:p>
          <w:p w:rsidR="00102A84" w:rsidRDefault="00102A84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280303" w:rsidRDefault="00280303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280303" w:rsidRDefault="009C2625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  <w:r>
              <w:rPr>
                <w:rFonts w:ascii="Helvetica" w:hAnsi="Helvetica" w:cs="Helvetica"/>
                <w:noProof/>
                <w:color w:val="1C1E2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948055</wp:posOffset>
                      </wp:positionH>
                      <wp:positionV relativeFrom="paragraph">
                        <wp:posOffset>27940</wp:posOffset>
                      </wp:positionV>
                      <wp:extent cx="3686175" cy="409575"/>
                      <wp:effectExtent l="0" t="0" r="0" b="0"/>
                      <wp:wrapNone/>
                      <wp:docPr id="281" name="Espace réservé du conten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686175" cy="409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280303" w:rsidRPr="009C2625" w:rsidRDefault="00280303" w:rsidP="009C2625">
                                  <w:pPr>
                                    <w:pStyle w:val="Titre"/>
                                    <w:bidi w:val="0"/>
                                    <w:spacing w:after="0"/>
                                    <w:rPr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9C2625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= </w:t>
                                  </w:r>
                                  <w:r w:rsidR="009C2625" w:rsidRPr="009C2625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SI</w:t>
                                  </w:r>
                                  <w:r w:rsidRPr="009C2625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( </w:t>
                                  </w:r>
                                  <w:r w:rsidR="009C2625" w:rsidRPr="009C2625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  <w:lang w:val="fr-FR" w:bidi="ar-DZ"/>
                                    </w:rPr>
                                    <w:t xml:space="preserve">A1 </w:t>
                                  </w:r>
                                  <w:r w:rsidR="009C2625" w:rsidRPr="009C2625">
                                    <w:rPr>
                                      <w:rFonts w:asciiTheme="minorHAnsi" w:hAnsi="Calibri" w:cstheme="minorBidi" w:hint="cs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  <w:t>&lt;</w:t>
                                  </w:r>
                                  <w:r w:rsidR="009C2625" w:rsidRPr="009C2625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  <w:lang w:val="fr-FR" w:bidi="ar-DZ"/>
                                    </w:rPr>
                                    <w:t xml:space="preserve"> = 10</w:t>
                                  </w:r>
                                  <w:r w:rsidRPr="009C2625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 ; </w:t>
                                  </w:r>
                                  <w:r w:rsidR="009C2625" w:rsidRPr="009C2625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“</w:t>
                                  </w:r>
                                  <w:r w:rsidR="009C2625" w:rsidRPr="009C2625">
                                    <w:rPr>
                                      <w:rFonts w:asciiTheme="minorHAnsi" w:hAnsi="Calibri" w:cstheme="minorBidi" w:hint="cs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ناجح</w:t>
                                  </w:r>
                                  <w:r w:rsidR="009C2625" w:rsidRPr="009C2625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>”</w:t>
                                  </w:r>
                                  <w:r w:rsidRPr="009C2625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; </w:t>
                                  </w:r>
                                  <w:r w:rsidR="009C2625" w:rsidRPr="009C2625">
                                    <w:rPr>
                                      <w:rFonts w:asciiTheme="minorHAnsi" w:hAnsi="Calibri" w:cstheme="minorBidi" w:hint="cs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  <w:rtl/>
                                    </w:rPr>
                                    <w:t>"</w:t>
                                  </w:r>
                                  <w:r w:rsidR="009C2625" w:rsidRPr="009C2625">
                                    <w:rPr>
                                      <w:rFonts w:asciiTheme="minorHAnsi" w:hAnsi="Calibri" w:cstheme="minorBidi" w:hint="cs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  <w:rtl/>
                                      <w:lang w:bidi="ar-DZ"/>
                                    </w:rPr>
                                    <w:t>راسب</w:t>
                                  </w:r>
                                  <w:r w:rsidR="009C2625" w:rsidRPr="009C2625">
                                    <w:rPr>
                                      <w:rFonts w:asciiTheme="minorHAnsi" w:hAnsi="Calibri" w:cstheme="minorBidi" w:hint="cs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  <w:rtl/>
                                    </w:rPr>
                                    <w:t>"</w:t>
                                  </w:r>
                                  <w:r w:rsidRPr="009C2625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_x0000_s1100" type="#_x0000_t202" style="position:absolute;left:0;text-align:left;margin-left:74.65pt;margin-top:2.2pt;width:290.25pt;height:32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" filled="f" stroked="f">
                      <v:path arrowok="t"/>
                      <v:textbox>
                        <w:txbxContent>
                          <w:p w:rsidR="00280303" w:rsidRPr="009C2625" w:rsidRDefault="00280303" w:rsidP="009C2625">
                            <w:pPr>
                              <w:pStyle w:val="Titre"/>
                              <w:bidi w:val="0"/>
                              <w:spacing w:after="0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C262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= </w:t>
                            </w:r>
                            <w:r w:rsidR="009C2625" w:rsidRPr="009C262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SI</w:t>
                            </w:r>
                            <w:r w:rsidRPr="009C262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( </w:t>
                            </w:r>
                            <w:r w:rsidR="009C2625" w:rsidRPr="009C262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fr-FR" w:bidi="ar-DZ"/>
                              </w:rPr>
                              <w:t xml:space="preserve">A1 </w:t>
                            </w:r>
                            <w:r w:rsidR="009C2625" w:rsidRPr="009C2625">
                              <w:rPr>
                                <w:rFonts w:asciiTheme="minorHAnsi" w:hAnsi="Calibri" w:cstheme="minorBidi" w:hint="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>&lt;</w:t>
                            </w:r>
                            <w:r w:rsidR="009C2625" w:rsidRPr="009C262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lang w:val="fr-FR" w:bidi="ar-DZ"/>
                              </w:rPr>
                              <w:t xml:space="preserve"> = 10</w:t>
                            </w:r>
                            <w:r w:rsidRPr="009C262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 ; </w:t>
                            </w:r>
                            <w:r w:rsidR="009C2625" w:rsidRPr="009C262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“</w:t>
                            </w:r>
                            <w:r w:rsidR="009C2625" w:rsidRPr="009C2625">
                              <w:rPr>
                                <w:rFonts w:asciiTheme="minorHAnsi" w:hAnsi="Calibri" w:cstheme="minorBidi" w:hint="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ناجح</w:t>
                            </w:r>
                            <w:r w:rsidR="009C2625" w:rsidRPr="009C262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”</w:t>
                            </w:r>
                            <w:r w:rsidRPr="009C262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; </w:t>
                            </w:r>
                            <w:r w:rsidR="009C2625" w:rsidRPr="009C2625">
                              <w:rPr>
                                <w:rFonts w:asciiTheme="minorHAnsi" w:hAnsi="Calibri" w:cstheme="minorBidi" w:hint="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rtl/>
                              </w:rPr>
                              <w:t>"</w:t>
                            </w:r>
                            <w:r w:rsidR="009C2625" w:rsidRPr="009C2625">
                              <w:rPr>
                                <w:rFonts w:asciiTheme="minorHAnsi" w:hAnsi="Calibri" w:cstheme="minorBidi" w:hint="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راسب</w:t>
                            </w:r>
                            <w:r w:rsidR="009C2625" w:rsidRPr="009C2625">
                              <w:rPr>
                                <w:rFonts w:asciiTheme="minorHAnsi" w:hAnsi="Calibri" w:cstheme="minorBidi" w:hint="cs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  <w:rtl/>
                              </w:rPr>
                              <w:t>"</w:t>
                            </w:r>
                            <w:r w:rsidRPr="009C262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 xml:space="preserve">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80303" w:rsidRDefault="00280303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280303" w:rsidRDefault="00280303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280303" w:rsidRDefault="009C2625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  <w:r>
              <w:rPr>
                <w:rFonts w:ascii="Helvetica" w:hAnsi="Helvetica" w:cs="Helvetica"/>
                <w:noProof/>
                <w:color w:val="1C1E2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22225</wp:posOffset>
                      </wp:positionV>
                      <wp:extent cx="4693920" cy="771525"/>
                      <wp:effectExtent l="0" t="0" r="0" b="0"/>
                      <wp:wrapNone/>
                      <wp:docPr id="282" name="Zone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3920" cy="7715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80303" w:rsidRPr="000C0F16" w:rsidRDefault="00280303" w:rsidP="009C2625">
                                  <w:pPr>
                                    <w:pStyle w:val="Titre"/>
                                    <w:spacing w:after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0C0F16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تعني </w:t>
                                  </w:r>
                                  <w:r w:rsidR="009C2625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إذا كان معدل التلميذ (الممثل بمرجع الخلية </w:t>
                                  </w:r>
                                  <w:r w:rsidR="009C2625">
                                    <w:rPr>
                                      <w:rFonts w:ascii="Cambria" w:hAnsi="Cambria" w:cs="Al-Jazeera-Arabic-Bold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fr-FR" w:bidi="ar-DZ"/>
                                    </w:rPr>
                                    <w:t>A1</w:t>
                                  </w:r>
                                  <w:r w:rsidR="009C2625">
                                    <w:rPr>
                                      <w:rFonts w:ascii="Cambria" w:hAnsi="Cambria" w:cs="Al-Jazeera-Arabic-Bold" w:hint="c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val="fr-FR" w:bidi="ar-DZ"/>
                                    </w:rPr>
                                    <w:t xml:space="preserve"> ) </w:t>
                                  </w:r>
                                  <w:r w:rsidR="009C2625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أكبر من 10 فيكون محتوي الخلية النشطة "ناجح" لأن الشرط المنطقي تحقق، اما إذا كان أقل من 10 فالمحتوى يكون "راسب"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Texte 13" o:spid="_x0000_s1101" type="#_x0000_t202" style="position:absolute;left:0;text-align:left;margin-left:7.9pt;margin-top:1.75pt;width:369.6pt;height:60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" filled="f" stroked="f">
                      <v:textbox>
                        <w:txbxContent>
                          <w:p w:rsidR="00280303" w:rsidRPr="000C0F16" w:rsidRDefault="00280303" w:rsidP="009C2625">
                            <w:pPr>
                              <w:pStyle w:val="Titre"/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C0F16"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تعني </w:t>
                            </w:r>
                            <w:r w:rsidR="009C2625"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إذا كان معدل التلميذ (الممثل بمرجع الخلية </w:t>
                            </w:r>
                            <w:r w:rsidR="009C2625">
                              <w:rPr>
                                <w:rFonts w:ascii="Cambria" w:hAnsi="Cambria" w:cs="Al-Jazeera-Arabic-Bold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fr-FR" w:bidi="ar-DZ"/>
                              </w:rPr>
                              <w:t>A1</w:t>
                            </w:r>
                            <w:r w:rsidR="009C2625">
                              <w:rPr>
                                <w:rFonts w:ascii="Cambria" w:hAnsi="Cambria" w:cs="Al-Jazeera-Arabic-Bold" w:hint="cs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) </w:t>
                            </w:r>
                            <w:r w:rsidR="009C2625">
                              <w:rPr>
                                <w:rFonts w:ascii="Al-Jazeera-Arabic-Bold" w:hAnsi="Al-Jazeera-Arabic-Bold" w:cs="Al-Jazeera-Arabic-Bold" w:hint="cs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أكبر من 10 فيكون محتوي الخلية النشطة "ناجح" لأن الشرط المنطقي تحقق، اما إذا كان أقل من 10 فالمحتوى يكون "راسب"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80303" w:rsidRDefault="00280303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280303" w:rsidRDefault="00280303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280303" w:rsidRDefault="00280303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280303" w:rsidRDefault="00280303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280303" w:rsidRDefault="00280303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  <w:rtl/>
              </w:rPr>
            </w:pPr>
          </w:p>
          <w:p w:rsidR="00280303" w:rsidRDefault="00280303" w:rsidP="00102A84">
            <w:pPr>
              <w:rPr>
                <w:rFonts w:ascii="Helvetica" w:hAnsi="Helvetica" w:cs="Helvetica"/>
                <w:color w:val="1C1E21"/>
                <w:sz w:val="20"/>
                <w:szCs w:val="20"/>
                <w:shd w:val="clear" w:color="auto" w:fill="F2F3F5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527BCD" w:rsidRDefault="00527BCD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627805" w:rsidTr="006315E4">
        <w:trPr>
          <w:trHeight w:val="898"/>
        </w:trPr>
        <w:tc>
          <w:tcPr>
            <w:tcW w:w="124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627805" w:rsidRPr="00363495" w:rsidRDefault="00627805" w:rsidP="009539D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6349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الوضعية الختامية</w:t>
            </w:r>
          </w:p>
        </w:tc>
        <w:tc>
          <w:tcPr>
            <w:tcW w:w="9213" w:type="dxa"/>
            <w:gridSpan w:val="3"/>
            <w:vAlign w:val="center"/>
          </w:tcPr>
          <w:p w:rsidR="00E324E0" w:rsidRDefault="00DF3EBD" w:rsidP="00411838">
            <w:pPr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حساب مميز معادلات من الدرجة الثانية</w:t>
            </w:r>
          </w:p>
          <w:p w:rsidR="00DF3EBD" w:rsidRPr="00E71D38" w:rsidRDefault="00DF3EBD" w:rsidP="00411838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إنجاز كشف النقاط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627805" w:rsidRPr="00EA347A" w:rsidRDefault="007D5BAA" w:rsidP="002A178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2</w:t>
            </w:r>
            <w:r w:rsidR="00627805"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627805" w:rsidTr="00E71D38">
        <w:trPr>
          <w:trHeight w:val="546"/>
        </w:trPr>
        <w:tc>
          <w:tcPr>
            <w:tcW w:w="11304" w:type="dxa"/>
            <w:gridSpan w:val="5"/>
          </w:tcPr>
          <w:p w:rsidR="00627805" w:rsidRPr="002A1781" w:rsidRDefault="00627805" w:rsidP="002A1781">
            <w:pPr>
              <w:jc w:val="center"/>
              <w:rPr>
                <w:rFonts w:ascii="Segoe UI" w:eastAsia="Arial Unicode MS" w:hAnsi="Segoe UI" w:cs="Segoe UI"/>
                <w:b/>
                <w:bCs/>
                <w:color w:val="00B050"/>
                <w:sz w:val="32"/>
                <w:szCs w:val="32"/>
                <w:u w:val="single"/>
                <w:rtl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B050"/>
                <w:sz w:val="32"/>
                <w:szCs w:val="32"/>
                <w:u w:val="single"/>
                <w:rtl/>
              </w:rPr>
              <w:t>ملاحظات:</w:t>
            </w:r>
          </w:p>
        </w:tc>
      </w:tr>
      <w:tr w:rsidR="00627805" w:rsidTr="00E71D38">
        <w:trPr>
          <w:trHeight w:val="924"/>
        </w:trPr>
        <w:tc>
          <w:tcPr>
            <w:tcW w:w="11304" w:type="dxa"/>
            <w:gridSpan w:val="5"/>
          </w:tcPr>
          <w:p w:rsidR="00627805" w:rsidRPr="002A1781" w:rsidRDefault="00627805" w:rsidP="00260A1C">
            <w:pPr>
              <w:jc w:val="center"/>
              <w:rPr>
                <w:rFonts w:ascii="Segoe UI" w:eastAsia="Arial Unicode MS" w:hAnsi="Segoe UI" w:cs="Segoe UI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60A1C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</w:t>
            </w:r>
          </w:p>
        </w:tc>
      </w:tr>
    </w:tbl>
    <w:p w:rsidR="00087556" w:rsidRPr="002C4E3C" w:rsidRDefault="00087556" w:rsidP="002C4E3C">
      <w:pPr>
        <w:rPr>
          <w:rFonts w:ascii="Segoe UI" w:eastAsia="Arial Unicode MS" w:hAnsi="Segoe UI" w:cs="Segoe UI"/>
        </w:rPr>
      </w:pPr>
    </w:p>
    <w:sectPr w:rsidR="00087556" w:rsidRPr="002C4E3C" w:rsidSect="0027770F">
      <w:pgSz w:w="11906" w:h="16838"/>
      <w:pgMar w:top="284" w:right="284" w:bottom="709" w:left="425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934" w:rsidRDefault="009D5934" w:rsidP="00CC14A4">
      <w:pPr>
        <w:spacing w:after="0" w:line="240" w:lineRule="auto"/>
      </w:pPr>
      <w:r>
        <w:separator/>
      </w:r>
    </w:p>
  </w:endnote>
  <w:endnote w:type="continuationSeparator" w:id="0">
    <w:p w:rsidR="009D5934" w:rsidRDefault="009D5934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934" w:rsidRDefault="009D5934" w:rsidP="00CC14A4">
      <w:pPr>
        <w:spacing w:after="0" w:line="240" w:lineRule="auto"/>
      </w:pPr>
      <w:r>
        <w:separator/>
      </w:r>
    </w:p>
  </w:footnote>
  <w:footnote w:type="continuationSeparator" w:id="0">
    <w:p w:rsidR="009D5934" w:rsidRDefault="009D5934" w:rsidP="00CC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" w15:restartNumberingAfterBreak="0">
    <w:nsid w:val="5237406D"/>
    <w:multiLevelType w:val="hybridMultilevel"/>
    <w:tmpl w:val="B622B6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5FB739A1"/>
    <w:multiLevelType w:val="hybridMultilevel"/>
    <w:tmpl w:val="16EE1D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D01AB"/>
    <w:multiLevelType w:val="hybridMultilevel"/>
    <w:tmpl w:val="77DE115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03"/>
    <w:rsid w:val="00020957"/>
    <w:rsid w:val="000414CB"/>
    <w:rsid w:val="00055287"/>
    <w:rsid w:val="00087556"/>
    <w:rsid w:val="000B55F3"/>
    <w:rsid w:val="000C0F16"/>
    <w:rsid w:val="000F5431"/>
    <w:rsid w:val="00102A84"/>
    <w:rsid w:val="00105DA1"/>
    <w:rsid w:val="00143903"/>
    <w:rsid w:val="0019300D"/>
    <w:rsid w:val="001D73EB"/>
    <w:rsid w:val="001F03C5"/>
    <w:rsid w:val="00202101"/>
    <w:rsid w:val="00225947"/>
    <w:rsid w:val="002309C1"/>
    <w:rsid w:val="00260A1C"/>
    <w:rsid w:val="00263DC5"/>
    <w:rsid w:val="00264429"/>
    <w:rsid w:val="0027770F"/>
    <w:rsid w:val="00280303"/>
    <w:rsid w:val="002A1781"/>
    <w:rsid w:val="002A1BC4"/>
    <w:rsid w:val="002B6590"/>
    <w:rsid w:val="002B6E8E"/>
    <w:rsid w:val="002C3C39"/>
    <w:rsid w:val="002C3CEB"/>
    <w:rsid w:val="002C4E3C"/>
    <w:rsid w:val="002C696E"/>
    <w:rsid w:val="002D5D94"/>
    <w:rsid w:val="002E23DB"/>
    <w:rsid w:val="002E747E"/>
    <w:rsid w:val="002F215F"/>
    <w:rsid w:val="00316D18"/>
    <w:rsid w:val="00322B11"/>
    <w:rsid w:val="00327558"/>
    <w:rsid w:val="0032760C"/>
    <w:rsid w:val="00340C41"/>
    <w:rsid w:val="0034747C"/>
    <w:rsid w:val="00363495"/>
    <w:rsid w:val="00381278"/>
    <w:rsid w:val="003A3062"/>
    <w:rsid w:val="003B704A"/>
    <w:rsid w:val="003E5B4D"/>
    <w:rsid w:val="003F1FBC"/>
    <w:rsid w:val="003F555B"/>
    <w:rsid w:val="003F6C82"/>
    <w:rsid w:val="00411838"/>
    <w:rsid w:val="004237A3"/>
    <w:rsid w:val="00432853"/>
    <w:rsid w:val="00437555"/>
    <w:rsid w:val="00446380"/>
    <w:rsid w:val="0047195E"/>
    <w:rsid w:val="004A1ADA"/>
    <w:rsid w:val="004A2A4A"/>
    <w:rsid w:val="004F517D"/>
    <w:rsid w:val="00512129"/>
    <w:rsid w:val="005158D6"/>
    <w:rsid w:val="00527BCD"/>
    <w:rsid w:val="00544BC5"/>
    <w:rsid w:val="005529C5"/>
    <w:rsid w:val="00555152"/>
    <w:rsid w:val="00560725"/>
    <w:rsid w:val="00573286"/>
    <w:rsid w:val="00581835"/>
    <w:rsid w:val="005905C4"/>
    <w:rsid w:val="005A7F68"/>
    <w:rsid w:val="005B2287"/>
    <w:rsid w:val="005D62F1"/>
    <w:rsid w:val="005E2416"/>
    <w:rsid w:val="00614E57"/>
    <w:rsid w:val="00625BA7"/>
    <w:rsid w:val="00627805"/>
    <w:rsid w:val="006315E4"/>
    <w:rsid w:val="00651FE7"/>
    <w:rsid w:val="006617A6"/>
    <w:rsid w:val="00670DC4"/>
    <w:rsid w:val="0068062C"/>
    <w:rsid w:val="00681249"/>
    <w:rsid w:val="006865CF"/>
    <w:rsid w:val="006A382E"/>
    <w:rsid w:val="006D6E93"/>
    <w:rsid w:val="006E332E"/>
    <w:rsid w:val="006F11BD"/>
    <w:rsid w:val="007140BC"/>
    <w:rsid w:val="007165C5"/>
    <w:rsid w:val="007735BC"/>
    <w:rsid w:val="007914F5"/>
    <w:rsid w:val="007D5BAA"/>
    <w:rsid w:val="007E042A"/>
    <w:rsid w:val="007E1D9F"/>
    <w:rsid w:val="00831DCF"/>
    <w:rsid w:val="008618B7"/>
    <w:rsid w:val="008751FE"/>
    <w:rsid w:val="00881868"/>
    <w:rsid w:val="008A39CF"/>
    <w:rsid w:val="008A739F"/>
    <w:rsid w:val="008B2807"/>
    <w:rsid w:val="008F49F4"/>
    <w:rsid w:val="00906EDA"/>
    <w:rsid w:val="00916B42"/>
    <w:rsid w:val="0093294B"/>
    <w:rsid w:val="009454FC"/>
    <w:rsid w:val="00951315"/>
    <w:rsid w:val="009539D8"/>
    <w:rsid w:val="009B77F6"/>
    <w:rsid w:val="009C2625"/>
    <w:rsid w:val="009C6204"/>
    <w:rsid w:val="009D5934"/>
    <w:rsid w:val="009E73EB"/>
    <w:rsid w:val="009E7B63"/>
    <w:rsid w:val="00A2690C"/>
    <w:rsid w:val="00A345C4"/>
    <w:rsid w:val="00A54662"/>
    <w:rsid w:val="00A602C8"/>
    <w:rsid w:val="00A870FA"/>
    <w:rsid w:val="00AB2371"/>
    <w:rsid w:val="00AC2FF8"/>
    <w:rsid w:val="00AE39D7"/>
    <w:rsid w:val="00AF339C"/>
    <w:rsid w:val="00AF34E2"/>
    <w:rsid w:val="00B26925"/>
    <w:rsid w:val="00B31824"/>
    <w:rsid w:val="00B44FF2"/>
    <w:rsid w:val="00BF3B69"/>
    <w:rsid w:val="00C01571"/>
    <w:rsid w:val="00C130B8"/>
    <w:rsid w:val="00C16A5B"/>
    <w:rsid w:val="00CC01C4"/>
    <w:rsid w:val="00CC14A4"/>
    <w:rsid w:val="00D03207"/>
    <w:rsid w:val="00D1499E"/>
    <w:rsid w:val="00D41BCC"/>
    <w:rsid w:val="00D77DBD"/>
    <w:rsid w:val="00DB15E5"/>
    <w:rsid w:val="00DC2704"/>
    <w:rsid w:val="00DD282A"/>
    <w:rsid w:val="00DD6DB1"/>
    <w:rsid w:val="00DE5549"/>
    <w:rsid w:val="00DF3EBD"/>
    <w:rsid w:val="00E0103F"/>
    <w:rsid w:val="00E137F4"/>
    <w:rsid w:val="00E249DD"/>
    <w:rsid w:val="00E324E0"/>
    <w:rsid w:val="00E54179"/>
    <w:rsid w:val="00E67AF1"/>
    <w:rsid w:val="00E71D38"/>
    <w:rsid w:val="00E8078D"/>
    <w:rsid w:val="00E82B47"/>
    <w:rsid w:val="00E8679B"/>
    <w:rsid w:val="00EA347A"/>
    <w:rsid w:val="00EA4F18"/>
    <w:rsid w:val="00EC0BFA"/>
    <w:rsid w:val="00ED27CC"/>
    <w:rsid w:val="00F00F20"/>
    <w:rsid w:val="00F74F9E"/>
    <w:rsid w:val="00F775B8"/>
    <w:rsid w:val="00F86A57"/>
    <w:rsid w:val="00FC5C55"/>
    <w:rsid w:val="00FD0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7F847A-89D9-4C6F-ACA7-B593319C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1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3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4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  <w:style w:type="table" w:styleId="Tramemoyenne1-Accent1">
    <w:name w:val="Medium Shading 1 Accent 1"/>
    <w:basedOn w:val="TableauNormal"/>
    <w:uiPriority w:val="63"/>
    <w:rsid w:val="004A1A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D41B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6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&#1605;&#1584;&#1603;&#1585;&#1577;%20&#1576;&#1610;&#1583;&#1575;&#1594;&#1608;&#1580;&#1610;&#1577;%20&#1604;&#1604;&#1583;&#1585;&#1587;%2001%20&#1578;&#1602;&#1606;&#1610;&#1577;%20&#1575;&#1604;&#1605;&#1593;&#1604;&#1608;&#1605;&#1575;&#1578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 بيداغوجية للدرس 01 تقنية المعلومات </Template>
  <TotalTime>0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bakhta leila linda</cp:lastModifiedBy>
  <cp:revision>12</cp:revision>
  <cp:lastPrinted>2018-10-26T12:11:00Z</cp:lastPrinted>
  <dcterms:created xsi:type="dcterms:W3CDTF">2018-11-26T08:26:00Z</dcterms:created>
  <dcterms:modified xsi:type="dcterms:W3CDTF">2025-01-17T16:51:00Z</dcterms:modified>
</cp:coreProperties>
</file>