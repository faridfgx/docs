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505" w:type="dxa"/>
        <w:tblLook w:val="04A0"/>
      </w:tblPr>
      <w:tblGrid>
        <w:gridCol w:w="5230"/>
        <w:gridCol w:w="6153"/>
        <w:gridCol w:w="5122"/>
      </w:tblGrid>
      <w:tr w:rsidR="00837927" w:rsidRPr="00AB10A0" w:rsidTr="00281A81">
        <w:trPr>
          <w:trHeight w:val="2446"/>
        </w:trPr>
        <w:tc>
          <w:tcPr>
            <w:tcW w:w="5230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الثاني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</w:rPr>
              <w:t>المخططات الانسيابية والخوارزميات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.</w:t>
            </w:r>
          </w:p>
          <w:p w:rsidR="00837927" w:rsidRPr="00FD077C" w:rsidRDefault="00837927" w:rsidP="007F729A">
            <w:pPr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68189D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الـــــتعليمية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:</w:t>
            </w:r>
            <w:r w:rsidR="007F729A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ات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62363"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أساسية 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سبورة بیضاء + قلم خاص+ الكتاب المدرسي + جهاز العرض الرقمي </w:t>
            </w:r>
            <w:r w:rsidR="004C0302" w:rsidRPr="00FD07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إن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="004C0302" w:rsidRPr="00FD07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أمكن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+ حاسوب.</w:t>
            </w:r>
          </w:p>
          <w:p w:rsidR="009F488E" w:rsidRDefault="009F488E" w:rsidP="009F488E">
            <w:pPr>
              <w:bidi/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val="en-US" w:bidi="ar-DZ"/>
              </w:rPr>
              <w:t>الاهداف التعليمية</w:t>
            </w:r>
            <w:r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  <w:t xml:space="preserve"> : تطبيق  التعليمة الاسناد </w:t>
            </w:r>
            <w:r>
              <w:rPr>
                <w:rFonts w:ascii="Traditional Arabic" w:hAnsi="Traditional Arabic" w:cs="Traditional Arabic"/>
                <w:b/>
                <w:bCs/>
                <w:rtl/>
                <w:lang w:val="en-US" w:bidi="ar-DZ"/>
              </w:rPr>
              <w:t>–</w:t>
            </w:r>
            <w:r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  <w:t xml:space="preserve">القراء - الكتابة في برنامج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 xml:space="preserve">algo box </w:t>
            </w:r>
          </w:p>
          <w:p w:rsidR="0068189D" w:rsidRPr="00AB10A0" w:rsidRDefault="0068189D" w:rsidP="0068189D">
            <w:pPr>
              <w:bidi/>
              <w:rPr>
                <w:rFonts w:ascii="Traditional Arabic" w:hAnsi="Traditional Arabic" w:cs="Traditional Arabic"/>
                <w:lang w:bidi="ar-DZ"/>
              </w:rPr>
            </w:pPr>
          </w:p>
        </w:tc>
        <w:tc>
          <w:tcPr>
            <w:tcW w:w="6153" w:type="dxa"/>
          </w:tcPr>
          <w:p w:rsidR="00837927" w:rsidRPr="00AB10A0" w:rsidRDefault="008401FC" w:rsidP="00837927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</w:rPr>
              <w:pict>
                <v:roundrect id="Rectangle à coins arrondis 1" o:spid="_x0000_s1026" style="position:absolute;margin-left:-1.45pt;margin-top:2.5pt;width:299.15pt;height:117.5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7F729A" w:rsidRPr="007F729A" w:rsidRDefault="008401FC" w:rsidP="007E556B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 w:rsidRPr="008401FC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237.75pt;height:33.75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تطبيقية"/>
                            </v:shape>
                          </w:pict>
                        </w:r>
                        <w:r w:rsidR="00E62363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الوحدة </w:t>
                        </w:r>
                        <w:r w:rsidR="007E556B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التعل</w:t>
                        </w:r>
                        <w:r w:rsidR="007E556B" w:rsidRPr="007F729A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يمة</w:t>
                        </w:r>
                        <w:r w:rsidR="00AB10A0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027758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r w:rsidR="007F729A"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7E556B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التعليمات الأساسية </w:t>
                        </w:r>
                      </w:p>
                      <w:p w:rsidR="009F488E" w:rsidRDefault="007F729A" w:rsidP="009F488E">
                        <w:pPr>
                          <w:bidi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</w:t>
                        </w:r>
                        <w:r w:rsidR="009F488E"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</w:t>
                        </w: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</w:t>
                        </w:r>
                        <w:r w:rsidR="009F488E" w:rsidRPr="007F729A">
                          <w:rPr>
                            <w:rFonts w:ascii="Sakkal Majalla" w:hAnsi="Sakkal Majalla" w:cs="Sakkal Majalla"/>
                            <w:b/>
                            <w:color w:val="00B0F0"/>
                            <w:sz w:val="28"/>
                            <w:szCs w:val="28"/>
                            <w:rtl/>
                            <w:lang w:bidi="ar-DZ"/>
                          </w:rPr>
                          <w:t>ا</w:t>
                        </w:r>
                        <w:r w:rsidR="009F488E" w:rsidRPr="0068189D">
                          <w:rPr>
                            <w:rFonts w:ascii="Sakkal Majalla" w:hAnsi="Sakkal Majalla" w:cs="Sakkal Majalla"/>
                            <w:bCs/>
                            <w:color w:val="00B0F0"/>
                            <w:sz w:val="28"/>
                            <w:szCs w:val="28"/>
                            <w:rtl/>
                            <w:lang w:bidi="ar-DZ"/>
                          </w:rPr>
                          <w:t>لمــــــــدة</w:t>
                        </w:r>
                        <w:r w:rsidR="009F488E" w:rsidRPr="0068189D">
                          <w:rPr>
                            <w:rFonts w:ascii="Sakkal Majalla" w:hAnsi="Sakkal Majalla" w:cs="Sakkal Majalla"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:</w:t>
                        </w:r>
                        <w:r w:rsidR="009F488E" w:rsidRPr="0068189D">
                          <w:rPr>
                            <w:rFonts w:ascii="Sakkal Majalla" w:hAnsi="Sakkal Majalla" w:cs="Sakkal Majalla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9F488E">
                          <w:rPr>
                            <w:rFonts w:ascii="Sakkal Majalla" w:hAnsi="Sakkal Majalla" w:cs="Sakkal Majalla"/>
                            <w:sz w:val="28"/>
                            <w:szCs w:val="28"/>
                          </w:rPr>
                          <w:t>1</w:t>
                        </w:r>
                        <w:r w:rsidR="009F488E" w:rsidRPr="00FD077C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</w:rPr>
                          <w:t xml:space="preserve"> ساعة</w:t>
                        </w:r>
                      </w:p>
                      <w:p w:rsidR="00027758" w:rsidRPr="008F133C" w:rsidRDefault="007F729A" w:rsidP="007F729A">
                        <w:pPr>
                          <w:jc w:val="center"/>
                          <w:rPr>
                            <w:rFonts w:ascii="Amiri" w:hAnsi="Amiri" w:cs="Amir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r w:rsidR="00027758" w:rsidRPr="008F133C">
                          <w:rPr>
                            <w:rFonts w:ascii="Sakkal Majalla" w:hAnsi="Sakkal Majalla" w:cs="Sakkal Majalla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837927" w:rsidRPr="008F133C" w:rsidRDefault="00837927" w:rsidP="00837927">
                        <w:pPr>
                          <w:bidi/>
                          <w:jc w:val="center"/>
                          <w:rPr>
                            <w:rFonts w:ascii="Traditional Arabic" w:hAnsi="Traditional Arabic" w:cs="Traditional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22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سعاد بوترعي.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علمي</w:t>
            </w:r>
          </w:p>
          <w:p w:rsidR="0068189D" w:rsidRPr="007F729A" w:rsidRDefault="00837927" w:rsidP="009F488E">
            <w:pPr>
              <w:bidi/>
              <w:rPr>
                <w:rFonts w:ascii="Traditional Arabic" w:hAnsi="Traditional Arabic" w:cs="Traditional Arabic"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7F729A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يتعرف على اهم  التعليمات </w:t>
            </w:r>
            <w:r w:rsidR="006A673D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الأساسية</w:t>
            </w:r>
            <w:r w:rsidR="007F729A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 للخوارزميات </w:t>
            </w:r>
            <w:r w:rsidR="007F729A"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  <w:t xml:space="preserve"> </w:t>
            </w:r>
            <w:r w:rsidR="00281A81"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المصدر أو المراجع</w:t>
            </w:r>
            <w:r w:rsidR="00281A81"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:  </w:t>
            </w:r>
            <w:r w:rsidR="00281A81" w:rsidRPr="009F488E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</w:t>
            </w:r>
            <w:r w:rsidR="00281A81" w:rsidRPr="009F488E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لانترنت + الكتاب المدرسي + مذكرات أساتذة في نفس المادة</w:t>
            </w:r>
          </w:p>
        </w:tc>
      </w:tr>
    </w:tbl>
    <w:p w:rsidR="00232190" w:rsidRPr="00AB10A0" w:rsidRDefault="00232190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650472</wp:posOffset>
            </wp:positionH>
            <wp:positionV relativeFrom="paragraph">
              <wp:posOffset>-2477376</wp:posOffset>
            </wp:positionV>
            <wp:extent cx="7593902" cy="10690698"/>
            <wp:effectExtent l="1562100" t="0" r="1550098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02" cy="106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216"/>
        <w:gridCol w:w="1499"/>
        <w:gridCol w:w="1339"/>
        <w:gridCol w:w="2803"/>
        <w:gridCol w:w="2817"/>
        <w:gridCol w:w="2610"/>
        <w:gridCol w:w="1484"/>
      </w:tblGrid>
      <w:tr w:rsidR="00232190" w:rsidRPr="00F172E0" w:rsidTr="0068189D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216" w:type="dxa"/>
            <w:vMerge w:val="restart"/>
            <w:shd w:val="clear" w:color="auto" w:fill="FABF8F" w:themeFill="accent6" w:themeFillTint="99"/>
          </w:tcPr>
          <w:p w:rsidR="0068189D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  <w:p w:rsidR="00232190" w:rsidRPr="0068189D" w:rsidRDefault="00232190" w:rsidP="0068189D">
            <w:pPr>
              <w:bidi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8458" w:type="dxa"/>
            <w:gridSpan w:val="4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</w:p>
        </w:tc>
        <w:tc>
          <w:tcPr>
            <w:tcW w:w="2610" w:type="dxa"/>
            <w:vMerge w:val="restart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BD4B4" w:themeFill="accent6" w:themeFillTint="66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7F729A" w:rsidRPr="00F172E0" w:rsidTr="0068189D">
        <w:tc>
          <w:tcPr>
            <w:tcW w:w="891" w:type="dxa"/>
            <w:vMerge/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</w:t>
            </w:r>
          </w:p>
          <w:p w:rsidR="007F729A" w:rsidRPr="00F172E0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المستعملة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أسئلة الدرس</w:t>
            </w:r>
          </w:p>
        </w:tc>
        <w:tc>
          <w:tcPr>
            <w:tcW w:w="2803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17" w:type="dxa"/>
            <w:shd w:val="clear" w:color="auto" w:fill="C6D9F1" w:themeFill="tex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10" w:type="dxa"/>
            <w:vMerge/>
            <w:shd w:val="clear" w:color="auto" w:fill="FDE9D9" w:themeFill="accent6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7F729A" w:rsidRPr="00F172E0" w:rsidTr="0068189D">
        <w:trPr>
          <w:trHeight w:val="1296"/>
        </w:trPr>
        <w:tc>
          <w:tcPr>
            <w:tcW w:w="891" w:type="dxa"/>
            <w:vMerge w:val="restart"/>
          </w:tcPr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10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16" w:type="dxa"/>
            <w:vMerge w:val="restart"/>
            <w:tcBorders>
              <w:top w:val="single" w:sz="4" w:space="0" w:color="auto"/>
            </w:tcBorders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بناء الآراء و الأفكار و وجهات النظر</w:t>
            </w: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تعلم آداب الحوار </w:t>
            </w:r>
          </w:p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281A81" w:rsidRDefault="00281A81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281A81" w:rsidRDefault="00281A81" w:rsidP="00281A8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281A81" w:rsidRDefault="00281A81" w:rsidP="00281A8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281A81" w:rsidRDefault="00281A81" w:rsidP="00281A8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281A81" w:rsidRDefault="00281A81" w:rsidP="00281A8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Pr="007F729A" w:rsidRDefault="00777FA0" w:rsidP="00281A8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-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ما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هو الشكل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النظامي</w:t>
            </w:r>
          </w:p>
          <w:p w:rsidR="007F729A" w:rsidRDefault="007F729A" w:rsidP="00281A8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81A8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لتعليمة </w:t>
            </w:r>
          </w:p>
          <w:p w:rsidR="00281A81" w:rsidRPr="00281A81" w:rsidRDefault="00281A81" w:rsidP="00281A8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81A8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الاسنا</w:t>
            </w:r>
            <w:r w:rsidRPr="00281A8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د</w:t>
            </w:r>
          </w:p>
          <w:p w:rsidR="00281A81" w:rsidRPr="00281A81" w:rsidRDefault="00281A81" w:rsidP="00281A8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81A8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القراءة</w:t>
            </w:r>
          </w:p>
          <w:p w:rsidR="00281A81" w:rsidRPr="00281A81" w:rsidRDefault="00281A81" w:rsidP="00281A8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81A8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الكتابة</w:t>
            </w:r>
          </w:p>
        </w:tc>
        <w:tc>
          <w:tcPr>
            <w:tcW w:w="2803" w:type="dxa"/>
            <w:shd w:val="clear" w:color="auto" w:fill="auto"/>
          </w:tcPr>
          <w:p w:rsidR="007F729A" w:rsidRPr="00B05640" w:rsidRDefault="007F729A" w:rsidP="009A129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الجلوس </w:t>
            </w:r>
          </w:p>
          <w:p w:rsidR="007F729A" w:rsidRPr="00F172E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17" w:type="dxa"/>
            <w:shd w:val="clear" w:color="auto" w:fill="auto"/>
          </w:tcPr>
          <w:p w:rsidR="007F729A" w:rsidRPr="00B0564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7F729A" w:rsidRPr="0068189D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 w:rsidR="00E623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ن(المجال-الوحدة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–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الكفاءة</w:t>
            </w:r>
            <w:r w:rsidR="0068189D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+ </w:t>
            </w:r>
            <w:r w:rsidR="0068189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الأهداف التعليمية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10" w:type="dxa"/>
            <w:vMerge w:val="restart"/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7F729A" w:rsidRDefault="007F729A" w:rsidP="00281A8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التذكير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بالدرس النظري  التعليمة </w:t>
            </w:r>
            <w:r w:rsidR="00281A8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الأساسية</w:t>
            </w:r>
          </w:p>
          <w:p w:rsidR="007F729A" w:rsidRPr="00232190" w:rsidRDefault="007F729A" w:rsidP="00281A81">
            <w:pPr>
              <w:pStyle w:val="Paragraphedeliste"/>
              <w:bidi/>
              <w:ind w:left="360"/>
              <w:rPr>
                <w:rtl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7F729A" w:rsidRPr="00F172E0" w:rsidTr="0068189D">
        <w:trPr>
          <w:trHeight w:val="4183"/>
        </w:trPr>
        <w:tc>
          <w:tcPr>
            <w:tcW w:w="891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طريقة المناقشة </w:t>
            </w: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3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803" w:type="dxa"/>
            <w:shd w:val="clear" w:color="auto" w:fill="auto"/>
          </w:tcPr>
          <w:p w:rsidR="007F729A" w:rsidRDefault="007F729A" w:rsidP="00BD7835">
            <w:pPr>
              <w:bidi/>
              <w:jc w:val="both"/>
              <w:rPr>
                <w:rFonts w:ascii="Sakkal Majalla" w:hAnsi="Sakkal Majalla" w:cs="Sakkal Majalla"/>
                <w:b/>
                <w:bCs/>
              </w:rPr>
            </w:pPr>
          </w:p>
          <w:p w:rsidR="007F729A" w:rsidRPr="00F172E0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281A81" w:rsidRPr="00281A81" w:rsidRDefault="007F729A" w:rsidP="00281A81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</w:rPr>
              <w:t>-</w:t>
            </w:r>
            <w:r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 </w:t>
            </w:r>
            <w:r w:rsidR="00281A81" w:rsidRPr="00281A8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 xml:space="preserve">تعليمة </w:t>
            </w:r>
            <w:r w:rsidR="00281A81" w:rsidRPr="00281A8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الإسناد</w:t>
            </w:r>
          </w:p>
          <w:p w:rsidR="00281A81" w:rsidRPr="00281A81" w:rsidRDefault="00281A81" w:rsidP="00281A81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281A8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- تعليمة القراءة</w:t>
            </w:r>
          </w:p>
          <w:p w:rsidR="00281A81" w:rsidRPr="00281A81" w:rsidRDefault="00281A81" w:rsidP="00281A81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281A8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- تعليمة الكتابة</w:t>
            </w:r>
          </w:p>
          <w:p w:rsidR="007F729A" w:rsidRPr="00281A81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7F729A" w:rsidRDefault="007F729A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7F729A" w:rsidRDefault="007F729A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7F729A" w:rsidRPr="00F95660" w:rsidRDefault="007F729A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817" w:type="dxa"/>
            <w:shd w:val="clear" w:color="auto" w:fill="auto"/>
          </w:tcPr>
          <w:p w:rsidR="007F729A" w:rsidRPr="00AB1E97" w:rsidRDefault="007F729A" w:rsidP="00AB1E97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77FA0" w:rsidRDefault="00A264CF" w:rsidP="00E34E1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يطلب من المتعلمون تشغيل الجهاز و الانتباه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لتذكير بالدرس النظري</w:t>
            </w:r>
          </w:p>
          <w:p w:rsidR="007F729A" w:rsidRPr="007F729A" w:rsidRDefault="007F729A" w:rsidP="00777FA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بالدرس السابق للحصة النظرية </w:t>
            </w:r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7F729A" w:rsidRDefault="007F729A" w:rsidP="00E34E1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Pr="00E34E1A" w:rsidRDefault="007F729A" w:rsidP="00E34E1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7F729A" w:rsidRPr="00490006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7F729A" w:rsidRPr="00E92B16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الانطلاق  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14" w:type="dxa"/>
        <w:tblLook w:val="04A0"/>
      </w:tblPr>
      <w:tblGrid>
        <w:gridCol w:w="970"/>
        <w:gridCol w:w="1677"/>
        <w:gridCol w:w="1760"/>
        <w:gridCol w:w="1437"/>
        <w:gridCol w:w="3011"/>
        <w:gridCol w:w="3411"/>
        <w:gridCol w:w="2325"/>
        <w:gridCol w:w="1323"/>
      </w:tblGrid>
      <w:tr w:rsidR="00A264CF" w:rsidTr="0068189D">
        <w:trPr>
          <w:trHeight w:val="6431"/>
        </w:trPr>
        <w:tc>
          <w:tcPr>
            <w:tcW w:w="970" w:type="dxa"/>
          </w:tcPr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40د</w:t>
            </w:r>
          </w:p>
        </w:tc>
        <w:tc>
          <w:tcPr>
            <w:tcW w:w="1677" w:type="dxa"/>
          </w:tcPr>
          <w:p w:rsidR="00A264CF" w:rsidRDefault="00A264CF" w:rsidP="00A264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555625</wp:posOffset>
                  </wp:positionH>
                  <wp:positionV relativeFrom="paragraph">
                    <wp:posOffset>-1713230</wp:posOffset>
                  </wp:positionV>
                  <wp:extent cx="7614920" cy="10687050"/>
                  <wp:effectExtent l="1562100" t="0" r="1529080" b="0"/>
                  <wp:wrapNone/>
                  <wp:docPr id="1" name="Image 1" descr="Design sans titre_20240120_150851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ans titre_20240120_150851_000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1492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264CF" w:rsidRDefault="00A264CF" w:rsidP="00A264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A264CF" w:rsidRPr="00AF557D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طرح الأسئلة</w:t>
            </w:r>
          </w:p>
          <w:p w:rsidR="00A264CF" w:rsidRPr="0056553E" w:rsidRDefault="00A264CF" w:rsidP="00A264CF">
            <w:pPr>
              <w:rPr>
                <w:rFonts w:ascii="Traditional Arabic" w:hAnsi="Traditional Arabic" w:cs="Traditional Arabic"/>
              </w:rPr>
            </w:pPr>
          </w:p>
          <w:p w:rsidR="00A264CF" w:rsidRPr="00AF557D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</w:rPr>
            </w:pPr>
            <w:r w:rsidRPr="00AF557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</w:t>
            </w: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لاستماع</w:t>
            </w:r>
          </w:p>
          <w:p w:rsidR="00A264CF" w:rsidRDefault="00A264CF" w:rsidP="00A264CF">
            <w:pPr>
              <w:rPr>
                <w:rFonts w:ascii="Traditional Arabic" w:hAnsi="Traditional Arabic" w:cs="Traditional Arabic"/>
              </w:rPr>
            </w:pPr>
          </w:p>
          <w:p w:rsidR="00A264CF" w:rsidRPr="00E65A52" w:rsidRDefault="00A264CF" w:rsidP="00A264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A264CF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-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التركيز </w:t>
            </w:r>
          </w:p>
          <w:p w:rsidR="00A264CF" w:rsidRPr="0056553E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A264CF" w:rsidRDefault="00A264CF" w:rsidP="00A264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الفهم</w:t>
            </w:r>
          </w:p>
          <w:p w:rsidR="00A264CF" w:rsidRPr="0056553E" w:rsidRDefault="000A32B7" w:rsidP="000A32B7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التطبيق</w:t>
            </w:r>
          </w:p>
        </w:tc>
        <w:tc>
          <w:tcPr>
            <w:tcW w:w="1760" w:type="dxa"/>
            <w:tcBorders>
              <w:right w:val="single" w:sz="4" w:space="0" w:color="auto"/>
            </w:tcBorders>
          </w:tcPr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Pr="000A32B7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0A32B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التعلم الذاتي</w:t>
            </w:r>
            <w:r w:rsidRPr="000A32B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264CF" w:rsidRPr="0056553E" w:rsidRDefault="00A264CF" w:rsidP="00A264CF">
            <w:pPr>
              <w:pStyle w:val="Paragraphedeliste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1437" w:type="dxa"/>
            <w:vMerge w:val="restart"/>
            <w:tcBorders>
              <w:left w:val="single" w:sz="4" w:space="0" w:color="auto"/>
            </w:tcBorders>
          </w:tcPr>
          <w:p w:rsidR="00A264CF" w:rsidRDefault="00A264CF" w:rsidP="00A264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A264CF" w:rsidRDefault="00A264CF" w:rsidP="00A264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A264CF" w:rsidRPr="00271CAA" w:rsidRDefault="00A264CF" w:rsidP="00A264CF">
            <w:pPr>
              <w:pStyle w:val="Paragraphedeliste"/>
              <w:numPr>
                <w:ilvl w:val="0"/>
                <w:numId w:val="4"/>
              </w:num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rtl/>
              </w:rPr>
            </w:pP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اطلب من احد المتعلمون قراءة الانشطة المقدمة </w:t>
            </w:r>
          </w:p>
          <w:p w:rsidR="00A264CF" w:rsidRPr="00777FA0" w:rsidRDefault="00A264CF" w:rsidP="00A264CF">
            <w:pPr>
              <w:pStyle w:val="Paragraphedeliste"/>
              <w:numPr>
                <w:ilvl w:val="0"/>
                <w:numId w:val="4"/>
              </w:num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</w:rPr>
            </w:pP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ماهي   التعليمة </w:t>
            </w: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4"/>
                <w:szCs w:val="24"/>
                <w:rtl/>
              </w:rPr>
              <w:t>المستخدمة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777FA0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الانجاز </w:t>
            </w:r>
          </w:p>
          <w:p w:rsidR="00A264CF" w:rsidRPr="00271CAA" w:rsidRDefault="00A264CF" w:rsidP="00A264CF">
            <w:pPr>
              <w:pStyle w:val="Paragraphedeliste"/>
              <w:bidi/>
              <w:ind w:left="360"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rtl/>
              </w:rPr>
              <w:t>الخورزميات</w:t>
            </w:r>
          </w:p>
          <w:p w:rsidR="00A264CF" w:rsidRPr="007F729A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noProof/>
              </w:rPr>
              <w:t xml:space="preserve">- </w:t>
            </w: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اطلب من المتعلم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ن  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كتابة الخوارزمية   </w:t>
            </w:r>
          </w:p>
          <w:p w:rsidR="00A264CF" w:rsidRPr="007F729A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 ثم انشاء تطبيق 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على برنامج </w:t>
            </w:r>
          </w:p>
          <w:p w:rsidR="00A264CF" w:rsidRPr="007F729A" w:rsidRDefault="00A264CF" w:rsidP="00A264CF">
            <w:pPr>
              <w:bidi/>
              <w:rPr>
                <w:rFonts w:ascii="Traditional Arabic" w:hAnsi="Traditional Arabic" w:cs="Traditional Arabic"/>
                <w:noProof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algo box</w:t>
            </w:r>
          </w:p>
        </w:tc>
        <w:tc>
          <w:tcPr>
            <w:tcW w:w="3011" w:type="dxa"/>
          </w:tcPr>
          <w:p w:rsidR="00A264CF" w:rsidRDefault="00A264CF" w:rsidP="00A264CF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7F729A">
              <w:rPr>
                <w:rFonts w:asciiTheme="minorBidi" w:hAnsiTheme="minorBidi" w:cstheme="minorBidi"/>
                <w:color w:val="FF0000"/>
                <w:sz w:val="24"/>
                <w:rtl/>
              </w:rPr>
              <w:t xml:space="preserve"> </w:t>
            </w:r>
          </w:p>
          <w:p w:rsidR="00A264CF" w:rsidRDefault="00A264CF" w:rsidP="00A264CF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A264CF" w:rsidRPr="00777FA0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ينفذ تعليمات المعلم </w:t>
            </w: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تشغيل الحاسوب</w:t>
            </w: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فتح برنامج 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algo box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يشرع 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في تطبيق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الإعمال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004F4" w:rsidRDefault="005004F4" w:rsidP="005004F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يطبق وفي كل مرة  يطرح عليه</w:t>
            </w:r>
          </w:p>
          <w:p w:rsidR="005004F4" w:rsidRDefault="005004F4" w:rsidP="005004F4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سؤال يحاول </w:t>
            </w:r>
            <w:r w:rsidR="005B39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شفاهيا </w:t>
            </w:r>
          </w:p>
          <w:p w:rsidR="005B392B" w:rsidRPr="005B626F" w:rsidRDefault="005B392B" w:rsidP="005B392B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أو على السبورة</w:t>
            </w:r>
          </w:p>
          <w:p w:rsidR="00A264CF" w:rsidRPr="005B626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يتبادل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الأفكار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بينهم </w:t>
            </w:r>
          </w:p>
          <w:p w:rsidR="00A264CF" w:rsidRPr="005B626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يساعد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 المتقدمين  ف</w:t>
            </w:r>
            <w:r w:rsidR="000C2B0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ي العمل التطبيقي  زميله  </w:t>
            </w:r>
            <w:r w:rsidR="000C2B0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المتأخ</w:t>
            </w:r>
            <w:r w:rsidR="000C2B0E"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</w:t>
            </w:r>
          </w:p>
          <w:p w:rsidR="00A264CF" w:rsidRPr="00E62363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</w:pPr>
          </w:p>
          <w:p w:rsidR="00A264CF" w:rsidRPr="005B626F" w:rsidRDefault="00A264CF" w:rsidP="00A264CF">
            <w:pPr>
              <w:pStyle w:val="Paragraphedeliste"/>
              <w:bidi/>
              <w:ind w:left="360"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411" w:type="dxa"/>
          </w:tcPr>
          <w:p w:rsidR="00A264CF" w:rsidRDefault="00A264CF" w:rsidP="00A264CF">
            <w:pPr>
              <w:pStyle w:val="Sansinterligne"/>
              <w:ind w:left="525"/>
              <w:rPr>
                <w:color w:val="FF0000"/>
                <w:lang w:bidi="ar-DZ"/>
              </w:rPr>
            </w:pPr>
          </w:p>
          <w:p w:rsidR="005004F4" w:rsidRPr="005004F4" w:rsidRDefault="00A264CF" w:rsidP="005004F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توزيع المعلم   قصاصات التطبيق على المتعلمين</w:t>
            </w:r>
          </w:p>
          <w:p w:rsidR="00A264CF" w:rsidRDefault="00A264CF" w:rsidP="005004F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يراقب الأستاذ أعمال التلاميذ ويقوم بالتوجيه  في حالة الخطأ 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والتثمين في حالة  الصواب </w:t>
            </w:r>
          </w:p>
          <w:p w:rsidR="00AF0159" w:rsidRDefault="00A264CF" w:rsidP="00AF015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  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نشاط1: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AF015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اكتب خوارزمية  التي تسمح </w:t>
            </w:r>
          </w:p>
          <w:p w:rsidR="00A264CF" w:rsidRPr="00AF0159" w:rsidRDefault="00AF0159" w:rsidP="006921F7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بقراءة عددية  يمثل سعة الذاكرة ب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GB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ثم طباعة سعة الذاكرة ب </w:t>
            </w:r>
            <w:r w:rsidR="006921F7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MB</w:t>
            </w:r>
            <w:r w:rsidR="006921F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</w:p>
          <w:p w:rsidR="00A264CF" w:rsidRPr="00AF0159" w:rsidRDefault="00A264CF" w:rsidP="00A264CF">
            <w:pPr>
              <w:pStyle w:val="Sansinterligne"/>
              <w:ind w:left="525"/>
              <w:rPr>
                <w:color w:val="FF0000"/>
                <w:lang w:val="fr-FR" w:bidi="ar-DZ"/>
              </w:rPr>
            </w:pPr>
          </w:p>
          <w:p w:rsidR="009F488E" w:rsidRDefault="00A264CF" w:rsidP="009F488E">
            <w:pPr>
              <w:pStyle w:val="Sansinterligne"/>
              <w:ind w:left="165"/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Pr="00771A6C"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>نشاط</w:t>
            </w:r>
            <w:r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>2</w:t>
            </w:r>
            <w:r w:rsidRPr="006A673D">
              <w:rPr>
                <w:rFonts w:ascii="Sakkal Majalla" w:hAnsi="Sakkal Majalla" w:cs="Sakkal Majalla" w:hint="cs"/>
                <w:sz w:val="28"/>
                <w:szCs w:val="28"/>
                <w:highlight w:val="yellow"/>
                <w:rtl/>
                <w:lang w:bidi="ar-DZ"/>
              </w:rPr>
              <w:t>:</w:t>
            </w:r>
            <w:r w:rsidRPr="006A673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 </w:t>
            </w:r>
            <w:r w:rsidR="006921F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اكتب خوارزمية </w:t>
            </w:r>
            <w:r w:rsidR="0078562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التي</w:t>
            </w:r>
            <w:r w:rsidR="006921F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 تسمح بكتابة  بحساب معدل المعلوماتية  علما </w:t>
            </w:r>
            <w:r w:rsidR="0078562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أن</w:t>
            </w:r>
            <w:r w:rsidR="006921F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5/(الفرض+التقويم+الاختبار*2 +</w:t>
            </w:r>
            <w:r w:rsidR="0078562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الإعمال</w:t>
            </w:r>
            <w:r w:rsidR="006921F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="0078562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التطبيقية</w:t>
            </w:r>
            <w:r w:rsidR="006921F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)</w:t>
            </w:r>
          </w:p>
          <w:p w:rsidR="00A264CF" w:rsidRPr="006A673D" w:rsidRDefault="00A264CF" w:rsidP="009F488E">
            <w:pPr>
              <w:pStyle w:val="Sansinterligne"/>
              <w:ind w:left="525"/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rtl/>
                <w:lang w:bidi="ar-DZ"/>
              </w:rPr>
              <w:t xml:space="preserve"> </w:t>
            </w:r>
          </w:p>
          <w:p w:rsidR="00A264CF" w:rsidRDefault="00A264CF" w:rsidP="006921F7">
            <w:pPr>
              <w:pStyle w:val="Sansinterligne"/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lang w:bidi="ar-DZ"/>
              </w:rPr>
            </w:pPr>
          </w:p>
          <w:p w:rsidR="00A264CF" w:rsidRDefault="00A264CF" w:rsidP="00A264CF">
            <w:pPr>
              <w:pStyle w:val="Sansinterligne"/>
              <w:rPr>
                <w:rFonts w:asciiTheme="minorBidi" w:hAnsiTheme="minorBidi"/>
                <w:color w:val="000000" w:themeColor="text1"/>
                <w:sz w:val="24"/>
                <w:rtl/>
                <w:lang w:bidi="ar-DZ"/>
              </w:rPr>
            </w:pPr>
          </w:p>
          <w:p w:rsidR="00A264CF" w:rsidRDefault="00A264CF" w:rsidP="00A264CF">
            <w:pPr>
              <w:pStyle w:val="Sansinterligne"/>
              <w:rPr>
                <w:rFonts w:asciiTheme="minorBidi" w:hAnsiTheme="minorBidi"/>
                <w:color w:val="000000" w:themeColor="text1"/>
                <w:sz w:val="24"/>
                <w:rtl/>
                <w:lang w:bidi="ar-DZ"/>
              </w:rPr>
            </w:pPr>
          </w:p>
          <w:p w:rsidR="00A264CF" w:rsidRPr="007F729A" w:rsidRDefault="00A264CF" w:rsidP="00A264CF">
            <w:pPr>
              <w:pStyle w:val="Sansinterligne"/>
              <w:rPr>
                <w:rFonts w:asciiTheme="minorBidi" w:hAnsiTheme="minorBidi"/>
                <w:color w:val="000000" w:themeColor="text1"/>
                <w:sz w:val="24"/>
                <w:lang w:bidi="ar-DZ"/>
              </w:rPr>
            </w:pPr>
          </w:p>
        </w:tc>
        <w:tc>
          <w:tcPr>
            <w:tcW w:w="2325" w:type="dxa"/>
          </w:tcPr>
          <w:p w:rsidR="00A264CF" w:rsidRPr="007F729A" w:rsidRDefault="00A264CF" w:rsidP="00A264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تطبيق على الحاسوب</w:t>
            </w: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تطبيقات على البرنامج 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  <w:t>Algo box</w:t>
            </w:r>
          </w:p>
          <w:p w:rsidR="00A264CF" w:rsidRPr="007F729A" w:rsidRDefault="00A264CF" w:rsidP="00A264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A264CF" w:rsidRPr="009F488E" w:rsidRDefault="009F488E" w:rsidP="009F488E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>تعليمة الاسناد</w:t>
            </w:r>
          </w:p>
          <w:p w:rsidR="009F488E" w:rsidRDefault="009F488E" w:rsidP="009F488E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تعليمة القراءة</w:t>
            </w:r>
          </w:p>
          <w:p w:rsidR="009F488E" w:rsidRDefault="009F488E" w:rsidP="009F488E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 xml:space="preserve">تعليمة الكتابة 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Pr="00E92B16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</w:tc>
        <w:tc>
          <w:tcPr>
            <w:tcW w:w="1323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A264CF" w:rsidRDefault="00A264CF" w:rsidP="00A264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A264CF" w:rsidRPr="0056553E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A264CF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AF3F1E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A264CF" w:rsidRPr="0056553E" w:rsidRDefault="00A264CF" w:rsidP="00A264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A264CF" w:rsidTr="0078562E">
        <w:trPr>
          <w:trHeight w:val="70"/>
        </w:trPr>
        <w:tc>
          <w:tcPr>
            <w:tcW w:w="970" w:type="dxa"/>
            <w:vMerge w:val="restart"/>
          </w:tcPr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677" w:type="dxa"/>
            <w:vMerge w:val="restart"/>
          </w:tcPr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  <w:rtl/>
                <w:lang w:bidi="ar-DZ"/>
              </w:rPr>
              <w:t>التذكر</w:t>
            </w:r>
          </w:p>
          <w:p w:rsidR="000C2B0E" w:rsidRDefault="000C2B0E" w:rsidP="000C2B0E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  <w:rtl/>
                <w:lang w:bidi="ar-DZ"/>
              </w:rPr>
              <w:t xml:space="preserve">تطبيق </w:t>
            </w:r>
          </w:p>
          <w:p w:rsidR="000C2B0E" w:rsidRPr="007F729A" w:rsidRDefault="000C2B0E" w:rsidP="000C2B0E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  <w:rtl/>
                <w:lang w:bidi="ar-DZ"/>
              </w:rPr>
              <w:t>طرح الاسئلة</w:t>
            </w:r>
          </w:p>
          <w:p w:rsidR="00A264CF" w:rsidRPr="007F729A" w:rsidRDefault="00A264CF" w:rsidP="00A264CF">
            <w:pPr>
              <w:pStyle w:val="Paragraphedeliste"/>
              <w:bidi/>
              <w:ind w:left="360" w:right="110"/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</w:tc>
        <w:tc>
          <w:tcPr>
            <w:tcW w:w="1760" w:type="dxa"/>
            <w:vMerge w:val="restart"/>
            <w:tcBorders>
              <w:right w:val="single" w:sz="4" w:space="0" w:color="auto"/>
            </w:tcBorders>
          </w:tcPr>
          <w:p w:rsidR="00A264CF" w:rsidRDefault="00A264CF" w:rsidP="00A264CF">
            <w:pPr>
              <w:jc w:val="right"/>
              <w:rPr>
                <w:rFonts w:ascii="Sakkal Majalla" w:hAnsi="Sakkal Majalla" w:cs="Sakkal Majalla"/>
                <w:sz w:val="36"/>
                <w:szCs w:val="36"/>
                <w:lang w:val="en-US" w:bidi="ar-DZ"/>
              </w:rPr>
            </w:pPr>
          </w:p>
          <w:p w:rsidR="00A264CF" w:rsidRPr="00E62363" w:rsidRDefault="000A32B7" w:rsidP="00A264CF">
            <w:pPr>
              <w:ind w:right="180"/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val="en-US" w:bidi="ar-DZ"/>
              </w:rPr>
              <w:t>- التعلم</w:t>
            </w:r>
            <w:r w:rsidR="00A264CF">
              <w:rPr>
                <w:rFonts w:ascii="Sakkal Majalla" w:hAnsi="Sakkal Majalla" w:cs="Sakkal Majalla" w:hint="cs"/>
                <w:sz w:val="36"/>
                <w:szCs w:val="36"/>
                <w:rtl/>
                <w:lang w:val="en-US" w:bidi="ar-DZ"/>
              </w:rPr>
              <w:t xml:space="preserve"> التعاوني </w:t>
            </w:r>
          </w:p>
        </w:tc>
        <w:tc>
          <w:tcPr>
            <w:tcW w:w="1437" w:type="dxa"/>
            <w:vMerge/>
            <w:tcBorders>
              <w:left w:val="single" w:sz="4" w:space="0" w:color="auto"/>
            </w:tcBorders>
          </w:tcPr>
          <w:p w:rsidR="00A264CF" w:rsidRDefault="00A264CF" w:rsidP="00A264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3011" w:type="dxa"/>
            <w:vMerge w:val="restart"/>
          </w:tcPr>
          <w:p w:rsidR="00A264CF" w:rsidRPr="00271CAA" w:rsidRDefault="00A264CF" w:rsidP="00A264CF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sz w:val="24"/>
              </w:rPr>
            </w:pPr>
            <w:r w:rsidRPr="00271CAA">
              <w:rPr>
                <w:rFonts w:asciiTheme="minorBidi" w:hAnsiTheme="minorBidi" w:cstheme="minorBidi" w:hint="cs"/>
                <w:sz w:val="24"/>
                <w:rtl/>
              </w:rPr>
              <w:t>يتبادل المتعلمون الأفكار فيما بينهم</w:t>
            </w:r>
          </w:p>
          <w:p w:rsidR="00A264CF" w:rsidRPr="00271CAA" w:rsidRDefault="00A264CF" w:rsidP="00A264CF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color w:val="FF0000"/>
                <w:sz w:val="24"/>
              </w:rPr>
            </w:pPr>
            <w:r w:rsidRPr="003E7C17">
              <w:rPr>
                <w:rFonts w:ascii="Sakkal Majalla" w:hAnsi="Sakkal Majalla" w:cs="Sakkal Majalla"/>
                <w:b/>
                <w:sz w:val="28"/>
                <w:szCs w:val="28"/>
                <w:rtl/>
              </w:rPr>
              <w:t>محاولة الإجابة على السؤال</w:t>
            </w:r>
          </w:p>
          <w:p w:rsidR="00A264CF" w:rsidRPr="007F729A" w:rsidRDefault="00A264CF" w:rsidP="00A264CF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</w:p>
        </w:tc>
        <w:tc>
          <w:tcPr>
            <w:tcW w:w="3411" w:type="dxa"/>
            <w:vMerge w:val="restart"/>
          </w:tcPr>
          <w:p w:rsidR="00A264CF" w:rsidRDefault="00A264CF" w:rsidP="009F488E">
            <w:pPr>
              <w:pStyle w:val="Sansinterligne"/>
              <w:ind w:left="165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264CF"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Pr="00A264CF">
              <w:rPr>
                <w:rFonts w:asciiTheme="minorBidi" w:hAnsiTheme="minorBidi" w:hint="cs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Pr="00A264CF">
              <w:rPr>
                <w:rFonts w:asciiTheme="minorBidi" w:hAnsiTheme="minorBidi" w:hint="cs"/>
                <w:b/>
                <w:color w:val="000000" w:themeColor="text1"/>
                <w:sz w:val="24"/>
                <w:highlight w:val="yellow"/>
                <w:rtl/>
                <w:lang w:bidi="ar-DZ"/>
              </w:rPr>
              <w:t>4</w:t>
            </w:r>
            <w:r>
              <w:rPr>
                <w:rFonts w:asciiTheme="minorBidi" w:hAnsiTheme="minorBidi" w:hint="cs"/>
                <w:b/>
                <w:color w:val="000000" w:themeColor="text1"/>
                <w:sz w:val="24"/>
                <w:rtl/>
                <w:lang w:bidi="ar-DZ"/>
              </w:rPr>
              <w:t xml:space="preserve"> :</w:t>
            </w:r>
            <w:r w:rsidR="000A32B7">
              <w:rPr>
                <w:rFonts w:asciiTheme="minorBidi" w:hAnsiTheme="minorBidi" w:hint="cs"/>
                <w:b/>
                <w:color w:val="000000" w:themeColor="text1"/>
                <w:sz w:val="24"/>
                <w:rtl/>
                <w:lang w:bidi="ar-DZ"/>
              </w:rPr>
              <w:t xml:space="preserve"> </w:t>
            </w:r>
            <w:r w:rsidR="006921F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اكتب خوارزمية التي  تسمح للمستخدم  بإدخال الاسم واللقب والعمر والمعدل  مع </w:t>
            </w:r>
            <w:r w:rsidR="0078562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إظهار</w:t>
            </w:r>
            <w:r w:rsidR="006921F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6921F7" w:rsidRDefault="006921F7" w:rsidP="006921F7">
            <w:pPr>
              <w:pStyle w:val="Sansinterligne"/>
              <w:ind w:left="165"/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 xml:space="preserve">رسالة </w:t>
            </w:r>
            <w:r w:rsidR="0078562E">
              <w:rPr>
                <w:rFonts w:ascii="Sakkal Majalla" w:hAnsi="Sakkal Majalla" w:cs="Sakkal Majalla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>ترحيب " مرحبا فلان"</w:t>
            </w:r>
          </w:p>
          <w:p w:rsidR="000C2B0E" w:rsidRDefault="000C2B0E" w:rsidP="000C2B0E">
            <w:pPr>
              <w:pStyle w:val="Sansinterligne"/>
              <w:rPr>
                <w:rFonts w:hint="cs"/>
                <w:color w:val="FF0000"/>
                <w:rtl/>
                <w:lang w:bidi="ar-DZ"/>
              </w:rPr>
            </w:pPr>
          </w:p>
          <w:p w:rsidR="00A264CF" w:rsidRPr="007F729A" w:rsidRDefault="00A264CF" w:rsidP="00A264CF">
            <w:pPr>
              <w:pStyle w:val="Sansinterligne"/>
              <w:rPr>
                <w:color w:val="FF0000"/>
                <w:lang w:bidi="ar-DZ"/>
              </w:rPr>
            </w:pPr>
          </w:p>
        </w:tc>
        <w:tc>
          <w:tcPr>
            <w:tcW w:w="2325" w:type="dxa"/>
            <w:vMerge w:val="restart"/>
          </w:tcPr>
          <w:p w:rsidR="00A264CF" w:rsidRPr="005B392B" w:rsidRDefault="00A264CF" w:rsidP="005B392B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</w:p>
          <w:p w:rsidR="005B392B" w:rsidRPr="005B392B" w:rsidRDefault="005B392B" w:rsidP="005B392B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التطبيق على الحاسوب</w:t>
            </w:r>
          </w:p>
          <w:p w:rsidR="00A264CF" w:rsidRDefault="006921F7" w:rsidP="005B392B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 xml:space="preserve">نشاط صفي 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Pr="007F729A" w:rsidRDefault="00A264CF" w:rsidP="00A264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1323" w:type="dxa"/>
            <w:tcBorders>
              <w:bottom w:val="nil"/>
            </w:tcBorders>
            <w:shd w:val="clear" w:color="auto" w:fill="DAEEF3" w:themeFill="accent5" w:themeFillTint="33"/>
          </w:tcPr>
          <w:p w:rsidR="00A264CF" w:rsidRDefault="00A264CF" w:rsidP="00A264CF">
            <w:pPr>
              <w:tabs>
                <w:tab w:val="left" w:pos="1026"/>
              </w:tabs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  <w:p w:rsidR="0078562E" w:rsidRDefault="0078562E" w:rsidP="00A264CF">
            <w:pPr>
              <w:tabs>
                <w:tab w:val="left" w:pos="1026"/>
              </w:tabs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8562E" w:rsidRDefault="0078562E" w:rsidP="00A264CF">
            <w:pPr>
              <w:tabs>
                <w:tab w:val="left" w:pos="1026"/>
              </w:tabs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8562E" w:rsidRDefault="0078562E" w:rsidP="00A264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noProof/>
                <w:rtl/>
              </w:rPr>
            </w:pPr>
          </w:p>
        </w:tc>
      </w:tr>
      <w:tr w:rsidR="00A264CF" w:rsidTr="005004F4">
        <w:trPr>
          <w:trHeight w:val="70"/>
        </w:trPr>
        <w:tc>
          <w:tcPr>
            <w:tcW w:w="970" w:type="dxa"/>
            <w:vMerge/>
          </w:tcPr>
          <w:p w:rsidR="00A264CF" w:rsidRDefault="00A264CF" w:rsidP="00A264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</w:tc>
        <w:tc>
          <w:tcPr>
            <w:tcW w:w="1677" w:type="dxa"/>
            <w:vMerge/>
          </w:tcPr>
          <w:p w:rsidR="00A264CF" w:rsidRPr="007F729A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1760" w:type="dxa"/>
            <w:vMerge/>
            <w:tcBorders>
              <w:right w:val="single" w:sz="4" w:space="0" w:color="auto"/>
            </w:tcBorders>
          </w:tcPr>
          <w:p w:rsidR="00A264CF" w:rsidRDefault="00A264CF" w:rsidP="00A264CF">
            <w:pPr>
              <w:jc w:val="right"/>
              <w:rPr>
                <w:rFonts w:ascii="Sakkal Majalla" w:hAnsi="Sakkal Majalla" w:cs="Sakkal Majalla"/>
                <w:sz w:val="36"/>
                <w:szCs w:val="36"/>
                <w:lang w:val="en-US" w:bidi="ar-DZ"/>
              </w:rPr>
            </w:pPr>
          </w:p>
        </w:tc>
        <w:tc>
          <w:tcPr>
            <w:tcW w:w="143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264CF" w:rsidRDefault="00A264CF" w:rsidP="00A264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3011" w:type="dxa"/>
            <w:vMerge/>
          </w:tcPr>
          <w:p w:rsidR="00A264CF" w:rsidRPr="00271CAA" w:rsidRDefault="00A264CF" w:rsidP="00A264CF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sz w:val="24"/>
                <w:rtl/>
              </w:rPr>
            </w:pPr>
          </w:p>
        </w:tc>
        <w:tc>
          <w:tcPr>
            <w:tcW w:w="3411" w:type="dxa"/>
            <w:vMerge/>
          </w:tcPr>
          <w:p w:rsidR="00A264CF" w:rsidRPr="00A264CF" w:rsidRDefault="00A264CF" w:rsidP="00A264CF">
            <w:pPr>
              <w:pStyle w:val="Sansinterligne"/>
              <w:ind w:left="165"/>
              <w:rPr>
                <w:rFonts w:asciiTheme="minorBidi" w:hAnsiTheme="minorBidi"/>
                <w:b/>
                <w:color w:val="000000" w:themeColor="text1"/>
                <w:sz w:val="24"/>
                <w:highlight w:val="yellow"/>
                <w:rtl/>
                <w:lang w:bidi="ar-DZ"/>
              </w:rPr>
            </w:pPr>
          </w:p>
        </w:tc>
        <w:tc>
          <w:tcPr>
            <w:tcW w:w="2325" w:type="dxa"/>
            <w:vMerge/>
          </w:tcPr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</w:tc>
        <w:tc>
          <w:tcPr>
            <w:tcW w:w="1323" w:type="dxa"/>
            <w:tcBorders>
              <w:top w:val="nil"/>
            </w:tcBorders>
            <w:shd w:val="clear" w:color="auto" w:fill="auto"/>
          </w:tcPr>
          <w:p w:rsidR="00A264CF" w:rsidRPr="00AF3F1E" w:rsidRDefault="00A264CF" w:rsidP="00A264CF">
            <w:pPr>
              <w:tabs>
                <w:tab w:val="left" w:pos="1026"/>
              </w:tabs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</w:tbl>
    <w:p w:rsidR="00232190" w:rsidRDefault="00A264CF" w:rsidP="007F729A">
      <w:pPr>
        <w:jc w:val="right"/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1066801</wp:posOffset>
            </wp:positionH>
            <wp:positionV relativeFrom="paragraph">
              <wp:posOffset>-2362200</wp:posOffset>
            </wp:positionV>
            <wp:extent cx="7609840" cy="10715625"/>
            <wp:effectExtent l="1581150" t="0" r="1553210" b="0"/>
            <wp:wrapNone/>
            <wp:docPr id="17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984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758" w:rsidRPr="00FD077C" w:rsidRDefault="00FD077C" w:rsidP="00FD077C">
      <w:pPr>
        <w:ind w:right="5940"/>
        <w:jc w:val="right"/>
        <w:rPr>
          <w:rtl/>
        </w:rPr>
        <w:sectPr w:rsidR="00027758" w:rsidRPr="00FD077C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</w:p>
    <w:p w:rsidR="008F5B8B" w:rsidRPr="0068189D" w:rsidRDefault="008F5B8B" w:rsidP="0068189D">
      <w:pPr>
        <w:tabs>
          <w:tab w:val="left" w:pos="12225"/>
        </w:tabs>
      </w:pPr>
    </w:p>
    <w:sectPr w:rsidR="008F5B8B" w:rsidRPr="0068189D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FE1" w:rsidRDefault="00C82FE1" w:rsidP="007B08D9">
      <w:pPr>
        <w:spacing w:after="0" w:line="240" w:lineRule="auto"/>
      </w:pPr>
      <w:r>
        <w:separator/>
      </w:r>
    </w:p>
  </w:endnote>
  <w:endnote w:type="continuationSeparator" w:id="1">
    <w:p w:rsidR="00C82FE1" w:rsidRDefault="00C82FE1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FE1" w:rsidRDefault="00C82FE1" w:rsidP="007B08D9">
      <w:pPr>
        <w:spacing w:after="0" w:line="240" w:lineRule="auto"/>
      </w:pPr>
      <w:r>
        <w:separator/>
      </w:r>
    </w:p>
  </w:footnote>
  <w:footnote w:type="continuationSeparator" w:id="1">
    <w:p w:rsidR="00C82FE1" w:rsidRDefault="00C82FE1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1D8" w:rsidRDefault="006931D8">
    <w:pPr>
      <w:pStyle w:val="En-tte"/>
    </w:pPr>
  </w:p>
  <w:p w:rsidR="006931D8" w:rsidRDefault="006931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E1B7A"/>
    <w:multiLevelType w:val="hybridMultilevel"/>
    <w:tmpl w:val="AA88C1E0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F6E61"/>
    <w:multiLevelType w:val="hybridMultilevel"/>
    <w:tmpl w:val="372033C0"/>
    <w:lvl w:ilvl="0" w:tplc="A2064132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77BA6E8B"/>
    <w:multiLevelType w:val="hybridMultilevel"/>
    <w:tmpl w:val="83165D8E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4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27758"/>
    <w:rsid w:val="0004046C"/>
    <w:rsid w:val="000A32B7"/>
    <w:rsid w:val="000C2B0E"/>
    <w:rsid w:val="000E42E6"/>
    <w:rsid w:val="001D0F16"/>
    <w:rsid w:val="00232190"/>
    <w:rsid w:val="00260927"/>
    <w:rsid w:val="00271CAA"/>
    <w:rsid w:val="00281A81"/>
    <w:rsid w:val="002E3F75"/>
    <w:rsid w:val="0031747C"/>
    <w:rsid w:val="003E7777"/>
    <w:rsid w:val="003E7C17"/>
    <w:rsid w:val="003F59E1"/>
    <w:rsid w:val="00433AF6"/>
    <w:rsid w:val="00490006"/>
    <w:rsid w:val="004A6B46"/>
    <w:rsid w:val="004C0302"/>
    <w:rsid w:val="005004F4"/>
    <w:rsid w:val="0053584B"/>
    <w:rsid w:val="0056553E"/>
    <w:rsid w:val="005B392B"/>
    <w:rsid w:val="005B626F"/>
    <w:rsid w:val="0068189D"/>
    <w:rsid w:val="006921F7"/>
    <w:rsid w:val="006931D8"/>
    <w:rsid w:val="006A673D"/>
    <w:rsid w:val="00713343"/>
    <w:rsid w:val="00771A6C"/>
    <w:rsid w:val="00772A4F"/>
    <w:rsid w:val="00777FA0"/>
    <w:rsid w:val="0078562E"/>
    <w:rsid w:val="007B08D9"/>
    <w:rsid w:val="007E556B"/>
    <w:rsid w:val="007F729A"/>
    <w:rsid w:val="0083073A"/>
    <w:rsid w:val="00837927"/>
    <w:rsid w:val="008401FC"/>
    <w:rsid w:val="00876E41"/>
    <w:rsid w:val="0088174B"/>
    <w:rsid w:val="008F133C"/>
    <w:rsid w:val="008F5B8B"/>
    <w:rsid w:val="00932810"/>
    <w:rsid w:val="00970D67"/>
    <w:rsid w:val="009A1291"/>
    <w:rsid w:val="009A485B"/>
    <w:rsid w:val="009D61D0"/>
    <w:rsid w:val="009F488E"/>
    <w:rsid w:val="00A264CF"/>
    <w:rsid w:val="00A304F2"/>
    <w:rsid w:val="00A86868"/>
    <w:rsid w:val="00AA6C02"/>
    <w:rsid w:val="00AB10A0"/>
    <w:rsid w:val="00AB1E97"/>
    <w:rsid w:val="00AE6D02"/>
    <w:rsid w:val="00AF0159"/>
    <w:rsid w:val="00AF3F1E"/>
    <w:rsid w:val="00AF4203"/>
    <w:rsid w:val="00AF557D"/>
    <w:rsid w:val="00B16C34"/>
    <w:rsid w:val="00B83CEC"/>
    <w:rsid w:val="00C022AB"/>
    <w:rsid w:val="00C82FE1"/>
    <w:rsid w:val="00D44ACD"/>
    <w:rsid w:val="00D62740"/>
    <w:rsid w:val="00DB6F76"/>
    <w:rsid w:val="00E34E1A"/>
    <w:rsid w:val="00E62363"/>
    <w:rsid w:val="00E92B16"/>
    <w:rsid w:val="00F02005"/>
    <w:rsid w:val="00FD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13905-49AB-466B-B4FE-1FA9B92B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6</TotalTime>
  <Pages>4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</cp:revision>
  <dcterms:created xsi:type="dcterms:W3CDTF">2024-03-23T09:22:00Z</dcterms:created>
  <dcterms:modified xsi:type="dcterms:W3CDTF">2024-03-31T15:58:00Z</dcterms:modified>
</cp:coreProperties>
</file>