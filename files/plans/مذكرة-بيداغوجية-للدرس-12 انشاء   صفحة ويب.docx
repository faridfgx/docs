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56" w:rsidRPr="00327558" w:rsidRDefault="00E8078D" w:rsidP="00861893">
      <w:pPr>
        <w:rPr>
          <w:rFonts w:ascii="Al-Jazeera-Arabic-Bold" w:eastAsia="Arial Unicode MS" w:hAnsi="Al-Jazeera-Arabic-Bold" w:cs="Al-Jazeera-Arabic-Bold"/>
          <w:rtl/>
        </w:rPr>
      </w:pPr>
      <w:r>
        <w:rPr>
          <w:rFonts w:ascii="Arial Unicode MS" w:eastAsia="Arial Unicode MS" w:hAnsi="Arial Unicode MS" w:cs="Arial Unicode MS" w:hint="cs"/>
          <w:color w:val="943634" w:themeColor="accent2" w:themeShade="BF"/>
          <w:sz w:val="24"/>
          <w:szCs w:val="24"/>
          <w:rtl/>
        </w:rPr>
        <w:t xml:space="preserve">   </w:t>
      </w:r>
      <w:r w:rsidR="00087556" w:rsidRPr="00861893">
        <w:rPr>
          <w:rFonts w:ascii="Al-Jazeera-Arabic-Bold" w:eastAsia="Arial Unicode MS" w:hAnsi="Al-Jazeera-Arabic-Bold" w:cs="Al-Jazeera-Arabic-Bold" w:hint="cs"/>
          <w:color w:val="FF0000"/>
          <w:rtl/>
        </w:rPr>
        <w:tab/>
      </w:r>
      <w:r w:rsidR="00861893" w:rsidRPr="00861893">
        <w:rPr>
          <w:rFonts w:ascii="Al-Jazeera-Arabic-Bold" w:eastAsia="Arial Unicode MS" w:hAnsi="Al-Jazeera-Arabic-Bold" w:cs="Al-Jazeera-Arabic-Bold" w:hint="cs"/>
          <w:color w:val="FF0000"/>
          <w:rtl/>
        </w:rPr>
        <w:t>الثانوية :</w:t>
      </w:r>
      <w:r w:rsidR="00861893">
        <w:rPr>
          <w:rFonts w:ascii="Arial Unicode MS" w:eastAsia="Arial Unicode MS" w:hAnsi="Arial Unicode MS" w:cs="Arial Unicode MS" w:hint="cs"/>
          <w:sz w:val="24"/>
          <w:szCs w:val="24"/>
          <w:rtl/>
          <w:lang w:val="fr-FR" w:bidi="ar-DZ"/>
        </w:rPr>
        <w:t xml:space="preserve">                                 </w:t>
      </w:r>
      <w:r w:rsidR="00087556" w:rsidRPr="00327558">
        <w:rPr>
          <w:rFonts w:ascii="Al-Jazeera-Arabic-Bold" w:eastAsia="Arial Unicode MS" w:hAnsi="Al-Jazeera-Arabic-Bold" w:cs="Al-Jazeera-Arabic-Bold"/>
          <w:color w:val="00B050"/>
          <w:rtl/>
        </w:rPr>
        <w:t xml:space="preserve">  المادة :</w:t>
      </w:r>
      <w:r w:rsidR="00087556" w:rsidRPr="00327558">
        <w:rPr>
          <w:rFonts w:ascii="Al-Jazeera-Arabic-Bold" w:eastAsia="Arial Unicode MS" w:hAnsi="Al-Jazeera-Arabic-Bold" w:cs="Al-Jazeera-Arabic-Bold"/>
          <w:rtl/>
        </w:rPr>
        <w:t xml:space="preserve"> المعلوماتية </w:t>
      </w:r>
      <w:r w:rsidR="005D62F1" w:rsidRPr="00327558">
        <w:rPr>
          <w:rFonts w:ascii="Al-Jazeera-Arabic-Bold" w:eastAsia="Arial Unicode MS" w:hAnsi="Al-Jazeera-Arabic-Bold" w:cs="Al-Jazeera-Arabic-Bold"/>
          <w:rtl/>
        </w:rPr>
        <w:tab/>
      </w:r>
      <w:r w:rsidRPr="00327558">
        <w:rPr>
          <w:rFonts w:ascii="Al-Jazeera-Arabic-Bold" w:eastAsia="Arial Unicode MS" w:hAnsi="Al-Jazeera-Arabic-Bold" w:cs="Al-Jazeera-Arabic-Bold"/>
          <w:rtl/>
        </w:rPr>
        <w:t xml:space="preserve">                    </w:t>
      </w:r>
      <w:r w:rsidR="00861893">
        <w:rPr>
          <w:rFonts w:ascii="Al-Jazeera-Arabic-Bold" w:eastAsia="Arial Unicode MS" w:hAnsi="Al-Jazeera-Arabic-Bold" w:cs="Al-Jazeera-Arabic-Bold"/>
        </w:rPr>
        <w:t xml:space="preserve"> </w:t>
      </w:r>
      <w:r w:rsidRPr="00327558">
        <w:rPr>
          <w:rFonts w:ascii="Al-Jazeera-Arabic-Bold" w:eastAsia="Arial Unicode MS" w:hAnsi="Al-Jazeera-Arabic-Bold" w:cs="Al-Jazeera-Arabic-Bold"/>
          <w:rtl/>
        </w:rPr>
        <w:t xml:space="preserve">     </w:t>
      </w:r>
      <w:r w:rsidR="00CC14A4" w:rsidRPr="00327558">
        <w:rPr>
          <w:rFonts w:ascii="Al-Jazeera-Arabic-Bold" w:eastAsia="Arial Unicode MS" w:hAnsi="Al-Jazeera-Arabic-Bold" w:cs="Al-Jazeera-Arabic-Bold"/>
          <w:rtl/>
        </w:rPr>
        <w:t xml:space="preserve">   </w:t>
      </w:r>
      <w:r w:rsidR="005D62F1" w:rsidRPr="00327558">
        <w:rPr>
          <w:rFonts w:ascii="Al-Jazeera-Arabic-Bold" w:eastAsia="Arial Unicode MS" w:hAnsi="Al-Jazeera-Arabic-Bold" w:cs="Al-Jazeera-Arabic-Bold"/>
          <w:rtl/>
        </w:rPr>
        <w:tab/>
      </w:r>
      <w:r w:rsidR="00087556" w:rsidRPr="00327558">
        <w:rPr>
          <w:rFonts w:ascii="Al-Jazeera-Arabic-Bold" w:eastAsia="Arial Unicode MS" w:hAnsi="Al-Jazeera-Arabic-Bold" w:cs="Al-Jazeera-Arabic-Bold"/>
          <w:color w:val="FF0000"/>
          <w:rtl/>
        </w:rPr>
        <w:t>الأستاذة:</w:t>
      </w:r>
      <w:r w:rsidR="00087556" w:rsidRPr="00327558">
        <w:rPr>
          <w:rFonts w:ascii="Al-Jazeera-Arabic-Bold" w:eastAsia="Arial Unicode MS" w:hAnsi="Al-Jazeera-Arabic-Bold" w:cs="Al-Jazeera-Arabic-Bold"/>
          <w:rtl/>
        </w:rPr>
        <w:t xml:space="preserve"> </w:t>
      </w:r>
    </w:p>
    <w:tbl>
      <w:tblPr>
        <w:tblStyle w:val="Trameclaire-Accent2"/>
        <w:bidiVisual/>
        <w:tblW w:w="10707" w:type="dxa"/>
        <w:tblInd w:w="455" w:type="dxa"/>
        <w:tblLook w:val="04A0" w:firstRow="1" w:lastRow="0" w:firstColumn="1" w:lastColumn="0" w:noHBand="0" w:noVBand="1"/>
      </w:tblPr>
      <w:tblGrid>
        <w:gridCol w:w="5746"/>
        <w:gridCol w:w="4961"/>
      </w:tblGrid>
      <w:tr w:rsidR="00087556" w:rsidRPr="00327558" w:rsidTr="00260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327558" w:rsidRDefault="00087556" w:rsidP="00E8078D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المجال المفاهيمي </w:t>
            </w:r>
            <w:r w:rsidR="00AC2FF8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0</w:t>
            </w:r>
            <w:r w:rsidR="00E8078D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3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: </w:t>
            </w:r>
            <w:r w:rsidR="00AC2FF8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مقدمة في </w:t>
            </w:r>
            <w:r w:rsidR="00E8078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الويب</w:t>
            </w:r>
          </w:p>
        </w:tc>
        <w:tc>
          <w:tcPr>
            <w:tcW w:w="4961" w:type="dxa"/>
            <w:tcBorders>
              <w:left w:val="single" w:sz="4" w:space="0" w:color="943634" w:themeColor="accent2" w:themeShade="BF"/>
              <w:bottom w:val="nil"/>
            </w:tcBorders>
          </w:tcPr>
          <w:p w:rsidR="005158D6" w:rsidRPr="00327558" w:rsidRDefault="00087556" w:rsidP="00AC2F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</w:rPr>
              <w:t>المستوى :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السنة الأولى ثانوي (علوم و تكنولوجيا</w:t>
            </w:r>
            <w:r w:rsidR="00327558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/ آداب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)</w:t>
            </w:r>
          </w:p>
        </w:tc>
      </w:tr>
      <w:tr w:rsidR="00087556" w:rsidRPr="00327558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087556" w:rsidRPr="005736A8" w:rsidRDefault="00087556" w:rsidP="00861893">
            <w:pPr>
              <w:rPr>
                <w:rFonts w:ascii="Cambria" w:eastAsia="Arial Unicode MS" w:hAnsi="Cambria" w:cs="Al-Jazeera-Arabic-Bold"/>
                <w:sz w:val="20"/>
                <w:szCs w:val="20"/>
                <w:rtl/>
                <w:lang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الوحدة المفاهيمية</w:t>
            </w:r>
            <w:r w:rsidR="006A382E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5736A8">
              <w:rPr>
                <w:rFonts w:ascii="Al-Jazeera-Arabic-Bold" w:eastAsia="Arial Unicode MS" w:hAnsi="Al-Jazeera-Arabic-Bold" w:cs="Al-Jazeera-Arabic-Bold"/>
                <w:sz w:val="20"/>
                <w:szCs w:val="20"/>
              </w:rPr>
              <w:t>0</w:t>
            </w:r>
            <w:r w:rsidR="00861893">
              <w:rPr>
                <w:rFonts w:ascii="Al-Jazeera-Arabic-Bold" w:eastAsia="Arial Unicode MS" w:hAnsi="Al-Jazeera-Arabic-Bold" w:cs="Al-Jazeera-Arabic-Bold"/>
                <w:sz w:val="20"/>
                <w:szCs w:val="20"/>
              </w:rPr>
              <w:t>3</w:t>
            </w:r>
            <w:r w:rsidR="006A382E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="00573286"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</w:t>
            </w: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 xml:space="preserve"> : </w:t>
            </w:r>
            <w:r w:rsidR="00E8078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>ا</w:t>
            </w:r>
            <w:r w:rsidR="005736A8">
              <w:rPr>
                <w:rFonts w:ascii="Cambria" w:eastAsia="Arial Unicode MS" w:hAnsi="Cambria" w:cs="Al-Jazeera-Arabic-Bold" w:hint="cs"/>
                <w:b w:val="0"/>
                <w:bCs w:val="0"/>
                <w:color w:val="auto"/>
                <w:rtl/>
                <w:lang w:bidi="ar-DZ"/>
              </w:rPr>
              <w:t>نشاء صفحة ويب</w:t>
            </w:r>
          </w:p>
        </w:tc>
        <w:tc>
          <w:tcPr>
            <w:tcW w:w="4961" w:type="dxa"/>
            <w:tcBorders>
              <w:top w:val="nil"/>
              <w:left w:val="single" w:sz="4" w:space="0" w:color="943634" w:themeColor="accent2" w:themeShade="BF"/>
              <w:bottom w:val="nil"/>
            </w:tcBorders>
            <w:shd w:val="clear" w:color="auto" w:fill="auto"/>
            <w:vAlign w:val="center"/>
          </w:tcPr>
          <w:p w:rsidR="00087556" w:rsidRPr="00327558" w:rsidRDefault="005158D6" w:rsidP="00573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 xml:space="preserve">مذكرة رقم </w:t>
            </w:r>
            <w:r w:rsidR="00327558">
              <w:rPr>
                <w:rFonts w:ascii="Al-Jazeera-Arabic-Bold" w:eastAsia="Arial Unicode MS" w:hAnsi="Al-Jazeera-Arabic-Bold" w:cs="Al-Jazeera-Arabic-Bold" w:hint="cs"/>
                <w:color w:val="FF0000"/>
                <w:rtl/>
              </w:rPr>
              <w:t xml:space="preserve">  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</w:rPr>
              <w:t>:</w:t>
            </w:r>
            <w:r w:rsidR="005736A8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 xml:space="preserve"> 12</w:t>
            </w:r>
          </w:p>
        </w:tc>
      </w:tr>
      <w:tr w:rsidR="005158D6" w:rsidRPr="00327558" w:rsidTr="00260A1C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bottom w:val="single" w:sz="4" w:space="0" w:color="943634" w:themeColor="accent2" w:themeShade="BF"/>
              <w:right w:val="single" w:sz="4" w:space="0" w:color="943634" w:themeColor="accent2" w:themeShade="BF"/>
            </w:tcBorders>
          </w:tcPr>
          <w:p w:rsidR="005158D6" w:rsidRPr="00327558" w:rsidRDefault="005158D6" w:rsidP="005736A8">
            <w:pPr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  <w:lang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  <w:t>الكفاءة القاعدية :</w:t>
            </w:r>
            <w:r w:rsidR="006A382E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</w:rPr>
              <w:t xml:space="preserve"> </w:t>
            </w:r>
            <w:r w:rsidR="003E5B4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 xml:space="preserve">أن </w:t>
            </w:r>
            <w:r w:rsidR="005736A8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auto"/>
                <w:rtl/>
                <w:lang w:bidi="ar-DZ"/>
              </w:rPr>
              <w:t xml:space="preserve">يكتسب المتعلم معارف لغة </w:t>
            </w:r>
            <w:r w:rsidR="005736A8">
              <w:rPr>
                <w:rFonts w:ascii="Cambria" w:eastAsia="Arial Unicode MS" w:hAnsi="Cambria" w:cs="Al-Jazeera-Arabic-Bold"/>
                <w:b w:val="0"/>
                <w:bCs w:val="0"/>
                <w:color w:val="auto"/>
                <w:lang w:val="fr-FR" w:bidi="ar-DZ"/>
              </w:rPr>
              <w:t>HTML</w:t>
            </w:r>
            <w:r w:rsidR="005736A8">
              <w:rPr>
                <w:rFonts w:ascii="Cambria" w:eastAsia="Arial Unicode MS" w:hAnsi="Cambria" w:cs="Al-Jazeera-Arabic-Bold" w:hint="cs"/>
                <w:b w:val="0"/>
                <w:bCs w:val="0"/>
                <w:color w:val="auto"/>
                <w:rtl/>
                <w:lang w:val="fr-FR" w:bidi="ar-DZ"/>
              </w:rPr>
              <w:t xml:space="preserve"> </w:t>
            </w:r>
            <w:r w:rsidR="003E5B4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auto"/>
                <w:rtl/>
                <w:lang w:bidi="ar-DZ"/>
              </w:rPr>
              <w:t xml:space="preserve"> </w:t>
            </w:r>
          </w:p>
        </w:tc>
        <w:tc>
          <w:tcPr>
            <w:tcW w:w="4961" w:type="dxa"/>
            <w:vMerge w:val="restart"/>
            <w:tcBorders>
              <w:top w:val="single" w:sz="4" w:space="0" w:color="E5B8B7" w:themeColor="accent2" w:themeTint="66"/>
              <w:left w:val="single" w:sz="4" w:space="0" w:color="943634" w:themeColor="accent2" w:themeShade="BF"/>
            </w:tcBorders>
            <w:shd w:val="clear" w:color="auto" w:fill="auto"/>
            <w:vAlign w:val="center"/>
          </w:tcPr>
          <w:p w:rsidR="005158D6" w:rsidRPr="00327558" w:rsidRDefault="005158D6" w:rsidP="002021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sz w:val="20"/>
                <w:szCs w:val="20"/>
                <w:rtl/>
              </w:rPr>
              <w:t>الحجم الساعي :</w:t>
            </w:r>
            <w:r w:rsidR="006A382E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</w:rPr>
              <w:t xml:space="preserve"> </w:t>
            </w:r>
            <w:r w:rsidR="005736A8">
              <w:rPr>
                <w:rFonts w:ascii="Al-Jazeera-Arabic-Bold" w:eastAsia="Arial Unicode MS" w:hAnsi="Al-Jazeera-Arabic-Bold" w:cs="Al-Jazeera-Arabic-Bold" w:hint="cs"/>
                <w:color w:val="auto"/>
                <w:rtl/>
              </w:rPr>
              <w:t>06 ساعات / 08 ساعات</w:t>
            </w:r>
            <w:r w:rsidR="005736A8" w:rsidRPr="00327558">
              <w:rPr>
                <w:rFonts w:ascii="Al-Jazeera-Arabic-Bold" w:eastAsia="Arial Unicode MS" w:hAnsi="Al-Jazeera-Arabic-Bold" w:cs="Al-Jazeera-Arabic-Bold"/>
                <w:color w:val="auto"/>
                <w:rtl/>
              </w:rPr>
              <w:t xml:space="preserve"> </w:t>
            </w:r>
            <w:r w:rsidR="005736A8" w:rsidRPr="00327558">
              <w:rPr>
                <w:rFonts w:ascii="Al-Jazeera-Arabic-Bold" w:eastAsia="Arial Unicode MS" w:hAnsi="Al-Jazeera-Arabic-Bold" w:cs="Al-Jazeera-Arabic-Bold"/>
                <w:color w:val="auto"/>
              </w:rPr>
              <w:t xml:space="preserve"> </w:t>
            </w:r>
          </w:p>
        </w:tc>
      </w:tr>
      <w:tr w:rsidR="005158D6" w:rsidRPr="00327558" w:rsidTr="00260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6" w:type="dxa"/>
            <w:tcBorders>
              <w:top w:val="single" w:sz="4" w:space="0" w:color="943634" w:themeColor="accent2" w:themeShade="BF"/>
              <w:left w:val="single" w:sz="4" w:space="0" w:color="943634" w:themeColor="accent2" w:themeShade="BF"/>
              <w:right w:val="single" w:sz="4" w:space="0" w:color="943634" w:themeColor="accent2" w:themeShade="BF"/>
            </w:tcBorders>
            <w:shd w:val="clear" w:color="auto" w:fill="F2DBDB" w:themeFill="accent2" w:themeFillTint="33"/>
            <w:vAlign w:val="center"/>
          </w:tcPr>
          <w:p w:rsidR="005158D6" w:rsidRPr="00327558" w:rsidRDefault="00C130B8" w:rsidP="005736A8">
            <w:pPr>
              <w:jc w:val="center"/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مذكرة 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بيداغوجية </w:t>
            </w: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النظرية</w:t>
            </w:r>
            <w:r w:rsidR="005158D6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 xml:space="preserve"> </w:t>
            </w:r>
            <w:r w:rsidR="00E8078D"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sz w:val="36"/>
                <w:szCs w:val="36"/>
                <w:rtl/>
              </w:rPr>
              <w:t>1</w:t>
            </w:r>
            <w:r w:rsidR="005736A8">
              <w:rPr>
                <w:rFonts w:ascii="Al-Jazeera-Arabic-Bold" w:eastAsia="Arial Unicode MS" w:hAnsi="Al-Jazeera-Arabic-Bold" w:cs="Al-Jazeera-Arabic-Bold" w:hint="cs"/>
                <w:b w:val="0"/>
                <w:bCs w:val="0"/>
                <w:color w:val="00B050"/>
                <w:sz w:val="36"/>
                <w:szCs w:val="36"/>
                <w:rtl/>
              </w:rPr>
              <w:t>2</w:t>
            </w:r>
          </w:p>
        </w:tc>
        <w:tc>
          <w:tcPr>
            <w:tcW w:w="4961" w:type="dxa"/>
            <w:vMerge/>
            <w:tcBorders>
              <w:left w:val="single" w:sz="4" w:space="0" w:color="943634" w:themeColor="accent2" w:themeShade="BF"/>
              <w:bottom w:val="nil"/>
            </w:tcBorders>
            <w:shd w:val="clear" w:color="auto" w:fill="auto"/>
          </w:tcPr>
          <w:p w:rsidR="005158D6" w:rsidRPr="00327558" w:rsidRDefault="005158D6" w:rsidP="000875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sz w:val="20"/>
                <w:szCs w:val="20"/>
                <w:rtl/>
              </w:rPr>
            </w:pPr>
          </w:p>
        </w:tc>
      </w:tr>
    </w:tbl>
    <w:tbl>
      <w:tblPr>
        <w:tblStyle w:val="Trameclaire-Accent3"/>
        <w:tblpPr w:leftFromText="180" w:rightFromText="180" w:vertAnchor="text" w:horzAnchor="margin" w:tblpXSpec="center" w:tblpY="102"/>
        <w:bidiVisual/>
        <w:tblW w:w="0" w:type="auto"/>
        <w:tblLook w:val="04A0" w:firstRow="1" w:lastRow="0" w:firstColumn="1" w:lastColumn="0" w:noHBand="0" w:noVBand="1"/>
      </w:tblPr>
      <w:tblGrid>
        <w:gridCol w:w="5151"/>
        <w:gridCol w:w="5531"/>
      </w:tblGrid>
      <w:tr w:rsidR="0093294B" w:rsidRPr="00327558" w:rsidTr="003275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tcBorders>
              <w:bottom w:val="nil"/>
              <w:right w:val="single" w:sz="4" w:space="0" w:color="76923C" w:themeColor="accent3" w:themeShade="BF"/>
            </w:tcBorders>
          </w:tcPr>
          <w:p w:rsidR="0093294B" w:rsidRPr="00327558" w:rsidRDefault="0093294B" w:rsidP="00CC14A4">
            <w:pPr>
              <w:rPr>
                <w:rFonts w:ascii="Al-Jazeera-Arabic-Bold" w:hAnsi="Al-Jazeera-Arabic-Bold" w:cs="Al-Jazeera-Arabic-Bold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b w:val="0"/>
                <w:bCs w:val="0"/>
                <w:color w:val="00B050"/>
                <w:u w:val="single"/>
                <w:rtl/>
              </w:rPr>
              <w:t>تقويم تشخيصي و مكتسبات قبلية :</w:t>
            </w:r>
          </w:p>
        </w:tc>
        <w:tc>
          <w:tcPr>
            <w:tcW w:w="5531" w:type="dxa"/>
            <w:tcBorders>
              <w:left w:val="single" w:sz="4" w:space="0" w:color="76923C" w:themeColor="accent3" w:themeShade="BF"/>
              <w:bottom w:val="nil"/>
            </w:tcBorders>
          </w:tcPr>
          <w:p w:rsidR="0093294B" w:rsidRPr="00327558" w:rsidRDefault="0093294B" w:rsidP="00CC14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الكفاءات المستهدفة :</w:t>
            </w:r>
          </w:p>
        </w:tc>
      </w:tr>
      <w:tr w:rsidR="0093294B" w:rsidRPr="00327558" w:rsidTr="0032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51" w:type="dxa"/>
            <w:tcBorders>
              <w:top w:val="nil"/>
              <w:bottom w:val="single" w:sz="4" w:space="0" w:color="76923C" w:themeColor="accent3" w:themeShade="BF"/>
              <w:right w:val="single" w:sz="4" w:space="0" w:color="76923C" w:themeColor="accent3" w:themeShade="BF"/>
            </w:tcBorders>
          </w:tcPr>
          <w:p w:rsidR="00260A1C" w:rsidRPr="00327558" w:rsidRDefault="00260A1C" w:rsidP="006A382E">
            <w:pPr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  <w:p w:rsidR="0093294B" w:rsidRDefault="00322B11" w:rsidP="005736A8">
            <w:pPr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س1: </w:t>
            </w:r>
            <w:r w:rsidR="00202101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>ماه</w:t>
            </w:r>
            <w:r w:rsidR="005736A8"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>و الويب و من ماذا يتكون</w:t>
            </w:r>
            <w:r w:rsidR="00202101"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>؟</w:t>
            </w:r>
          </w:p>
          <w:p w:rsidR="005736A8" w:rsidRPr="00327558" w:rsidRDefault="005736A8" w:rsidP="005736A8">
            <w:pPr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>س</w:t>
            </w:r>
            <w:r>
              <w:rPr>
                <w:rFonts w:ascii="Al-Jazeera-Arabic-Bold" w:eastAsia="Arial Unicode MS" w:hAnsi="Al-Jazeera-Arabic-Bold" w:cs="Al-Jazeera-Arabic-Bold" w:hint="cs"/>
                <w:color w:val="FF0000"/>
                <w:sz w:val="20"/>
                <w:szCs w:val="20"/>
                <w:rtl/>
                <w:lang w:val="en-CA" w:bidi="ar-DZ"/>
              </w:rPr>
              <w:t>2</w:t>
            </w:r>
            <w:r w:rsidRPr="00327558">
              <w:rPr>
                <w:rFonts w:ascii="Al-Jazeera-Arabic-Bold" w:eastAsia="Arial Unicode MS" w:hAnsi="Al-Jazeera-Arabic-Bold" w:cs="Al-Jazeera-Arabic-Bold"/>
                <w:color w:val="FF0000"/>
                <w:sz w:val="20"/>
                <w:szCs w:val="20"/>
                <w:rtl/>
                <w:lang w:val="en-CA" w:bidi="ar-DZ"/>
              </w:rPr>
              <w:t xml:space="preserve">: </w:t>
            </w:r>
            <w:r>
              <w:rPr>
                <w:rFonts w:ascii="Al-Jazeera-Arabic-Bold" w:eastAsia="Arial Unicode MS" w:hAnsi="Al-Jazeera-Arabic-Bold" w:cs="Al-Jazeera-Arabic-Bold" w:hint="cs"/>
                <w:color w:val="auto"/>
                <w:sz w:val="20"/>
                <w:szCs w:val="20"/>
                <w:rtl/>
                <w:lang w:val="en-CA" w:bidi="ar-DZ"/>
              </w:rPr>
              <w:t>ماهو البرنامج الذي نستعمله لعرض صفحات الويب</w:t>
            </w:r>
            <w:r w:rsidRPr="00327558">
              <w:rPr>
                <w:rFonts w:ascii="Al-Jazeera-Arabic-Bold" w:eastAsia="Arial Unicode MS" w:hAnsi="Al-Jazeera-Arabic-Bold" w:cs="Al-Jazeera-Arabic-Bold"/>
                <w:color w:val="auto"/>
                <w:sz w:val="20"/>
                <w:szCs w:val="20"/>
                <w:rtl/>
                <w:lang w:val="en-CA" w:bidi="ar-DZ"/>
              </w:rPr>
              <w:t>؟</w:t>
            </w:r>
          </w:p>
        </w:tc>
        <w:tc>
          <w:tcPr>
            <w:tcW w:w="5531" w:type="dxa"/>
            <w:tcBorders>
              <w:top w:val="nil"/>
              <w:left w:val="single" w:sz="4" w:space="0" w:color="76923C" w:themeColor="accent3" w:themeShade="BF"/>
              <w:bottom w:val="single" w:sz="4" w:space="0" w:color="76923C" w:themeColor="accent3" w:themeShade="BF"/>
            </w:tcBorders>
          </w:tcPr>
          <w:p w:rsidR="003E5B4D" w:rsidRPr="00327558" w:rsidRDefault="00681249" w:rsidP="00573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مرحلية (01) :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327558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أن </w:t>
            </w:r>
            <w:r w:rsidR="005736A8">
              <w:rPr>
                <w:rFonts w:ascii="Al-Jazeera-Arabic-Bold" w:eastAsia="Arial Unicode MS" w:hAnsi="Al-Jazeera-Arabic-Bold" w:cs="Al-Jazeera-Arabic-Bold" w:hint="cs"/>
                <w:color w:val="000000" w:themeColor="text1"/>
                <w:rtl/>
                <w:lang w:val="en-CA" w:bidi="ar-DZ"/>
              </w:rPr>
              <w:t xml:space="preserve">يتعرف على هيكل ملف </w:t>
            </w:r>
            <w:r w:rsidR="005736A8">
              <w:rPr>
                <w:rFonts w:ascii="Cambria" w:eastAsia="Arial Unicode MS" w:hAnsi="Cambria" w:cs="Al-Jazeera-Arabic-Bold"/>
                <w:color w:val="000000" w:themeColor="text1"/>
                <w:lang w:val="fr-FR" w:bidi="ar-DZ"/>
              </w:rPr>
              <w:t>HTML</w:t>
            </w:r>
            <w:r w:rsidR="0020210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3E5B4D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</w:p>
          <w:p w:rsidR="00681249" w:rsidRPr="00327558" w:rsidRDefault="00681249" w:rsidP="005736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مرحلية (02) 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:</w:t>
            </w:r>
            <w:r w:rsidR="003E5B4D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  <w:r w:rsidR="00327558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أن </w:t>
            </w:r>
            <w:r w:rsidR="005736A8">
              <w:rPr>
                <w:rFonts w:ascii="Cambria" w:eastAsia="Arial Unicode MS" w:hAnsi="Cambria" w:cs="Al-Jazeera-Arabic-Bold" w:hint="cs"/>
                <w:color w:val="000000" w:themeColor="text1"/>
                <w:rtl/>
                <w:lang w:val="en-CA" w:bidi="ar-DZ"/>
              </w:rPr>
              <w:t xml:space="preserve">يتعرف على اهم وسوم </w:t>
            </w:r>
            <w:r w:rsidR="005736A8">
              <w:rPr>
                <w:rFonts w:ascii="Cambria" w:eastAsia="Arial Unicode MS" w:hAnsi="Cambria" w:cs="Al-Jazeera-Arabic-Bold"/>
                <w:color w:val="000000" w:themeColor="text1"/>
                <w:lang w:val="fr-FR" w:bidi="ar-DZ"/>
              </w:rPr>
              <w:t>HTML</w:t>
            </w: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 </w:t>
            </w:r>
          </w:p>
          <w:p w:rsidR="003E5B4D" w:rsidRPr="00327558" w:rsidRDefault="003E5B4D" w:rsidP="00327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</w:pPr>
          </w:p>
        </w:tc>
      </w:tr>
      <w:tr w:rsidR="00E54179" w:rsidRPr="00327558" w:rsidTr="003275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top w:val="single" w:sz="4" w:space="0" w:color="76923C" w:themeColor="accent3" w:themeShade="BF"/>
            </w:tcBorders>
            <w:vAlign w:val="center"/>
          </w:tcPr>
          <w:p w:rsidR="00E54179" w:rsidRPr="00327558" w:rsidRDefault="00E54179" w:rsidP="00CC14A4">
            <w:pPr>
              <w:jc w:val="center"/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B050"/>
                <w:u w:val="single"/>
                <w:rtl/>
              </w:rPr>
              <w:t>الوسائل المستعملة :</w:t>
            </w:r>
          </w:p>
        </w:tc>
      </w:tr>
      <w:tr w:rsidR="00E54179" w:rsidRPr="00327558" w:rsidTr="003275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2" w:type="dxa"/>
            <w:gridSpan w:val="2"/>
            <w:tcBorders>
              <w:bottom w:val="nil"/>
            </w:tcBorders>
            <w:vAlign w:val="center"/>
          </w:tcPr>
          <w:p w:rsidR="00E54179" w:rsidRPr="00327558" w:rsidRDefault="00681249" w:rsidP="005736A8">
            <w:pPr>
              <w:pStyle w:val="Paragraphedeliste"/>
              <w:bidi/>
              <w:ind w:left="0"/>
              <w:contextualSpacing w:val="0"/>
              <w:jc w:val="center"/>
              <w:rPr>
                <w:rFonts w:ascii="Al-Jazeera-Arabic-Bold" w:eastAsia="Arial Unicode MS" w:hAnsi="Al-Jazeera-Arabic-Bold" w:cs="Al-Jazeera-Arabic-Bold"/>
                <w:color w:val="000000" w:themeColor="text1"/>
                <w:sz w:val="20"/>
                <w:szCs w:val="20"/>
                <w:rtl/>
                <w:lang w:val="en-CA"/>
              </w:rPr>
            </w:pPr>
            <w:r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السبورة، الأقل</w:t>
            </w:r>
            <w:r w:rsidR="00105DA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 xml:space="preserve">ام، ملف عرض </w:t>
            </w:r>
            <w:r w:rsidR="005736A8">
              <w:rPr>
                <w:rFonts w:ascii="Al-Jazeera-Arabic-Bold" w:eastAsia="Arial Unicode MS" w:hAnsi="Al-Jazeera-Arabic-Bold" w:cs="Al-Jazeera-Arabic-Bold"/>
                <w:color w:val="000000" w:themeColor="text1"/>
                <w:lang w:val="en-CA" w:bidi="ar-DZ"/>
              </w:rPr>
              <w:t>12</w:t>
            </w:r>
            <w:r w:rsidR="00105DA1" w:rsidRPr="00327558">
              <w:rPr>
                <w:rFonts w:ascii="Al-Jazeera-Arabic-Bold" w:eastAsia="Arial Unicode MS" w:hAnsi="Al-Jazeera-Arabic-Bold" w:cs="Al-Jazeera-Arabic-Bold"/>
                <w:color w:val="000000" w:themeColor="text1"/>
                <w:rtl/>
                <w:lang w:val="en-CA" w:bidi="ar-DZ"/>
              </w:rPr>
              <w:t>، الكتاب المدرسي</w:t>
            </w:r>
          </w:p>
        </w:tc>
      </w:tr>
    </w:tbl>
    <w:tbl>
      <w:tblPr>
        <w:tblStyle w:val="Grilledutableau"/>
        <w:bidiVisual/>
        <w:tblW w:w="11304" w:type="dxa"/>
        <w:tblInd w:w="160" w:type="dxa"/>
        <w:tblBorders>
          <w:top w:val="single" w:sz="8" w:space="0" w:color="4F6228" w:themeColor="accent3" w:themeShade="80"/>
          <w:left w:val="single" w:sz="8" w:space="0" w:color="4F6228" w:themeColor="accent3" w:themeShade="80"/>
          <w:bottom w:val="single" w:sz="8" w:space="0" w:color="4F6228" w:themeColor="accent3" w:themeShade="80"/>
          <w:right w:val="single" w:sz="8" w:space="0" w:color="4F6228" w:themeColor="accent3" w:themeShade="80"/>
          <w:insideH w:val="single" w:sz="8" w:space="0" w:color="4F6228" w:themeColor="accent3" w:themeShade="80"/>
          <w:insideV w:val="single" w:sz="8" w:space="0" w:color="4F6228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1240"/>
        <w:gridCol w:w="849"/>
        <w:gridCol w:w="850"/>
        <w:gridCol w:w="7514"/>
        <w:gridCol w:w="851"/>
      </w:tblGrid>
      <w:tr w:rsidR="00614E57" w:rsidRPr="00327558" w:rsidTr="004E2D68">
        <w:trPr>
          <w:cantSplit/>
          <w:trHeight w:val="147"/>
        </w:trPr>
        <w:tc>
          <w:tcPr>
            <w:tcW w:w="1240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  <w:textDirection w:val="btLr"/>
          </w:tcPr>
          <w:p w:rsidR="002A1781" w:rsidRPr="00327558" w:rsidRDefault="002A1781" w:rsidP="004E2D68">
            <w:pPr>
              <w:ind w:left="113" w:right="113"/>
              <w:jc w:val="center"/>
              <w:rPr>
                <w:rFonts w:ascii="Al-Jazeera-Arabic-Bold" w:hAnsi="Al-Jazeera-Arabic-Bold" w:cs="Al-Jazeera-Arabic-Bold"/>
                <w:b/>
                <w:bCs/>
                <w:sz w:val="6"/>
                <w:szCs w:val="6"/>
                <w:rtl/>
                <w:lang w:bidi="ar-DZ"/>
              </w:rPr>
            </w:pPr>
          </w:p>
        </w:tc>
        <w:tc>
          <w:tcPr>
            <w:tcW w:w="8364" w:type="dxa"/>
            <w:gridSpan w:val="2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  <w:textDirection w:val="btLr"/>
          </w:tcPr>
          <w:p w:rsidR="002A1781" w:rsidRPr="00327558" w:rsidRDefault="002A1781" w:rsidP="004E2D68">
            <w:pPr>
              <w:ind w:left="113" w:right="113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4F6228" w:themeColor="accent3" w:themeShade="80"/>
              <w:right w:val="nil"/>
            </w:tcBorders>
          </w:tcPr>
          <w:p w:rsidR="002A1781" w:rsidRPr="00327558" w:rsidRDefault="002A1781" w:rsidP="002A1781">
            <w:pPr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</w:p>
        </w:tc>
      </w:tr>
      <w:tr w:rsidR="00CC14A4" w:rsidRPr="00327558" w:rsidTr="004E2D68">
        <w:trPr>
          <w:cantSplit/>
          <w:trHeight w:val="1134"/>
        </w:trPr>
        <w:tc>
          <w:tcPr>
            <w:tcW w:w="1240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المراحل</w:t>
            </w:r>
          </w:p>
        </w:tc>
        <w:tc>
          <w:tcPr>
            <w:tcW w:w="849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4E2D68" w:rsidRDefault="00381278" w:rsidP="004E2D68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18"/>
                <w:szCs w:val="18"/>
                <w:rtl/>
                <w:lang w:bidi="ar-DZ"/>
              </w:rPr>
            </w:pPr>
            <w:r w:rsidRPr="004E2D68">
              <w:rPr>
                <w:rFonts w:ascii="Al-Jazeera-Arabic-Bold" w:hAnsi="Al-Jazeera-Arabic-Bold" w:cs="Al-Jazeera-Arabic-Bold"/>
                <w:b/>
                <w:bCs/>
                <w:sz w:val="18"/>
                <w:szCs w:val="18"/>
                <w:rtl/>
                <w:lang w:bidi="ar-DZ"/>
              </w:rPr>
              <w:t>الكفاءة المستهدفة</w:t>
            </w:r>
          </w:p>
        </w:tc>
        <w:tc>
          <w:tcPr>
            <w:tcW w:w="8364" w:type="dxa"/>
            <w:gridSpan w:val="2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نشاط الأستاذ</w:t>
            </w:r>
          </w:p>
        </w:tc>
        <w:tc>
          <w:tcPr>
            <w:tcW w:w="851" w:type="dxa"/>
            <w:tcBorders>
              <w:top w:val="single" w:sz="8" w:space="0" w:color="4F6228" w:themeColor="accent3" w:themeShade="80"/>
            </w:tcBorders>
            <w:shd w:val="clear" w:color="auto" w:fill="D6E3BC" w:themeFill="accent3" w:themeFillTint="66"/>
            <w:vAlign w:val="center"/>
          </w:tcPr>
          <w:p w:rsidR="00381278" w:rsidRPr="00327558" w:rsidRDefault="00381278" w:rsidP="00202101">
            <w:pPr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>المدة</w:t>
            </w:r>
          </w:p>
        </w:tc>
      </w:tr>
      <w:tr w:rsidR="00CC14A4" w:rsidRPr="00327558" w:rsidTr="004E2D68">
        <w:trPr>
          <w:cantSplit/>
          <w:trHeight w:val="1167"/>
        </w:trPr>
        <w:tc>
          <w:tcPr>
            <w:tcW w:w="1240" w:type="dxa"/>
            <w:shd w:val="clear" w:color="auto" w:fill="C6D9F1" w:themeFill="text2" w:themeFillTint="33"/>
          </w:tcPr>
          <w:p w:rsidR="00381278" w:rsidRPr="00327558" w:rsidRDefault="00381278" w:rsidP="00327558">
            <w:pPr>
              <w:shd w:val="clear" w:color="auto" w:fill="C6D9F1" w:themeFill="text2" w:themeFillTint="33"/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shd w:val="clear" w:color="auto" w:fill="C6D9F1" w:themeFill="text2" w:themeFillTint="33"/>
                <w:rtl/>
                <w:lang w:bidi="ar-DZ"/>
              </w:rPr>
              <w:t>مرحلة</w:t>
            </w:r>
            <w:r w:rsidRPr="00327558"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  <w:t xml:space="preserve"> التحضير</w:t>
            </w:r>
          </w:p>
        </w:tc>
        <w:tc>
          <w:tcPr>
            <w:tcW w:w="849" w:type="dxa"/>
            <w:textDirection w:val="btLr"/>
          </w:tcPr>
          <w:p w:rsidR="00381278" w:rsidRPr="00327558" w:rsidRDefault="00381278" w:rsidP="004E2D68">
            <w:pPr>
              <w:ind w:left="113" w:right="113"/>
              <w:jc w:val="center"/>
              <w:rPr>
                <w:rFonts w:ascii="Al-Jazeera-Arabic-Bold" w:hAnsi="Al-Jazeera-Arabic-Bold" w:cs="Al-Jazeera-Arabic-Bold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8364" w:type="dxa"/>
            <w:gridSpan w:val="2"/>
          </w:tcPr>
          <w:p w:rsidR="00381278" w:rsidRPr="00327558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تنظيف السبورة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(حتى ولو لا تستعمل)</w:t>
            </w:r>
          </w:p>
          <w:p w:rsidR="00381278" w:rsidRPr="00327558" w:rsidRDefault="00381278" w:rsidP="00202101">
            <w:pPr>
              <w:ind w:left="360"/>
              <w:jc w:val="center"/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كتابة عنوان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(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المادة </w:t>
            </w:r>
            <w:r w:rsidR="00202101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–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المجال</w:t>
            </w:r>
            <w:r w:rsidR="005A7F68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–</w:t>
            </w:r>
            <w:r w:rsidR="000B55F3"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 xml:space="preserve"> </w:t>
            </w:r>
            <w:r w:rsidRPr="00327558">
              <w:rPr>
                <w:rFonts w:ascii="Al-Jazeera-Arabic-Bold" w:hAnsi="Al-Jazeera-Arabic-Bold" w:cs="Al-Jazeera-Arabic-Bold"/>
                <w:sz w:val="24"/>
                <w:szCs w:val="24"/>
                <w:rtl/>
                <w:lang w:bidi="ar-DZ"/>
              </w:rPr>
              <w:t>الوحدة)</w:t>
            </w:r>
          </w:p>
        </w:tc>
        <w:tc>
          <w:tcPr>
            <w:tcW w:w="851" w:type="dxa"/>
            <w:shd w:val="clear" w:color="auto" w:fill="C6D9F1" w:themeFill="text2" w:themeFillTint="33"/>
          </w:tcPr>
          <w:p w:rsidR="00381278" w:rsidRPr="00327558" w:rsidRDefault="00381278" w:rsidP="002A1781">
            <w:pPr>
              <w:jc w:val="center"/>
              <w:rPr>
                <w:rFonts w:ascii="Al-Jazeera-Arabic-Bold" w:hAnsi="Al-Jazeera-Arabic-Bold" w:cs="Al-Jazeera-Arabic-Bold"/>
                <w:b/>
                <w:bCs/>
                <w:rtl/>
                <w:lang w:bidi="ar-DZ"/>
              </w:rPr>
            </w:pPr>
            <w:r w:rsidRPr="00327558">
              <w:rPr>
                <w:rFonts w:ascii="Al-Jazeera-Arabic-Bold" w:hAnsi="Al-Jazeera-Arabic-Bold" w:cs="Al-Jazeera-Arabic-Bold"/>
                <w:rtl/>
                <w:lang w:bidi="ar-DZ"/>
              </w:rPr>
              <w:t>3د</w:t>
            </w:r>
          </w:p>
        </w:tc>
      </w:tr>
      <w:tr w:rsidR="00CC14A4" w:rsidTr="004E2D68">
        <w:trPr>
          <w:cantSplit/>
          <w:trHeight w:val="1134"/>
        </w:trPr>
        <w:tc>
          <w:tcPr>
            <w:tcW w:w="1240" w:type="dxa"/>
            <w:shd w:val="clear" w:color="auto" w:fill="F2DBDB" w:themeFill="accent2" w:themeFillTint="33"/>
            <w:vAlign w:val="center"/>
          </w:tcPr>
          <w:p w:rsidR="00381278" w:rsidRPr="00614E57" w:rsidRDefault="00381278" w:rsidP="005905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وضعية الإنطلاق</w:t>
            </w:r>
          </w:p>
          <w:p w:rsidR="00381278" w:rsidRPr="00614E57" w:rsidRDefault="00381278" w:rsidP="005905C4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849" w:type="dxa"/>
            <w:textDirection w:val="btLr"/>
            <w:vAlign w:val="center"/>
          </w:tcPr>
          <w:p w:rsidR="00381278" w:rsidRPr="00614E57" w:rsidRDefault="00381278" w:rsidP="004E2D68">
            <w:pPr>
              <w:ind w:left="113" w:right="113"/>
              <w:jc w:val="center"/>
              <w:rPr>
                <w:b/>
                <w:bCs/>
                <w:color w:val="FF0000"/>
                <w:sz w:val="32"/>
                <w:szCs w:val="32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FF0000"/>
                <w:sz w:val="32"/>
                <w:szCs w:val="32"/>
                <w:rtl/>
                <w:lang w:bidi="ar-DZ"/>
              </w:rPr>
              <w:t>المقدمة</w:t>
            </w:r>
          </w:p>
        </w:tc>
        <w:tc>
          <w:tcPr>
            <w:tcW w:w="8364" w:type="dxa"/>
            <w:gridSpan w:val="2"/>
          </w:tcPr>
          <w:p w:rsidR="00681249" w:rsidRPr="005736A8" w:rsidRDefault="005736A8" w:rsidP="005736A8">
            <w:pPr>
              <w:pStyle w:val="Paragraphedeliste"/>
              <w:bidi/>
              <w:ind w:left="0"/>
              <w:jc w:val="center"/>
              <w:rPr>
                <w:rFonts w:ascii="Cambria" w:eastAsia="Arial Unicode MS" w:hAnsi="Cambria" w:cs="Al-Jazeera-Arabic-Bold"/>
                <w:color w:val="E36C0A" w:themeColor="accent6" w:themeShade="BF"/>
                <w:sz w:val="20"/>
                <w:szCs w:val="20"/>
                <w:rtl/>
                <w:lang w:val="en-CA" w:bidi="ar-DZ"/>
              </w:rPr>
            </w:pPr>
            <w:r w:rsidRPr="005736A8">
              <w:rPr>
                <w:rFonts w:ascii="Cambria" w:eastAsia="Arial Unicode MS" w:hAnsi="Cambria" w:cs="Al-Jazeera-Arabic-Bold" w:hint="cs"/>
                <w:color w:val="E36C0A" w:themeColor="accent6" w:themeShade="BF"/>
                <w:sz w:val="20"/>
                <w:szCs w:val="20"/>
                <w:rtl/>
                <w:lang w:val="en-CA" w:bidi="ar-DZ"/>
              </w:rPr>
              <w:t xml:space="preserve">الويب هو تقنية نتجت عن الروابط التشعبية بين صفحات الويب، و مجموعة الصفحات المرتبطة تشكل موقع ويب، فاذا اردنا ان ننشأ موقع الكتروني علينا </w:t>
            </w:r>
            <w:r w:rsidRPr="005736A8">
              <w:rPr>
                <w:rFonts w:ascii="Cambria" w:eastAsia="Arial Unicode MS" w:hAnsi="Cambria" w:cs="Al-Jazeera-Arabic-Bold" w:hint="eastAsia"/>
                <w:color w:val="E36C0A" w:themeColor="accent6" w:themeShade="BF"/>
                <w:sz w:val="20"/>
                <w:szCs w:val="20"/>
                <w:rtl/>
                <w:lang w:val="en-CA" w:bidi="ar-DZ"/>
              </w:rPr>
              <w:t>أولا</w:t>
            </w:r>
            <w:r w:rsidRPr="005736A8">
              <w:rPr>
                <w:rFonts w:ascii="Cambria" w:eastAsia="Arial Unicode MS" w:hAnsi="Cambria" w:cs="Al-Jazeera-Arabic-Bold" w:hint="cs"/>
                <w:color w:val="E36C0A" w:themeColor="accent6" w:themeShade="BF"/>
                <w:sz w:val="20"/>
                <w:szCs w:val="20"/>
                <w:rtl/>
                <w:lang w:val="en-CA" w:bidi="ar-DZ"/>
              </w:rPr>
              <w:t xml:space="preserve"> انشاء كل صفحة مكونة له، و لكن لكتابة الصفحة يجب اختيار اللغة المناسبة و الني يستطيع المتصفح ترجمتها الى محتوى</w:t>
            </w:r>
          </w:p>
          <w:p w:rsidR="000B55F3" w:rsidRPr="00E8679B" w:rsidRDefault="00E8679B" w:rsidP="005736A8">
            <w:pPr>
              <w:pStyle w:val="Paragraphedeliste"/>
              <w:bidi/>
              <w:ind w:left="0"/>
              <w:rPr>
                <w:rFonts w:ascii="Al-Jazeera-Arabic-Bold" w:eastAsia="Arial Unicode MS" w:hAnsi="Al-Jazeera-Arabic-Bold" w:cs="Al-Jazeera-Arabic-Bold"/>
                <w:b/>
                <w:bCs/>
                <w:color w:val="000000" w:themeColor="text1"/>
                <w:sz w:val="28"/>
                <w:szCs w:val="28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FF0000"/>
                <w:sz w:val="28"/>
                <w:szCs w:val="28"/>
                <w:rtl/>
                <w:lang w:val="en-CA" w:bidi="ar-DZ"/>
              </w:rPr>
              <w:t>س</w:t>
            </w:r>
            <w:r w:rsidR="005A7F68" w:rsidRPr="005736A8">
              <w:rPr>
                <w:rFonts w:ascii="Al-Jazeera-Arabic-Bold" w:eastAsia="Arial Unicode MS" w:hAnsi="Al-Jazeera-Arabic-Bold" w:cs="Al-Jazeera-Arabic-Bold"/>
                <w:color w:val="FF0000"/>
                <w:sz w:val="28"/>
                <w:szCs w:val="28"/>
                <w:rtl/>
                <w:lang w:val="en-CA"/>
              </w:rPr>
              <w:t xml:space="preserve">: </w:t>
            </w:r>
            <w:r w:rsidR="005736A8" w:rsidRPr="005736A8">
              <w:rPr>
                <w:rFonts w:ascii="Al-Jazeera-Arabic-Bold" w:eastAsia="Arial Unicode MS" w:hAnsi="Al-Jazeera-Arabic-Bold" w:cs="Al-Jazeera-Arabic-Bold" w:hint="cs"/>
                <w:color w:val="FF0000"/>
                <w:rtl/>
                <w:lang w:val="en-CA" w:bidi="ar-DZ"/>
              </w:rPr>
              <w:t>فماهي هذه اللغة</w:t>
            </w:r>
            <w:r w:rsidRPr="005736A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 xml:space="preserve"> </w:t>
            </w:r>
            <w:r w:rsidR="00E71D38" w:rsidRPr="005736A8">
              <w:rPr>
                <w:rFonts w:ascii="Al-Jazeera-Arabic-Bold" w:eastAsia="Arial Unicode MS" w:hAnsi="Al-Jazeera-Arabic-Bold" w:cs="Al-Jazeera-Arabic-Bold"/>
                <w:color w:val="FF0000"/>
                <w:rtl/>
                <w:lang w:val="en-CA" w:bidi="ar-DZ"/>
              </w:rPr>
              <w:t>؟</w:t>
            </w:r>
          </w:p>
          <w:p w:rsidR="005A7F68" w:rsidRPr="00E8679B" w:rsidRDefault="005A7F68" w:rsidP="00E8679B">
            <w:pPr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</w:pPr>
            <w:r w:rsidRPr="00E8679B">
              <w:rPr>
                <w:rFonts w:ascii="Al-Jazeera-Arabic-Bold" w:eastAsia="Arial Unicode MS" w:hAnsi="Al-Jazeera-Arabic-Bold" w:cs="Al-Jazeera-Arabic-Bold"/>
                <w:color w:val="00B050"/>
                <w:sz w:val="24"/>
                <w:szCs w:val="24"/>
                <w:rtl/>
                <w:lang w:val="en-CA" w:bidi="ar-DZ"/>
              </w:rPr>
              <w:t>ج:</w:t>
            </w:r>
          </w:p>
          <w:p w:rsidR="00E8679B" w:rsidRPr="005736A8" w:rsidRDefault="005736A8" w:rsidP="005736A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Al-Jazeera-Arabic-Bold" w:hAnsi="Al-Jazeera-Arabic-Bold" w:cs="Al-Jazeera-Arabic-Bold"/>
                <w:color w:val="000000"/>
              </w:rPr>
            </w:pPr>
            <w:r w:rsidRPr="005736A8">
              <w:rPr>
                <w:rFonts w:ascii="Al-Jazeera-Arabic-Bold" w:hAnsi="Al-Jazeera-Arabic-Bold" w:cs="Al-Jazeera-Arabic-Bold" w:hint="cs"/>
                <w:color w:val="000000"/>
                <w:rtl/>
              </w:rPr>
              <w:t xml:space="preserve">هي لغة الـ </w:t>
            </w:r>
            <w:r w:rsidRPr="005736A8">
              <w:rPr>
                <w:rFonts w:ascii="Al-Jazeera-Arabic-Bold" w:hAnsi="Al-Jazeera-Arabic-Bold" w:cs="Al-Jazeera-Arabic-Bold"/>
                <w:color w:val="000000"/>
              </w:rPr>
              <w:t xml:space="preserve"> HTML</w:t>
            </w:r>
            <w:r w:rsidRPr="005736A8">
              <w:rPr>
                <w:rFonts w:ascii="Al-Jazeera-Arabic-Bold" w:hAnsi="Al-Jazeera-Arabic-Bold" w:cs="Al-Jazeera-Arabic-Bold" w:hint="cs"/>
                <w:color w:val="000000"/>
                <w:rtl/>
              </w:rPr>
              <w:t xml:space="preserve"> و تمثل اللغة الأساسية في الويب </w:t>
            </w:r>
          </w:p>
          <w:p w:rsidR="00E71D38" w:rsidRPr="00E8679B" w:rsidRDefault="00E71D38" w:rsidP="00E8679B">
            <w:pPr>
              <w:pStyle w:val="Paragraphedeliste"/>
              <w:bidi/>
              <w:rPr>
                <w:rFonts w:ascii="Segoe UI" w:eastAsia="Arial Unicode MS" w:hAnsi="Segoe UI" w:cs="Segoe UI"/>
                <w:color w:val="00B050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2DBDB" w:themeFill="accent2" w:themeFillTint="33"/>
          </w:tcPr>
          <w:p w:rsidR="00381278" w:rsidRPr="00EA347A" w:rsidRDefault="007D5BAA" w:rsidP="007D5BAA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10</w:t>
            </w:r>
            <w:r w:rsidR="00381278" w:rsidRPr="00EA347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9B77F6" w:rsidTr="004E2D68">
        <w:trPr>
          <w:cantSplit/>
          <w:trHeight w:val="1921"/>
        </w:trPr>
        <w:tc>
          <w:tcPr>
            <w:tcW w:w="1240" w:type="dxa"/>
            <w:vMerge w:val="restart"/>
            <w:shd w:val="clear" w:color="auto" w:fill="FDE9D9" w:themeFill="accent6" w:themeFillTint="33"/>
            <w:textDirection w:val="btLr"/>
            <w:vAlign w:val="center"/>
          </w:tcPr>
          <w:p w:rsidR="009B77F6" w:rsidRPr="009B77F6" w:rsidRDefault="00411838" w:rsidP="00614E57">
            <w:pPr>
              <w:ind w:left="113" w:right="113"/>
              <w:jc w:val="center"/>
              <w:rPr>
                <w:b/>
                <w:bCs/>
                <w:sz w:val="40"/>
                <w:szCs w:val="40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1FE520FC" wp14:editId="342F2855">
                      <wp:simplePos x="0" y="0"/>
                      <wp:positionH relativeFrom="column">
                        <wp:posOffset>-310196</wp:posOffset>
                      </wp:positionH>
                      <wp:positionV relativeFrom="paragraph">
                        <wp:posOffset>585787</wp:posOffset>
                      </wp:positionV>
                      <wp:extent cx="1350010" cy="365125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063C" w:rsidRDefault="00A8063C" w:rsidP="00411838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FE520F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-24.4pt;margin-top:46.1pt;width:106.3pt;height:28.75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" filled="f" stroked="f" strokeweight=".5pt">
                      <v:textbox>
                        <w:txbxContent>
                          <w:p w:rsidR="00A8063C" w:rsidRDefault="00A8063C" w:rsidP="00411838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09C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4AD2CFA" wp14:editId="12A35534">
                      <wp:simplePos x="0" y="0"/>
                      <wp:positionH relativeFrom="column">
                        <wp:posOffset>5281295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Square wrapText="bothSides"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A8063C" w:rsidRPr="00736E52" w:rsidRDefault="00A8063C" w:rsidP="00A8063C">
                                  <w:pPr>
                                    <w:spacing w:after="0" w:line="240" w:lineRule="auto"/>
                                    <w:ind w:left="113" w:right="113"/>
                                    <w:jc w:val="center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lang w:bidi="ar-DZ"/>
                                    </w:rPr>
                                  </w:pPr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D2CFA" id="Zone de texte 1" o:spid="_x0000_s1027" type="#_x0000_t202" style="position:absolute;left:0;text-align:left;margin-left:415.85pt;margin-top:0;width:2in;height:2in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" filled="f" strokeweight=".5pt">
                      <v:textbox>
                        <w:txbxContent>
                          <w:p w:rsidR="00A8063C" w:rsidRPr="00736E52" w:rsidRDefault="00A8063C" w:rsidP="00A8063C">
                            <w:pPr>
                              <w:spacing w:after="0" w:line="240" w:lineRule="auto"/>
                              <w:ind w:left="113" w:right="113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bidi="ar-DZ"/>
                              </w:rPr>
                            </w:pPr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849" w:type="dxa"/>
            <w:textDirection w:val="btLr"/>
            <w:vAlign w:val="center"/>
          </w:tcPr>
          <w:p w:rsidR="00322B11" w:rsidRPr="004E2D68" w:rsidRDefault="00D1499E" w:rsidP="004E2D68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lang w:val="fr-FR"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تعريف </w:t>
            </w:r>
            <w:r w:rsidR="005736A8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لغة </w:t>
            </w:r>
            <w:r w:rsidR="005736A8"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val="fr-FR"/>
              </w:rPr>
              <w:t>HTML</w:t>
            </w:r>
          </w:p>
        </w:tc>
        <w:tc>
          <w:tcPr>
            <w:tcW w:w="8364" w:type="dxa"/>
            <w:gridSpan w:val="2"/>
            <w:tcBorders>
              <w:bottom w:val="single" w:sz="8" w:space="0" w:color="4F6228" w:themeColor="accent3" w:themeShade="80"/>
            </w:tcBorders>
          </w:tcPr>
          <w:p w:rsidR="009B77F6" w:rsidRDefault="009B77F6" w:rsidP="009B77F6">
            <w:pPr>
              <w:ind w:left="720"/>
              <w:rPr>
                <w:sz w:val="24"/>
                <w:szCs w:val="24"/>
                <w:rtl/>
                <w:lang w:bidi="ar-DZ"/>
              </w:rPr>
            </w:pPr>
          </w:p>
          <w:p w:rsidR="009B77F6" w:rsidRPr="00614E57" w:rsidRDefault="00E8679B" w:rsidP="005736A8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س</w:t>
            </w:r>
            <w:r w:rsidR="009B77F6" w:rsidRPr="009E7B6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: ما </w:t>
            </w:r>
            <w:r w:rsidR="005736A8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هي لغة </w:t>
            </w:r>
            <w:r w:rsidR="005736A8">
              <w:rPr>
                <w:b/>
                <w:bCs/>
                <w:color w:val="FF0000"/>
                <w:sz w:val="24"/>
                <w:szCs w:val="24"/>
                <w:lang w:val="fr-FR" w:bidi="ar-DZ"/>
              </w:rPr>
              <w:t>HTML</w:t>
            </w:r>
            <w:r w:rsidR="009B77F6" w:rsidRPr="009E7B63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؟</w:t>
            </w:r>
          </w:p>
          <w:p w:rsidR="009B77F6" w:rsidRDefault="009B77F6" w:rsidP="009B77F6">
            <w:pPr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ج:</w:t>
            </w:r>
          </w:p>
          <w:p w:rsidR="005736A8" w:rsidRPr="005736A8" w:rsidRDefault="005736A8" w:rsidP="005736A8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Cambria" w:hAnsi="Cambria" w:cs="Al-Jazeera-Arabic-Bold"/>
                <w:color w:val="000000"/>
                <w:rtl/>
                <w:lang w:val="fr-FR" w:bidi="ar-DZ"/>
              </w:rPr>
            </w:pPr>
            <w:r w:rsidRPr="005736A8">
              <w:rPr>
                <w:rFonts w:ascii="Al-Jazeera-Arabic-Bold" w:hAnsi="Al-Jazeera-Arabic-Bold" w:cs="Al-Jazeera-Arabic-Bold"/>
                <w:color w:val="000000"/>
                <w:rtl/>
                <w:lang w:bidi="ar-DZ"/>
              </w:rPr>
              <w:t xml:space="preserve">هي اللغة المستخدمة لإنشاء صفحات الويب، يتم تنفيذ تعليماتها مباشرة من طرف المتصفح و كلمة </w:t>
            </w:r>
            <w:r w:rsidRPr="005736A8">
              <w:rPr>
                <w:rFonts w:ascii="Al-Jazeera-Arabic-Bold" w:hAnsi="Al-Jazeera-Arabic-Bold" w:cs="Al-Jazeera-Arabic-Bold"/>
                <w:color w:val="000000"/>
                <w:lang w:val="fr-FR"/>
              </w:rPr>
              <w:t>HTML</w:t>
            </w:r>
            <w:r w:rsidRPr="005736A8">
              <w:rPr>
                <w:rFonts w:ascii="Al-Jazeera-Arabic-Bold" w:hAnsi="Al-Jazeera-Arabic-Bold" w:cs="Al-Jazeera-Arabic-Bold"/>
                <w:color w:val="000000"/>
                <w:rtl/>
                <w:lang w:bidi="ar-DZ"/>
              </w:rPr>
              <w:t xml:space="preserve"> هي اختصار لعبارة </w:t>
            </w:r>
            <w:r w:rsidRPr="005736A8">
              <w:rPr>
                <w:rFonts w:ascii="Al-Jazeera-Arabic-Bold" w:hAnsi="Al-Jazeera-Arabic-Bold" w:cs="Al-Jazeera-Arabic-Bold"/>
                <w:color w:val="000000"/>
                <w:lang w:val="fr-FR"/>
              </w:rPr>
              <w:t>HyperText Markup Language</w:t>
            </w:r>
            <w:r w:rsidRPr="005736A8">
              <w:rPr>
                <w:rFonts w:ascii="Al-Jazeera-Arabic-Bold" w:hAnsi="Al-Jazeera-Arabic-Bold" w:cs="Al-Jazeera-Arabic-Bold"/>
                <w:color w:val="000000"/>
                <w:rtl/>
                <w:lang w:bidi="ar-DZ"/>
              </w:rPr>
              <w:t xml:space="preserve"> و تعني لفة توصيف الروابط التشعبية</w:t>
            </w:r>
            <w:r>
              <w:rPr>
                <w:rFonts w:ascii="Cambria" w:hAnsi="Cambria" w:cs="Al-Jazeera-Arabic-Bold" w:hint="cs"/>
                <w:color w:val="000000"/>
                <w:rtl/>
                <w:lang w:bidi="ar-DZ"/>
              </w:rPr>
              <w:t xml:space="preserve">، تعليمات لغة الـ </w:t>
            </w:r>
            <w:r>
              <w:rPr>
                <w:rFonts w:ascii="Cambria" w:hAnsi="Cambria" w:cs="Al-Jazeera-Arabic-Bold"/>
                <w:color w:val="000000"/>
                <w:lang w:val="fr-FR" w:bidi="ar-DZ"/>
              </w:rPr>
              <w:t xml:space="preserve">HTML </w:t>
            </w:r>
            <w:r>
              <w:rPr>
                <w:rFonts w:ascii="Cambria" w:hAnsi="Cambria" w:cs="Al-Jazeera-Arabic-Bold" w:hint="cs"/>
                <w:color w:val="000000"/>
                <w:rtl/>
                <w:lang w:val="fr-FR" w:bidi="ar-DZ"/>
              </w:rPr>
              <w:t xml:space="preserve"> تسمى الوسوم.</w:t>
            </w:r>
          </w:p>
          <w:p w:rsidR="00D1499E" w:rsidRDefault="00D1499E" w:rsidP="009B77F6">
            <w:pPr>
              <w:rPr>
                <w:b/>
                <w:bCs/>
                <w:color w:val="00B050"/>
                <w:sz w:val="24"/>
                <w:szCs w:val="24"/>
              </w:rPr>
            </w:pPr>
          </w:p>
          <w:p w:rsidR="00625BA7" w:rsidRPr="00625BA7" w:rsidRDefault="00625BA7" w:rsidP="00D1499E">
            <w:pPr>
              <w:ind w:left="720"/>
              <w:rPr>
                <w:rFonts w:ascii="Segoe UI" w:eastAsia="Arial Unicode MS" w:hAnsi="Segoe UI" w:cs="Segoe UI"/>
                <w:b/>
                <w:bCs/>
                <w:sz w:val="28"/>
                <w:szCs w:val="28"/>
                <w:rtl/>
                <w:lang w:val="fr-FR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DC2704" w:rsidP="002A1781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10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 xml:space="preserve"> د</w:t>
            </w:r>
          </w:p>
        </w:tc>
      </w:tr>
      <w:tr w:rsidR="009B77F6" w:rsidTr="004E2D68">
        <w:trPr>
          <w:cantSplit/>
          <w:trHeight w:val="5788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9B77F6" w:rsidRDefault="009B77F6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9" w:type="dxa"/>
            <w:textDirection w:val="btLr"/>
            <w:vAlign w:val="center"/>
          </w:tcPr>
          <w:p w:rsidR="00322B11" w:rsidRDefault="004E2D68" w:rsidP="004E2D68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349C545" wp14:editId="5021BA30">
                      <wp:simplePos x="0" y="0"/>
                      <wp:positionH relativeFrom="column">
                        <wp:posOffset>218124</wp:posOffset>
                      </wp:positionH>
                      <wp:positionV relativeFrom="paragraph">
                        <wp:posOffset>3137852</wp:posOffset>
                      </wp:positionV>
                      <wp:extent cx="1350010" cy="365125"/>
                      <wp:effectExtent l="0" t="0" r="0" b="0"/>
                      <wp:wrapNone/>
                      <wp:docPr id="7" name="Zone de text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063C" w:rsidRDefault="00A8063C" w:rsidP="00E324E0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9C545" id="Zone de texte 7" o:spid="_x0000_s1028" type="#_x0000_t202" style="position:absolute;left:0;text-align:left;margin-left:17.2pt;margin-top:247.05pt;width:106.3pt;height:28.75pt;rotation:-90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" filled="f" stroked="f" strokeweight=".5pt">
                      <v:textbox>
                        <w:txbxContent>
                          <w:p w:rsidR="00A8063C" w:rsidRDefault="00A8063C" w:rsidP="00E324E0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324E0">
              <w:rPr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5349C545" wp14:editId="5021BA30">
                      <wp:simplePos x="0" y="0"/>
                      <wp:positionH relativeFrom="column">
                        <wp:posOffset>-1196340</wp:posOffset>
                      </wp:positionH>
                      <wp:positionV relativeFrom="paragraph">
                        <wp:posOffset>-1112520</wp:posOffset>
                      </wp:positionV>
                      <wp:extent cx="1350010" cy="365125"/>
                      <wp:effectExtent l="0" t="0" r="0" b="0"/>
                      <wp:wrapNone/>
                      <wp:docPr id="6" name="Zone de text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50010" cy="365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8063C" w:rsidRDefault="00A8063C" w:rsidP="00E324E0">
                                  <w:r w:rsidRPr="009B77F6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lang w:bidi="ar-DZ"/>
                                    </w:rPr>
                                    <w:t>وضعية البناء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49C545" id="Zone de texte 6" o:spid="_x0000_s1029" type="#_x0000_t202" style="position:absolute;left:0;text-align:left;margin-left:-94.2pt;margin-top:-87.6pt;width:106.3pt;height:28.75pt;rotation:-90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" filled="f" stroked="f" strokeweight=".5pt">
                      <v:textbox>
                        <w:txbxContent>
                          <w:p w:rsidR="00A8063C" w:rsidRDefault="00A8063C" w:rsidP="00E324E0">
                            <w:r w:rsidRPr="009B77F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DZ"/>
                              </w:rPr>
                              <w:t>وضعية البناء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736A8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تعريف الوسوم</w:t>
            </w:r>
          </w:p>
          <w:p w:rsidR="00F00DED" w:rsidRDefault="00F00DED" w:rsidP="004E2D68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  <w:t>Balises</w:t>
            </w:r>
          </w:p>
          <w:p w:rsidR="00F00DED" w:rsidRPr="00322B11" w:rsidRDefault="00F00DED" w:rsidP="004E2D68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  <w:t>Tags</w:t>
            </w:r>
          </w:p>
          <w:p w:rsidR="002309C1" w:rsidRPr="007E1D9F" w:rsidRDefault="002309C1" w:rsidP="004E2D68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</w:p>
        </w:tc>
        <w:tc>
          <w:tcPr>
            <w:tcW w:w="8364" w:type="dxa"/>
            <w:gridSpan w:val="2"/>
          </w:tcPr>
          <w:p w:rsidR="00260A1C" w:rsidRPr="00E0103F" w:rsidRDefault="00260A1C" w:rsidP="006865CF">
            <w:pPr>
              <w:rPr>
                <w:rFonts w:ascii="Segoe UI" w:eastAsia="Arial Unicode MS" w:hAnsi="Segoe UI" w:cs="Segoe UI"/>
                <w:sz w:val="28"/>
                <w:szCs w:val="28"/>
                <w:rtl/>
                <w:lang w:val="fr-FR"/>
              </w:rPr>
            </w:pPr>
          </w:p>
          <w:p w:rsidR="009B77F6" w:rsidRPr="00E0103F" w:rsidRDefault="009B77F6" w:rsidP="005736A8">
            <w:pPr>
              <w:rPr>
                <w:rFonts w:ascii="Segoe UI" w:eastAsia="Arial Unicode MS" w:hAnsi="Segoe UI" w:cs="Segoe UI"/>
                <w:sz w:val="28"/>
                <w:szCs w:val="28"/>
                <w:rtl/>
                <w:lang w:val="fr-FR"/>
              </w:rPr>
            </w:pPr>
            <w:r w:rsidRPr="00E0103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س : </w:t>
            </w:r>
            <w:r w:rsidR="005736A8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فماهي الوسوم و كيف تكون </w:t>
            </w:r>
            <w:r w:rsidRPr="00E0103F">
              <w:rPr>
                <w:rFonts w:hint="cs"/>
                <w:b/>
                <w:bCs/>
                <w:color w:val="FF0000"/>
                <w:sz w:val="24"/>
                <w:szCs w:val="24"/>
                <w:rtl/>
              </w:rPr>
              <w:t xml:space="preserve"> ؟</w:t>
            </w:r>
          </w:p>
          <w:p w:rsidR="00E67AF1" w:rsidRDefault="009539D8" w:rsidP="003F1FBC">
            <w:pPr>
              <w:rPr>
                <w:rFonts w:ascii="Segoe UI" w:eastAsia="Arial Unicode MS" w:hAnsi="Segoe UI" w:cs="Segoe UI"/>
                <w:color w:val="00B050"/>
                <w:sz w:val="28"/>
                <w:szCs w:val="28"/>
                <w:rtl/>
                <w:lang w:val="fr-FR"/>
              </w:rPr>
            </w:pPr>
            <w:r>
              <w:rPr>
                <w:rFonts w:ascii="Segoe UI" w:eastAsia="Arial Unicode MS" w:hAnsi="Segoe UI" w:cs="Segoe UI" w:hint="cs"/>
                <w:color w:val="00B050"/>
                <w:sz w:val="28"/>
                <w:szCs w:val="28"/>
                <w:rtl/>
                <w:lang w:val="fr-FR"/>
              </w:rPr>
              <w:t>ج :</w:t>
            </w:r>
          </w:p>
          <w:p w:rsidR="004A1ADA" w:rsidRPr="008A7F7A" w:rsidRDefault="005736A8" w:rsidP="008A7F7A">
            <w:pPr>
              <w:autoSpaceDE w:val="0"/>
              <w:autoSpaceDN w:val="0"/>
              <w:adjustRightInd w:val="0"/>
              <w:jc w:val="both"/>
              <w:rPr>
                <w:rFonts w:ascii="Al-Jazeera-Arabic-Bold" w:hAnsi="Al-Jazeera-Arabic-Bold" w:cs="Al-Jazeera-Arabic-Bold"/>
                <w:color w:val="000000"/>
                <w:rtl/>
                <w:lang w:bidi="ar-DZ"/>
              </w:rPr>
            </w:pPr>
            <w:r w:rsidRPr="008A7F7A">
              <w:rPr>
                <w:rFonts w:ascii="Al-Jazeera-Arabic-Bold" w:hAnsi="Al-Jazeera-Arabic-Bold" w:cs="Al-Jazeera-Arabic-Bold" w:hint="cs"/>
                <w:color w:val="000000"/>
                <w:rtl/>
              </w:rPr>
              <w:t xml:space="preserve">هي عبارة عن رموز، دورها </w:t>
            </w:r>
            <w:r w:rsidR="008A7F7A" w:rsidRPr="008A7F7A">
              <w:rPr>
                <w:rFonts w:ascii="Al-Jazeera-Arabic-Bold" w:hAnsi="Al-Jazeera-Arabic-Bold" w:cs="Al-Jazeera-Arabic-Bold" w:hint="cs"/>
                <w:color w:val="000000"/>
                <w:rtl/>
              </w:rPr>
              <w:t>ا</w:t>
            </w:r>
            <w:r w:rsidRPr="008A7F7A">
              <w:rPr>
                <w:rFonts w:ascii="Al-Jazeera-Arabic-Bold" w:hAnsi="Al-Jazeera-Arabic-Bold" w:cs="Al-Jazeera-Arabic-Bold" w:hint="cs"/>
                <w:color w:val="000000"/>
                <w:rtl/>
              </w:rPr>
              <w:t>عطاء تعليمات، تكتب من اليسار الى اليمين و تكون من الشكل</w:t>
            </w:r>
            <w:r w:rsidR="00F00DED" w:rsidRPr="008A7F7A">
              <w:rPr>
                <w:rFonts w:ascii="Al-Jazeera-Arabic-Bold" w:hAnsi="Al-Jazeera-Arabic-Bold" w:cs="Al-Jazeera-Arabic-Bold"/>
                <w:color w:val="000000"/>
              </w:rPr>
              <w:t xml:space="preserve"> </w:t>
            </w:r>
            <w:r w:rsidR="00F00DED" w:rsidRPr="008A7F7A">
              <w:rPr>
                <w:rFonts w:ascii="Al-Jazeera-Arabic-Bold" w:hAnsi="Al-Jazeera-Arabic-Bold" w:cs="Al-Jazeera-Arabic-Bold" w:hint="cs"/>
                <w:color w:val="000000"/>
                <w:rtl/>
                <w:lang w:bidi="ar-DZ"/>
              </w:rPr>
              <w:t xml:space="preserve">: </w:t>
            </w: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  <w:r>
              <w:rPr>
                <w:rFonts w:ascii="Segoe UI" w:eastAsia="Arial Unicode MS" w:hAnsi="Segoe UI" w:cs="Segoe UI" w:hint="cs"/>
                <w:noProof/>
                <w:sz w:val="6"/>
                <w:szCs w:val="6"/>
                <w:rtl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24130</wp:posOffset>
                      </wp:positionH>
                      <wp:positionV relativeFrom="paragraph">
                        <wp:posOffset>36195</wp:posOffset>
                      </wp:positionV>
                      <wp:extent cx="4476750" cy="990600"/>
                      <wp:effectExtent l="0" t="0" r="0" b="95250"/>
                      <wp:wrapNone/>
                      <wp:docPr id="10" name="Groupe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76750" cy="990600"/>
                                <a:chOff x="0" y="0"/>
                                <a:chExt cx="4476750" cy="990600"/>
                              </a:xfrm>
                            </wpg:grpSpPr>
                            <wps:wsp>
                              <wps:cNvPr id="4" name="Zone de texte 4"/>
                              <wps:cNvSpPr txBox="1"/>
                              <wps:spPr>
                                <a:xfrm>
                                  <a:off x="0" y="0"/>
                                  <a:ext cx="447675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A8063C" w:rsidRPr="00F00DED" w:rsidRDefault="00A8063C" w:rsidP="00F00DED">
                                    <w:pPr>
                                      <w:rPr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</w:pPr>
                                    <w:r w:rsidRPr="00F00DED">
                                      <w:rPr>
                                        <w:rFonts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&lt;اسم_الوسم/&gt;</w:t>
                                    </w:r>
                                    <w:r w:rsidRPr="00F00DED">
                                      <w:rPr>
                                        <w:rFonts w:hint="cs"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 xml:space="preserve">    </w:t>
                                    </w:r>
                                    <w:r w:rsidRPr="00F00DED">
                                      <w:rPr>
                                        <w:rFonts w:hint="cs"/>
                                        <w:color w:val="FF0000"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>النص الذي تطبق عليه تعليمة الوسم</w:t>
                                    </w: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 xml:space="preserve">    </w:t>
                                    </w:r>
                                    <w:r w:rsidRPr="00F00DED">
                                      <w:rPr>
                                        <w:rFonts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val="fr-FR" w:bidi="ar-DZ"/>
                                      </w:rPr>
                                      <w:t xml:space="preserve">  &lt;اسم_الوسم&gt;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Pensées 8"/>
                              <wps:cNvSpPr/>
                              <wps:spPr>
                                <a:xfrm>
                                  <a:off x="266700" y="438150"/>
                                  <a:ext cx="1504950" cy="533400"/>
                                </a:xfrm>
                                <a:prstGeom prst="cloudCallout">
                                  <a:avLst>
                                    <a:gd name="adj1" fmla="val -23322"/>
                                    <a:gd name="adj2" fmla="val -76316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063C" w:rsidRPr="00F00DED" w:rsidRDefault="00A8063C" w:rsidP="00F00DE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 w:rsidRPr="00F00DED">
                                      <w:rPr>
                                        <w:rFonts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وسم البداية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Pensées 9"/>
                              <wps:cNvSpPr/>
                              <wps:spPr>
                                <a:xfrm>
                                  <a:off x="2695575" y="457200"/>
                                  <a:ext cx="1504950" cy="533400"/>
                                </a:xfrm>
                                <a:prstGeom prst="cloudCallout">
                                  <a:avLst>
                                    <a:gd name="adj1" fmla="val 25235"/>
                                    <a:gd name="adj2" fmla="val -71184"/>
                                  </a:avLst>
                                </a:prstGeom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8063C" w:rsidRPr="00F00DED" w:rsidRDefault="00A8063C" w:rsidP="00F00DED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 w:rsidRPr="00F00DED">
                                      <w:rPr>
                                        <w:rFonts w:hint="cs"/>
                                        <w:b/>
                                        <w:bCs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وسم النهاية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e 10" o:spid="_x0000_s1030" style="position:absolute;left:0;text-align:left;margin-left:1.9pt;margin-top:2.85pt;width:352.5pt;height:78pt;z-index:251747328;mso-width-relative:margin;mso-height-relative:margin" coordsize="44767,9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">
                      <v:shape id="Zone de texte 4" o:spid="_x0000_s1031" type="#_x0000_t202" style="position:absolute;width:44767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      <v:textbox>
                          <w:txbxContent>
                            <w:p w:rsidR="00A8063C" w:rsidRPr="00F00DED" w:rsidRDefault="00A8063C" w:rsidP="00F00DED">
                              <w:pPr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</w:pPr>
                              <w:r w:rsidRPr="00F00DED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&lt;</w:t>
                              </w:r>
                              <w:proofErr w:type="spellStart"/>
                              <w:r w:rsidRPr="00F00DED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اسم_الوسم</w:t>
                              </w:r>
                              <w:proofErr w:type="spellEnd"/>
                              <w:r w:rsidRPr="00F00DED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/&gt;</w:t>
                              </w:r>
                              <w:r w:rsidRPr="00F00DED"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 xml:space="preserve">    </w:t>
                              </w:r>
                              <w:r w:rsidRPr="00F00DED">
                                <w:rPr>
                                  <w:rFonts w:hint="cs"/>
                                  <w:color w:val="FF0000"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النص الذي تطبق عليه تعليمة الوسم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 xml:space="preserve">    </w:t>
                              </w:r>
                              <w:r w:rsidRPr="00F00DED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 xml:space="preserve">  &lt;</w:t>
                              </w:r>
                              <w:proofErr w:type="spellStart"/>
                              <w:r w:rsidRPr="00F00DED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اسم_الوسم</w:t>
                              </w:r>
                              <w:proofErr w:type="spellEnd"/>
                              <w:r w:rsidRPr="00F00DED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val="fr-FR" w:bidi="ar-DZ"/>
                                </w:rPr>
                                <w:t>&gt;</w:t>
                              </w:r>
                            </w:p>
                          </w:txbxContent>
                        </v:textbox>
                      </v:shape>
        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        <v:formulas>
                          <v:f eqn="sum #0 0 10800"/>
                          <v:f eqn="sum #1 0 10800"/>
                          <v:f eqn="cosatan2 10800 @0 @1"/>
                          <v:f eqn="sinatan2 10800 @0 @1"/>
                          <v:f eqn="sum @2 10800 0"/>
                          <v:f eqn="sum @3 10800 0"/>
                          <v:f eqn="sum @4 0 #0"/>
                          <v:f eqn="sum @5 0 #1"/>
                          <v:f eqn="mod @6 @7 0"/>
                          <v:f eqn="prod 600 11 1"/>
                          <v:f eqn="sum @8 0 @9"/>
                          <v:f eqn="prod @10 1 3"/>
                          <v:f eqn="prod 600 3 1"/>
                          <v:f eqn="sum @11 @12 0"/>
                          <v:f eqn="prod @13 @6 @8"/>
                          <v:f eqn="prod @13 @7 @8"/>
                          <v:f eqn="sum @14 #0 0"/>
                          <v:f eqn="sum @15 #1 0"/>
                          <v:f eqn="prod 600 8 1"/>
                          <v:f eqn="prod @11 2 1"/>
                          <v:f eqn="sum @18 @19 0"/>
                          <v:f eqn="prod @20 @6 @8"/>
                          <v:f eqn="prod @20 @7 @8"/>
                          <v:f eqn="sum @21 #0 0"/>
                          <v:f eqn="sum @22 #1 0"/>
                          <v:f eqn="prod 600 2 1"/>
                          <v:f eqn="sum #0 600 0"/>
                          <v:f eqn="sum #0 0 600"/>
                          <v:f eqn="sum #1 600 0"/>
                          <v:f eqn="sum #1 0 600"/>
                          <v:f eqn="sum @16 @25 0"/>
                          <v:f eqn="sum @16 0 @25"/>
                          <v:f eqn="sum @17 @25 0"/>
                          <v:f eqn="sum @17 0 @25"/>
                          <v:f eqn="sum @23 @12 0"/>
                          <v:f eqn="sum @23 0 @12"/>
                          <v:f eqn="sum @24 @12 0"/>
                          <v:f eqn="sum @24 0 @12"/>
                          <v:f eqn="val #0"/>
                          <v:f eqn="val #1"/>
                        </v:formulas>
                        <v:path o:extrusionok="f" o:connecttype="custom" o:connectlocs="67,10800;10800,21577;21582,10800;10800,1235;@38,@39" textboxrect="2977,3262,17087,17337"/>
                        <v:handles>
                          <v:h position="#0,#1"/>
                        </v:handles>
                        <o:complex v:ext="view"/>
                      </v:shapetype>
                      <v:shape id="Pensées 8" o:spid="_x0000_s1032" type="#_x0000_t106" style="position:absolute;left:2667;top:4381;width:15049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" adj="5762,-5684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:rsidR="00A8063C" w:rsidRPr="00F00DED" w:rsidRDefault="00A8063C" w:rsidP="00F00DED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F00DED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وسم البداية</w:t>
                              </w:r>
                            </w:p>
                          </w:txbxContent>
                        </v:textbox>
                      </v:shape>
                      <v:shape id="Pensées 9" o:spid="_x0000_s1033" type="#_x0000_t106" style="position:absolute;left:26955;top:4572;width:1505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" adj="16251,-4576" fillcolor="#dfa7a6 [1621]" strokecolor="#bc4542 [3045]">
                        <v:fill color2="#f5e4e4 [501]" rotate="t" angle="180" colors="0 #ffa2a1;22938f #ffbebd;1 #ffe5e5" focus="100%" type="gradient"/>
                        <v:shadow on="t" color="black" opacity="24903f" origin=",.5" offset="0,.55556mm"/>
                        <v:textbox>
                          <w:txbxContent>
                            <w:p w:rsidR="00A8063C" w:rsidRPr="00F00DED" w:rsidRDefault="00A8063C" w:rsidP="00F00DED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F00DED">
                                <w:rPr>
                                  <w:rFonts w:hint="cs"/>
                                  <w:b/>
                                  <w:bCs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وسم النهاية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Segoe UI" w:eastAsia="Arial Unicode MS" w:hAnsi="Segoe UI" w:cs="Segoe UI"/>
                <w:sz w:val="6"/>
                <w:szCs w:val="6"/>
                <w:rtl/>
                <w:lang w:bidi="ar-DZ"/>
              </w:rPr>
            </w:pP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Al-Jazeera-Arabic-Bold" w:eastAsia="Arial Unicode MS" w:hAnsi="Al-Jazeera-Arabic-Bold" w:cs="Al-Jazeera-Arabic-Bold"/>
                <w:sz w:val="28"/>
                <w:szCs w:val="28"/>
                <w:rtl/>
                <w:lang w:bidi="ar-DZ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BB5D708" wp14:editId="6A073CB9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280670</wp:posOffset>
                      </wp:positionV>
                      <wp:extent cx="2714625" cy="333375"/>
                      <wp:effectExtent l="0" t="0" r="0" b="0"/>
                      <wp:wrapNone/>
                      <wp:docPr id="11" name="Zone de text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146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A8063C" w:rsidRPr="00F00DED" w:rsidRDefault="00A8063C" w:rsidP="00F00DED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  <w:r w:rsidRPr="00F00DE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&lt;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i</w:t>
                                  </w:r>
                                  <w:r w:rsidRPr="00F00DE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/&gt;</w:t>
                                  </w:r>
                                  <w:r w:rsidRPr="00F00DED">
                                    <w:rPr>
                                      <w:rFonts w:hint="cs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hint="cs"/>
                                      <w:color w:val="FF0000"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الجملة التي ستكتب بشكل مائل</w:t>
                                  </w:r>
                                  <w:r w:rsidRPr="00F00DE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 xml:space="preserve">  &lt;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  <w:lang w:val="fr-FR" w:bidi="ar-DZ"/>
                                    </w:rPr>
                                    <w:t>i</w:t>
                                  </w:r>
                                  <w:r w:rsidRPr="00F00DED">
                                    <w:rPr>
                                      <w:rFonts w:hint="cs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BB5D708" id="Zone de texte 11" o:spid="_x0000_s1034" type="#_x0000_t202" style="position:absolute;left:0;text-align:left;margin-left:80.6pt;margin-top:22.1pt;width:213.75pt;height:26.2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" filled="f" stroked="f" strokeweight=".5pt">
                      <v:textbox>
                        <w:txbxContent>
                          <w:p w:rsidR="00A8063C" w:rsidRPr="00F00DED" w:rsidRDefault="00A8063C" w:rsidP="00F00DED">
                            <w:pPr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F00DE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i</w:t>
                            </w:r>
                            <w:r w:rsidRPr="00F00DE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/&gt;</w:t>
                            </w:r>
                            <w:r w:rsidRPr="00F00DED">
                              <w:rPr>
                                <w:rFonts w:hint="cs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الجملة التي ستكتب بشكل </w:t>
                            </w:r>
                            <w:proofErr w:type="gramStart"/>
                            <w:r>
                              <w:rPr>
                                <w:rFonts w:hint="cs"/>
                                <w:color w:val="FF0000"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مائل</w:t>
                            </w:r>
                            <w:r w:rsidRPr="00F00DE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 &lt;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i</w:t>
                            </w:r>
                            <w:r w:rsidRPr="00F00DE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>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l-Jazeera-Arabic-Bold" w:eastAsia="Arial Unicode MS" w:hAnsi="Al-Jazeera-Arabic-Bold" w:cs="Al-Jazeera-Arabic-Bold" w:hint="cs"/>
                <w:sz w:val="28"/>
                <w:szCs w:val="28"/>
                <w:rtl/>
                <w:lang w:bidi="ar-DZ"/>
              </w:rPr>
              <w:t xml:space="preserve">مثال : </w:t>
            </w:r>
          </w:p>
          <w:p w:rsidR="00F00DED" w:rsidRDefault="00F00DED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Al-Jazeera-Arabic-Bold" w:eastAsia="Arial Unicode MS" w:hAnsi="Al-Jazeera-Arabic-Bold" w:cs="Al-Jazeera-Arabic-Bold"/>
                <w:sz w:val="28"/>
                <w:szCs w:val="28"/>
                <w:rtl/>
                <w:lang w:bidi="ar-DZ"/>
              </w:rPr>
            </w:pPr>
          </w:p>
          <w:p w:rsidR="00141318" w:rsidRPr="00141318" w:rsidRDefault="00141318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Al-Jazeera-Arabic-Bold" w:eastAsia="Arial Unicode MS" w:hAnsi="Al-Jazeera-Arabic-Bold" w:cs="Al-Jazeera-Arabic-Bold"/>
                <w:rtl/>
                <w:lang w:bidi="ar-DZ"/>
              </w:rPr>
            </w:pPr>
            <w:r w:rsidRPr="00141318">
              <w:rPr>
                <w:rFonts w:ascii="Al-Jazeera-Arabic-Bold" w:eastAsia="Arial Unicode MS" w:hAnsi="Al-Jazeera-Arabic-Bold" w:cs="Al-Jazeera-Arabic-Bold" w:hint="cs"/>
                <w:rtl/>
                <w:lang w:bidi="ar-DZ"/>
              </w:rPr>
              <w:t xml:space="preserve">الكتابة السابقة في ملف </w:t>
            </w:r>
            <w:r w:rsidRPr="00141318">
              <w:rPr>
                <w:rFonts w:ascii="Cambria" w:eastAsia="Arial Unicode MS" w:hAnsi="Cambria" w:cs="Al-Jazeera-Arabic-Bold"/>
                <w:lang w:bidi="ar-DZ"/>
              </w:rPr>
              <w:t>HTML</w:t>
            </w:r>
            <w:r w:rsidRPr="00141318">
              <w:rPr>
                <w:rFonts w:ascii="Cambria" w:eastAsia="Arial Unicode MS" w:hAnsi="Cambria" w:cs="Al-Jazeera-Arabic-Bold" w:hint="cs"/>
                <w:rtl/>
                <w:lang w:bidi="ar-DZ"/>
              </w:rPr>
              <w:t xml:space="preserve"> تسمح بكتابة الجملة ما بين الوسمين بخط مائل لأن الوسم </w:t>
            </w:r>
            <w:r w:rsidRPr="00141318">
              <w:rPr>
                <w:rFonts w:ascii="Al-Jazeera-Arabic-Bold" w:eastAsia="Arial Unicode MS" w:hAnsi="Al-Jazeera-Arabic-Bold" w:cs="Al-Jazeera-Arabic-Bold" w:hint="cs"/>
                <w:rtl/>
                <w:lang w:bidi="ar-DZ"/>
              </w:rPr>
              <w:t>&lt;</w:t>
            </w:r>
            <w:r w:rsidRPr="00141318">
              <w:rPr>
                <w:rFonts w:ascii="Al-Jazeera-Arabic-Bold" w:eastAsia="Arial Unicode MS" w:hAnsi="Al-Jazeera-Arabic-Bold" w:cs="Al-Jazeera-Arabic-Bold"/>
                <w:lang w:bidi="ar-DZ"/>
              </w:rPr>
              <w:t>i</w:t>
            </w:r>
            <w:r w:rsidRPr="00141318">
              <w:rPr>
                <w:rFonts w:ascii="Al-Jazeera-Arabic-Bold" w:eastAsia="Arial Unicode MS" w:hAnsi="Al-Jazeera-Arabic-Bold" w:cs="Al-Jazeera-Arabic-Bold" w:hint="cs"/>
                <w:rtl/>
                <w:lang w:bidi="ar-DZ"/>
              </w:rPr>
              <w:t>&gt; يسمح بكتابة الخط بشكل مائل</w:t>
            </w:r>
          </w:p>
          <w:p w:rsidR="00141318" w:rsidRPr="00141318" w:rsidRDefault="00141318" w:rsidP="005736A8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Al-Jazeera-Arabic-Bold" w:eastAsia="Arial Unicode MS" w:hAnsi="Al-Jazeera-Arabic-Bold" w:cs="Al-Jazeera-Arabic-Bold"/>
                <w:rtl/>
                <w:lang w:bidi="ar-DZ"/>
              </w:rPr>
            </w:pPr>
            <w:r w:rsidRPr="00141318">
              <w:rPr>
                <w:rFonts w:ascii="Al-Jazeera-Arabic-Bold" w:eastAsia="Arial Unicode MS" w:hAnsi="Al-Jazeera-Arabic-Bold" w:cs="Al-Jazeera-Arabic-Bold" w:hint="cs"/>
                <w:color w:val="5F497A" w:themeColor="accent4" w:themeShade="BF"/>
                <w:rtl/>
                <w:lang w:bidi="ar-DZ"/>
              </w:rPr>
              <w:t xml:space="preserve">ملاحظات </w:t>
            </w:r>
            <w:r w:rsidRPr="00141318">
              <w:rPr>
                <w:rFonts w:ascii="Al-Jazeera-Arabic-Bold" w:eastAsia="Arial Unicode MS" w:hAnsi="Al-Jazeera-Arabic-Bold" w:cs="Al-Jazeera-Arabic-Bold" w:hint="cs"/>
                <w:rtl/>
                <w:lang w:bidi="ar-DZ"/>
              </w:rPr>
              <w:t>:</w:t>
            </w:r>
          </w:p>
          <w:p w:rsidR="00141318" w:rsidRPr="00141318" w:rsidRDefault="00141318" w:rsidP="00DB3417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ind w:left="177" w:hanging="177"/>
              <w:jc w:val="both"/>
              <w:rPr>
                <w:rFonts w:ascii="Al-Jazeera-Arabic-Bold" w:eastAsia="Arial Unicode MS" w:hAnsi="Al-Jazeera-Arabic-Bold" w:cs="Al-Jazeera-Arabic-Bold"/>
                <w:rtl/>
                <w:lang w:bidi="ar-DZ"/>
              </w:rPr>
            </w:pPr>
            <w:r w:rsidRPr="00141318">
              <w:rPr>
                <w:rFonts w:ascii="Al-Jazeera-Arabic-Bold" w:eastAsia="Arial Unicode MS" w:hAnsi="Al-Jazeera-Arabic-Bold" w:cs="Al-Jazeera-Arabic-Bold" w:hint="cs"/>
                <w:rtl/>
                <w:lang w:bidi="ar-DZ"/>
              </w:rPr>
              <w:t>الوسوم الثنائية هي التي تحتوي على وسم البداية و وسم النهاية</w:t>
            </w:r>
          </w:p>
          <w:p w:rsidR="00141318" w:rsidRPr="00141318" w:rsidRDefault="00141318" w:rsidP="00DB3417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ind w:left="177" w:hanging="177"/>
              <w:jc w:val="both"/>
              <w:rPr>
                <w:rFonts w:ascii="Al-Jazeera-Arabic-Bold" w:eastAsia="Arial Unicode MS" w:hAnsi="Al-Jazeera-Arabic-Bold" w:cs="Al-Jazeera-Arabic-Bold"/>
                <w:rtl/>
                <w:lang w:bidi="ar-DZ"/>
              </w:rPr>
            </w:pPr>
            <w:r w:rsidRPr="00141318">
              <w:rPr>
                <w:rFonts w:ascii="Al-Jazeera-Arabic-Bold" w:eastAsia="Arial Unicode MS" w:hAnsi="Al-Jazeera-Arabic-Bold" w:cs="Al-Jazeera-Arabic-Bold" w:hint="cs"/>
                <w:rtl/>
                <w:lang w:bidi="ar-DZ"/>
              </w:rPr>
              <w:t>الوسوم الأحادية هي وسوم لا تحتاج لوسم النهاية</w:t>
            </w:r>
          </w:p>
          <w:p w:rsidR="00141318" w:rsidRPr="008A7F7A" w:rsidRDefault="00141318" w:rsidP="00DB3417">
            <w:pPr>
              <w:pStyle w:val="Paragraphedeliste"/>
              <w:numPr>
                <w:ilvl w:val="0"/>
                <w:numId w:val="5"/>
              </w:numPr>
              <w:autoSpaceDE w:val="0"/>
              <w:autoSpaceDN w:val="0"/>
              <w:bidi/>
              <w:adjustRightInd w:val="0"/>
              <w:ind w:left="177" w:hanging="177"/>
              <w:jc w:val="both"/>
              <w:rPr>
                <w:rFonts w:ascii="Cambria" w:eastAsia="Arial Unicode MS" w:hAnsi="Cambria" w:cs="Al-Jazeera-Arabic-Bold"/>
                <w:sz w:val="28"/>
                <w:szCs w:val="28"/>
                <w:lang w:bidi="ar-DZ"/>
              </w:rPr>
            </w:pPr>
            <w:r w:rsidRPr="00141318">
              <w:rPr>
                <w:rFonts w:ascii="Al-Jazeera-Arabic-Bold" w:eastAsia="Arial Unicode MS" w:hAnsi="Al-Jazeera-Arabic-Bold" w:cs="Al-Jazeera-Arabic-Bold" w:hint="cs"/>
                <w:rtl/>
                <w:lang w:bidi="ar-DZ"/>
              </w:rPr>
              <w:t>عادة ما يحتاج الوسم لمعلومات إضافية على كيفية تطبيق التعليمة على النص ما بين الوسمين، هاته المعلومات الإضافية تسمى خصائص الوسم و تحدد داخل وسم البداية.</w:t>
            </w:r>
          </w:p>
          <w:p w:rsidR="008A7F7A" w:rsidRPr="00141318" w:rsidRDefault="008A7F7A" w:rsidP="008A7F7A">
            <w:pPr>
              <w:pStyle w:val="Paragraphedeliste"/>
              <w:autoSpaceDE w:val="0"/>
              <w:autoSpaceDN w:val="0"/>
              <w:bidi/>
              <w:adjustRightInd w:val="0"/>
              <w:ind w:left="177"/>
              <w:jc w:val="both"/>
              <w:rPr>
                <w:rFonts w:ascii="Cambria" w:eastAsia="Arial Unicode MS" w:hAnsi="Cambria" w:cs="Al-Jazeera-Arabic-Bold"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DC2704" w:rsidP="006F11BD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15 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9B77F6" w:rsidTr="004E2D68">
        <w:trPr>
          <w:cantSplit/>
          <w:trHeight w:val="1921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9B77F6" w:rsidRDefault="009B77F6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9" w:type="dxa"/>
            <w:textDirection w:val="btLr"/>
            <w:vAlign w:val="center"/>
          </w:tcPr>
          <w:p w:rsidR="002309C1" w:rsidRPr="004E2D68" w:rsidRDefault="00141318" w:rsidP="004E2D68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 xml:space="preserve">بنية ملف </w:t>
            </w:r>
            <w:r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val="fr-FR"/>
              </w:rPr>
              <w:t>HTML</w:t>
            </w: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  <w:lang w:val="fr-FR" w:bidi="ar-DZ"/>
              </w:rPr>
              <w:t xml:space="preserve"> </w:t>
            </w:r>
          </w:p>
        </w:tc>
        <w:tc>
          <w:tcPr>
            <w:tcW w:w="8364" w:type="dxa"/>
            <w:gridSpan w:val="2"/>
          </w:tcPr>
          <w:p w:rsidR="00260A1C" w:rsidRPr="009539D8" w:rsidRDefault="00260A1C" w:rsidP="006865CF">
            <w:pPr>
              <w:rPr>
                <w:b/>
                <w:bCs/>
                <w:color w:val="FF0000"/>
                <w:sz w:val="6"/>
                <w:szCs w:val="6"/>
                <w:rtl/>
                <w:lang w:bidi="ar-DZ"/>
              </w:rPr>
            </w:pPr>
          </w:p>
          <w:p w:rsidR="009B77F6" w:rsidRPr="00614E57" w:rsidRDefault="009539D8" w:rsidP="00141318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س: </w:t>
            </w:r>
            <w:r w:rsidR="00141318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ماهي بنية ملف </w:t>
            </w:r>
            <w:r w:rsidR="00141318">
              <w:rPr>
                <w:b/>
                <w:bCs/>
                <w:color w:val="FF0000"/>
                <w:sz w:val="24"/>
                <w:szCs w:val="24"/>
                <w:lang w:val="fr-FR" w:bidi="ar-DZ"/>
              </w:rPr>
              <w:t>HTML</w:t>
            </w:r>
            <w:r w:rsidR="00141318">
              <w:rPr>
                <w:rFonts w:hint="cs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  <w:t xml:space="preserve"> 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614E57"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3F1FBC" w:rsidRDefault="00614E57" w:rsidP="00141318">
            <w:pPr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141318" w:rsidRDefault="00141318" w:rsidP="00141318">
            <w:pPr>
              <w:rPr>
                <w:b/>
                <w:bCs/>
                <w:color w:val="00B050"/>
                <w:sz w:val="24"/>
                <w:szCs w:val="24"/>
                <w:lang w:bidi="ar-DZ"/>
              </w:rPr>
            </w:pPr>
          </w:p>
          <w:p w:rsidR="00141318" w:rsidRDefault="00141318" w:rsidP="00141318">
            <w:pPr>
              <w:rPr>
                <w:b/>
                <w:bCs/>
                <w:color w:val="00B050"/>
                <w:sz w:val="24"/>
                <w:szCs w:val="24"/>
                <w:lang w:bidi="ar-DZ"/>
              </w:rPr>
            </w:pPr>
          </w:p>
          <w:p w:rsidR="00141318" w:rsidRDefault="00141318" w:rsidP="00141318">
            <w:pPr>
              <w:rPr>
                <w:b/>
                <w:bCs/>
                <w:color w:val="00B050"/>
                <w:sz w:val="24"/>
                <w:szCs w:val="24"/>
                <w:lang w:bidi="ar-DZ"/>
              </w:rPr>
            </w:pPr>
          </w:p>
          <w:p w:rsidR="00141318" w:rsidRDefault="00141318" w:rsidP="00141318">
            <w:pPr>
              <w:rPr>
                <w:b/>
                <w:bCs/>
                <w:color w:val="00B050"/>
                <w:sz w:val="24"/>
                <w:szCs w:val="24"/>
                <w:lang w:bidi="ar-DZ"/>
              </w:rPr>
            </w:pPr>
          </w:p>
          <w:p w:rsidR="00141318" w:rsidRDefault="00141318" w:rsidP="00141318">
            <w:pPr>
              <w:rPr>
                <w:b/>
                <w:bCs/>
                <w:color w:val="00B050"/>
                <w:sz w:val="24"/>
                <w:szCs w:val="24"/>
                <w:lang w:bidi="ar-DZ"/>
              </w:rPr>
            </w:pPr>
          </w:p>
          <w:p w:rsidR="00141318" w:rsidRDefault="00141318" w:rsidP="00141318">
            <w:pPr>
              <w:rPr>
                <w:b/>
                <w:bCs/>
                <w:color w:val="00B050"/>
                <w:sz w:val="24"/>
                <w:szCs w:val="24"/>
                <w:lang w:bidi="ar-DZ"/>
              </w:rPr>
            </w:pPr>
          </w:p>
          <w:p w:rsidR="00141318" w:rsidRDefault="00141318" w:rsidP="00141318">
            <w:pPr>
              <w:rPr>
                <w:b/>
                <w:bCs/>
                <w:color w:val="00B050"/>
                <w:sz w:val="24"/>
                <w:szCs w:val="24"/>
                <w:lang w:bidi="ar-DZ"/>
              </w:rPr>
            </w:pPr>
          </w:p>
          <w:p w:rsidR="0051295F" w:rsidRDefault="0051295F" w:rsidP="00141318">
            <w:pPr>
              <w:rPr>
                <w:b/>
                <w:bCs/>
                <w:color w:val="00B050"/>
                <w:sz w:val="24"/>
                <w:szCs w:val="24"/>
                <w:lang w:bidi="ar-DZ"/>
              </w:rPr>
            </w:pPr>
          </w:p>
          <w:p w:rsidR="0051295F" w:rsidRDefault="0051295F" w:rsidP="00141318">
            <w:pPr>
              <w:rPr>
                <w:b/>
                <w:bCs/>
                <w:color w:val="00B050"/>
                <w:sz w:val="24"/>
                <w:szCs w:val="24"/>
                <w:lang w:bidi="ar-DZ"/>
              </w:rPr>
            </w:pPr>
          </w:p>
          <w:p w:rsidR="0051295F" w:rsidRDefault="0051295F" w:rsidP="00141318">
            <w:pPr>
              <w:rPr>
                <w:b/>
                <w:bCs/>
                <w:color w:val="00B050"/>
                <w:sz w:val="24"/>
                <w:szCs w:val="24"/>
                <w:lang w:bidi="ar-DZ"/>
              </w:rPr>
            </w:pPr>
          </w:p>
          <w:p w:rsidR="0051295F" w:rsidRDefault="0051295F" w:rsidP="00141318">
            <w:pPr>
              <w:rPr>
                <w:b/>
                <w:bCs/>
                <w:color w:val="00B050"/>
                <w:sz w:val="24"/>
                <w:szCs w:val="24"/>
                <w:lang w:bidi="ar-DZ"/>
              </w:rPr>
            </w:pPr>
          </w:p>
          <w:p w:rsidR="0051295F" w:rsidRDefault="0051295F" w:rsidP="00141318">
            <w:pPr>
              <w:rPr>
                <w:b/>
                <w:bCs/>
                <w:color w:val="00B050"/>
                <w:sz w:val="24"/>
                <w:szCs w:val="24"/>
                <w:lang w:bidi="ar-DZ"/>
              </w:rPr>
            </w:pPr>
          </w:p>
          <w:p w:rsidR="0051295F" w:rsidRDefault="0051295F" w:rsidP="00141318">
            <w:pPr>
              <w:rPr>
                <w:b/>
                <w:bCs/>
                <w:color w:val="00B050"/>
                <w:sz w:val="24"/>
                <w:szCs w:val="24"/>
                <w:lang w:bidi="ar-DZ"/>
              </w:rPr>
            </w:pPr>
          </w:p>
          <w:p w:rsidR="0051295F" w:rsidRDefault="0051295F" w:rsidP="00141318">
            <w:pPr>
              <w:rPr>
                <w:b/>
                <w:bCs/>
                <w:color w:val="00B050"/>
                <w:sz w:val="24"/>
                <w:szCs w:val="24"/>
                <w:lang w:bidi="ar-DZ"/>
              </w:rPr>
            </w:pPr>
          </w:p>
          <w:p w:rsidR="0051295F" w:rsidRDefault="0051295F" w:rsidP="00141318">
            <w:pPr>
              <w:rPr>
                <w:b/>
                <w:bCs/>
                <w:color w:val="00B050"/>
                <w:sz w:val="24"/>
                <w:szCs w:val="24"/>
                <w:lang w:bidi="ar-DZ"/>
              </w:rPr>
            </w:pPr>
          </w:p>
          <w:p w:rsidR="00141318" w:rsidRDefault="00141318" w:rsidP="00141318">
            <w:pPr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</w:p>
          <w:p w:rsidR="00141318" w:rsidRDefault="00141318" w:rsidP="00141318">
            <w:pPr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</w:p>
          <w:p w:rsidR="00141318" w:rsidRDefault="00141318" w:rsidP="00141318">
            <w:pPr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</w:p>
          <w:p w:rsidR="00141318" w:rsidRDefault="00141318" w:rsidP="00141318">
            <w:pPr>
              <w:rPr>
                <w:rFonts w:ascii="Cambria" w:eastAsia="Arial Unicode MS" w:hAnsi="Cambria" w:cs="Al-Jazeera-Arabic-Bold"/>
                <w:rtl/>
                <w:lang w:val="fr-FR" w:bidi="ar-DZ"/>
              </w:rPr>
            </w:pPr>
            <w:r w:rsidRPr="0051295F">
              <w:rPr>
                <w:rFonts w:ascii="Cambria" w:eastAsia="Arial Unicode MS" w:hAnsi="Cambria" w:cs="Al-Jazeera-Arabic-Bold" w:hint="cs"/>
                <w:rtl/>
                <w:lang w:val="fr-FR" w:bidi="ar-DZ"/>
              </w:rPr>
              <w:t>الوسم &lt;</w:t>
            </w:r>
            <w:r>
              <w:rPr>
                <w:rFonts w:ascii="Cambria" w:eastAsia="Arial Unicode MS" w:hAnsi="Cambria" w:cs="Al-Jazeera-Arabic-Bold"/>
                <w:lang w:val="fr-FR" w:bidi="ar-DZ"/>
              </w:rPr>
              <w:t>head</w:t>
            </w:r>
            <w:r w:rsidRPr="0051295F">
              <w:rPr>
                <w:rFonts w:ascii="Cambria" w:eastAsia="Arial Unicode MS" w:hAnsi="Cambria" w:cs="Al-Jazeera-Arabic-Bold" w:hint="cs"/>
                <w:rtl/>
                <w:lang w:val="fr-FR" w:bidi="ar-DZ"/>
              </w:rPr>
              <w:t xml:space="preserve">&gt; </w:t>
            </w:r>
            <w:r w:rsidRPr="0051295F">
              <w:rPr>
                <w:rFonts w:ascii="Cambria" w:eastAsia="Arial Unicode MS" w:hAnsi="Cambria" w:cs="Al-Jazeera-Arabic-Bold"/>
                <w:lang w:val="fr-FR" w:bidi="ar-DZ"/>
              </w:rPr>
              <w:t xml:space="preserve"> </w:t>
            </w:r>
            <w:r w:rsidRPr="0051295F">
              <w:rPr>
                <w:rFonts w:ascii="Cambria" w:eastAsia="Arial Unicode MS" w:hAnsi="Cambria" w:cs="Al-Jazeera-Arabic-Bold" w:hint="cs"/>
                <w:rtl/>
                <w:lang w:val="fr-FR" w:bidi="ar-DZ"/>
              </w:rPr>
              <w:t xml:space="preserve"> و &lt;</w:t>
            </w:r>
            <w:r w:rsidRPr="0051295F">
              <w:rPr>
                <w:rFonts w:ascii="Cambria" w:eastAsia="Arial Unicode MS" w:hAnsi="Cambria" w:cs="Al-Jazeera-Arabic-Bold"/>
                <w:lang w:val="fr-FR" w:bidi="ar-DZ"/>
              </w:rPr>
              <w:t>/head</w:t>
            </w:r>
            <w:r w:rsidRPr="0051295F">
              <w:rPr>
                <w:rFonts w:ascii="Cambria" w:eastAsia="Arial Unicode MS" w:hAnsi="Cambria" w:cs="Al-Jazeera-Arabic-Bold" w:hint="cs"/>
                <w:rtl/>
                <w:lang w:val="fr-FR" w:bidi="ar-DZ"/>
              </w:rPr>
              <w:t xml:space="preserve">&gt; يحدد رأس ملف </w:t>
            </w:r>
            <w:r>
              <w:rPr>
                <w:rFonts w:ascii="Cambria" w:eastAsia="Arial Unicode MS" w:hAnsi="Cambria" w:cs="Al-Jazeera-Arabic-Bold"/>
                <w:lang w:val="fr-FR" w:bidi="ar-DZ"/>
              </w:rPr>
              <w:t>HTML</w:t>
            </w:r>
            <w:r>
              <w:rPr>
                <w:rFonts w:ascii="Cambria" w:eastAsia="Arial Unicode MS" w:hAnsi="Cambria" w:cs="Al-Jazeera-Arabic-Bold" w:hint="cs"/>
                <w:rtl/>
                <w:lang w:val="fr-FR" w:bidi="ar-DZ"/>
              </w:rPr>
              <w:t xml:space="preserve"> الذي يحتوي عادة على معلومات خاصة بالصفحة كعنوان الصفحة، اللغة، اسم الكاتب</w:t>
            </w:r>
          </w:p>
          <w:p w:rsidR="00141318" w:rsidRDefault="00141318" w:rsidP="00141318">
            <w:pPr>
              <w:rPr>
                <w:rFonts w:ascii="Cambria" w:eastAsia="Arial Unicode MS" w:hAnsi="Cambria" w:cs="Al-Jazeera-Arabic-Bold"/>
                <w:rtl/>
                <w:lang w:val="fr-FR" w:bidi="ar-DZ"/>
              </w:rPr>
            </w:pPr>
          </w:p>
          <w:p w:rsidR="00141318" w:rsidRDefault="00141318" w:rsidP="00141318">
            <w:pPr>
              <w:rPr>
                <w:rFonts w:ascii="Cambria" w:eastAsia="Arial Unicode MS" w:hAnsi="Cambria" w:cs="Al-Jazeera-Arabic-Bold"/>
                <w:rtl/>
                <w:lang w:val="fr-FR" w:bidi="ar-DZ"/>
              </w:rPr>
            </w:pPr>
            <w:r>
              <w:rPr>
                <w:rFonts w:ascii="Cambria" w:eastAsia="Arial Unicode MS" w:hAnsi="Cambria" w:cs="Al-Jazeera-Arabic-Bold" w:hint="cs"/>
                <w:rtl/>
                <w:lang w:val="fr-FR" w:bidi="ar-DZ"/>
              </w:rPr>
              <w:t xml:space="preserve">الوسم </w:t>
            </w:r>
            <w:r w:rsidRPr="00141318">
              <w:rPr>
                <w:rFonts w:ascii="Al-Jazeera-Arabic-Bold" w:eastAsia="Arial Unicode MS" w:hAnsi="Al-Jazeera-Arabic-Bold" w:cs="Al-Jazeera-Arabic-Bold" w:hint="cs"/>
                <w:rtl/>
                <w:lang w:val="fr-FR" w:bidi="ar-DZ"/>
              </w:rPr>
              <w:t>&lt;</w:t>
            </w:r>
            <w:r>
              <w:rPr>
                <w:rFonts w:ascii="Cambria" w:eastAsia="Arial Unicode MS" w:hAnsi="Cambria" w:cs="Al-Jazeera-Arabic-Bold"/>
                <w:lang w:val="fr-FR" w:bidi="ar-DZ"/>
              </w:rPr>
              <w:t>body</w:t>
            </w:r>
            <w:r w:rsidRPr="00141318">
              <w:rPr>
                <w:rFonts w:ascii="Al-Jazeera-Arabic-Bold" w:eastAsia="Arial Unicode MS" w:hAnsi="Al-Jazeera-Arabic-Bold" w:cs="Al-Jazeera-Arabic-Bold" w:hint="cs"/>
                <w:rtl/>
                <w:lang w:val="fr-FR" w:bidi="ar-DZ"/>
              </w:rPr>
              <w:t>&gt;</w:t>
            </w:r>
            <w:r>
              <w:rPr>
                <w:rFonts w:ascii="Al-Jazeera-Arabic-Bold" w:eastAsia="Arial Unicode MS" w:hAnsi="Al-Jazeera-Arabic-Bold" w:cs="Al-Jazeera-Arabic-Bold" w:hint="cs"/>
                <w:rtl/>
                <w:lang w:val="fr-FR" w:bidi="ar-DZ"/>
              </w:rPr>
              <w:t xml:space="preserve"> و </w:t>
            </w:r>
            <w:r w:rsidRPr="00141318">
              <w:rPr>
                <w:rFonts w:ascii="Al-Jazeera-Arabic-Bold" w:eastAsia="Arial Unicode MS" w:hAnsi="Al-Jazeera-Arabic-Bold" w:cs="Al-Jazeera-Arabic-Bold" w:hint="cs"/>
                <w:rtl/>
                <w:lang w:val="fr-FR" w:bidi="ar-DZ"/>
              </w:rPr>
              <w:t>&lt;</w:t>
            </w:r>
            <w:r>
              <w:rPr>
                <w:rFonts w:ascii="Al-Jazeera-Arabic-Bold" w:eastAsia="Arial Unicode MS" w:hAnsi="Al-Jazeera-Arabic-Bold" w:cs="Al-Jazeera-Arabic-Bold"/>
                <w:lang w:val="fr-FR" w:bidi="ar-DZ"/>
              </w:rPr>
              <w:t>/body</w:t>
            </w:r>
            <w:r w:rsidRPr="00141318">
              <w:rPr>
                <w:rFonts w:ascii="Al-Jazeera-Arabic-Bold" w:eastAsia="Arial Unicode MS" w:hAnsi="Al-Jazeera-Arabic-Bold" w:cs="Al-Jazeera-Arabic-Bold" w:hint="cs"/>
                <w:rtl/>
                <w:lang w:val="fr-FR" w:bidi="ar-DZ"/>
              </w:rPr>
              <w:t>&gt;</w:t>
            </w:r>
            <w:r>
              <w:rPr>
                <w:rFonts w:ascii="Al-Jazeera-Arabic-Bold" w:eastAsia="Arial Unicode MS" w:hAnsi="Al-Jazeera-Arabic-Bold" w:cs="Al-Jazeera-Arabic-Bold" w:hint="cs"/>
                <w:rtl/>
                <w:lang w:val="fr-FR" w:bidi="ar-DZ"/>
              </w:rPr>
              <w:t xml:space="preserve"> يحدد جسم ملف </w:t>
            </w:r>
            <w:r>
              <w:rPr>
                <w:rFonts w:ascii="Cambria" w:eastAsia="Arial Unicode MS" w:hAnsi="Cambria" w:cs="Al-Jazeera-Arabic-Bold"/>
                <w:lang w:val="fr-FR" w:bidi="ar-DZ"/>
              </w:rPr>
              <w:t>HTML</w:t>
            </w:r>
            <w:r>
              <w:rPr>
                <w:rFonts w:ascii="Cambria" w:eastAsia="Arial Unicode MS" w:hAnsi="Cambria" w:cs="Al-Jazeera-Arabic-Bold" w:hint="cs"/>
                <w:rtl/>
                <w:lang w:val="fr-FR" w:bidi="ar-DZ"/>
              </w:rPr>
              <w:t xml:space="preserve"> الذي يحدد محتويات الصفحة بما فيها من نصوص و وصلات تشعبية و صور</w:t>
            </w:r>
          </w:p>
          <w:p w:rsidR="008A7F7A" w:rsidRPr="00141318" w:rsidRDefault="008A7F7A" w:rsidP="00141318">
            <w:pPr>
              <w:rPr>
                <w:rFonts w:ascii="Cambria" w:hAnsi="Cambria"/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9B77F6" w:rsidRPr="00EA347A" w:rsidRDefault="004E2D68" w:rsidP="00DC2704">
            <w:pPr>
              <w:jc w:val="center"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noProof/>
                <w:sz w:val="24"/>
                <w:szCs w:val="24"/>
                <w:rtl/>
              </w:rPr>
              <mc:AlternateContent>
                <mc:Choice Requires="wpg">
                  <w:drawing>
                    <wp:anchor distT="0" distB="0" distL="114300" distR="114300" simplePos="0" relativeHeight="251765760" behindDoc="0" locked="0" layoutInCell="1" allowOverlap="1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359410</wp:posOffset>
                      </wp:positionV>
                      <wp:extent cx="4943475" cy="3314700"/>
                      <wp:effectExtent l="0" t="0" r="85725" b="19050"/>
                      <wp:wrapNone/>
                      <wp:docPr id="22" name="Groupe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943475" cy="3314700"/>
                                <a:chOff x="0" y="0"/>
                                <a:chExt cx="4943475" cy="3314700"/>
                              </a:xfrm>
                            </wpg:grpSpPr>
                            <wps:wsp>
                              <wps:cNvPr id="17" name="Zone de texte 17"/>
                              <wps:cNvSpPr txBox="1"/>
                              <wps:spPr>
                                <a:xfrm>
                                  <a:off x="647700" y="571500"/>
                                  <a:ext cx="371475" cy="6381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rgbClr val="00B050"/>
                                  </a:solidFill>
                                </a:ln>
                              </wps:spPr>
                              <wps:txbx>
                                <w:txbxContent>
                                  <w:p w:rsidR="00A8063C" w:rsidRPr="0051295F" w:rsidRDefault="00A8063C" w:rsidP="0051295F">
                                    <w:pPr>
                                      <w:jc w:val="center"/>
                                      <w:rPr>
                                        <w:b/>
                                        <w:bCs/>
                                        <w:color w:val="00B050"/>
                                        <w:sz w:val="28"/>
                                        <w:szCs w:val="28"/>
                                        <w:lang w:bidi="ar-DZ"/>
                                      </w:rPr>
                                    </w:pPr>
                                    <w:r w:rsidRPr="0051295F">
                                      <w:rPr>
                                        <w:rFonts w:hint="cs"/>
                                        <w:b/>
                                        <w:bCs/>
                                        <w:color w:val="00B050"/>
                                        <w:sz w:val="28"/>
                                        <w:szCs w:val="28"/>
                                        <w:rtl/>
                                        <w:lang w:bidi="ar-DZ"/>
                                      </w:rPr>
                                      <w:t>الرأس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1" name="Groupe 21"/>
                              <wpg:cNvGrpSpPr/>
                              <wpg:grpSpPr>
                                <a:xfrm>
                                  <a:off x="0" y="0"/>
                                  <a:ext cx="4943475" cy="3314700"/>
                                  <a:chOff x="0" y="0"/>
                                  <a:chExt cx="4943475" cy="3314700"/>
                                </a:xfrm>
                              </wpg:grpSpPr>
                              <wps:wsp>
                                <wps:cNvPr id="12" name="Zone de texte 12"/>
                                <wps:cNvSpPr txBox="1"/>
                                <wps:spPr>
                                  <a:xfrm>
                                    <a:off x="1238250" y="0"/>
                                    <a:ext cx="2552700" cy="33147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9050">
                                    <a:solidFill>
                                      <a:prstClr val="black"/>
                                    </a:solidFill>
                                    <a:prstDash val="dash"/>
                                  </a:ln>
                                </wps:spPr>
                                <wps:txbx>
                                  <w:txbxContent>
                                    <w:p w:rsidR="00A8063C" w:rsidRPr="0051295F" w:rsidRDefault="00A8063C" w:rsidP="0051295F">
                                      <w:pPr>
                                        <w:bidi w:val="0"/>
                                        <w:spacing w:after="360" w:line="240" w:lineRule="auto"/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color w:val="C0504D" w:themeColor="accent2"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</w:pPr>
                                      <w:r w:rsidRPr="0051295F"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color w:val="C0504D" w:themeColor="accent2"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  <w:t>&lt;html&gt;</w:t>
                                      </w:r>
                                    </w:p>
                                    <w:p w:rsidR="00A8063C" w:rsidRPr="0051295F" w:rsidRDefault="00A8063C" w:rsidP="0051295F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</w:pPr>
                                      <w:r w:rsidRPr="0051295F"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  <w:t xml:space="preserve">   </w:t>
                                      </w:r>
                                      <w:r w:rsidRPr="0051295F"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color w:val="00B050"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  <w:t>&lt;head&gt;</w:t>
                                      </w:r>
                                    </w:p>
                                    <w:p w:rsidR="00A8063C" w:rsidRPr="0051295F" w:rsidRDefault="00A8063C" w:rsidP="0051295F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</w:pPr>
                                      <w:r w:rsidRPr="0051295F"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  <w:t xml:space="preserve">         </w:t>
                                      </w:r>
                                      <w:r w:rsidRPr="0051295F"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color w:val="4F81BD" w:themeColor="accent1"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  <w:t xml:space="preserve">&lt;title&gt;  </w:t>
                                      </w:r>
                                      <w:r w:rsidRPr="0051295F">
                                        <w:rPr>
                                          <w:rFonts w:ascii="Khmer UI" w:eastAsia="Arial Unicode MS" w:hAnsi="Khmer UI" w:hint="cs"/>
                                          <w:b/>
                                          <w:bCs/>
                                          <w:sz w:val="24"/>
                                          <w:szCs w:val="24"/>
                                          <w:rtl/>
                                          <w:lang w:val="fr-FR" w:bidi="ar-DZ"/>
                                        </w:rPr>
                                        <w:t xml:space="preserve">عنوان </w:t>
                                      </w:r>
                                      <w:r w:rsidRPr="0051295F"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color w:val="4F81BD" w:themeColor="accent1"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  <w:t>&lt;/title&gt;</w:t>
                                      </w:r>
                                    </w:p>
                                    <w:p w:rsidR="00A8063C" w:rsidRPr="0051295F" w:rsidRDefault="00A8063C" w:rsidP="0051295F">
                                      <w:pPr>
                                        <w:bidi w:val="0"/>
                                        <w:spacing w:after="240" w:line="240" w:lineRule="auto"/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</w:pPr>
                                      <w:r w:rsidRPr="0051295F"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  <w:t xml:space="preserve">   </w:t>
                                      </w:r>
                                      <w:r w:rsidRPr="0051295F"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color w:val="00B050"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  <w:t>&lt;/head&gt;</w:t>
                                      </w:r>
                                    </w:p>
                                    <w:p w:rsidR="00A8063C" w:rsidRPr="0051295F" w:rsidRDefault="00A8063C" w:rsidP="0051295F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color w:val="E36C0A" w:themeColor="accent6" w:themeShade="BF"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</w:pPr>
                                      <w:r w:rsidRPr="0051295F"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color w:val="E36C0A" w:themeColor="accent6" w:themeShade="BF"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  <w:t xml:space="preserve">   &lt;body&gt;</w:t>
                                      </w:r>
                                    </w:p>
                                    <w:p w:rsidR="00A8063C" w:rsidRDefault="00A8063C" w:rsidP="0051295F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</w:pPr>
                                    </w:p>
                                    <w:p w:rsidR="00A8063C" w:rsidRDefault="00A8063C" w:rsidP="0051295F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</w:pPr>
                                    </w:p>
                                    <w:p w:rsidR="00A8063C" w:rsidRPr="0051295F" w:rsidRDefault="00A8063C" w:rsidP="0051295F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</w:pPr>
                                    </w:p>
                                    <w:p w:rsidR="00A8063C" w:rsidRPr="0051295F" w:rsidRDefault="00A8063C" w:rsidP="0051295F">
                                      <w:pPr>
                                        <w:bidi w:val="0"/>
                                        <w:spacing w:after="360" w:line="240" w:lineRule="auto"/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color w:val="E36C0A" w:themeColor="accent6" w:themeShade="BF"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</w:pPr>
                                      <w:r w:rsidRPr="0051295F"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color w:val="E36C0A" w:themeColor="accent6" w:themeShade="BF"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  <w:t xml:space="preserve">   &lt;/body&gt;</w:t>
                                      </w:r>
                                    </w:p>
                                    <w:p w:rsidR="00A8063C" w:rsidRPr="0051295F" w:rsidRDefault="00A8063C" w:rsidP="0051295F">
                                      <w:pPr>
                                        <w:bidi w:val="0"/>
                                        <w:spacing w:line="240" w:lineRule="auto"/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color w:val="C0504D" w:themeColor="accent2"/>
                                          <w:sz w:val="24"/>
                                          <w:szCs w:val="24"/>
                                          <w:rtl/>
                                          <w:lang w:val="fr-FR" w:bidi="ar-DZ"/>
                                        </w:rPr>
                                      </w:pPr>
                                      <w:r w:rsidRPr="0051295F">
                                        <w:rPr>
                                          <w:rFonts w:ascii="Khmer UI" w:eastAsia="Arial Unicode MS" w:hAnsi="Khmer UI" w:cs="Khmer UI"/>
                                          <w:b/>
                                          <w:bCs/>
                                          <w:color w:val="C0504D" w:themeColor="accent2"/>
                                          <w:sz w:val="24"/>
                                          <w:szCs w:val="24"/>
                                          <w:lang w:val="fr-FR" w:bidi="ar-DZ"/>
                                        </w:rPr>
                                        <w:t>&lt;/html&gt;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Pensées 13"/>
                                <wps:cNvSpPr/>
                                <wps:spPr>
                                  <a:xfrm>
                                    <a:off x="3114675" y="85725"/>
                                    <a:ext cx="1828800" cy="666750"/>
                                  </a:xfrm>
                                  <a:prstGeom prst="cloudCallout">
                                    <a:avLst>
                                      <a:gd name="adj1" fmla="val -71211"/>
                                      <a:gd name="adj2" fmla="val 49502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2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063C" w:rsidRPr="0051295F" w:rsidRDefault="00A8063C" w:rsidP="0051295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  <w:rtl/>
                                          <w:lang w:val="fr-FR" w:bidi="ar-DZ"/>
                                        </w:rPr>
                                      </w:pPr>
                                      <w:r w:rsidRPr="0051295F">
                                        <w:rPr>
                                          <w:rFonts w:hint="cs"/>
                                          <w:b/>
                                          <w:bCs/>
                                          <w:sz w:val="32"/>
                                          <w:szCs w:val="32"/>
                                          <w:rtl/>
                                          <w:lang w:val="fr-FR" w:bidi="ar-DZ"/>
                                        </w:rPr>
                                        <w:t>عنوان الصفحة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Pensées 14"/>
                                <wps:cNvSpPr/>
                                <wps:spPr>
                                  <a:xfrm>
                                    <a:off x="2571750" y="1447800"/>
                                    <a:ext cx="2171700" cy="666750"/>
                                  </a:xfrm>
                                  <a:prstGeom prst="cloudCallout">
                                    <a:avLst>
                                      <a:gd name="adj1" fmla="val -71211"/>
                                      <a:gd name="adj2" fmla="val 49502"/>
                                    </a:avLst>
                                  </a:prstGeom>
                                </wps:spPr>
                                <wps:style>
                                  <a:lnRef idx="1">
                                    <a:schemeClr val="accent4"/>
                                  </a:lnRef>
                                  <a:fillRef idx="2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A8063C" w:rsidRPr="0051295F" w:rsidRDefault="00A8063C" w:rsidP="0051295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32"/>
                                          <w:szCs w:val="32"/>
                                          <w:rtl/>
                                          <w:lang w:val="fr-FR" w:bidi="ar-DZ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sz w:val="32"/>
                                          <w:szCs w:val="32"/>
                                          <w:rtl/>
                                          <w:lang w:val="fr-FR" w:bidi="ar-DZ"/>
                                        </w:rPr>
                                        <w:t>محتوى</w:t>
                                      </w:r>
                                      <w:r w:rsidRPr="0051295F">
                                        <w:rPr>
                                          <w:rFonts w:hint="cs"/>
                                          <w:b/>
                                          <w:bCs/>
                                          <w:sz w:val="32"/>
                                          <w:szCs w:val="32"/>
                                          <w:rtl/>
                                          <w:lang w:val="fr-FR" w:bidi="ar-DZ"/>
                                        </w:rPr>
                                        <w:t xml:space="preserve"> الصفحة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Accolade ouvrante 15"/>
                                <wps:cNvSpPr/>
                                <wps:spPr>
                                  <a:xfrm>
                                    <a:off x="1076325" y="552450"/>
                                    <a:ext cx="314325" cy="676275"/>
                                  </a:xfrm>
                                  <a:prstGeom prst="leftBrac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Accolade ouvrante 16"/>
                                <wps:cNvSpPr/>
                                <wps:spPr>
                                  <a:xfrm>
                                    <a:off x="1066800" y="1495425"/>
                                    <a:ext cx="314325" cy="1228725"/>
                                  </a:xfrm>
                                  <a:prstGeom prst="leftBrac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Zone de texte 18"/>
                                <wps:cNvSpPr txBox="1"/>
                                <wps:spPr>
                                  <a:xfrm>
                                    <a:off x="638175" y="1838325"/>
                                    <a:ext cx="371475" cy="6381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accent6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A8063C" w:rsidRPr="0051295F" w:rsidRDefault="00A8063C" w:rsidP="0051295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color w:val="E36C0A" w:themeColor="accent6" w:themeShade="BF"/>
                                          <w:sz w:val="28"/>
                                          <w:szCs w:val="28"/>
                                          <w:lang w:bidi="ar-DZ"/>
                                        </w:rPr>
                                      </w:pPr>
                                      <w:r w:rsidRPr="0051295F">
                                        <w:rPr>
                                          <w:rFonts w:hint="cs"/>
                                          <w:b/>
                                          <w:bCs/>
                                          <w:color w:val="E36C0A" w:themeColor="accent6" w:themeShade="BF"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>الجسم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Accolade ouvrante 19"/>
                                <wps:cNvSpPr/>
                                <wps:spPr>
                                  <a:xfrm>
                                    <a:off x="419100" y="123825"/>
                                    <a:ext cx="314325" cy="3076575"/>
                                  </a:xfrm>
                                  <a:prstGeom prst="leftBrace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Zone de texte 20"/>
                                <wps:cNvSpPr txBox="1"/>
                                <wps:spPr>
                                  <a:xfrm>
                                    <a:off x="0" y="1095375"/>
                                    <a:ext cx="371475" cy="11144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A8063C" w:rsidRPr="0051295F" w:rsidRDefault="00A8063C" w:rsidP="0051295F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</w:pPr>
                                      <w:r w:rsidRPr="0051295F">
                                        <w:rPr>
                                          <w:rFonts w:hint="cs"/>
                                          <w:b/>
                                          <w:bCs/>
                                          <w:sz w:val="28"/>
                                          <w:szCs w:val="28"/>
                                          <w:rtl/>
                                          <w:lang w:bidi="ar-DZ"/>
                                        </w:rPr>
                                        <w:t xml:space="preserve">ملف </w:t>
                                      </w:r>
                                      <w:r w:rsidRPr="0051295F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  <w:lang w:val="fr-FR" w:bidi="ar-DZ"/>
                                        </w:rPr>
                                        <w:t>HTML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e 22" o:spid="_x0000_s1035" style="position:absolute;left:0;text-align:left;margin-left:35.45pt;margin-top:28.3pt;width:389.25pt;height:261pt;z-index:251765760" coordsize="49434,33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">
                      <v:shape id="Zone de texte 17" o:spid="_x0000_s1036" type="#_x0000_t202" style="position:absolute;left:6477;top:5715;width:3714;height:6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" fillcolor="white [3201]" strokecolor="#00b050" strokeweight=".5pt">
                        <v:textbox style="layout-flow:vertical;mso-layout-flow-alt:bottom-to-top">
                          <w:txbxContent>
                            <w:p w:rsidR="00A8063C" w:rsidRPr="0051295F" w:rsidRDefault="00A8063C" w:rsidP="0051295F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lang w:bidi="ar-DZ"/>
                                </w:rPr>
                              </w:pPr>
                              <w:r w:rsidRPr="0051295F">
                                <w:rPr>
                                  <w:rFonts w:hint="cs"/>
                                  <w:b/>
                                  <w:bCs/>
                                  <w:color w:val="00B050"/>
                                  <w:sz w:val="28"/>
                                  <w:szCs w:val="28"/>
                                  <w:rtl/>
                                  <w:lang w:bidi="ar-DZ"/>
                                </w:rPr>
                                <w:t>الرأس</w:t>
                              </w:r>
                            </w:p>
                          </w:txbxContent>
                        </v:textbox>
                      </v:shape>
                      <v:group id="Groupe 21" o:spid="_x0000_s1037" style="position:absolute;width:49434;height:33147" coordsize="49434,33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shape id="Zone de texte 12" o:spid="_x0000_s1038" type="#_x0000_t202" style="position:absolute;left:12382;width:25527;height:33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" fillcolor="white [3201]" strokeweight="1.5pt">
                          <v:stroke dashstyle="dash"/>
                          <v:textbox>
                            <w:txbxContent>
                              <w:p w:rsidR="00A8063C" w:rsidRPr="0051295F" w:rsidRDefault="00A8063C" w:rsidP="0051295F">
                                <w:pPr>
                                  <w:bidi w:val="0"/>
                                  <w:spacing w:after="360" w:line="240" w:lineRule="auto"/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C0504D" w:themeColor="accent2"/>
                                    <w:sz w:val="24"/>
                                    <w:szCs w:val="24"/>
                                    <w:lang w:val="fr-FR" w:bidi="ar-DZ"/>
                                  </w:rPr>
                                </w:pPr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C0504D" w:themeColor="accent2"/>
                                    <w:sz w:val="24"/>
                                    <w:szCs w:val="24"/>
                                    <w:lang w:val="fr-FR" w:bidi="ar-DZ"/>
                                  </w:rPr>
                                  <w:t>&lt;</w:t>
                                </w:r>
                                <w:proofErr w:type="gramStart"/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C0504D" w:themeColor="accent2"/>
                                    <w:sz w:val="24"/>
                                    <w:szCs w:val="24"/>
                                    <w:lang w:val="fr-FR" w:bidi="ar-DZ"/>
                                  </w:rPr>
                                  <w:t>html</w:t>
                                </w:r>
                                <w:proofErr w:type="gramEnd"/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C0504D" w:themeColor="accent2"/>
                                    <w:sz w:val="24"/>
                                    <w:szCs w:val="24"/>
                                    <w:lang w:val="fr-FR" w:bidi="ar-DZ"/>
                                  </w:rPr>
                                  <w:t>&gt;</w:t>
                                </w:r>
                              </w:p>
                              <w:p w:rsidR="00A8063C" w:rsidRPr="0051295F" w:rsidRDefault="00A8063C" w:rsidP="0051295F">
                                <w:pPr>
                                  <w:bidi w:val="0"/>
                                  <w:spacing w:line="240" w:lineRule="auto"/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sz w:val="24"/>
                                    <w:szCs w:val="24"/>
                                    <w:lang w:val="fr-FR" w:bidi="ar-DZ"/>
                                  </w:rPr>
                                </w:pPr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sz w:val="24"/>
                                    <w:szCs w:val="24"/>
                                    <w:lang w:val="fr-FR" w:bidi="ar-DZ"/>
                                  </w:rPr>
                                  <w:t xml:space="preserve">   </w:t>
                                </w:r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00B050"/>
                                    <w:sz w:val="24"/>
                                    <w:szCs w:val="24"/>
                                    <w:lang w:val="fr-FR" w:bidi="ar-DZ"/>
                                  </w:rPr>
                                  <w:t>&lt;</w:t>
                                </w:r>
                                <w:proofErr w:type="spellStart"/>
                                <w:proofErr w:type="gramStart"/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00B050"/>
                                    <w:sz w:val="24"/>
                                    <w:szCs w:val="24"/>
                                    <w:lang w:val="fr-FR" w:bidi="ar-DZ"/>
                                  </w:rPr>
                                  <w:t>head</w:t>
                                </w:r>
                                <w:proofErr w:type="spellEnd"/>
                                <w:proofErr w:type="gramEnd"/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00B050"/>
                                    <w:sz w:val="24"/>
                                    <w:szCs w:val="24"/>
                                    <w:lang w:val="fr-FR" w:bidi="ar-DZ"/>
                                  </w:rPr>
                                  <w:t>&gt;</w:t>
                                </w:r>
                              </w:p>
                              <w:p w:rsidR="00A8063C" w:rsidRPr="0051295F" w:rsidRDefault="00A8063C" w:rsidP="0051295F">
                                <w:pPr>
                                  <w:bidi w:val="0"/>
                                  <w:spacing w:line="240" w:lineRule="auto"/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sz w:val="24"/>
                                    <w:szCs w:val="24"/>
                                    <w:lang w:val="fr-FR" w:bidi="ar-DZ"/>
                                  </w:rPr>
                                </w:pPr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sz w:val="24"/>
                                    <w:szCs w:val="24"/>
                                    <w:lang w:val="fr-FR" w:bidi="ar-DZ"/>
                                  </w:rPr>
                                  <w:t xml:space="preserve">         </w:t>
                                </w:r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4F81BD" w:themeColor="accent1"/>
                                    <w:sz w:val="24"/>
                                    <w:szCs w:val="24"/>
                                    <w:lang w:val="fr-FR" w:bidi="ar-DZ"/>
                                  </w:rPr>
                                  <w:t>&lt;</w:t>
                                </w:r>
                                <w:proofErr w:type="spellStart"/>
                                <w:proofErr w:type="gramStart"/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4F81BD" w:themeColor="accent1"/>
                                    <w:sz w:val="24"/>
                                    <w:szCs w:val="24"/>
                                    <w:lang w:val="fr-FR" w:bidi="ar-DZ"/>
                                  </w:rPr>
                                  <w:t>title</w:t>
                                </w:r>
                                <w:proofErr w:type="spellEnd"/>
                                <w:proofErr w:type="gramEnd"/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4F81BD" w:themeColor="accent1"/>
                                    <w:sz w:val="24"/>
                                    <w:szCs w:val="24"/>
                                    <w:lang w:val="fr-FR" w:bidi="ar-DZ"/>
                                  </w:rPr>
                                  <w:t xml:space="preserve">&gt;  </w:t>
                                </w:r>
                                <w:r w:rsidRPr="0051295F">
                                  <w:rPr>
                                    <w:rFonts w:ascii="Khmer UI" w:eastAsia="Arial Unicode MS" w:hAnsi="Khmer UI" w:hint="cs"/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  <w:lang w:val="fr-FR" w:bidi="ar-DZ"/>
                                  </w:rPr>
                                  <w:t xml:space="preserve">عنوان </w:t>
                                </w:r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4F81BD" w:themeColor="accent1"/>
                                    <w:sz w:val="24"/>
                                    <w:szCs w:val="24"/>
                                    <w:lang w:val="fr-FR" w:bidi="ar-DZ"/>
                                  </w:rPr>
                                  <w:t>&lt;/</w:t>
                                </w:r>
                                <w:proofErr w:type="spellStart"/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4F81BD" w:themeColor="accent1"/>
                                    <w:sz w:val="24"/>
                                    <w:szCs w:val="24"/>
                                    <w:lang w:val="fr-FR" w:bidi="ar-DZ"/>
                                  </w:rPr>
                                  <w:t>title</w:t>
                                </w:r>
                                <w:proofErr w:type="spellEnd"/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4F81BD" w:themeColor="accent1"/>
                                    <w:sz w:val="24"/>
                                    <w:szCs w:val="24"/>
                                    <w:lang w:val="fr-FR" w:bidi="ar-DZ"/>
                                  </w:rPr>
                                  <w:t>&gt;</w:t>
                                </w:r>
                              </w:p>
                              <w:p w:rsidR="00A8063C" w:rsidRPr="0051295F" w:rsidRDefault="00A8063C" w:rsidP="0051295F">
                                <w:pPr>
                                  <w:bidi w:val="0"/>
                                  <w:spacing w:after="240" w:line="240" w:lineRule="auto"/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sz w:val="24"/>
                                    <w:szCs w:val="24"/>
                                    <w:lang w:val="fr-FR" w:bidi="ar-DZ"/>
                                  </w:rPr>
                                </w:pPr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sz w:val="24"/>
                                    <w:szCs w:val="24"/>
                                    <w:lang w:val="fr-FR" w:bidi="ar-DZ"/>
                                  </w:rPr>
                                  <w:t xml:space="preserve">   </w:t>
                                </w:r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00B050"/>
                                    <w:sz w:val="24"/>
                                    <w:szCs w:val="24"/>
                                    <w:lang w:val="fr-FR" w:bidi="ar-DZ"/>
                                  </w:rPr>
                                  <w:t>&lt;/</w:t>
                                </w:r>
                                <w:proofErr w:type="spellStart"/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00B050"/>
                                    <w:sz w:val="24"/>
                                    <w:szCs w:val="24"/>
                                    <w:lang w:val="fr-FR" w:bidi="ar-DZ"/>
                                  </w:rPr>
                                  <w:t>head</w:t>
                                </w:r>
                                <w:proofErr w:type="spellEnd"/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00B050"/>
                                    <w:sz w:val="24"/>
                                    <w:szCs w:val="24"/>
                                    <w:lang w:val="fr-FR" w:bidi="ar-DZ"/>
                                  </w:rPr>
                                  <w:t>&gt;</w:t>
                                </w:r>
                              </w:p>
                              <w:p w:rsidR="00A8063C" w:rsidRPr="0051295F" w:rsidRDefault="00A8063C" w:rsidP="0051295F">
                                <w:pPr>
                                  <w:bidi w:val="0"/>
                                  <w:spacing w:line="240" w:lineRule="auto"/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E36C0A" w:themeColor="accent6" w:themeShade="BF"/>
                                    <w:sz w:val="24"/>
                                    <w:szCs w:val="24"/>
                                    <w:lang w:val="fr-FR" w:bidi="ar-DZ"/>
                                  </w:rPr>
                                </w:pPr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E36C0A" w:themeColor="accent6" w:themeShade="BF"/>
                                    <w:sz w:val="24"/>
                                    <w:szCs w:val="24"/>
                                    <w:lang w:val="fr-FR" w:bidi="ar-DZ"/>
                                  </w:rPr>
                                  <w:t xml:space="preserve">   &lt;</w:t>
                                </w:r>
                                <w:proofErr w:type="gramStart"/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E36C0A" w:themeColor="accent6" w:themeShade="BF"/>
                                    <w:sz w:val="24"/>
                                    <w:szCs w:val="24"/>
                                    <w:lang w:val="fr-FR" w:bidi="ar-DZ"/>
                                  </w:rPr>
                                  <w:t>body</w:t>
                                </w:r>
                                <w:proofErr w:type="gramEnd"/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E36C0A" w:themeColor="accent6" w:themeShade="BF"/>
                                    <w:sz w:val="24"/>
                                    <w:szCs w:val="24"/>
                                    <w:lang w:val="fr-FR" w:bidi="ar-DZ"/>
                                  </w:rPr>
                                  <w:t>&gt;</w:t>
                                </w:r>
                              </w:p>
                              <w:p w:rsidR="00A8063C" w:rsidRDefault="00A8063C" w:rsidP="0051295F">
                                <w:pPr>
                                  <w:bidi w:val="0"/>
                                  <w:spacing w:line="240" w:lineRule="auto"/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sz w:val="24"/>
                                    <w:szCs w:val="24"/>
                                    <w:lang w:val="fr-FR" w:bidi="ar-DZ"/>
                                  </w:rPr>
                                </w:pPr>
                              </w:p>
                              <w:p w:rsidR="00A8063C" w:rsidRDefault="00A8063C" w:rsidP="0051295F">
                                <w:pPr>
                                  <w:bidi w:val="0"/>
                                  <w:spacing w:line="240" w:lineRule="auto"/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sz w:val="24"/>
                                    <w:szCs w:val="24"/>
                                    <w:lang w:val="fr-FR" w:bidi="ar-DZ"/>
                                  </w:rPr>
                                </w:pPr>
                              </w:p>
                              <w:p w:rsidR="00A8063C" w:rsidRPr="0051295F" w:rsidRDefault="00A8063C" w:rsidP="0051295F">
                                <w:pPr>
                                  <w:bidi w:val="0"/>
                                  <w:spacing w:line="240" w:lineRule="auto"/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sz w:val="24"/>
                                    <w:szCs w:val="24"/>
                                    <w:lang w:val="fr-FR" w:bidi="ar-DZ"/>
                                  </w:rPr>
                                </w:pPr>
                              </w:p>
                              <w:p w:rsidR="00A8063C" w:rsidRPr="0051295F" w:rsidRDefault="00A8063C" w:rsidP="0051295F">
                                <w:pPr>
                                  <w:bidi w:val="0"/>
                                  <w:spacing w:after="360" w:line="240" w:lineRule="auto"/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E36C0A" w:themeColor="accent6" w:themeShade="BF"/>
                                    <w:sz w:val="24"/>
                                    <w:szCs w:val="24"/>
                                    <w:lang w:val="fr-FR" w:bidi="ar-DZ"/>
                                  </w:rPr>
                                </w:pPr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E36C0A" w:themeColor="accent6" w:themeShade="BF"/>
                                    <w:sz w:val="24"/>
                                    <w:szCs w:val="24"/>
                                    <w:lang w:val="fr-FR" w:bidi="ar-DZ"/>
                                  </w:rPr>
                                  <w:t xml:space="preserve">   &lt;/body&gt;</w:t>
                                </w:r>
                              </w:p>
                              <w:p w:rsidR="00A8063C" w:rsidRPr="0051295F" w:rsidRDefault="00A8063C" w:rsidP="0051295F">
                                <w:pPr>
                                  <w:bidi w:val="0"/>
                                  <w:spacing w:line="240" w:lineRule="auto"/>
                                  <w:rPr>
                                    <w:rFonts w:ascii="Khmer UI" w:eastAsia="Arial Unicode MS" w:hAnsi="Khmer UI" w:cs="Khmer UI" w:hint="cs"/>
                                    <w:b/>
                                    <w:bCs/>
                                    <w:color w:val="C0504D" w:themeColor="accent2"/>
                                    <w:sz w:val="24"/>
                                    <w:szCs w:val="24"/>
                                    <w:rtl/>
                                    <w:lang w:val="fr-FR" w:bidi="ar-DZ"/>
                                  </w:rPr>
                                </w:pPr>
                                <w:r w:rsidRPr="0051295F">
                                  <w:rPr>
                                    <w:rFonts w:ascii="Khmer UI" w:eastAsia="Arial Unicode MS" w:hAnsi="Khmer UI" w:cs="Khmer UI"/>
                                    <w:b/>
                                    <w:bCs/>
                                    <w:color w:val="C0504D" w:themeColor="accent2"/>
                                    <w:sz w:val="24"/>
                                    <w:szCs w:val="24"/>
                                    <w:lang w:val="fr-FR" w:bidi="ar-DZ"/>
                                  </w:rPr>
                                  <w:t>&lt;/html&gt;</w:t>
                                </w:r>
                              </w:p>
                            </w:txbxContent>
                          </v:textbox>
                        </v:shape>
                        <v:shape id="Pensées 13" o:spid="_x0000_s1039" type="#_x0000_t106" style="position:absolute;left:31146;top:857;width:18288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" adj="-4582,21492" fillcolor="#bfb1d0 [1623]" strokecolor="#795d9b [3047]">
                          <v:fill color2="#ece7f1 [503]" rotate="t" angle="180" colors="0 #c9b5e8;22938f #d9cbee;1 #f0eaf9" focus="100%" type="gradient"/>
                          <v:shadow on="t" color="black" opacity="24903f" origin=",.5" offset="0,.55556mm"/>
                          <v:textbox>
                            <w:txbxContent>
                              <w:p w:rsidR="00A8063C" w:rsidRPr="0051295F" w:rsidRDefault="00A8063C" w:rsidP="0051295F">
                                <w:pPr>
                                  <w:jc w:val="center"/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val="fr-FR" w:bidi="ar-DZ"/>
                                  </w:rPr>
                                </w:pPr>
                                <w:r w:rsidRPr="0051295F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val="fr-FR" w:bidi="ar-DZ"/>
                                  </w:rPr>
                                  <w:t>عنوان الصفحة</w:t>
                                </w:r>
                              </w:p>
                            </w:txbxContent>
                          </v:textbox>
                        </v:shape>
                        <v:shape id="Pensées 14" o:spid="_x0000_s1040" type="#_x0000_t106" style="position:absolute;left:25717;top:14478;width:21717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" adj="-4582,21492" fillcolor="#bfb1d0 [1623]" strokecolor="#795d9b [3047]">
                          <v:fill color2="#ece7f1 [503]" rotate="t" angle="180" colors="0 #c9b5e8;22938f #d9cbee;1 #f0eaf9" focus="100%" type="gradient"/>
                          <v:shadow on="t" color="black" opacity="24903f" origin=",.5" offset="0,.55556mm"/>
                          <v:textbox>
                            <w:txbxContent>
                              <w:p w:rsidR="00A8063C" w:rsidRPr="0051295F" w:rsidRDefault="00A8063C" w:rsidP="0051295F">
                                <w:pPr>
                                  <w:jc w:val="center"/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val="fr-FR" w:bidi="ar-DZ"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val="fr-FR" w:bidi="ar-DZ"/>
                                  </w:rPr>
                                  <w:t>محتوى</w:t>
                                </w:r>
                                <w:r w:rsidRPr="0051295F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rtl/>
                                    <w:lang w:val="fr-FR" w:bidi="ar-DZ"/>
                                  </w:rPr>
                                  <w:t xml:space="preserve"> الصفحة</w:t>
                                </w:r>
                              </w:p>
                            </w:txbxContent>
                          </v:textbox>
                        </v:shape>
                        <v:shapetype id="_x0000_t87" coordsize="21600,21600" o:spt="87" adj="1800,10800" path="m21600,qx10800@0l10800@2qy0@11,10800@3l10800@1qy21600,21600e" filled="f">
                          <v:formulas>
                            <v:f eqn="val #0"/>
                            <v:f eqn="sum 21600 0 #0"/>
                            <v:f eqn="sum #1 0 #0"/>
                            <v:f eqn="sum #1 #0 0"/>
                            <v:f eqn="prod #0 9598 32768"/>
                            <v:f eqn="sum 21600 0 @4"/>
                            <v:f eqn="sum 21600 0 #1"/>
                            <v:f eqn="min #1 @6"/>
                            <v:f eqn="prod @7 1 2"/>
                            <v:f eqn="prod #0 2 1"/>
                            <v:f eqn="sum 21600 0 @9"/>
                            <v:f eqn="val #1"/>
                          </v:formulas>
                          <v:path arrowok="t" o:connecttype="custom" o:connectlocs="21600,0;0,10800;21600,21600" textboxrect="13963,@4,21600,@5"/>
                          <v:handles>
                            <v:h position="center,#0" yrange="0,@8"/>
                            <v:h position="topLeft,#1" yrange="@9,@10"/>
                          </v:handles>
                        </v:shapetype>
                        <v:shape id="Accolade ouvrante 15" o:spid="_x0000_s1041" type="#_x0000_t87" style="position:absolute;left:10763;top:5524;width:3143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" adj="837" strokecolor="black [3213]" strokeweight="2.25pt"/>
                        <v:shape id="Accolade ouvrante 16" o:spid="_x0000_s1042" type="#_x0000_t87" style="position:absolute;left:10668;top:14954;width:3143;height:1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" adj="460" strokecolor="black [3213]" strokeweight="2.25pt"/>
                        <v:shape id="Zone de texte 18" o:spid="_x0000_s1043" type="#_x0000_t202" style="position:absolute;left:6381;top:18383;width:3715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" fillcolor="white [3201]" strokecolor="#e36c0a [2409]" strokeweight=".5pt">
                          <v:textbox style="layout-flow:vertical;mso-layout-flow-alt:bottom-to-top">
                            <w:txbxContent>
                              <w:p w:rsidR="00A8063C" w:rsidRPr="0051295F" w:rsidRDefault="00A8063C" w:rsidP="0051295F">
                                <w:pPr>
                                  <w:jc w:val="center"/>
                                  <w:rPr>
                                    <w:rFonts w:hint="cs"/>
                                    <w:b/>
                                    <w:bCs/>
                                    <w:color w:val="E36C0A" w:themeColor="accent6" w:themeShade="BF"/>
                                    <w:sz w:val="28"/>
                                    <w:szCs w:val="28"/>
                                    <w:lang w:bidi="ar-DZ"/>
                                  </w:rPr>
                                </w:pPr>
                                <w:r w:rsidRPr="0051295F">
                                  <w:rPr>
                                    <w:rFonts w:hint="cs"/>
                                    <w:b/>
                                    <w:bCs/>
                                    <w:color w:val="E36C0A" w:themeColor="accent6" w:themeShade="BF"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>الجسم</w:t>
                                </w:r>
                              </w:p>
                            </w:txbxContent>
                          </v:textbox>
                        </v:shape>
                        <v:shape id="Accolade ouvrante 19" o:spid="_x0000_s1044" type="#_x0000_t87" style="position:absolute;left:4191;top:1238;width:3143;height:30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" adj="184" strokecolor="black [3213]" strokeweight="2.25pt"/>
                        <v:shape id="Zone de texte 20" o:spid="_x0000_s1045" type="#_x0000_t202" style="position:absolute;top:10953;width:3714;height:11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" fillcolor="white [3201]" strokecolor="black [3213]" strokeweight=".5pt">
                          <v:textbox style="layout-flow:vertical;mso-layout-flow-alt:bottom-to-top">
                            <w:txbxContent>
                              <w:p w:rsidR="00A8063C" w:rsidRPr="0051295F" w:rsidRDefault="00A8063C" w:rsidP="0051295F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 w:bidi="ar-DZ"/>
                                  </w:rPr>
                                </w:pPr>
                                <w:r w:rsidRPr="0051295F"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ar-DZ"/>
                                  </w:rPr>
                                  <w:t xml:space="preserve">ملف </w:t>
                                </w:r>
                                <w:r w:rsidRPr="0051295F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fr-FR" w:bidi="ar-DZ"/>
                                  </w:rPr>
                                  <w:t>HTML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="00DC2704">
              <w:rPr>
                <w:rFonts w:hint="cs"/>
                <w:sz w:val="24"/>
                <w:szCs w:val="24"/>
                <w:rtl/>
                <w:lang w:bidi="ar-DZ"/>
              </w:rPr>
              <w:t xml:space="preserve"> 15 </w:t>
            </w:r>
            <w:r w:rsidR="00627805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4E2D68" w:rsidTr="004E2D68">
        <w:trPr>
          <w:cantSplit/>
          <w:trHeight w:val="3520"/>
        </w:trPr>
        <w:tc>
          <w:tcPr>
            <w:tcW w:w="1240" w:type="dxa"/>
            <w:vMerge/>
            <w:shd w:val="clear" w:color="auto" w:fill="FDE9D9" w:themeFill="accent6" w:themeFillTint="33"/>
          </w:tcPr>
          <w:p w:rsidR="004E2D68" w:rsidRDefault="004E2D68" w:rsidP="002A1781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9" w:type="dxa"/>
            <w:vMerge w:val="restart"/>
            <w:textDirection w:val="btLr"/>
            <w:vAlign w:val="center"/>
          </w:tcPr>
          <w:p w:rsidR="004E2D68" w:rsidRPr="00D1499E" w:rsidRDefault="004E2D68" w:rsidP="004E2D68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lang w:val="fr-FR"/>
              </w:rPr>
            </w:pPr>
            <w:r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أنواع الوسوم</w:t>
            </w:r>
          </w:p>
        </w:tc>
        <w:tc>
          <w:tcPr>
            <w:tcW w:w="850" w:type="dxa"/>
            <w:textDirection w:val="btLr"/>
            <w:vAlign w:val="center"/>
          </w:tcPr>
          <w:p w:rsidR="004E2D68" w:rsidRPr="004E2D68" w:rsidRDefault="004E2D68" w:rsidP="004E2D68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 w:rsidRPr="004E2D68"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  <w:br/>
            </w:r>
            <w:r w:rsidRPr="004E2D68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وسم الفقرة</w:t>
            </w:r>
          </w:p>
        </w:tc>
        <w:tc>
          <w:tcPr>
            <w:tcW w:w="7514" w:type="dxa"/>
          </w:tcPr>
          <w:p w:rsidR="004E2D68" w:rsidRPr="00614E57" w:rsidRDefault="004E2D68" w:rsidP="004E2D68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س: كيف ندرج فقرة في صفحة ويب </w:t>
            </w:r>
            <w:r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4E2D68" w:rsidRDefault="004E2D68" w:rsidP="004E2D68">
            <w:pPr>
              <w:pStyle w:val="Paragraphedeliste"/>
              <w:autoSpaceDE w:val="0"/>
              <w:autoSpaceDN w:val="0"/>
              <w:bidi/>
              <w:adjustRightInd w:val="0"/>
              <w:spacing w:line="276" w:lineRule="auto"/>
              <w:ind w:left="0"/>
              <w:jc w:val="both"/>
              <w:rPr>
                <w:rFonts w:ascii="Al-Jazeera-Arabic-Bold" w:hAnsi="Al-Jazeera-Arabic-Bold" w:cs="Al-Jazeera-Arabic-Bold"/>
                <w:color w:val="000000"/>
                <w:rtl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4E2D68" w:rsidRDefault="004E2D68" w:rsidP="004E2D68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>لإضافة فقرة نستخدم الوسم :</w:t>
            </w:r>
          </w:p>
          <w:p w:rsidR="008A7F7A" w:rsidRDefault="008A7F7A" w:rsidP="004E2D68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09DBC910" wp14:editId="4FBD28B4">
                      <wp:simplePos x="0" y="0"/>
                      <wp:positionH relativeFrom="column">
                        <wp:posOffset>1386840</wp:posOffset>
                      </wp:positionH>
                      <wp:positionV relativeFrom="paragraph">
                        <wp:posOffset>118110</wp:posOffset>
                      </wp:positionV>
                      <wp:extent cx="1657350" cy="400050"/>
                      <wp:effectExtent l="0" t="0" r="19050" b="19050"/>
                      <wp:wrapNone/>
                      <wp:docPr id="25" name="Zone de text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5735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854E86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&lt;p&gt;</w:t>
                                  </w: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....... 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&lt;/p&gt;</w:t>
                                  </w:r>
                                </w:p>
                                <w:p w:rsidR="00A8063C" w:rsidRPr="00854E86" w:rsidRDefault="00A8063C" w:rsidP="004E2D68">
                                  <w:pPr>
                                    <w:bidi w:val="0"/>
                                    <w:rPr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BC910" id="Zone de texte 25" o:spid="_x0000_s1046" type="#_x0000_t202" style="position:absolute;left:0;text-align:left;margin-left:109.2pt;margin-top:9.3pt;width:130.5pt;height:31.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" fillcolor="#eaf1dd [662]" strokecolor="black [3213]" strokeweight=".5pt">
                      <v:stroke dashstyle="longDashDotDot"/>
                      <v:textbox>
                        <w:txbxContent>
                          <w:p w:rsidR="00A8063C" w:rsidRPr="00854E86" w:rsidRDefault="00A8063C" w:rsidP="00854E86">
                            <w:pPr>
                              <w:bidi w:val="0"/>
                              <w:spacing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p</w:t>
                            </w:r>
                            <w:proofErr w:type="gramEnd"/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....... </w:t>
                            </w: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&lt;/p&gt;</w:t>
                            </w:r>
                          </w:p>
                          <w:p w:rsidR="00A8063C" w:rsidRPr="00854E86" w:rsidRDefault="00A8063C" w:rsidP="004E2D68">
                            <w:pPr>
                              <w:bidi w:val="0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7F7A" w:rsidRDefault="008A7F7A" w:rsidP="004E2D68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17F5DB19" wp14:editId="4DE2FB43">
                      <wp:simplePos x="0" y="0"/>
                      <wp:positionH relativeFrom="column">
                        <wp:posOffset>3653155</wp:posOffset>
                      </wp:positionH>
                      <wp:positionV relativeFrom="paragraph">
                        <wp:posOffset>225425</wp:posOffset>
                      </wp:positionV>
                      <wp:extent cx="942975" cy="590550"/>
                      <wp:effectExtent l="0" t="0" r="0" b="0"/>
                      <wp:wrapNone/>
                      <wp:docPr id="28" name="Zone de text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854E86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مثال :</w:t>
                                  </w:r>
                                </w:p>
                                <w:p w:rsidR="00A8063C" w:rsidRPr="00854E86" w:rsidRDefault="00A8063C" w:rsidP="004E2D68">
                                  <w:pPr>
                                    <w:bidi w:val="0"/>
                                    <w:rPr>
                                      <w:rFonts w:ascii="Al-Jazeera-Arabic-Bold" w:hAnsi="Al-Jazeera-Arabic-Bold" w:cs="Al-Jazeera-Arabic-Bold"/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5DB19" id="Zone de texte 28" o:spid="_x0000_s1047" type="#_x0000_t202" style="position:absolute;left:0;text-align:left;margin-left:287.65pt;margin-top:17.75pt;width:74.25pt;height:46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" filled="f" stroked="f" strokeweight=".5pt">
                      <v:stroke dashstyle="longDashDotDot"/>
                      <v:textbox>
                        <w:txbxContent>
                          <w:p w:rsidR="00A8063C" w:rsidRPr="00854E86" w:rsidRDefault="00A8063C" w:rsidP="00854E86">
                            <w:pPr>
                              <w:bidi w:val="0"/>
                              <w:spacing w:line="240" w:lineRule="auto"/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proofErr w:type="gramStart"/>
                            <w:r w:rsidRPr="00854E86"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مثال :</w:t>
                            </w:r>
                            <w:proofErr w:type="gramEnd"/>
                          </w:p>
                          <w:p w:rsidR="00A8063C" w:rsidRPr="00854E86" w:rsidRDefault="00A8063C" w:rsidP="004E2D68">
                            <w:pPr>
                              <w:bidi w:val="0"/>
                              <w:rPr>
                                <w:rFonts w:ascii="Al-Jazeera-Arabic-Bold" w:hAnsi="Al-Jazeera-Arabic-Bold" w:cs="Al-Jazeera-Arabic-Bold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7F7A" w:rsidRDefault="008A7F7A" w:rsidP="004E2D68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rtl/>
              </w:rPr>
            </w:pPr>
          </w:p>
          <w:p w:rsidR="008A7F7A" w:rsidRDefault="008A7F7A" w:rsidP="004E2D68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73CEBE04" wp14:editId="5D5CA7F9">
                      <wp:simplePos x="0" y="0"/>
                      <wp:positionH relativeFrom="column">
                        <wp:posOffset>1081405</wp:posOffset>
                      </wp:positionH>
                      <wp:positionV relativeFrom="paragraph">
                        <wp:posOffset>229235</wp:posOffset>
                      </wp:positionV>
                      <wp:extent cx="2390775" cy="1200150"/>
                      <wp:effectExtent l="0" t="0" r="28575" b="19050"/>
                      <wp:wrapNone/>
                      <wp:docPr id="23" name="Zone de text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90775" cy="12001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4E2D68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&lt;p&gt;</w:t>
                                  </w:r>
                                </w:p>
                                <w:p w:rsidR="00A8063C" w:rsidRPr="00854E86" w:rsidRDefault="00A8063C" w:rsidP="004E2D68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Khmer UI" w:eastAsia="Arial Unicode MS" w:hAnsi="Khmer UI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إضافة نص الفقرة الذي نريده</w:t>
                                  </w:r>
                                </w:p>
                                <w:p w:rsidR="00A8063C" w:rsidRPr="00854E86" w:rsidRDefault="00A8063C" w:rsidP="004E2D68">
                                  <w:pPr>
                                    <w:bidi w:val="0"/>
                                    <w:spacing w:after="360"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&lt;/p&gt;</w:t>
                                  </w:r>
                                </w:p>
                                <w:p w:rsidR="00A8063C" w:rsidRPr="00854E86" w:rsidRDefault="00A8063C" w:rsidP="004E2D68">
                                  <w:pPr>
                                    <w:bidi w:val="0"/>
                                    <w:rPr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CEBE04" id="Zone de texte 23" o:spid="_x0000_s1048" type="#_x0000_t202" style="position:absolute;left:0;text-align:left;margin-left:85.15pt;margin-top:18.05pt;width:188.25pt;height:94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" fillcolor="#fde9d9 [665]" strokecolor="black [3213]" strokeweight=".5pt">
                      <v:stroke dashstyle="longDashDotDot"/>
                      <v:textbox>
                        <w:txbxContent>
                          <w:p w:rsidR="00A8063C" w:rsidRPr="00854E86" w:rsidRDefault="00A8063C" w:rsidP="004E2D68">
                            <w:pPr>
                              <w:bidi w:val="0"/>
                              <w:spacing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p</w:t>
                            </w:r>
                            <w:proofErr w:type="gramEnd"/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</w:p>
                          <w:p w:rsidR="00A8063C" w:rsidRPr="00854E86" w:rsidRDefault="00A8063C" w:rsidP="004E2D68">
                            <w:pPr>
                              <w:bidi w:val="0"/>
                              <w:spacing w:line="240" w:lineRule="auto"/>
                              <w:rPr>
                                <w:rFonts w:ascii="Khmer UI" w:eastAsia="Arial Unicode MS" w:hAnsi="Khmer UI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54E86">
                              <w:rPr>
                                <w:rFonts w:ascii="Khmer UI" w:eastAsia="Arial Unicode MS" w:hAnsi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إضافة نص الفقرة الذي نريده</w:t>
                            </w:r>
                          </w:p>
                          <w:p w:rsidR="00A8063C" w:rsidRPr="00854E86" w:rsidRDefault="00A8063C" w:rsidP="004E2D68">
                            <w:pPr>
                              <w:bidi w:val="0"/>
                              <w:spacing w:after="360"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&lt;/p&gt;</w:t>
                            </w:r>
                          </w:p>
                          <w:p w:rsidR="00A8063C" w:rsidRPr="00854E86" w:rsidRDefault="00A8063C" w:rsidP="004E2D68">
                            <w:pPr>
                              <w:bidi w:val="0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7F7A" w:rsidRDefault="008A7F7A" w:rsidP="004E2D68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rtl/>
              </w:rPr>
            </w:pPr>
          </w:p>
          <w:p w:rsidR="008A7F7A" w:rsidRDefault="008A7F7A" w:rsidP="004E2D68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rtl/>
              </w:rPr>
            </w:pPr>
          </w:p>
          <w:p w:rsidR="008A7F7A" w:rsidRDefault="008A7F7A" w:rsidP="004E2D68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rtl/>
              </w:rPr>
            </w:pPr>
          </w:p>
          <w:p w:rsidR="008A7F7A" w:rsidRDefault="008A7F7A" w:rsidP="004E2D68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rtl/>
              </w:rPr>
            </w:pPr>
          </w:p>
          <w:p w:rsidR="008A7F7A" w:rsidRDefault="008A7F7A" w:rsidP="004E2D68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rtl/>
              </w:rPr>
            </w:pPr>
          </w:p>
          <w:p w:rsidR="004E2D68" w:rsidRPr="004E2D68" w:rsidRDefault="004E2D68" w:rsidP="004E2D68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rtl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4E2D68" w:rsidRDefault="004E2D68" w:rsidP="006F11BD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10 د</w:t>
            </w:r>
          </w:p>
        </w:tc>
      </w:tr>
      <w:tr w:rsidR="00854E86" w:rsidTr="004E2D68">
        <w:trPr>
          <w:cantSplit/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854E86" w:rsidRDefault="00854E86" w:rsidP="00854E86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9" w:type="dxa"/>
            <w:vMerge/>
            <w:textDirection w:val="btLr"/>
            <w:vAlign w:val="center"/>
          </w:tcPr>
          <w:p w:rsidR="00854E86" w:rsidRDefault="00854E86" w:rsidP="00854E86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850" w:type="dxa"/>
            <w:textDirection w:val="btLr"/>
            <w:vAlign w:val="center"/>
          </w:tcPr>
          <w:p w:rsidR="00854E86" w:rsidRPr="004E2D68" w:rsidRDefault="00854E86" w:rsidP="00854E86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  <w:r w:rsidRPr="004E2D68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وسم فاصل السطر</w:t>
            </w:r>
          </w:p>
        </w:tc>
        <w:tc>
          <w:tcPr>
            <w:tcW w:w="7514" w:type="dxa"/>
          </w:tcPr>
          <w:p w:rsidR="00854E86" w:rsidRPr="00614E57" w:rsidRDefault="00854E86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س: إذا أردنا ادراج فاصل السطر في ملف </w:t>
            </w:r>
            <w:r>
              <w:rPr>
                <w:b/>
                <w:bCs/>
                <w:color w:val="FF0000"/>
                <w:sz w:val="24"/>
                <w:szCs w:val="24"/>
                <w:lang w:val="fr-FR" w:bidi="ar-DZ"/>
              </w:rPr>
              <w:t>HTML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val="fr-FR" w:bidi="ar-DZ"/>
              </w:rPr>
              <w:t>، ماهو الوسم المستعمل</w:t>
            </w: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854E86" w:rsidRDefault="00854E86" w:rsidP="00854E86">
            <w:pPr>
              <w:pStyle w:val="Paragraphedeliste"/>
              <w:autoSpaceDE w:val="0"/>
              <w:autoSpaceDN w:val="0"/>
              <w:bidi/>
              <w:adjustRightInd w:val="0"/>
              <w:spacing w:line="276" w:lineRule="auto"/>
              <w:ind w:left="0"/>
              <w:jc w:val="both"/>
              <w:rPr>
                <w:rFonts w:ascii="Al-Jazeera-Arabic-Bold" w:hAnsi="Al-Jazeera-Arabic-Bold" w:cs="Al-Jazeera-Arabic-Bold"/>
                <w:color w:val="000000"/>
                <w:rtl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854E86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>لإضافة فاصل السطر، نقوم بتوظيف الوسم :</w:t>
            </w:r>
          </w:p>
          <w:p w:rsidR="00854E86" w:rsidRDefault="008A7F7A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5106E90" wp14:editId="026E608F">
                      <wp:simplePos x="0" y="0"/>
                      <wp:positionH relativeFrom="column">
                        <wp:posOffset>1557655</wp:posOffset>
                      </wp:positionH>
                      <wp:positionV relativeFrom="paragraph">
                        <wp:posOffset>173990</wp:posOffset>
                      </wp:positionV>
                      <wp:extent cx="885825" cy="400050"/>
                      <wp:effectExtent l="0" t="0" r="28575" b="19050"/>
                      <wp:wrapNone/>
                      <wp:docPr id="27" name="Zone de text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854E86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br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</w:p>
                                <w:p w:rsidR="00A8063C" w:rsidRPr="00854E86" w:rsidRDefault="00A8063C" w:rsidP="004E2D68">
                                  <w:pPr>
                                    <w:bidi w:val="0"/>
                                    <w:rPr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06E90" id="Zone de texte 27" o:spid="_x0000_s1049" type="#_x0000_t202" style="position:absolute;left:0;text-align:left;margin-left:122.65pt;margin-top:13.7pt;width:69.75pt;height:31.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" fillcolor="#eaf1dd [662]" strokecolor="black [3213]" strokeweight=".5pt">
                      <v:stroke dashstyle="longDashDotDot"/>
                      <v:textbox>
                        <w:txbxContent>
                          <w:p w:rsidR="00A8063C" w:rsidRPr="00854E86" w:rsidRDefault="00A8063C" w:rsidP="00854E86">
                            <w:pPr>
                              <w:bidi w:val="0"/>
                              <w:spacing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br</w:t>
                            </w:r>
                            <w:proofErr w:type="spellEnd"/>
                            <w:proofErr w:type="gramEnd"/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A8063C" w:rsidRPr="00854E86" w:rsidRDefault="00A8063C" w:rsidP="004E2D68">
                            <w:pPr>
                              <w:bidi w:val="0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7F7A" w:rsidRDefault="008A7F7A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854E86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7F5524C" wp14:editId="19633070">
                      <wp:simplePos x="0" y="0"/>
                      <wp:positionH relativeFrom="column">
                        <wp:posOffset>2976880</wp:posOffset>
                      </wp:positionH>
                      <wp:positionV relativeFrom="paragraph">
                        <wp:posOffset>95885</wp:posOffset>
                      </wp:positionV>
                      <wp:extent cx="942975" cy="590550"/>
                      <wp:effectExtent l="0" t="0" r="0" b="0"/>
                      <wp:wrapNone/>
                      <wp:docPr id="26" name="Zone de text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854E86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مثال :</w:t>
                                  </w:r>
                                </w:p>
                                <w:p w:rsidR="00A8063C" w:rsidRPr="00854E86" w:rsidRDefault="00A8063C" w:rsidP="004E2D68">
                                  <w:pPr>
                                    <w:bidi w:val="0"/>
                                    <w:rPr>
                                      <w:rFonts w:ascii="Al-Jazeera-Arabic-Bold" w:hAnsi="Al-Jazeera-Arabic-Bold" w:cs="Al-Jazeera-Arabic-Bold"/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5524C" id="Zone de texte 26" o:spid="_x0000_s1050" type="#_x0000_t202" style="position:absolute;left:0;text-align:left;margin-left:234.4pt;margin-top:7.55pt;width:74.25pt;height:46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" filled="f" stroked="f" strokeweight=".5pt">
                      <v:stroke dashstyle="longDashDotDot"/>
                      <v:textbox>
                        <w:txbxContent>
                          <w:p w:rsidR="00A8063C" w:rsidRPr="00854E86" w:rsidRDefault="00A8063C" w:rsidP="00854E86">
                            <w:pPr>
                              <w:bidi w:val="0"/>
                              <w:spacing w:line="240" w:lineRule="auto"/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proofErr w:type="gramStart"/>
                            <w:r w:rsidRPr="00854E86"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مثال :</w:t>
                            </w:r>
                            <w:proofErr w:type="gramEnd"/>
                          </w:p>
                          <w:p w:rsidR="00A8063C" w:rsidRPr="00854E86" w:rsidRDefault="00A8063C" w:rsidP="004E2D68">
                            <w:pPr>
                              <w:bidi w:val="0"/>
                              <w:rPr>
                                <w:rFonts w:ascii="Al-Jazeera-Arabic-Bold" w:hAnsi="Al-Jazeera-Arabic-Bold" w:cs="Al-Jazeera-Arabic-Bold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54E86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854E86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854E86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52B8A5AE" wp14:editId="10B8DECD">
                      <wp:simplePos x="0" y="0"/>
                      <wp:positionH relativeFrom="column">
                        <wp:posOffset>490855</wp:posOffset>
                      </wp:positionH>
                      <wp:positionV relativeFrom="paragraph">
                        <wp:posOffset>71120</wp:posOffset>
                      </wp:positionV>
                      <wp:extent cx="2562225" cy="1047750"/>
                      <wp:effectExtent l="0" t="0" r="28575" b="19050"/>
                      <wp:wrapNone/>
                      <wp:docPr id="24" name="Zone de tex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2225" cy="1047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854E86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Khmer UI" w:eastAsia="Arial Unicode MS" w:hAnsi="Khmer UI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&lt;p&gt;</w:t>
                                  </w:r>
                                  <w:r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نص الفقرة الأولى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&lt;/p&gt;</w:t>
                                  </w:r>
                                </w:p>
                                <w:p w:rsidR="00A8063C" w:rsidRPr="00854E86" w:rsidRDefault="00A8063C" w:rsidP="00854E86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br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</w:p>
                                <w:p w:rsidR="00A8063C" w:rsidRPr="00854E86" w:rsidRDefault="00A8063C" w:rsidP="00854E86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Khmer UI" w:eastAsia="Arial Unicode MS" w:hAnsi="Khmer UI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&lt;p&gt;</w:t>
                                  </w:r>
                                  <w:r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نص الفقرة الثانية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&lt;/p&gt;</w:t>
                                  </w:r>
                                </w:p>
                                <w:p w:rsidR="00A8063C" w:rsidRPr="00854E86" w:rsidRDefault="00A8063C" w:rsidP="004E2D68">
                                  <w:pPr>
                                    <w:bidi w:val="0"/>
                                    <w:rPr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B8A5AE" id="Zone de texte 24" o:spid="_x0000_s1051" type="#_x0000_t202" style="position:absolute;left:0;text-align:left;margin-left:38.65pt;margin-top:5.6pt;width:201.75pt;height:82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" fillcolor="#fde9d9 [665]" strokecolor="black [3213]" strokeweight=".5pt">
                      <v:stroke dashstyle="longDashDotDot"/>
                      <v:textbox>
                        <w:txbxContent>
                          <w:p w:rsidR="00A8063C" w:rsidRPr="00854E86" w:rsidRDefault="00A8063C" w:rsidP="00854E86">
                            <w:pPr>
                              <w:bidi w:val="0"/>
                              <w:spacing w:line="240" w:lineRule="auto"/>
                              <w:rPr>
                                <w:rFonts w:ascii="Khmer UI" w:eastAsia="Arial Unicode MS" w:hAnsi="Khmer UI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p</w:t>
                            </w:r>
                            <w:proofErr w:type="gramEnd"/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  <w:r>
                              <w:rPr>
                                <w:rFonts w:ascii="Khmer UI" w:eastAsia="Arial Unicode MS" w:hAnsi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نص الفقرة الأولى</w:t>
                            </w: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&lt;/p&gt;</w:t>
                            </w:r>
                          </w:p>
                          <w:p w:rsidR="00A8063C" w:rsidRPr="00854E86" w:rsidRDefault="00A8063C" w:rsidP="00854E86">
                            <w:pPr>
                              <w:bidi w:val="0"/>
                              <w:spacing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br</w:t>
                            </w:r>
                            <w:proofErr w:type="spellEnd"/>
                            <w:proofErr w:type="gramEnd"/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A8063C" w:rsidRPr="00854E86" w:rsidRDefault="00A8063C" w:rsidP="00854E86">
                            <w:pPr>
                              <w:bidi w:val="0"/>
                              <w:spacing w:line="240" w:lineRule="auto"/>
                              <w:rPr>
                                <w:rFonts w:ascii="Khmer UI" w:eastAsia="Arial Unicode MS" w:hAnsi="Khmer UI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p</w:t>
                            </w:r>
                            <w:proofErr w:type="gramEnd"/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  <w:r>
                              <w:rPr>
                                <w:rFonts w:ascii="Khmer UI" w:eastAsia="Arial Unicode MS" w:hAnsi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نص الفقرة الثانية</w:t>
                            </w: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&lt;/p&gt;</w:t>
                            </w:r>
                          </w:p>
                          <w:p w:rsidR="00A8063C" w:rsidRPr="00854E86" w:rsidRDefault="00A8063C" w:rsidP="004E2D68">
                            <w:pPr>
                              <w:bidi w:val="0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54E86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854E86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854E86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854E86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854E86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854E86" w:rsidRPr="004E2D68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rtl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854E86" w:rsidRDefault="00854E86" w:rsidP="00854E86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854E86" w:rsidTr="004E2D68">
        <w:trPr>
          <w:cantSplit/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854E86" w:rsidRDefault="00854E86" w:rsidP="00854E86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9" w:type="dxa"/>
            <w:vMerge/>
            <w:textDirection w:val="btLr"/>
            <w:vAlign w:val="center"/>
          </w:tcPr>
          <w:p w:rsidR="00854E86" w:rsidRDefault="00854E86" w:rsidP="00854E86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850" w:type="dxa"/>
            <w:textDirection w:val="btLr"/>
            <w:vAlign w:val="center"/>
          </w:tcPr>
          <w:p w:rsidR="00854E86" w:rsidRPr="004E2D68" w:rsidRDefault="00854E86" w:rsidP="00854E86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</w:rPr>
            </w:pPr>
            <w:r w:rsidRPr="004E2D68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وسوم العناوين</w:t>
            </w:r>
          </w:p>
        </w:tc>
        <w:tc>
          <w:tcPr>
            <w:tcW w:w="7514" w:type="dxa"/>
          </w:tcPr>
          <w:p w:rsidR="00854E86" w:rsidRPr="00614E57" w:rsidRDefault="00854E86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س: كيف أظهر العناوين </w:t>
            </w:r>
            <w:r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854E86" w:rsidRDefault="00854E86" w:rsidP="00854E86">
            <w:pPr>
              <w:pStyle w:val="Paragraphedeliste"/>
              <w:autoSpaceDE w:val="0"/>
              <w:autoSpaceDN w:val="0"/>
              <w:bidi/>
              <w:adjustRightInd w:val="0"/>
              <w:spacing w:line="276" w:lineRule="auto"/>
              <w:ind w:left="0"/>
              <w:jc w:val="both"/>
              <w:rPr>
                <w:rFonts w:ascii="Al-Jazeera-Arabic-Bold" w:hAnsi="Al-Jazeera-Arabic-Bold" w:cs="Al-Jazeera-Arabic-Bold"/>
                <w:color w:val="000000"/>
                <w:rtl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854E86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>لإضافة عنوان، نستخدم الوسم :</w:t>
            </w:r>
          </w:p>
          <w:p w:rsidR="008A7F7A" w:rsidRDefault="008A7F7A" w:rsidP="00854E86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FCFDFD6" wp14:editId="54CAD601">
                      <wp:simplePos x="0" y="0"/>
                      <wp:positionH relativeFrom="column">
                        <wp:posOffset>586104</wp:posOffset>
                      </wp:positionH>
                      <wp:positionV relativeFrom="paragraph">
                        <wp:posOffset>184150</wp:posOffset>
                      </wp:positionV>
                      <wp:extent cx="2676525" cy="400050"/>
                      <wp:effectExtent l="0" t="0" r="28575" b="19050"/>
                      <wp:wrapNone/>
                      <wp:docPr id="32" name="Zone de text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652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854E86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Khmer UI" w:eastAsia="Arial Unicode MS" w:hAnsi="Khmer UI" w:cs="Arial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hx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......</w:t>
                                  </w:r>
                                  <w:r w:rsid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.............</w:t>
                                  </w: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. 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&lt;/</w:t>
                                  </w:r>
                                  <w:r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hx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&gt;</w:t>
                                  </w:r>
                                </w:p>
                                <w:p w:rsidR="00A8063C" w:rsidRPr="00854E86" w:rsidRDefault="00A8063C" w:rsidP="004E2D68">
                                  <w:pPr>
                                    <w:bidi w:val="0"/>
                                    <w:rPr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FDFD6" id="Zone de texte 32" o:spid="_x0000_s1052" type="#_x0000_t202" style="position:absolute;left:0;text-align:left;margin-left:46.15pt;margin-top:14.5pt;width:210.75pt;height:31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" fillcolor="#eaf1dd [662]" strokecolor="black [3213]" strokeweight=".5pt">
                      <v:stroke dashstyle="longDashDotDot"/>
                      <v:textbox>
                        <w:txbxContent>
                          <w:p w:rsidR="00A8063C" w:rsidRPr="00854E86" w:rsidRDefault="00A8063C" w:rsidP="00854E86">
                            <w:pPr>
                              <w:bidi w:val="0"/>
                              <w:spacing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hx</w:t>
                            </w:r>
                            <w:proofErr w:type="spellEnd"/>
                            <w:proofErr w:type="gramEnd"/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......</w:t>
                            </w:r>
                            <w:r w:rsid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.............</w:t>
                            </w: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. </w:t>
                            </w: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hx</w:t>
                            </w:r>
                            <w:proofErr w:type="spellEnd"/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</w:p>
                          <w:p w:rsidR="00A8063C" w:rsidRPr="00854E86" w:rsidRDefault="00A8063C" w:rsidP="004E2D68">
                            <w:pPr>
                              <w:bidi w:val="0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4583BF33" wp14:editId="6A4AE4F6">
                      <wp:simplePos x="0" y="0"/>
                      <wp:positionH relativeFrom="column">
                        <wp:posOffset>3329305</wp:posOffset>
                      </wp:positionH>
                      <wp:positionV relativeFrom="paragraph">
                        <wp:posOffset>198755</wp:posOffset>
                      </wp:positionV>
                      <wp:extent cx="904875" cy="400050"/>
                      <wp:effectExtent l="0" t="0" r="28575" b="19050"/>
                      <wp:wrapNone/>
                      <wp:docPr id="33" name="Zone de text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487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854E86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x=[1,6]</w:t>
                                  </w:r>
                                </w:p>
                                <w:p w:rsidR="00A8063C" w:rsidRPr="00854E86" w:rsidRDefault="00A8063C" w:rsidP="004E2D68">
                                  <w:pPr>
                                    <w:bidi w:val="0"/>
                                    <w:rPr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3BF33" id="Zone de texte 33" o:spid="_x0000_s1053" type="#_x0000_t202" style="position:absolute;left:0;text-align:left;margin-left:262.15pt;margin-top:15.65pt;width:71.25pt;height:31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" fillcolor="#eaf1dd [662]" strokecolor="black [3213]" strokeweight=".5pt">
                      <v:stroke dashstyle="longDashDotDot"/>
                      <v:textbox>
                        <w:txbxContent>
                          <w:p w:rsidR="00A8063C" w:rsidRPr="00854E86" w:rsidRDefault="00A8063C" w:rsidP="00854E86">
                            <w:pPr>
                              <w:bidi w:val="0"/>
                              <w:spacing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proofErr w:type="gramStart"/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=[1,6]</w:t>
                            </w:r>
                          </w:p>
                          <w:p w:rsidR="00A8063C" w:rsidRPr="00854E86" w:rsidRDefault="00A8063C" w:rsidP="004E2D68">
                            <w:pPr>
                              <w:bidi w:val="0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A7F7A" w:rsidRDefault="008A7F7A" w:rsidP="00854E86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</w:p>
          <w:p w:rsidR="00854E86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854E86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34125574" wp14:editId="3E6509E0">
                      <wp:simplePos x="0" y="0"/>
                      <wp:positionH relativeFrom="column">
                        <wp:posOffset>2976880</wp:posOffset>
                      </wp:positionH>
                      <wp:positionV relativeFrom="paragraph">
                        <wp:posOffset>95885</wp:posOffset>
                      </wp:positionV>
                      <wp:extent cx="942975" cy="590550"/>
                      <wp:effectExtent l="0" t="0" r="0" b="0"/>
                      <wp:wrapNone/>
                      <wp:docPr id="30" name="Zone de text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854E86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مثال :</w:t>
                                  </w:r>
                                </w:p>
                                <w:p w:rsidR="00A8063C" w:rsidRPr="00854E86" w:rsidRDefault="00A8063C" w:rsidP="00854E86">
                                  <w:pPr>
                                    <w:bidi w:val="0"/>
                                    <w:rPr>
                                      <w:rFonts w:ascii="Al-Jazeera-Arabic-Bold" w:hAnsi="Al-Jazeera-Arabic-Bold" w:cs="Al-Jazeera-Arabic-Bold"/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125574" id="Zone de texte 30" o:spid="_x0000_s1054" type="#_x0000_t202" style="position:absolute;left:0;text-align:left;margin-left:234.4pt;margin-top:7.55pt;width:74.25pt;height:46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" filled="f" stroked="f" strokeweight=".5pt">
                      <v:stroke dashstyle="longDashDotDot"/>
                      <v:textbox>
                        <w:txbxContent>
                          <w:p w:rsidR="00A8063C" w:rsidRPr="00854E86" w:rsidRDefault="00A8063C" w:rsidP="00854E86">
                            <w:pPr>
                              <w:bidi w:val="0"/>
                              <w:spacing w:line="240" w:lineRule="auto"/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proofErr w:type="gramStart"/>
                            <w:r w:rsidRPr="00854E86"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مثال :</w:t>
                            </w:r>
                            <w:proofErr w:type="gramEnd"/>
                          </w:p>
                          <w:p w:rsidR="00A8063C" w:rsidRPr="00854E86" w:rsidRDefault="00A8063C" w:rsidP="00854E86">
                            <w:pPr>
                              <w:bidi w:val="0"/>
                              <w:rPr>
                                <w:rFonts w:ascii="Al-Jazeera-Arabic-Bold" w:hAnsi="Al-Jazeera-Arabic-Bold" w:cs="Al-Jazeera-Arabic-Bold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54E86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854E86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854E86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854E86" w:rsidRDefault="008A7F7A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5389BD5" wp14:editId="27BF22D5">
                      <wp:simplePos x="0" y="0"/>
                      <wp:positionH relativeFrom="column">
                        <wp:posOffset>709930</wp:posOffset>
                      </wp:positionH>
                      <wp:positionV relativeFrom="paragraph">
                        <wp:posOffset>46355</wp:posOffset>
                      </wp:positionV>
                      <wp:extent cx="2562225" cy="381000"/>
                      <wp:effectExtent l="0" t="0" r="28575" b="19050"/>
                      <wp:wrapNone/>
                      <wp:docPr id="31" name="Zone de text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22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961808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Khmer UI" w:eastAsia="Arial Unicode MS" w:hAnsi="Khmer UI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h1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نص الفقرة الأولى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&lt;/</w:t>
                                  </w:r>
                                  <w:r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h1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&gt;</w:t>
                                  </w:r>
                                </w:p>
                                <w:p w:rsidR="00A8063C" w:rsidRPr="00854E86" w:rsidRDefault="00A8063C" w:rsidP="00854E86">
                                  <w:pPr>
                                    <w:bidi w:val="0"/>
                                    <w:rPr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389BD5" id="Zone de texte 31" o:spid="_x0000_s1055" type="#_x0000_t202" style="position:absolute;left:0;text-align:left;margin-left:55.9pt;margin-top:3.65pt;width:201.75pt;height:30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" fillcolor="#fde9d9 [665]" strokecolor="black [3213]" strokeweight=".5pt">
                      <v:stroke dashstyle="longDashDotDot"/>
                      <v:textbox>
                        <w:txbxContent>
                          <w:p w:rsidR="00A8063C" w:rsidRPr="00854E86" w:rsidRDefault="00A8063C" w:rsidP="00961808">
                            <w:pPr>
                              <w:bidi w:val="0"/>
                              <w:spacing w:line="240" w:lineRule="auto"/>
                              <w:rPr>
                                <w:rFonts w:ascii="Khmer UI" w:eastAsia="Arial Unicode MS" w:hAnsi="Khmer UI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h</w:t>
                            </w:r>
                            <w:proofErr w:type="gramEnd"/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1</w:t>
                            </w: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  <w:r>
                              <w:rPr>
                                <w:rFonts w:ascii="Khmer UI" w:eastAsia="Arial Unicode MS" w:hAnsi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نص الفقرة الأولى</w:t>
                            </w: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&lt;/</w:t>
                            </w:r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h1</w:t>
                            </w: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</w:p>
                          <w:p w:rsidR="00A8063C" w:rsidRPr="00854E86" w:rsidRDefault="00A8063C" w:rsidP="00854E86">
                            <w:pPr>
                              <w:bidi w:val="0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54E86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854E86" w:rsidRDefault="00854E86" w:rsidP="00854E8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854E86" w:rsidRPr="00961808" w:rsidRDefault="00961808" w:rsidP="00854E86">
            <w:pPr>
              <w:rPr>
                <w:rFonts w:ascii="Al-Jazeera-Arabic-Bold" w:hAnsi="Al-Jazeera-Arabic-Bold" w:cs="Al-Jazeera-Arabic-Bold"/>
                <w:b/>
                <w:bCs/>
                <w:color w:val="7030A0"/>
                <w:sz w:val="28"/>
                <w:szCs w:val="28"/>
                <w:rtl/>
                <w:lang w:val="fr-FR" w:bidi="ar-DZ"/>
              </w:rPr>
            </w:pPr>
            <w:r w:rsidRPr="00961808">
              <w:rPr>
                <w:rFonts w:ascii="Al-Jazeera-Arabic-Bold" w:hAnsi="Al-Jazeera-Arabic-Bold" w:cs="Al-Jazeera-Arabic-Bold"/>
                <w:b/>
                <w:bCs/>
                <w:color w:val="7030A0"/>
                <w:sz w:val="28"/>
                <w:szCs w:val="28"/>
                <w:rtl/>
                <w:lang w:bidi="ar-DZ"/>
              </w:rPr>
              <w:t xml:space="preserve">الخاصية </w:t>
            </w:r>
            <w:r w:rsidRPr="00961808">
              <w:rPr>
                <w:rFonts w:cstheme="minorHAnsi"/>
                <w:b/>
                <w:bCs/>
                <w:color w:val="7030A0"/>
                <w:sz w:val="28"/>
                <w:szCs w:val="28"/>
                <w:lang w:val="fr-FR" w:bidi="ar-DZ"/>
              </w:rPr>
              <w:t>align</w:t>
            </w:r>
            <w:r w:rsidRPr="00961808">
              <w:rPr>
                <w:rFonts w:ascii="Al-Jazeera-Arabic-Bold" w:hAnsi="Al-Jazeera-Arabic-Bold" w:cs="Al-Jazeera-Arabic-Bold"/>
                <w:b/>
                <w:bCs/>
                <w:color w:val="7030A0"/>
                <w:sz w:val="28"/>
                <w:szCs w:val="28"/>
                <w:lang w:val="fr-FR" w:bidi="ar-DZ"/>
              </w:rPr>
              <w:t xml:space="preserve"> </w:t>
            </w:r>
            <w:r w:rsidRPr="00961808">
              <w:rPr>
                <w:rFonts w:ascii="Al-Jazeera-Arabic-Bold" w:hAnsi="Al-Jazeera-Arabic-Bold" w:cs="Al-Jazeera-Arabic-Bold"/>
                <w:b/>
                <w:bCs/>
                <w:color w:val="7030A0"/>
                <w:sz w:val="28"/>
                <w:szCs w:val="28"/>
                <w:rtl/>
                <w:lang w:val="fr-FR" w:bidi="ar-DZ"/>
              </w:rPr>
              <w:t xml:space="preserve"> : </w:t>
            </w:r>
          </w:p>
          <w:p w:rsidR="00961808" w:rsidRPr="00961808" w:rsidRDefault="00961808" w:rsidP="00854E86">
            <w:pPr>
              <w:rPr>
                <w:b/>
                <w:bCs/>
                <w:color w:val="FF0000"/>
                <w:sz w:val="24"/>
                <w:szCs w:val="24"/>
                <w:rtl/>
                <w:lang w:val="fr-FR"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sz w:val="24"/>
                <w:szCs w:val="24"/>
                <w:rtl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>
                      <wp:simplePos x="0" y="0"/>
                      <wp:positionH relativeFrom="column">
                        <wp:posOffset>33655</wp:posOffset>
                      </wp:positionH>
                      <wp:positionV relativeFrom="paragraph">
                        <wp:posOffset>112395</wp:posOffset>
                      </wp:positionV>
                      <wp:extent cx="4581525" cy="581025"/>
                      <wp:effectExtent l="19050" t="19050" r="28575" b="28575"/>
                      <wp:wrapNone/>
                      <wp:docPr id="34" name="Zone de text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81525" cy="5810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28575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A8063C" w:rsidRPr="00961808" w:rsidRDefault="00A8063C" w:rsidP="00961808">
                                  <w:pPr>
                                    <w:autoSpaceDE w:val="0"/>
                                    <w:autoSpaceDN w:val="0"/>
                                    <w:adjustRightInd w:val="0"/>
                                    <w:spacing w:after="0" w:line="240" w:lineRule="auto"/>
                                    <w:jc w:val="center"/>
                                    <w:rPr>
                                      <w:rFonts w:ascii="Al-Jazeera-Arabic-Bold" w:eastAsiaTheme="minorHAnsi" w:hAnsi="Al-Jazeera-Arabic-Bold" w:cs="Al-Jazeera-Arabic-Bold"/>
                                      <w:color w:val="000000"/>
                                      <w:rtl/>
                                      <w:lang w:val="fr-FR"/>
                                    </w:rPr>
                                  </w:pPr>
                                  <w:r w:rsidRPr="00961808">
                                    <w:rPr>
                                      <w:rFonts w:ascii="Al-Jazeera-Arabic-Bold" w:eastAsiaTheme="minorHAnsi" w:hAnsi="Al-Jazeera-Arabic-Bold" w:cs="Al-Jazeera-Arabic-Bold" w:hint="cs"/>
                                      <w:color w:val="000000"/>
                                      <w:rtl/>
                                      <w:lang w:val="fr-FR"/>
                                    </w:rPr>
                                    <w:t>يمكن أن تستعمل لتحديد موقع العنوان في الصفحة و تأخذ ثلاث قيم :</w:t>
                                  </w:r>
                                </w:p>
                                <w:p w:rsidR="00A8063C" w:rsidRPr="00961808" w:rsidRDefault="00A8063C" w:rsidP="0096180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961808">
                                    <w:rPr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Left, Right , Center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Zone de texte 34" o:spid="_x0000_s1056" type="#_x0000_t202" style="position:absolute;left:0;text-align:left;margin-left:2.65pt;margin-top:8.85pt;width:360.75pt;height:45.7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" fillcolor="white [3201]" strokeweight="2.25pt">
                      <v:textbox>
                        <w:txbxContent>
                          <w:p w:rsidR="00A8063C" w:rsidRPr="00961808" w:rsidRDefault="00A8063C" w:rsidP="009618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Al-Jazeera-Arabic-Bold" w:eastAsiaTheme="minorHAnsi" w:hAnsi="Al-Jazeera-Arabic-Bold" w:cs="Al-Jazeera-Arabic-Bold" w:hint="cs"/>
                                <w:color w:val="000000"/>
                                <w:rtl/>
                                <w:lang w:val="fr-FR"/>
                              </w:rPr>
                            </w:pPr>
                            <w:r w:rsidRPr="00961808">
                              <w:rPr>
                                <w:rFonts w:ascii="Al-Jazeera-Arabic-Bold" w:eastAsiaTheme="minorHAnsi" w:hAnsi="Al-Jazeera-Arabic-Bold" w:cs="Al-Jazeera-Arabic-Bold" w:hint="cs"/>
                                <w:color w:val="000000"/>
                                <w:rtl/>
                                <w:lang w:val="fr-FR"/>
                              </w:rPr>
                              <w:t xml:space="preserve">يمكن أن تستعمل لتحديد موقع العنوان في الصفحة و تأخذ ثلاث </w:t>
                            </w:r>
                            <w:proofErr w:type="gramStart"/>
                            <w:r w:rsidRPr="00961808">
                              <w:rPr>
                                <w:rFonts w:ascii="Al-Jazeera-Arabic-Bold" w:eastAsiaTheme="minorHAnsi" w:hAnsi="Al-Jazeera-Arabic-Bold" w:cs="Al-Jazeera-Arabic-Bold" w:hint="cs"/>
                                <w:color w:val="000000"/>
                                <w:rtl/>
                                <w:lang w:val="fr-FR"/>
                              </w:rPr>
                              <w:t>قيم :</w:t>
                            </w:r>
                            <w:proofErr w:type="gramEnd"/>
                          </w:p>
                          <w:p w:rsidR="00A8063C" w:rsidRPr="00961808" w:rsidRDefault="00A8063C" w:rsidP="00961808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proofErr w:type="spellStart"/>
                            <w:r w:rsidRPr="00961808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fr-FR" w:bidi="ar-DZ"/>
                              </w:rPr>
                              <w:t>Left</w:t>
                            </w:r>
                            <w:proofErr w:type="spellEnd"/>
                            <w:r w:rsidRPr="00961808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fr-FR" w:bidi="ar-DZ"/>
                              </w:rPr>
                              <w:t xml:space="preserve">, </w:t>
                            </w:r>
                            <w:proofErr w:type="gramStart"/>
                            <w:r w:rsidRPr="00961808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fr-FR" w:bidi="ar-DZ"/>
                              </w:rPr>
                              <w:t>Right ,</w:t>
                            </w:r>
                            <w:proofErr w:type="gramEnd"/>
                            <w:r w:rsidRPr="00961808">
                              <w:rPr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fr-FR" w:bidi="ar-DZ"/>
                              </w:rPr>
                              <w:t xml:space="preserve"> Center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54E86" w:rsidRDefault="00854E86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54E86" w:rsidRDefault="00854E86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54E86" w:rsidRDefault="00854E86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A7F7A" w:rsidRPr="00854E86" w:rsidRDefault="008A7F7A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854E86" w:rsidRDefault="00854E86" w:rsidP="00854E86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854E86" w:rsidTr="004E2D68">
        <w:trPr>
          <w:cantSplit/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854E86" w:rsidRDefault="00854E86" w:rsidP="00854E86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9" w:type="dxa"/>
            <w:vMerge/>
            <w:textDirection w:val="btLr"/>
            <w:vAlign w:val="center"/>
          </w:tcPr>
          <w:p w:rsidR="00854E86" w:rsidRDefault="00854E86" w:rsidP="00854E86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850" w:type="dxa"/>
            <w:textDirection w:val="btLr"/>
            <w:vAlign w:val="center"/>
          </w:tcPr>
          <w:p w:rsidR="00854E86" w:rsidRPr="004E2D68" w:rsidRDefault="00854E86" w:rsidP="00854E86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 w:rsidRPr="004E2D68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وسوم التنسيق</w:t>
            </w:r>
          </w:p>
        </w:tc>
        <w:tc>
          <w:tcPr>
            <w:tcW w:w="7514" w:type="dxa"/>
          </w:tcPr>
          <w:p w:rsidR="000113F6" w:rsidRPr="00614E57" w:rsidRDefault="000113F6" w:rsidP="000113F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س: كيف أقوم بمختلف التنسيقات على النص </w:t>
            </w:r>
            <w:r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0113F6" w:rsidRDefault="000113F6" w:rsidP="000113F6">
            <w:pPr>
              <w:pStyle w:val="Paragraphedeliste"/>
              <w:autoSpaceDE w:val="0"/>
              <w:autoSpaceDN w:val="0"/>
              <w:bidi/>
              <w:adjustRightInd w:val="0"/>
              <w:spacing w:line="276" w:lineRule="auto"/>
              <w:ind w:left="0"/>
              <w:jc w:val="both"/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0113F6" w:rsidRPr="000113F6" w:rsidRDefault="000113F6" w:rsidP="000113F6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 w:rsidRPr="000113F6"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>التنسيق هم تحديد الخصائص الجمالية للنص من حيث حجم الخط، لون الخط و نوعه.</w:t>
            </w:r>
          </w:p>
          <w:p w:rsidR="000113F6" w:rsidRPr="000113F6" w:rsidRDefault="000113F6" w:rsidP="000113F6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 w:rsidRPr="000113F6"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>و لتحديد كل هانه الخصائص، يكفي أن نستعمل الوسم :</w:t>
            </w:r>
          </w:p>
          <w:p w:rsidR="000113F6" w:rsidRDefault="000113F6" w:rsidP="000113F6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6222337" wp14:editId="06ADA9E2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160020</wp:posOffset>
                      </wp:positionV>
                      <wp:extent cx="2762250" cy="400050"/>
                      <wp:effectExtent l="0" t="0" r="19050" b="19050"/>
                      <wp:wrapNone/>
                      <wp:docPr id="36" name="Zone de text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62250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0113F6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Khmer UI" w:eastAsia="Arial Unicode MS" w:hAnsi="Khmer UI" w:cs="Arial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font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.....</w:t>
                                  </w:r>
                                  <w:r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.........</w:t>
                                  </w: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.. 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&lt;/</w:t>
                                  </w:r>
                                  <w:r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font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&gt;</w:t>
                                  </w:r>
                                </w:p>
                                <w:p w:rsidR="00A8063C" w:rsidRPr="00854E86" w:rsidRDefault="00A8063C" w:rsidP="000113F6">
                                  <w:pPr>
                                    <w:bidi w:val="0"/>
                                    <w:rPr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222337" id="Zone de texte 36" o:spid="_x0000_s1057" type="#_x0000_t202" style="position:absolute;left:0;text-align:left;margin-left:60.4pt;margin-top:12.6pt;width:217.5pt;height:31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" fillcolor="#eaf1dd [662]" strokecolor="black [3213]" strokeweight=".5pt">
                      <v:stroke dashstyle="longDashDotDot"/>
                      <v:textbox>
                        <w:txbxContent>
                          <w:p w:rsidR="00A8063C" w:rsidRPr="00854E86" w:rsidRDefault="00A8063C" w:rsidP="000113F6">
                            <w:pPr>
                              <w:bidi w:val="0"/>
                              <w:spacing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font</w:t>
                            </w:r>
                            <w:proofErr w:type="gramEnd"/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.....</w:t>
                            </w:r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.........</w:t>
                            </w: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.. </w:t>
                            </w: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&lt;/</w:t>
                            </w:r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font</w:t>
                            </w: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</w:p>
                          <w:p w:rsidR="00A8063C" w:rsidRPr="00854E86" w:rsidRDefault="00A8063C" w:rsidP="000113F6">
                            <w:pPr>
                              <w:bidi w:val="0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113F6" w:rsidRDefault="000113F6" w:rsidP="000113F6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</w:p>
          <w:p w:rsidR="000113F6" w:rsidRPr="000113F6" w:rsidRDefault="000113F6" w:rsidP="000113F6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</w:p>
          <w:p w:rsidR="000113F6" w:rsidRDefault="000113F6" w:rsidP="000113F6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rFonts w:ascii="Cambria" w:eastAsiaTheme="minorHAnsi" w:hAnsi="Cambria" w:cs="Al-Jazeera-Arabic-Bold" w:hint="cs"/>
                <w:color w:val="000000"/>
                <w:rtl/>
                <w:lang w:val="fr-FR" w:bidi="ar-DZ"/>
              </w:rPr>
              <w:t>الوسم يحتاج إلى تحديد الخصائص التالية</w:t>
            </w:r>
            <w:r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 xml:space="preserve"> :</w:t>
            </w:r>
          </w:p>
          <w:p w:rsidR="000113F6" w:rsidRDefault="000113F6" w:rsidP="000113F6">
            <w:pPr>
              <w:autoSpaceDE w:val="0"/>
              <w:autoSpaceDN w:val="0"/>
              <w:adjustRightInd w:val="0"/>
              <w:jc w:val="both"/>
              <w:rPr>
                <w:rFonts w:ascii="Cambria" w:eastAsiaTheme="minorHAnsi" w:hAnsi="Cambria" w:cs="Al-Jazeera-Arabic-Bold"/>
                <w:color w:val="000000"/>
                <w:rtl/>
                <w:lang w:val="fr-FR" w:bidi="ar-DZ"/>
              </w:rPr>
            </w:pPr>
            <w:r>
              <w:rPr>
                <w:rFonts w:ascii="Cambria" w:eastAsiaTheme="minorHAnsi" w:hAnsi="Cambria" w:cs="Al-Jazeera-Arabic-Bold"/>
                <w:color w:val="000000"/>
                <w:lang w:val="fr-FR"/>
              </w:rPr>
              <w:t>Size</w:t>
            </w:r>
            <w:r>
              <w:rPr>
                <w:rFonts w:ascii="Cambria" w:eastAsiaTheme="minorHAnsi" w:hAnsi="Cambria" w:cs="Al-Jazeera-Arabic-Bold" w:hint="cs"/>
                <w:color w:val="000000"/>
                <w:rtl/>
                <w:lang w:val="fr-FR" w:bidi="ar-DZ"/>
              </w:rPr>
              <w:t xml:space="preserve"> : لتحديد حجم الخط </w:t>
            </w:r>
            <w:r w:rsidR="003E5366">
              <w:rPr>
                <w:rFonts w:ascii="Cambria" w:eastAsiaTheme="minorHAnsi" w:hAnsi="Cambria" w:cs="Al-Jazeera-Arabic-Bold" w:hint="cs"/>
                <w:color w:val="000000"/>
                <w:rtl/>
                <w:lang w:val="fr-FR" w:bidi="ar-DZ"/>
              </w:rPr>
              <w:t>(قيمته من 1 إلى 7 )</w:t>
            </w:r>
          </w:p>
          <w:p w:rsidR="000113F6" w:rsidRDefault="000113F6" w:rsidP="000113F6">
            <w:pPr>
              <w:autoSpaceDE w:val="0"/>
              <w:autoSpaceDN w:val="0"/>
              <w:adjustRightInd w:val="0"/>
              <w:jc w:val="both"/>
              <w:rPr>
                <w:rFonts w:ascii="Cambria" w:eastAsiaTheme="minorHAnsi" w:hAnsi="Cambria" w:cs="Al-Jazeera-Arabic-Bold"/>
                <w:color w:val="000000"/>
                <w:rtl/>
                <w:lang w:val="fr-FR" w:bidi="ar-DZ"/>
              </w:rPr>
            </w:pPr>
            <w:r>
              <w:rPr>
                <w:rFonts w:ascii="Cambria" w:eastAsiaTheme="minorHAnsi" w:hAnsi="Cambria" w:cs="Al-Jazeera-Arabic-Bold"/>
                <w:color w:val="000000"/>
                <w:lang w:val="fr-FR" w:bidi="ar-DZ"/>
              </w:rPr>
              <w:t>Face</w:t>
            </w:r>
            <w:r>
              <w:rPr>
                <w:rFonts w:ascii="Cambria" w:eastAsiaTheme="minorHAnsi" w:hAnsi="Cambria" w:cs="Al-Jazeera-Arabic-Bold" w:hint="cs"/>
                <w:color w:val="000000"/>
                <w:rtl/>
                <w:lang w:val="fr-FR" w:bidi="ar-DZ"/>
              </w:rPr>
              <w:t xml:space="preserve"> : لتحديد نوع الخط </w:t>
            </w:r>
          </w:p>
          <w:p w:rsidR="000113F6" w:rsidRDefault="000113F6" w:rsidP="000113F6">
            <w:pPr>
              <w:autoSpaceDE w:val="0"/>
              <w:autoSpaceDN w:val="0"/>
              <w:adjustRightInd w:val="0"/>
              <w:jc w:val="both"/>
              <w:rPr>
                <w:rFonts w:ascii="Cambria" w:eastAsiaTheme="minorHAnsi" w:hAnsi="Cambria" w:cs="Al-Jazeera-Arabic-Bold"/>
                <w:color w:val="000000"/>
                <w:rtl/>
                <w:lang w:val="fr-FR" w:bidi="ar-DZ"/>
              </w:rPr>
            </w:pPr>
            <w:r>
              <w:rPr>
                <w:rFonts w:ascii="Cambria" w:eastAsiaTheme="minorHAnsi" w:hAnsi="Cambria" w:cs="Al-Jazeera-Arabic-Bold"/>
                <w:color w:val="000000"/>
                <w:lang w:val="fr-FR" w:bidi="ar-DZ"/>
              </w:rPr>
              <w:t>Color</w:t>
            </w:r>
            <w:r>
              <w:rPr>
                <w:rFonts w:ascii="Cambria" w:eastAsiaTheme="minorHAnsi" w:hAnsi="Cambria" w:cs="Al-Jazeera-Arabic-Bold" w:hint="cs"/>
                <w:color w:val="000000"/>
                <w:rtl/>
                <w:lang w:val="fr-FR" w:bidi="ar-DZ"/>
              </w:rPr>
              <w:t xml:space="preserve"> : لتحديد لون الخط</w:t>
            </w:r>
          </w:p>
          <w:bookmarkStart w:id="0" w:name="_GoBack"/>
          <w:bookmarkEnd w:id="0"/>
          <w:p w:rsidR="000113F6" w:rsidRPr="000113F6" w:rsidRDefault="000113F6" w:rsidP="000113F6">
            <w:pPr>
              <w:autoSpaceDE w:val="0"/>
              <w:autoSpaceDN w:val="0"/>
              <w:adjustRightInd w:val="0"/>
              <w:jc w:val="both"/>
              <w:rPr>
                <w:rFonts w:ascii="Cambria" w:eastAsiaTheme="minorHAnsi" w:hAnsi="Cambria" w:cs="Al-Jazeera-Arabic-Bold"/>
                <w:color w:val="000000"/>
                <w:rtl/>
                <w:lang w:val="fr-FR"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F5AFFB8" wp14:editId="71110DA8">
                      <wp:simplePos x="0" y="0"/>
                      <wp:positionH relativeFrom="column">
                        <wp:posOffset>3424555</wp:posOffset>
                      </wp:positionH>
                      <wp:positionV relativeFrom="paragraph">
                        <wp:posOffset>10160</wp:posOffset>
                      </wp:positionV>
                      <wp:extent cx="942975" cy="590550"/>
                      <wp:effectExtent l="0" t="0" r="0" b="0"/>
                      <wp:wrapNone/>
                      <wp:docPr id="37" name="Zone de text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0113F6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مثال :</w:t>
                                  </w:r>
                                </w:p>
                                <w:p w:rsidR="00A8063C" w:rsidRPr="00854E86" w:rsidRDefault="00A8063C" w:rsidP="000113F6">
                                  <w:pPr>
                                    <w:bidi w:val="0"/>
                                    <w:rPr>
                                      <w:rFonts w:ascii="Al-Jazeera-Arabic-Bold" w:hAnsi="Al-Jazeera-Arabic-Bold" w:cs="Al-Jazeera-Arabic-Bold"/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AFFB8" id="Zone de texte 37" o:spid="_x0000_s1058" type="#_x0000_t202" style="position:absolute;left:0;text-align:left;margin-left:269.65pt;margin-top:.8pt;width:74.25pt;height:46.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" filled="f" stroked="f" strokeweight=".5pt">
                      <v:stroke dashstyle="longDashDotDot"/>
                      <v:textbox>
                        <w:txbxContent>
                          <w:p w:rsidR="00A8063C" w:rsidRPr="00854E86" w:rsidRDefault="00A8063C" w:rsidP="000113F6">
                            <w:pPr>
                              <w:bidi w:val="0"/>
                              <w:spacing w:line="240" w:lineRule="auto"/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proofErr w:type="gramStart"/>
                            <w:r w:rsidRPr="00854E86"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مثال :</w:t>
                            </w:r>
                            <w:proofErr w:type="gramEnd"/>
                          </w:p>
                          <w:p w:rsidR="00A8063C" w:rsidRPr="00854E86" w:rsidRDefault="00A8063C" w:rsidP="000113F6">
                            <w:pPr>
                              <w:bidi w:val="0"/>
                              <w:rPr>
                                <w:rFonts w:ascii="Al-Jazeera-Arabic-Bold" w:hAnsi="Al-Jazeera-Arabic-Bold" w:cs="Al-Jazeera-Arabic-Bold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113F6" w:rsidRDefault="000113F6" w:rsidP="000113F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0113F6" w:rsidRDefault="000113F6" w:rsidP="000113F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3645E1BD" wp14:editId="31F1E54E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117475</wp:posOffset>
                      </wp:positionV>
                      <wp:extent cx="4305300" cy="381000"/>
                      <wp:effectExtent l="0" t="0" r="19050" b="19050"/>
                      <wp:wrapNone/>
                      <wp:docPr id="38" name="Zone de text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053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0113F6" w:rsidRDefault="00A8063C" w:rsidP="003E5366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Khmer UI" w:eastAsia="Arial Unicode MS" w:hAnsi="Khmer UI"/>
                                      <w:b/>
                                      <w:bCs/>
                                      <w:sz w:val="24"/>
                                      <w:szCs w:val="24"/>
                                      <w:lang w:val="fr-FR" w:bidi="ar-DZ"/>
                                    </w:rPr>
                                  </w:pPr>
                                  <w:r w:rsidRPr="000113F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24"/>
                                      <w:szCs w:val="24"/>
                                      <w:lang w:val="fr-FR" w:bidi="ar-DZ"/>
                                    </w:rPr>
                                    <w:t xml:space="preserve">&lt;font </w:t>
                                  </w:r>
                                  <w:r w:rsidRPr="00302107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548DD4" w:themeColor="text2" w:themeTint="99"/>
                                      <w:sz w:val="24"/>
                                      <w:szCs w:val="24"/>
                                      <w:lang w:val="fr-FR" w:bidi="ar-DZ"/>
                                    </w:rPr>
                                    <w:t>size=</w:t>
                                  </w:r>
                                  <w:r w:rsidR="003E536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948A54" w:themeColor="background2" w:themeShade="80"/>
                                      <w:sz w:val="24"/>
                                      <w:szCs w:val="24"/>
                                      <w:lang w:val="fr-FR" w:bidi="ar-DZ"/>
                                    </w:rPr>
                                    <w:t>7</w:t>
                                  </w:r>
                                  <w:r w:rsidRPr="000113F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24"/>
                                      <w:szCs w:val="24"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302107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548DD4" w:themeColor="text2" w:themeTint="99"/>
                                      <w:sz w:val="24"/>
                                      <w:szCs w:val="24"/>
                                      <w:lang w:val="fr-FR" w:bidi="ar-DZ"/>
                                    </w:rPr>
                                    <w:t>face=</w:t>
                                  </w:r>
                                  <w:r w:rsidRPr="00302107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948A54" w:themeColor="background2" w:themeShade="80"/>
                                      <w:sz w:val="24"/>
                                      <w:szCs w:val="24"/>
                                      <w:lang w:val="fr-FR" w:bidi="ar-DZ"/>
                                    </w:rPr>
                                    <w:t>andalus</w:t>
                                  </w:r>
                                  <w:r w:rsidRPr="00302107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548DD4" w:themeColor="text2" w:themeTint="99"/>
                                      <w:sz w:val="24"/>
                                      <w:szCs w:val="24"/>
                                      <w:lang w:val="fr-FR" w:bidi="ar-DZ"/>
                                    </w:rPr>
                                    <w:t xml:space="preserve"> color=</w:t>
                                  </w:r>
                                  <w:r w:rsidRPr="00302107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948A54" w:themeColor="background2" w:themeShade="80"/>
                                      <w:sz w:val="24"/>
                                      <w:szCs w:val="24"/>
                                      <w:lang w:val="fr-FR" w:bidi="ar-DZ"/>
                                    </w:rPr>
                                    <w:t>green</w:t>
                                  </w:r>
                                  <w:r w:rsidRPr="000113F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24"/>
                                      <w:szCs w:val="24"/>
                                      <w:lang w:val="fr-FR" w:bidi="ar-DZ"/>
                                    </w:rPr>
                                    <w:t>&gt;</w:t>
                                  </w:r>
                                  <w:r w:rsidRPr="000113F6"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sz w:val="24"/>
                                      <w:szCs w:val="24"/>
                                      <w:rtl/>
                                      <w:lang w:val="fr-FR" w:bidi="ar-DZ"/>
                                    </w:rPr>
                                    <w:t xml:space="preserve"> العلم نور</w:t>
                                  </w:r>
                                  <w:r w:rsidRPr="000113F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24"/>
                                      <w:szCs w:val="24"/>
                                      <w:lang w:val="fr-FR" w:bidi="ar-DZ"/>
                                    </w:rPr>
                                    <w:t>&lt;/font&gt;</w:t>
                                  </w:r>
                                </w:p>
                                <w:p w:rsidR="00A8063C" w:rsidRPr="000113F6" w:rsidRDefault="00A8063C" w:rsidP="000113F6">
                                  <w:pPr>
                                    <w:bidi w:val="0"/>
                                    <w:rPr>
                                      <w:sz w:val="28"/>
                                      <w:szCs w:val="28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45E1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8" o:spid="_x0000_s1059" type="#_x0000_t202" style="position:absolute;left:0;text-align:left;margin-left:13.15pt;margin-top:9.25pt;width:339pt;height:30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" fillcolor="#fde9d9 [665]" strokecolor="black [3213]" strokeweight=".5pt">
                      <v:stroke dashstyle="longDashDotDot"/>
                      <v:textbox>
                        <w:txbxContent>
                          <w:p w:rsidR="00A8063C" w:rsidRPr="000113F6" w:rsidRDefault="00A8063C" w:rsidP="003E5366">
                            <w:pPr>
                              <w:bidi w:val="0"/>
                              <w:spacing w:line="240" w:lineRule="auto"/>
                              <w:rPr>
                                <w:rFonts w:ascii="Khmer UI" w:eastAsia="Arial Unicode MS" w:hAnsi="Khmer UI"/>
                                <w:b/>
                                <w:bCs/>
                                <w:sz w:val="24"/>
                                <w:szCs w:val="24"/>
                                <w:lang w:val="fr-FR" w:bidi="ar-DZ"/>
                              </w:rPr>
                            </w:pPr>
                            <w:r w:rsidRPr="000113F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lang w:val="fr-FR" w:bidi="ar-DZ"/>
                              </w:rPr>
                              <w:t xml:space="preserve">&lt;font </w:t>
                            </w:r>
                            <w:r w:rsidRPr="00302107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fr-FR" w:bidi="ar-DZ"/>
                              </w:rPr>
                              <w:t>size=</w:t>
                            </w:r>
                            <w:r w:rsidR="003E536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948A54" w:themeColor="background2" w:themeShade="80"/>
                                <w:sz w:val="24"/>
                                <w:szCs w:val="24"/>
                                <w:lang w:val="fr-FR" w:bidi="ar-DZ"/>
                              </w:rPr>
                              <w:t>7</w:t>
                            </w:r>
                            <w:r w:rsidRPr="000113F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lang w:val="fr-FR" w:bidi="ar-DZ"/>
                              </w:rPr>
                              <w:t xml:space="preserve"> </w:t>
                            </w:r>
                            <w:r w:rsidRPr="00302107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fr-FR" w:bidi="ar-DZ"/>
                              </w:rPr>
                              <w:t>face=</w:t>
                            </w:r>
                            <w:r w:rsidRPr="00302107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948A54" w:themeColor="background2" w:themeShade="80"/>
                                <w:sz w:val="24"/>
                                <w:szCs w:val="24"/>
                                <w:lang w:val="fr-FR" w:bidi="ar-DZ"/>
                              </w:rPr>
                              <w:t>andalus</w:t>
                            </w:r>
                            <w:r w:rsidRPr="00302107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548DD4" w:themeColor="text2" w:themeTint="99"/>
                                <w:sz w:val="24"/>
                                <w:szCs w:val="24"/>
                                <w:lang w:val="fr-FR" w:bidi="ar-DZ"/>
                              </w:rPr>
                              <w:t xml:space="preserve"> color=</w:t>
                            </w:r>
                            <w:r w:rsidRPr="00302107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948A54" w:themeColor="background2" w:themeShade="80"/>
                                <w:sz w:val="24"/>
                                <w:szCs w:val="24"/>
                                <w:lang w:val="fr-FR" w:bidi="ar-DZ"/>
                              </w:rPr>
                              <w:t>green</w:t>
                            </w:r>
                            <w:r w:rsidRPr="000113F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lang w:val="fr-FR" w:bidi="ar-DZ"/>
                              </w:rPr>
                              <w:t>&gt;</w:t>
                            </w:r>
                            <w:r w:rsidRPr="000113F6">
                              <w:rPr>
                                <w:rFonts w:ascii="Khmer UI" w:eastAsia="Arial Unicode MS" w:hAnsi="Khmer UI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العلم نور</w:t>
                            </w:r>
                            <w:r w:rsidRPr="000113F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24"/>
                                <w:szCs w:val="24"/>
                                <w:lang w:val="fr-FR" w:bidi="ar-DZ"/>
                              </w:rPr>
                              <w:t>&lt;/font&gt;</w:t>
                            </w:r>
                          </w:p>
                          <w:p w:rsidR="00A8063C" w:rsidRPr="000113F6" w:rsidRDefault="00A8063C" w:rsidP="000113F6">
                            <w:pPr>
                              <w:bidi w:val="0"/>
                              <w:rPr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113F6" w:rsidRDefault="000113F6" w:rsidP="000113F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0113F6" w:rsidRDefault="000113F6" w:rsidP="000113F6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0113F6" w:rsidRDefault="000113F6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854E86" w:rsidRDefault="00854E86" w:rsidP="00854E86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854E86" w:rsidTr="004E2D68">
        <w:trPr>
          <w:cantSplit/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854E86" w:rsidRDefault="00854E86" w:rsidP="00854E86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9" w:type="dxa"/>
            <w:vMerge/>
            <w:textDirection w:val="btLr"/>
            <w:vAlign w:val="center"/>
          </w:tcPr>
          <w:p w:rsidR="00854E86" w:rsidRDefault="00854E86" w:rsidP="00854E86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850" w:type="dxa"/>
            <w:textDirection w:val="btLr"/>
            <w:vAlign w:val="center"/>
          </w:tcPr>
          <w:p w:rsidR="00854E86" w:rsidRPr="004E2D68" w:rsidRDefault="00854E86" w:rsidP="00854E86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 w:rsidRPr="004E2D68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وسوم التعداد النقطي و الرقمي</w:t>
            </w:r>
          </w:p>
        </w:tc>
        <w:tc>
          <w:tcPr>
            <w:tcW w:w="7514" w:type="dxa"/>
          </w:tcPr>
          <w:p w:rsidR="00854E86" w:rsidRDefault="00854E86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A8063C" w:rsidRPr="00614E57" w:rsidRDefault="00A8063C" w:rsidP="00A8063C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س: و ماذا ان اردت ادراج فقرة في قوائم مثال فوائد المشي </w:t>
            </w:r>
            <w:r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A8063C" w:rsidRDefault="00A8063C" w:rsidP="00A8063C">
            <w:pPr>
              <w:pStyle w:val="Paragraphedeliste"/>
              <w:autoSpaceDE w:val="0"/>
              <w:autoSpaceDN w:val="0"/>
              <w:bidi/>
              <w:adjustRightInd w:val="0"/>
              <w:spacing w:line="276" w:lineRule="auto"/>
              <w:ind w:left="0"/>
              <w:jc w:val="both"/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A8063C" w:rsidRDefault="00A8063C" w:rsidP="00A8063C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>يوجد نوعان من القوائم :</w:t>
            </w:r>
          </w:p>
          <w:p w:rsidR="00A8063C" w:rsidRPr="000113F6" w:rsidRDefault="00A8063C" w:rsidP="00A8063C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 xml:space="preserve">القوائم المرقمة (التعداد الرقمي) :  نستعمل الوسم </w:t>
            </w:r>
          </w:p>
          <w:p w:rsidR="00A8063C" w:rsidRDefault="00A8063C" w:rsidP="00A8063C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256C628" wp14:editId="45FCBA28">
                      <wp:simplePos x="0" y="0"/>
                      <wp:positionH relativeFrom="column">
                        <wp:posOffset>795655</wp:posOffset>
                      </wp:positionH>
                      <wp:positionV relativeFrom="paragraph">
                        <wp:posOffset>204470</wp:posOffset>
                      </wp:positionV>
                      <wp:extent cx="3019425" cy="419100"/>
                      <wp:effectExtent l="0" t="0" r="28575" b="19050"/>
                      <wp:wrapNone/>
                      <wp:docPr id="57" name="Zone de text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19425" cy="4191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A8063C" w:rsidRDefault="00A8063C" w:rsidP="00A8063C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6"/>
                                      <w:szCs w:val="36"/>
                                      <w:lang w:val="fr-FR" w:bidi="ar-DZ"/>
                                    </w:rPr>
                                  </w:pPr>
                                  <w:r w:rsidRPr="00A8063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6"/>
                                      <w:szCs w:val="36"/>
                                      <w:lang w:val="fr-FR" w:bidi="ar-DZ"/>
                                    </w:rPr>
                                    <w:t>&lt;</w:t>
                                  </w:r>
                                  <w:r w:rsidRPr="00A8063C">
                                    <w:rPr>
                                      <w:rFonts w:ascii="Khmer UI" w:eastAsia="Arial Unicode MS" w:hAnsi="Khmer UI" w:cs="Arial"/>
                                      <w:b/>
                                      <w:bCs/>
                                      <w:color w:val="E36C0A" w:themeColor="accent6" w:themeShade="BF"/>
                                      <w:sz w:val="36"/>
                                      <w:szCs w:val="36"/>
                                      <w:lang w:val="fr-FR" w:bidi="ar-DZ"/>
                                    </w:rPr>
                                    <w:t>ol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6"/>
                                      <w:szCs w:val="36"/>
                                      <w:lang w:val="fr-FR" w:bidi="ar-DZ"/>
                                    </w:rPr>
                                    <w:t>&gt;…</w:t>
                                  </w:r>
                                  <w:r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6"/>
                                      <w:szCs w:val="36"/>
                                      <w:lang w:val="fr-FR" w:bidi="ar-DZ"/>
                                    </w:rPr>
                                    <w:t>………………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6"/>
                                      <w:szCs w:val="36"/>
                                      <w:lang w:val="fr-FR" w:bidi="ar-DZ"/>
                                    </w:rPr>
                                    <w:t>..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6"/>
                                      <w:szCs w:val="36"/>
                                      <w:lang w:val="fr-FR" w:bidi="ar-DZ"/>
                                    </w:rPr>
                                    <w:t>&lt;/ol&gt;</w:t>
                                  </w:r>
                                </w:p>
                                <w:p w:rsidR="00A8063C" w:rsidRPr="00A8063C" w:rsidRDefault="00A8063C" w:rsidP="00A8063C">
                                  <w:pPr>
                                    <w:bidi w:val="0"/>
                                    <w:rPr>
                                      <w:sz w:val="40"/>
                                      <w:szCs w:val="40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6C628" id="Zone de texte 57" o:spid="_x0000_s1060" type="#_x0000_t202" style="position:absolute;left:0;text-align:left;margin-left:62.65pt;margin-top:16.1pt;width:237.75pt;height:33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" fillcolor="#eaf1dd [662]" strokecolor="black [3213]" strokeweight=".5pt">
                      <v:stroke dashstyle="longDashDotDot"/>
                      <v:textbox>
                        <w:txbxContent>
                          <w:p w:rsidR="00A8063C" w:rsidRPr="00A8063C" w:rsidRDefault="00A8063C" w:rsidP="00A8063C">
                            <w:pPr>
                              <w:bidi w:val="0"/>
                              <w:spacing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6"/>
                                <w:szCs w:val="36"/>
                                <w:lang w:val="fr-FR" w:bidi="ar-DZ"/>
                              </w:rPr>
                            </w:pPr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6"/>
                                <w:szCs w:val="36"/>
                                <w:lang w:val="fr-FR" w:bidi="ar-DZ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8063C"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E36C0A" w:themeColor="accent6" w:themeShade="BF"/>
                                <w:sz w:val="36"/>
                                <w:szCs w:val="36"/>
                                <w:lang w:val="fr-FR" w:bidi="ar-DZ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6"/>
                                <w:szCs w:val="36"/>
                                <w:lang w:val="fr-FR" w:bidi="ar-DZ"/>
                              </w:rPr>
                              <w:t>&gt;…</w:t>
                            </w:r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6"/>
                                <w:szCs w:val="36"/>
                                <w:lang w:val="fr-FR" w:bidi="ar-DZ"/>
                              </w:rPr>
                              <w:t>………………</w:t>
                            </w:r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6"/>
                                <w:szCs w:val="36"/>
                                <w:lang w:val="fr-FR" w:bidi="ar-DZ"/>
                              </w:rPr>
                              <w:t>..</w:t>
                            </w:r>
                            <w:r w:rsidRPr="00A8063C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6"/>
                                <w:szCs w:val="36"/>
                                <w:lang w:val="fr-FR" w:bidi="ar-DZ"/>
                              </w:rPr>
                              <w:t>&lt;/</w:t>
                            </w:r>
                            <w:proofErr w:type="spellStart"/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6"/>
                                <w:szCs w:val="36"/>
                                <w:lang w:val="fr-FR" w:bidi="ar-DZ"/>
                              </w:rPr>
                              <w:t>ol</w:t>
                            </w:r>
                            <w:proofErr w:type="spellEnd"/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6"/>
                                <w:szCs w:val="36"/>
                                <w:lang w:val="fr-FR" w:bidi="ar-DZ"/>
                              </w:rPr>
                              <w:t>&gt;</w:t>
                            </w:r>
                          </w:p>
                          <w:p w:rsidR="00A8063C" w:rsidRPr="00A8063C" w:rsidRDefault="00A8063C" w:rsidP="00A8063C">
                            <w:pPr>
                              <w:bidi w:val="0"/>
                              <w:rPr>
                                <w:rFonts w:hint="cs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063C" w:rsidRDefault="00A8063C" w:rsidP="00A8063C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</w:p>
          <w:p w:rsidR="00A8063C" w:rsidRPr="000113F6" w:rsidRDefault="00A8063C" w:rsidP="00A8063C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</w:p>
          <w:p w:rsidR="00A8063C" w:rsidRDefault="00A8063C" w:rsidP="00A8063C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0B7E7144" wp14:editId="0CCC044A">
                      <wp:simplePos x="0" y="0"/>
                      <wp:positionH relativeFrom="column">
                        <wp:posOffset>3767455</wp:posOffset>
                      </wp:positionH>
                      <wp:positionV relativeFrom="paragraph">
                        <wp:posOffset>20955</wp:posOffset>
                      </wp:positionV>
                      <wp:extent cx="942975" cy="590550"/>
                      <wp:effectExtent l="0" t="0" r="0" b="0"/>
                      <wp:wrapNone/>
                      <wp:docPr id="58" name="Zone de text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A8063C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مثال :</w:t>
                                  </w:r>
                                </w:p>
                                <w:p w:rsidR="00A8063C" w:rsidRPr="00854E86" w:rsidRDefault="00A8063C" w:rsidP="00A8063C">
                                  <w:pPr>
                                    <w:bidi w:val="0"/>
                                    <w:rPr>
                                      <w:rFonts w:ascii="Al-Jazeera-Arabic-Bold" w:hAnsi="Al-Jazeera-Arabic-Bold" w:cs="Al-Jazeera-Arabic-Bold"/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7E7144" id="Zone de texte 58" o:spid="_x0000_s1061" type="#_x0000_t202" style="position:absolute;left:0;text-align:left;margin-left:296.65pt;margin-top:1.65pt;width:74.25pt;height:46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" filled="f" stroked="f" strokeweight=".5pt">
                      <v:stroke dashstyle="longDashDotDot"/>
                      <v:textbox>
                        <w:txbxContent>
                          <w:p w:rsidR="00A8063C" w:rsidRPr="00854E86" w:rsidRDefault="00A8063C" w:rsidP="00A8063C">
                            <w:pPr>
                              <w:bidi w:val="0"/>
                              <w:spacing w:line="240" w:lineRule="auto"/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proofErr w:type="gramStart"/>
                            <w:r w:rsidRPr="00854E86"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مثال :</w:t>
                            </w:r>
                            <w:proofErr w:type="gramEnd"/>
                          </w:p>
                          <w:p w:rsidR="00A8063C" w:rsidRPr="00854E86" w:rsidRDefault="00A8063C" w:rsidP="00A8063C">
                            <w:pPr>
                              <w:bidi w:val="0"/>
                              <w:rPr>
                                <w:rFonts w:ascii="Al-Jazeera-Arabic-Bold" w:hAnsi="Al-Jazeera-Arabic-Bold" w:cs="Al-Jazeera-Arabic-Bold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063C" w:rsidRDefault="00A8063C" w:rsidP="00A8063C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A8063C" w:rsidRDefault="00A8063C" w:rsidP="00A8063C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08CC2156" wp14:editId="1A278EB3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100965</wp:posOffset>
                      </wp:positionV>
                      <wp:extent cx="1876425" cy="1228725"/>
                      <wp:effectExtent l="0" t="0" r="28575" b="28575"/>
                      <wp:wrapNone/>
                      <wp:docPr id="60" name="Zone de text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6425" cy="1228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A8063C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ol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</w:p>
                                <w:p w:rsidR="00A8063C" w:rsidRDefault="00A8063C" w:rsidP="00A8063C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  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&lt;li&gt;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A8063C"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الرياضيات</w:t>
                                  </w:r>
                                </w:p>
                                <w:p w:rsidR="00A8063C" w:rsidRPr="00854E86" w:rsidRDefault="00A8063C" w:rsidP="00A8063C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  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&lt;li&gt;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</w:t>
                                  </w:r>
                                  <w:r w:rsidRPr="00A8063C">
                                    <w:rPr>
                                      <w:rFonts w:ascii="Khmer UI" w:eastAsia="Arial Unicode MS" w:hAnsi="Khmer UI" w:cs="Times New Roman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الفيزياء</w:t>
                                  </w: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 </w:t>
                                  </w:r>
                                </w:p>
                                <w:p w:rsidR="00A8063C" w:rsidRPr="00854E86" w:rsidRDefault="00A8063C" w:rsidP="00A8063C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  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&lt;li&gt;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 </w:t>
                                  </w:r>
                                  <w:r w:rsidRPr="00A8063C">
                                    <w:rPr>
                                      <w:rFonts w:ascii="Khmer UI" w:eastAsia="Arial Unicode MS" w:hAnsi="Khmer UI" w:cs="Times New Roman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إعلام آلي  </w:t>
                                  </w:r>
                                </w:p>
                                <w:p w:rsidR="00A8063C" w:rsidRPr="00854E86" w:rsidRDefault="00A8063C" w:rsidP="00A8063C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&lt;/</w:t>
                                  </w:r>
                                  <w:r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ol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&gt;</w:t>
                                  </w:r>
                                </w:p>
                                <w:p w:rsidR="00A8063C" w:rsidRPr="00854E86" w:rsidRDefault="00A8063C" w:rsidP="00A8063C">
                                  <w:pPr>
                                    <w:bidi w:val="0"/>
                                    <w:spacing w:after="0" w:line="240" w:lineRule="auto"/>
                                    <w:rPr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C2156" id="Zone de texte 60" o:spid="_x0000_s1062" type="#_x0000_t202" style="position:absolute;left:0;text-align:left;margin-left:101.65pt;margin-top:7.95pt;width:147.75pt;height:96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" fillcolor="#fde9d9 [665]" strokecolor="black [3213]" strokeweight=".5pt">
                      <v:stroke dashstyle="longDashDotDot"/>
                      <v:textbox>
                        <w:txbxContent>
                          <w:p w:rsidR="00A8063C" w:rsidRPr="00854E86" w:rsidRDefault="00A8063C" w:rsidP="00A8063C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ol</w:t>
                            </w:r>
                            <w:proofErr w:type="spellEnd"/>
                            <w:proofErr w:type="gramEnd"/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  <w:r>
                              <w:rPr>
                                <w:rFonts w:ascii="Khmer UI" w:eastAsia="Arial Unicode MS" w:hAnsi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A8063C" w:rsidRDefault="00A8063C" w:rsidP="00A8063C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  </w:t>
                            </w:r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li</w:t>
                            </w:r>
                            <w:proofErr w:type="gramEnd"/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  <w:r w:rsidRPr="00A8063C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 xml:space="preserve"> </w:t>
                            </w:r>
                            <w:r w:rsidRPr="00A8063C">
                              <w:rPr>
                                <w:rFonts w:ascii="Khmer UI" w:eastAsia="Arial Unicode MS" w:hAnsi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الرياضيات</w:t>
                            </w:r>
                          </w:p>
                          <w:p w:rsidR="00A8063C" w:rsidRPr="00854E86" w:rsidRDefault="00A8063C" w:rsidP="00A8063C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  </w:t>
                            </w:r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li</w:t>
                            </w:r>
                            <w:proofErr w:type="gramEnd"/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  <w:r w:rsidRPr="00A8063C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</w:t>
                            </w:r>
                            <w:r w:rsidRPr="00A8063C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الفيزياء</w:t>
                            </w: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</w:p>
                          <w:p w:rsidR="00A8063C" w:rsidRPr="00854E86" w:rsidRDefault="00A8063C" w:rsidP="00A8063C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  </w:t>
                            </w:r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li</w:t>
                            </w:r>
                            <w:proofErr w:type="gramEnd"/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  <w:r w:rsidRPr="00A8063C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  <w:r w:rsidRPr="00A8063C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إعلام آلي  </w:t>
                            </w:r>
                          </w:p>
                          <w:p w:rsidR="00A8063C" w:rsidRPr="00854E86" w:rsidRDefault="00A8063C" w:rsidP="00A8063C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ol</w:t>
                            </w:r>
                            <w:proofErr w:type="spellEnd"/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</w:p>
                          <w:p w:rsidR="00A8063C" w:rsidRPr="00854E86" w:rsidRDefault="00A8063C" w:rsidP="00A8063C">
                            <w:pPr>
                              <w:bidi w:val="0"/>
                              <w:spacing w:after="0" w:line="240" w:lineRule="auto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02107" w:rsidRDefault="00302107" w:rsidP="00854E86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</w:p>
          <w:p w:rsidR="00A8063C" w:rsidRDefault="00A8063C" w:rsidP="00854E86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</w:p>
          <w:p w:rsidR="00A8063C" w:rsidRDefault="00A8063C" w:rsidP="00854E86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</w:p>
          <w:p w:rsidR="00A8063C" w:rsidRDefault="00A8063C" w:rsidP="00854E86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</w:p>
          <w:p w:rsidR="00A8063C" w:rsidRDefault="00A8063C" w:rsidP="00854E86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</w:p>
          <w:p w:rsidR="00A8063C" w:rsidRDefault="00A8063C" w:rsidP="00854E86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</w:p>
          <w:p w:rsidR="00A8063C" w:rsidRDefault="00A8063C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302107" w:rsidRDefault="00302107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A8063C" w:rsidRPr="000113F6" w:rsidRDefault="00A8063C" w:rsidP="00A8063C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 xml:space="preserve">القوائم غير المرقمة (التعداد النقطي) :  نستعمل الوسم </w:t>
            </w:r>
          </w:p>
          <w:p w:rsidR="00A8063C" w:rsidRDefault="00A8063C" w:rsidP="00A8063C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ECA5D60" wp14:editId="746CFE5E">
                      <wp:simplePos x="0" y="0"/>
                      <wp:positionH relativeFrom="column">
                        <wp:posOffset>881380</wp:posOffset>
                      </wp:positionH>
                      <wp:positionV relativeFrom="paragraph">
                        <wp:posOffset>207010</wp:posOffset>
                      </wp:positionV>
                      <wp:extent cx="2952750" cy="409575"/>
                      <wp:effectExtent l="0" t="0" r="19050" b="28575"/>
                      <wp:wrapNone/>
                      <wp:docPr id="63" name="Zone de text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527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A8063C" w:rsidRDefault="00A8063C" w:rsidP="00A8063C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40"/>
                                      <w:szCs w:val="40"/>
                                      <w:lang w:val="fr-FR" w:bidi="ar-DZ"/>
                                    </w:rPr>
                                  </w:pPr>
                                  <w:r w:rsidRPr="00A8063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40"/>
                                      <w:szCs w:val="40"/>
                                      <w:lang w:val="fr-FR" w:bidi="ar-DZ"/>
                                    </w:rPr>
                                    <w:t>&lt;</w:t>
                                  </w:r>
                                  <w:r w:rsidRPr="00A8063C">
                                    <w:rPr>
                                      <w:rFonts w:ascii="Khmer UI" w:eastAsia="Arial Unicode MS" w:hAnsi="Khmer UI" w:cs="Arial"/>
                                      <w:b/>
                                      <w:bCs/>
                                      <w:color w:val="E36C0A" w:themeColor="accent6" w:themeShade="BF"/>
                                      <w:sz w:val="40"/>
                                      <w:szCs w:val="40"/>
                                      <w:lang w:val="fr-FR" w:bidi="ar-DZ"/>
                                    </w:rPr>
                                    <w:t>ul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40"/>
                                      <w:szCs w:val="40"/>
                                      <w:lang w:val="fr-FR" w:bidi="ar-DZ"/>
                                    </w:rPr>
                                    <w:t>&gt;…</w:t>
                                  </w:r>
                                  <w:r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40"/>
                                      <w:szCs w:val="40"/>
                                      <w:lang w:val="fr-FR" w:bidi="ar-DZ"/>
                                    </w:rPr>
                                    <w:t>………….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40"/>
                                      <w:szCs w:val="40"/>
                                      <w:lang w:val="fr-FR" w:bidi="ar-DZ"/>
                                    </w:rPr>
                                    <w:t>..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40"/>
                                      <w:szCs w:val="40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40"/>
                                      <w:szCs w:val="40"/>
                                      <w:lang w:val="fr-FR" w:bidi="ar-DZ"/>
                                    </w:rPr>
                                    <w:t>&lt;/ul&gt;</w:t>
                                  </w:r>
                                </w:p>
                                <w:p w:rsidR="00A8063C" w:rsidRPr="00A8063C" w:rsidRDefault="00A8063C" w:rsidP="00A8063C">
                                  <w:pPr>
                                    <w:bidi w:val="0"/>
                                    <w:rPr>
                                      <w:sz w:val="44"/>
                                      <w:szCs w:val="44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A5D60" id="Zone de texte 63" o:spid="_x0000_s1063" type="#_x0000_t202" style="position:absolute;left:0;text-align:left;margin-left:69.4pt;margin-top:16.3pt;width:232.5pt;height:32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" fillcolor="#eaf1dd [662]" strokecolor="black [3213]" strokeweight=".5pt">
                      <v:stroke dashstyle="longDashDotDot"/>
                      <v:textbox>
                        <w:txbxContent>
                          <w:p w:rsidR="00A8063C" w:rsidRPr="00A8063C" w:rsidRDefault="00A8063C" w:rsidP="00A8063C">
                            <w:pPr>
                              <w:bidi w:val="0"/>
                              <w:spacing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  <w:lang w:val="fr-FR" w:bidi="ar-DZ"/>
                              </w:rPr>
                            </w:pPr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  <w:lang w:val="fr-FR" w:bidi="ar-DZ"/>
                              </w:rPr>
                              <w:t>&lt;</w:t>
                            </w:r>
                            <w:proofErr w:type="spellStart"/>
                            <w:proofErr w:type="gramStart"/>
                            <w:r w:rsidRPr="00A8063C"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  <w:lang w:val="fr-FR" w:bidi="ar-DZ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  <w:lang w:val="fr-FR" w:bidi="ar-DZ"/>
                              </w:rPr>
                              <w:t>&gt;…</w:t>
                            </w:r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  <w:lang w:val="fr-FR" w:bidi="ar-DZ"/>
                              </w:rPr>
                              <w:t>………….</w:t>
                            </w:r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  <w:lang w:val="fr-FR" w:bidi="ar-DZ"/>
                              </w:rPr>
                              <w:t>..</w:t>
                            </w:r>
                            <w:r w:rsidRPr="00A8063C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  <w:lang w:val="fr-FR" w:bidi="ar-DZ"/>
                              </w:rPr>
                              <w:t>&lt;/</w:t>
                            </w:r>
                            <w:proofErr w:type="spellStart"/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  <w:lang w:val="fr-FR" w:bidi="ar-DZ"/>
                              </w:rPr>
                              <w:t>ul</w:t>
                            </w:r>
                            <w:proofErr w:type="spellEnd"/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40"/>
                                <w:szCs w:val="40"/>
                                <w:lang w:val="fr-FR" w:bidi="ar-DZ"/>
                              </w:rPr>
                              <w:t>&gt;</w:t>
                            </w:r>
                          </w:p>
                          <w:p w:rsidR="00A8063C" w:rsidRPr="00A8063C" w:rsidRDefault="00A8063C" w:rsidP="00A8063C">
                            <w:pPr>
                              <w:bidi w:val="0"/>
                              <w:rPr>
                                <w:rFonts w:hint="cs"/>
                                <w:sz w:val="44"/>
                                <w:szCs w:val="44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063C" w:rsidRDefault="00A8063C" w:rsidP="00A8063C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</w:p>
          <w:p w:rsidR="00A8063C" w:rsidRPr="000113F6" w:rsidRDefault="00A8063C" w:rsidP="00A8063C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2EE94586" wp14:editId="461CE046">
                      <wp:simplePos x="0" y="0"/>
                      <wp:positionH relativeFrom="column">
                        <wp:posOffset>3700780</wp:posOffset>
                      </wp:positionH>
                      <wp:positionV relativeFrom="paragraph">
                        <wp:posOffset>46990</wp:posOffset>
                      </wp:positionV>
                      <wp:extent cx="942975" cy="590550"/>
                      <wp:effectExtent l="0" t="0" r="0" b="0"/>
                      <wp:wrapNone/>
                      <wp:docPr id="61" name="Zone de text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A8063C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مثال :</w:t>
                                  </w:r>
                                </w:p>
                                <w:p w:rsidR="00A8063C" w:rsidRPr="00854E86" w:rsidRDefault="00A8063C" w:rsidP="00A8063C">
                                  <w:pPr>
                                    <w:bidi w:val="0"/>
                                    <w:rPr>
                                      <w:rFonts w:ascii="Al-Jazeera-Arabic-Bold" w:hAnsi="Al-Jazeera-Arabic-Bold" w:cs="Al-Jazeera-Arabic-Bold"/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E94586" id="Zone de texte 61" o:spid="_x0000_s1064" type="#_x0000_t202" style="position:absolute;left:0;text-align:left;margin-left:291.4pt;margin-top:3.7pt;width:74.25pt;height:46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" filled="f" stroked="f" strokeweight=".5pt">
                      <v:stroke dashstyle="longDashDotDot"/>
                      <v:textbox>
                        <w:txbxContent>
                          <w:p w:rsidR="00A8063C" w:rsidRPr="00854E86" w:rsidRDefault="00A8063C" w:rsidP="00A8063C">
                            <w:pPr>
                              <w:bidi w:val="0"/>
                              <w:spacing w:line="240" w:lineRule="auto"/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proofErr w:type="gramStart"/>
                            <w:r w:rsidRPr="00854E86"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مثال :</w:t>
                            </w:r>
                            <w:proofErr w:type="gramEnd"/>
                          </w:p>
                          <w:p w:rsidR="00A8063C" w:rsidRPr="00854E86" w:rsidRDefault="00A8063C" w:rsidP="00A8063C">
                            <w:pPr>
                              <w:bidi w:val="0"/>
                              <w:rPr>
                                <w:rFonts w:ascii="Al-Jazeera-Arabic-Bold" w:hAnsi="Al-Jazeera-Arabic-Bold" w:cs="Al-Jazeera-Arabic-Bold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063C" w:rsidRDefault="00A8063C" w:rsidP="00A8063C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A8063C" w:rsidRDefault="00A8063C" w:rsidP="00854E86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5CD4B8EA" wp14:editId="67C6E0E4">
                      <wp:simplePos x="0" y="0"/>
                      <wp:positionH relativeFrom="column">
                        <wp:posOffset>1214755</wp:posOffset>
                      </wp:positionH>
                      <wp:positionV relativeFrom="paragraph">
                        <wp:posOffset>140970</wp:posOffset>
                      </wp:positionV>
                      <wp:extent cx="1876425" cy="1228725"/>
                      <wp:effectExtent l="0" t="0" r="28575" b="28575"/>
                      <wp:wrapNone/>
                      <wp:docPr id="62" name="Zone de text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76425" cy="1228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A8063C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ul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</w:p>
                                <w:p w:rsidR="00A8063C" w:rsidRDefault="00A8063C" w:rsidP="00A8063C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  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&lt;li&gt;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 </w:t>
                                  </w:r>
                                  <w:r w:rsidRPr="00A8063C"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الرياضيات</w:t>
                                  </w:r>
                                </w:p>
                                <w:p w:rsidR="00A8063C" w:rsidRPr="00854E86" w:rsidRDefault="00A8063C" w:rsidP="00A8063C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  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&lt;li&gt;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</w:t>
                                  </w:r>
                                  <w:r w:rsidRPr="00A8063C">
                                    <w:rPr>
                                      <w:rFonts w:ascii="Khmer UI" w:eastAsia="Arial Unicode MS" w:hAnsi="Khmer UI" w:cs="Times New Roman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الفيزياء</w:t>
                                  </w: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 </w:t>
                                  </w:r>
                                </w:p>
                                <w:p w:rsidR="00A8063C" w:rsidRPr="00854E86" w:rsidRDefault="00A8063C" w:rsidP="00A8063C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  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&lt;li&gt;</w:t>
                                  </w:r>
                                  <w:r w:rsidRPr="00A8063C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 </w:t>
                                  </w:r>
                                  <w:r w:rsidRPr="00A8063C">
                                    <w:rPr>
                                      <w:rFonts w:ascii="Khmer UI" w:eastAsia="Arial Unicode MS" w:hAnsi="Khmer UI" w:cs="Times New Roman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إعلام آلي  </w:t>
                                  </w:r>
                                </w:p>
                                <w:p w:rsidR="00A8063C" w:rsidRPr="00854E86" w:rsidRDefault="00A8063C" w:rsidP="00A8063C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&lt;/</w:t>
                                  </w:r>
                                  <w:r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ul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&gt;</w:t>
                                  </w:r>
                                </w:p>
                                <w:p w:rsidR="00A8063C" w:rsidRPr="00854E86" w:rsidRDefault="00A8063C" w:rsidP="00A8063C">
                                  <w:pPr>
                                    <w:bidi w:val="0"/>
                                    <w:spacing w:after="0" w:line="240" w:lineRule="auto"/>
                                    <w:rPr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4B8EA" id="Zone de texte 62" o:spid="_x0000_s1065" type="#_x0000_t202" style="position:absolute;left:0;text-align:left;margin-left:95.65pt;margin-top:11.1pt;width:147.75pt;height:96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" fillcolor="#fde9d9 [665]" strokecolor="black [3213]" strokeweight=".5pt">
                      <v:stroke dashstyle="longDashDotDot"/>
                      <v:textbox>
                        <w:txbxContent>
                          <w:p w:rsidR="00A8063C" w:rsidRPr="00854E86" w:rsidRDefault="00A8063C" w:rsidP="00A8063C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ul</w:t>
                            </w:r>
                            <w:proofErr w:type="spellEnd"/>
                            <w:proofErr w:type="gramEnd"/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  <w:r>
                              <w:rPr>
                                <w:rFonts w:ascii="Khmer UI" w:eastAsia="Arial Unicode MS" w:hAnsi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A8063C" w:rsidRDefault="00A8063C" w:rsidP="00A8063C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</w:pP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  </w:t>
                            </w:r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li</w:t>
                            </w:r>
                            <w:proofErr w:type="gramEnd"/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  <w:r w:rsidRPr="00A8063C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 xml:space="preserve"> </w:t>
                            </w:r>
                            <w:r w:rsidRPr="00A8063C">
                              <w:rPr>
                                <w:rFonts w:ascii="Khmer UI" w:eastAsia="Arial Unicode MS" w:hAnsi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الرياضيات</w:t>
                            </w:r>
                          </w:p>
                          <w:p w:rsidR="00A8063C" w:rsidRPr="00854E86" w:rsidRDefault="00A8063C" w:rsidP="00A8063C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  </w:t>
                            </w:r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li</w:t>
                            </w:r>
                            <w:proofErr w:type="gramEnd"/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  <w:r w:rsidRPr="00A8063C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</w:t>
                            </w:r>
                            <w:r w:rsidRPr="00A8063C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الفيزياء</w:t>
                            </w: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</w:p>
                          <w:p w:rsidR="00A8063C" w:rsidRPr="00854E86" w:rsidRDefault="00A8063C" w:rsidP="00A8063C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  </w:t>
                            </w:r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li</w:t>
                            </w:r>
                            <w:proofErr w:type="gramEnd"/>
                            <w:r w:rsidRPr="00A8063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  <w:r w:rsidRPr="00A8063C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  <w:r w:rsidRPr="00A8063C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إعلام آلي  </w:t>
                            </w:r>
                          </w:p>
                          <w:p w:rsidR="00A8063C" w:rsidRPr="00854E86" w:rsidRDefault="00A8063C" w:rsidP="00A8063C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ul</w:t>
                            </w:r>
                            <w:proofErr w:type="spellEnd"/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</w:p>
                          <w:p w:rsidR="00A8063C" w:rsidRPr="00854E86" w:rsidRDefault="00A8063C" w:rsidP="00A8063C">
                            <w:pPr>
                              <w:bidi w:val="0"/>
                              <w:spacing w:after="0" w:line="240" w:lineRule="auto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063C" w:rsidRDefault="00A8063C" w:rsidP="00854E86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</w:p>
          <w:p w:rsidR="00A8063C" w:rsidRDefault="00A8063C" w:rsidP="00854E86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</w:p>
          <w:p w:rsidR="00A8063C" w:rsidRDefault="00A8063C" w:rsidP="00854E86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</w:p>
          <w:p w:rsidR="00A8063C" w:rsidRPr="00A8063C" w:rsidRDefault="00A8063C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A8063C" w:rsidRDefault="00A8063C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A8063C" w:rsidRDefault="00A8063C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A8063C" w:rsidRDefault="00A8063C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854E86" w:rsidRDefault="00854E86" w:rsidP="00854E86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854E86" w:rsidTr="007743ED">
        <w:trPr>
          <w:cantSplit/>
          <w:trHeight w:val="9757"/>
        </w:trPr>
        <w:tc>
          <w:tcPr>
            <w:tcW w:w="1240" w:type="dxa"/>
            <w:shd w:val="clear" w:color="auto" w:fill="FDE9D9" w:themeFill="accent6" w:themeFillTint="33"/>
          </w:tcPr>
          <w:p w:rsidR="00854E86" w:rsidRDefault="00854E86" w:rsidP="00854E86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9" w:type="dxa"/>
            <w:vMerge/>
            <w:textDirection w:val="btLr"/>
            <w:vAlign w:val="center"/>
          </w:tcPr>
          <w:p w:rsidR="00854E86" w:rsidRDefault="00854E86" w:rsidP="00854E86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850" w:type="dxa"/>
            <w:textDirection w:val="btLr"/>
            <w:vAlign w:val="center"/>
          </w:tcPr>
          <w:p w:rsidR="00854E86" w:rsidRPr="004E2D68" w:rsidRDefault="00854E86" w:rsidP="00854E86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 w:rsidRPr="004E2D68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لون الخلفية</w:t>
            </w:r>
          </w:p>
        </w:tc>
        <w:tc>
          <w:tcPr>
            <w:tcW w:w="7514" w:type="dxa"/>
          </w:tcPr>
          <w:p w:rsidR="00302107" w:rsidRPr="00614E57" w:rsidRDefault="00302107" w:rsidP="00302107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س: و ان اردت ادراج الألوان لصفحتي ماهو الوسم المناسب </w:t>
            </w:r>
            <w:r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302107" w:rsidRDefault="00302107" w:rsidP="00302107">
            <w:pPr>
              <w:pStyle w:val="Paragraphedeliste"/>
              <w:autoSpaceDE w:val="0"/>
              <w:autoSpaceDN w:val="0"/>
              <w:bidi/>
              <w:adjustRightInd w:val="0"/>
              <w:spacing w:line="276" w:lineRule="auto"/>
              <w:ind w:left="0"/>
              <w:jc w:val="both"/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302107" w:rsidRPr="00302107" w:rsidRDefault="00302107" w:rsidP="00302107">
            <w:pPr>
              <w:autoSpaceDE w:val="0"/>
              <w:autoSpaceDN w:val="0"/>
              <w:adjustRightInd w:val="0"/>
              <w:jc w:val="both"/>
              <w:rPr>
                <w:rFonts w:ascii="Cambria" w:eastAsiaTheme="minorHAnsi" w:hAnsi="Cambria" w:cs="Al-Jazeera-Arabic-Bold"/>
                <w:color w:val="000000"/>
                <w:lang w:val="fr-FR" w:bidi="ar-DZ"/>
              </w:rPr>
            </w:pPr>
            <w:r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 xml:space="preserve">لتلوين خلفية الصفحة نستعمل الخاصية </w:t>
            </w:r>
            <w:r>
              <w:rPr>
                <w:rFonts w:ascii="Cambria" w:eastAsiaTheme="minorHAnsi" w:hAnsi="Cambria" w:cs="Al-Jazeera-Arabic-Bold"/>
                <w:color w:val="000000"/>
                <w:lang w:val="fr-FR"/>
              </w:rPr>
              <w:t xml:space="preserve">bgcolor </w:t>
            </w:r>
            <w:r>
              <w:rPr>
                <w:rFonts w:ascii="Cambria" w:eastAsiaTheme="minorHAnsi" w:hAnsi="Cambria" w:cs="Al-Jazeera-Arabic-Bold" w:hint="cs"/>
                <w:color w:val="000000"/>
                <w:rtl/>
                <w:lang w:val="fr-FR" w:bidi="ar-DZ"/>
              </w:rPr>
              <w:t xml:space="preserve"> للوسم </w:t>
            </w:r>
            <w:r>
              <w:rPr>
                <w:rFonts w:ascii="Cambria" w:eastAsiaTheme="minorHAnsi" w:hAnsi="Cambria" w:cs="Al-Jazeera-Arabic-Bold"/>
                <w:color w:val="000000"/>
                <w:lang w:val="fr-FR" w:bidi="ar-DZ"/>
              </w:rPr>
              <w:t>body</w:t>
            </w:r>
          </w:p>
          <w:p w:rsidR="00302107" w:rsidRPr="000113F6" w:rsidRDefault="00302107" w:rsidP="00302107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 w:rsidRPr="000113F6"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>و لتحديد كل هانه الخصائص، يكفي أن نستعمل الوسم :</w:t>
            </w:r>
          </w:p>
          <w:p w:rsidR="00302107" w:rsidRDefault="00302107" w:rsidP="00302107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60775C1E" wp14:editId="5E15DD2A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167640</wp:posOffset>
                      </wp:positionV>
                      <wp:extent cx="3419475" cy="400050"/>
                      <wp:effectExtent l="0" t="0" r="28575" b="19050"/>
                      <wp:wrapNone/>
                      <wp:docPr id="46" name="Zone de text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947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302107">
                                  <w:pPr>
                                    <w:bidi w:val="0"/>
                                    <w:spacing w:line="240" w:lineRule="auto"/>
                                    <w:rPr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Khmer UI" w:eastAsia="Arial Unicode MS" w:hAnsi="Khmer UI" w:cs="Arial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body </w:t>
                                  </w:r>
                                  <w:r w:rsidRPr="00E546BC">
                                    <w:rPr>
                                      <w:rFonts w:ascii="Khmer UI" w:eastAsia="Arial Unicode MS" w:hAnsi="Khmer UI" w:cs="Arial"/>
                                      <w:b/>
                                      <w:bCs/>
                                      <w:color w:val="4F81BD" w:themeColor="accent1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bgcolor</w:t>
                                  </w:r>
                                  <w:r>
                                    <w:rPr>
                                      <w:rFonts w:ascii="Khmer UI" w:eastAsia="Arial Unicode MS" w:hAnsi="Khmer UI" w:cs="Arial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= </w:t>
                                  </w:r>
                                  <w:r>
                                    <w:rPr>
                                      <w:rFonts w:ascii="Khmer UI" w:eastAsia="Arial Unicode MS" w:hAnsi="Khmer UI" w:cs="Arial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Khmer UI" w:eastAsia="Arial Unicode MS" w:hAnsi="Khmer UI" w:cs="Arial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code couleur</w:t>
                                  </w:r>
                                  <w:r>
                                    <w:rPr>
                                      <w:rFonts w:ascii="Khmer UI" w:eastAsia="Arial Unicode MS" w:hAnsi="Khmer UI" w:cs="Arial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"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75C1E" id="Zone de texte 46" o:spid="_x0000_s1066" type="#_x0000_t202" style="position:absolute;left:0;text-align:left;margin-left:48.4pt;margin-top:13.2pt;width:269.25pt;height:31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" fillcolor="#eaf1dd [662]" strokecolor="black [3213]" strokeweight=".5pt">
                      <v:stroke dashstyle="longDashDotDot"/>
                      <v:textbox>
                        <w:txbxContent>
                          <w:p w:rsidR="00A8063C" w:rsidRPr="00854E86" w:rsidRDefault="00A8063C" w:rsidP="00302107">
                            <w:pPr>
                              <w:bidi w:val="0"/>
                              <w:spacing w:line="240" w:lineRule="auto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 xml:space="preserve"> </w:t>
                            </w:r>
                            <w:proofErr w:type="spellStart"/>
                            <w:r w:rsidRPr="00E546BC"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4F81BD" w:themeColor="accent1"/>
                                <w:sz w:val="32"/>
                                <w:szCs w:val="32"/>
                                <w:lang w:val="fr-FR" w:bidi="ar-DZ"/>
                              </w:rPr>
                              <w:t>bgcolor</w:t>
                            </w:r>
                            <w:proofErr w:type="spellEnd"/>
                            <w:r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= </w:t>
                            </w:r>
                            <w:r>
                              <w:rPr>
                                <w:rFonts w:ascii="Khmer UI" w:eastAsia="Arial Unicode MS" w:hAnsi="Khmer UI" w:cs="Arial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"</w:t>
                            </w:r>
                            <w:r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code couleur</w:t>
                            </w:r>
                            <w:r>
                              <w:rPr>
                                <w:rFonts w:ascii="Khmer UI" w:eastAsia="Arial Unicode MS" w:hAnsi="Khmer UI" w:cs="Arial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"</w:t>
                            </w: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02107" w:rsidRDefault="00E546BC" w:rsidP="00302107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07D26E2D" wp14:editId="2ED966A0">
                      <wp:simplePos x="0" y="0"/>
                      <wp:positionH relativeFrom="column">
                        <wp:posOffset>3586480</wp:posOffset>
                      </wp:positionH>
                      <wp:positionV relativeFrom="paragraph">
                        <wp:posOffset>196215</wp:posOffset>
                      </wp:positionV>
                      <wp:extent cx="942975" cy="590550"/>
                      <wp:effectExtent l="0" t="0" r="0" b="0"/>
                      <wp:wrapNone/>
                      <wp:docPr id="47" name="Zone de text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302107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مثال :</w:t>
                                  </w:r>
                                </w:p>
                                <w:p w:rsidR="00A8063C" w:rsidRPr="00854E86" w:rsidRDefault="00A8063C" w:rsidP="00302107">
                                  <w:pPr>
                                    <w:bidi w:val="0"/>
                                    <w:rPr>
                                      <w:rFonts w:ascii="Al-Jazeera-Arabic-Bold" w:hAnsi="Al-Jazeera-Arabic-Bold" w:cs="Al-Jazeera-Arabic-Bold"/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D26E2D" id="Zone de texte 47" o:spid="_x0000_s1067" type="#_x0000_t202" style="position:absolute;left:0;text-align:left;margin-left:282.4pt;margin-top:15.45pt;width:74.25pt;height:46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" filled="f" stroked="f" strokeweight=".5pt">
                      <v:stroke dashstyle="longDashDotDot"/>
                      <v:textbox>
                        <w:txbxContent>
                          <w:p w:rsidR="00A8063C" w:rsidRPr="00854E86" w:rsidRDefault="00A8063C" w:rsidP="00302107">
                            <w:pPr>
                              <w:bidi w:val="0"/>
                              <w:spacing w:line="240" w:lineRule="auto"/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proofErr w:type="gramStart"/>
                            <w:r w:rsidRPr="00854E86"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مثال :</w:t>
                            </w:r>
                            <w:proofErr w:type="gramEnd"/>
                          </w:p>
                          <w:p w:rsidR="00A8063C" w:rsidRPr="00854E86" w:rsidRDefault="00A8063C" w:rsidP="00302107">
                            <w:pPr>
                              <w:bidi w:val="0"/>
                              <w:rPr>
                                <w:rFonts w:ascii="Al-Jazeera-Arabic-Bold" w:hAnsi="Al-Jazeera-Arabic-Bold" w:cs="Al-Jazeera-Arabic-Bold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02107" w:rsidRPr="000113F6" w:rsidRDefault="00302107" w:rsidP="00302107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</w:p>
          <w:p w:rsidR="00302107" w:rsidRDefault="00E546BC" w:rsidP="00E546BC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6542DD64" wp14:editId="51343A4A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127635</wp:posOffset>
                      </wp:positionV>
                      <wp:extent cx="3209925" cy="381000"/>
                      <wp:effectExtent l="0" t="0" r="28575" b="19050"/>
                      <wp:wrapNone/>
                      <wp:docPr id="48" name="Zone de text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99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E546BC" w:rsidRDefault="00A8063C" w:rsidP="00E546BC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Khmer UI" w:eastAsia="Arial Unicode MS" w:hAnsi="Khmer UI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E546B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&lt;body </w:t>
                                  </w:r>
                                  <w:r w:rsidRPr="00E546B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548DD4" w:themeColor="text2" w:themeTint="99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bgcolor=</w:t>
                                  </w:r>
                                  <w:r w:rsidRPr="00E546BC"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color w:val="948A54" w:themeColor="background2" w:themeShade="80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"</w:t>
                                  </w:r>
                                  <w:r w:rsidRPr="00E546BC">
                                    <w:rPr>
                                      <w:rFonts w:ascii="Khmer UI" w:eastAsia="Arial Unicode MS" w:hAnsi="Khmer UI"/>
                                      <w:b/>
                                      <w:bCs/>
                                      <w:color w:val="948A54" w:themeColor="background2" w:themeShade="8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#0404B4</w:t>
                                  </w:r>
                                  <w:r w:rsidRPr="00E546BC"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color w:val="948A54" w:themeColor="background2" w:themeShade="80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"</w:t>
                                  </w:r>
                                  <w:r w:rsidRPr="00E546B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 &gt;</w:t>
                                  </w:r>
                                  <w:r w:rsidRPr="00E546BC"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</w:p>
                                <w:p w:rsidR="00A8063C" w:rsidRPr="00E546BC" w:rsidRDefault="00A8063C" w:rsidP="00302107">
                                  <w:pPr>
                                    <w:bidi w:val="0"/>
                                    <w:rPr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2DD64" id="Zone de texte 48" o:spid="_x0000_s1068" type="#_x0000_t202" style="position:absolute;left:0;text-align:left;margin-left:12.4pt;margin-top:10.05pt;width:252.75pt;height:30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" fillcolor="#fde9d9 [665]" strokecolor="black [3213]" strokeweight=".5pt">
                      <v:stroke dashstyle="longDashDotDot"/>
                      <v:textbox>
                        <w:txbxContent>
                          <w:p w:rsidR="00A8063C" w:rsidRPr="00E546BC" w:rsidRDefault="00A8063C" w:rsidP="00E546BC">
                            <w:pPr>
                              <w:bidi w:val="0"/>
                              <w:spacing w:line="240" w:lineRule="auto"/>
                              <w:rPr>
                                <w:rFonts w:ascii="Khmer UI" w:eastAsia="Arial Unicode MS" w:hAnsi="Khmer UI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body</w:t>
                            </w:r>
                            <w:proofErr w:type="gramEnd"/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 xml:space="preserve"> </w:t>
                            </w:r>
                            <w:proofErr w:type="spellStart"/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548DD4" w:themeColor="text2" w:themeTint="99"/>
                                <w:sz w:val="32"/>
                                <w:szCs w:val="32"/>
                                <w:lang w:val="fr-FR" w:bidi="ar-DZ"/>
                              </w:rPr>
                              <w:t>bgcolor</w:t>
                            </w:r>
                            <w:proofErr w:type="spellEnd"/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548DD4" w:themeColor="text2" w:themeTint="99"/>
                                <w:sz w:val="32"/>
                                <w:szCs w:val="32"/>
                                <w:lang w:val="fr-FR" w:bidi="ar-DZ"/>
                              </w:rPr>
                              <w:t>=</w:t>
                            </w:r>
                            <w:r w:rsidRPr="00E546BC">
                              <w:rPr>
                                <w:rFonts w:ascii="Khmer UI" w:eastAsia="Arial Unicode MS" w:hAnsi="Khmer UI" w:hint="cs"/>
                                <w:b/>
                                <w:bCs/>
                                <w:color w:val="948A54" w:themeColor="background2" w:themeShade="80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"</w:t>
                            </w:r>
                            <w:r w:rsidRPr="00E546BC">
                              <w:rPr>
                                <w:rFonts w:ascii="Khmer UI" w:eastAsia="Arial Unicode MS" w:hAnsi="Khmer UI"/>
                                <w:b/>
                                <w:bCs/>
                                <w:color w:val="948A54" w:themeColor="background2" w:themeShade="80"/>
                                <w:sz w:val="32"/>
                                <w:szCs w:val="32"/>
                                <w:lang w:val="fr-FR" w:bidi="ar-DZ"/>
                              </w:rPr>
                              <w:t>#0404B4</w:t>
                            </w:r>
                            <w:r w:rsidRPr="00E546BC">
                              <w:rPr>
                                <w:rFonts w:ascii="Khmer UI" w:eastAsia="Arial Unicode MS" w:hAnsi="Khmer UI" w:hint="cs"/>
                                <w:b/>
                                <w:bCs/>
                                <w:color w:val="948A54" w:themeColor="background2" w:themeShade="80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"</w:t>
                            </w:r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 xml:space="preserve"> &gt;</w:t>
                            </w:r>
                            <w:r w:rsidRPr="00E546BC">
                              <w:rPr>
                                <w:rFonts w:ascii="Khmer UI" w:eastAsia="Arial Unicode MS" w:hAnsi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A8063C" w:rsidRPr="00E546BC" w:rsidRDefault="00A8063C" w:rsidP="00302107">
                            <w:pPr>
                              <w:bidi w:val="0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02107" w:rsidRDefault="00302107" w:rsidP="00302107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854E86" w:rsidRDefault="00854E86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E546BC" w:rsidRDefault="00E546BC" w:rsidP="00854E86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D04501A" wp14:editId="4981C9F7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63500</wp:posOffset>
                      </wp:positionV>
                      <wp:extent cx="3209925" cy="381000"/>
                      <wp:effectExtent l="0" t="0" r="28575" b="19050"/>
                      <wp:wrapNone/>
                      <wp:docPr id="49" name="Zone de text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99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E546BC" w:rsidRDefault="00A8063C" w:rsidP="00E546BC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Khmer UI" w:eastAsia="Arial Unicode MS" w:hAnsi="Khmer UI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E546B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&lt;body </w:t>
                                  </w:r>
                                  <w:r w:rsidRPr="00E546B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548DD4" w:themeColor="text2" w:themeTint="99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bgcolor</w:t>
                                  </w:r>
                                  <w:r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548DD4" w:themeColor="text2" w:themeTint="99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= </w:t>
                                  </w:r>
                                  <w:r w:rsidRPr="00E546BC">
                                    <w:rPr>
                                      <w:rFonts w:ascii="Khmer UI" w:eastAsia="Arial Unicode MS" w:hAnsi="Khmer UI"/>
                                      <w:b/>
                                      <w:bCs/>
                                      <w:color w:val="948A54" w:themeColor="background2" w:themeShade="8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red</w:t>
                                  </w:r>
                                  <w:r w:rsidRPr="00E546B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 &gt;</w:t>
                                  </w:r>
                                  <w:r w:rsidRPr="00E546BC"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</w:p>
                                <w:p w:rsidR="00A8063C" w:rsidRPr="00E546BC" w:rsidRDefault="00A8063C" w:rsidP="00302107">
                                  <w:pPr>
                                    <w:bidi w:val="0"/>
                                    <w:rPr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4501A" id="Zone de texte 49" o:spid="_x0000_s1069" type="#_x0000_t202" style="position:absolute;left:0;text-align:left;margin-left:13.15pt;margin-top:5pt;width:252.75pt;height:30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" fillcolor="#fde9d9 [665]" strokecolor="black [3213]" strokeweight=".5pt">
                      <v:stroke dashstyle="longDashDotDot"/>
                      <v:textbox>
                        <w:txbxContent>
                          <w:p w:rsidR="00A8063C" w:rsidRPr="00E546BC" w:rsidRDefault="00A8063C" w:rsidP="00E546BC">
                            <w:pPr>
                              <w:bidi w:val="0"/>
                              <w:spacing w:line="240" w:lineRule="auto"/>
                              <w:rPr>
                                <w:rFonts w:ascii="Khmer UI" w:eastAsia="Arial Unicode MS" w:hAnsi="Khmer UI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body</w:t>
                            </w:r>
                            <w:proofErr w:type="gramEnd"/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 xml:space="preserve"> </w:t>
                            </w:r>
                            <w:proofErr w:type="spellStart"/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548DD4" w:themeColor="text2" w:themeTint="99"/>
                                <w:sz w:val="32"/>
                                <w:szCs w:val="32"/>
                                <w:lang w:val="fr-FR" w:bidi="ar-DZ"/>
                              </w:rPr>
                              <w:t>bgcolor</w:t>
                            </w:r>
                            <w:proofErr w:type="spellEnd"/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548DD4" w:themeColor="text2" w:themeTint="99"/>
                                <w:sz w:val="32"/>
                                <w:szCs w:val="32"/>
                                <w:lang w:val="fr-FR" w:bidi="ar-DZ"/>
                              </w:rPr>
                              <w:t xml:space="preserve">= </w:t>
                            </w:r>
                            <w:proofErr w:type="spellStart"/>
                            <w:r w:rsidRPr="00E546BC">
                              <w:rPr>
                                <w:rFonts w:ascii="Khmer UI" w:eastAsia="Arial Unicode MS" w:hAnsi="Khmer UI"/>
                                <w:b/>
                                <w:bCs/>
                                <w:color w:val="948A54" w:themeColor="background2" w:themeShade="80"/>
                                <w:sz w:val="32"/>
                                <w:szCs w:val="32"/>
                                <w:lang w:val="fr-FR" w:bidi="ar-DZ"/>
                              </w:rPr>
                              <w:t>red</w:t>
                            </w:r>
                            <w:proofErr w:type="spellEnd"/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 xml:space="preserve"> &gt;</w:t>
                            </w:r>
                            <w:r w:rsidRPr="00E546BC">
                              <w:rPr>
                                <w:rFonts w:ascii="Khmer UI" w:eastAsia="Arial Unicode MS" w:hAnsi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A8063C" w:rsidRPr="00E546BC" w:rsidRDefault="00A8063C" w:rsidP="00302107">
                            <w:pPr>
                              <w:bidi w:val="0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546BC" w:rsidRDefault="00E546BC" w:rsidP="00854E86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</w:p>
          <w:p w:rsidR="00E546BC" w:rsidRDefault="00E546BC" w:rsidP="00854E86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</w:p>
          <w:p w:rsidR="00E546BC" w:rsidRPr="00472A82" w:rsidRDefault="00E546BC" w:rsidP="00472A82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b/>
                <w:bCs/>
                <w:color w:val="7030A0"/>
                <w:sz w:val="32"/>
                <w:szCs w:val="32"/>
                <w:u w:val="single"/>
                <w:rtl/>
                <w:lang w:val="fr-FR"/>
              </w:rPr>
            </w:pPr>
            <w:r w:rsidRPr="00472A82">
              <w:rPr>
                <w:rFonts w:ascii="Al-Jazeera-Arabic-Bold" w:eastAsiaTheme="minorHAnsi" w:hAnsi="Al-Jazeera-Arabic-Bold" w:cs="Al-Jazeera-Arabic-Bold" w:hint="cs"/>
                <w:b/>
                <w:bCs/>
                <w:color w:val="7030A0"/>
                <w:sz w:val="32"/>
                <w:szCs w:val="32"/>
                <w:u w:val="single"/>
                <w:rtl/>
                <w:lang w:val="fr-FR"/>
              </w:rPr>
              <w:t xml:space="preserve">رموز الألوان : </w:t>
            </w:r>
          </w:p>
          <w:p w:rsidR="00E546BC" w:rsidRPr="00472A82" w:rsidRDefault="00E546BC" w:rsidP="00472A82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 w:rsidRPr="00472A82"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>كل عنصر من الألوان الثلاثة ( أحمر، أخضر و أزرق)</w:t>
            </w:r>
          </w:p>
          <w:p w:rsidR="00E546BC" w:rsidRPr="00472A82" w:rsidRDefault="00E546BC" w:rsidP="00472A82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 w:rsidRPr="00472A82"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 xml:space="preserve">مشفر على 8 بيت بالنظام العشري من 00 إلى غاية </w:t>
            </w:r>
            <w:r w:rsidRPr="00472A82">
              <w:rPr>
                <w:rFonts w:ascii="Al-Jazeera-Arabic-Bold" w:eastAsiaTheme="minorHAnsi" w:hAnsi="Al-Jazeera-Arabic-Bold" w:cs="Al-Jazeera-Arabic-Bold"/>
                <w:color w:val="000000"/>
                <w:lang w:val="fr-FR"/>
              </w:rPr>
              <w:t>FF</w:t>
            </w:r>
            <w:r w:rsidRPr="00472A82"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 xml:space="preserve"> (من</w:t>
            </w:r>
            <w:r w:rsidR="0063376B" w:rsidRPr="00472A82"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 xml:space="preserve"> 0 إلى 255)</w:t>
            </w:r>
          </w:p>
          <w:p w:rsidR="00E546BC" w:rsidRPr="00472A82" w:rsidRDefault="00BB6C47" w:rsidP="00472A82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sz w:val="28"/>
                <w:szCs w:val="28"/>
                <w:rtl/>
                <w:lang w:val="fr-FR"/>
              </w:rPr>
            </w:pPr>
            <w:r w:rsidRPr="00472A82">
              <w:rPr>
                <w:rFonts w:ascii="Al-Jazeera-Arabic-Bold" w:eastAsiaTheme="minorHAnsi" w:hAnsi="Al-Jazeera-Arabic-Bold" w:cs="Al-Jazeera-Arabic-Bold" w:hint="cs"/>
                <w:color w:val="000000"/>
                <w:sz w:val="28"/>
                <w:szCs w:val="28"/>
                <w:rtl/>
                <w:lang w:val="fr-FR"/>
              </w:rPr>
              <w:t>أمثلة :</w:t>
            </w:r>
          </w:p>
          <w:tbl>
            <w:tblPr>
              <w:tblStyle w:val="Grilledutableau"/>
              <w:bidiVisual/>
              <w:tblW w:w="0" w:type="auto"/>
              <w:jc w:val="right"/>
              <w:tblLayout w:type="fixed"/>
              <w:tblLook w:val="04A0" w:firstRow="1" w:lastRow="0" w:firstColumn="1" w:lastColumn="0" w:noHBand="0" w:noVBand="1"/>
            </w:tblPr>
            <w:tblGrid>
              <w:gridCol w:w="3644"/>
              <w:gridCol w:w="3644"/>
            </w:tblGrid>
            <w:tr w:rsidR="00BB6C47" w:rsidRPr="00BB6C47" w:rsidTr="00BB6C47">
              <w:trPr>
                <w:jc w:val="right"/>
              </w:trPr>
              <w:tc>
                <w:tcPr>
                  <w:tcW w:w="3644" w:type="dxa"/>
                </w:tcPr>
                <w:p w:rsidR="00BB6C47" w:rsidRPr="00BB6C47" w:rsidRDefault="00BB6C47" w:rsidP="00BB6C47">
                  <w:pPr>
                    <w:jc w:val="right"/>
                    <w:rPr>
                      <w:b/>
                      <w:bCs/>
                      <w:color w:val="00B0F0"/>
                      <w:sz w:val="36"/>
                      <w:szCs w:val="36"/>
                      <w:rtl/>
                      <w:lang w:bidi="ar-DZ"/>
                    </w:rPr>
                  </w:pPr>
                  <w:r w:rsidRPr="00BB6C47">
                    <w:rPr>
                      <w:b/>
                      <w:bCs/>
                      <w:color w:val="00B0F0"/>
                      <w:sz w:val="36"/>
                      <w:szCs w:val="36"/>
                      <w:lang w:bidi="ar-DZ"/>
                    </w:rPr>
                    <w:t>#0000FF</w:t>
                  </w:r>
                </w:p>
              </w:tc>
              <w:tc>
                <w:tcPr>
                  <w:tcW w:w="3644" w:type="dxa"/>
                </w:tcPr>
                <w:p w:rsidR="00BB6C47" w:rsidRPr="00BB6C47" w:rsidRDefault="00BB6C47" w:rsidP="00BB6C47">
                  <w:pPr>
                    <w:jc w:val="right"/>
                    <w:rPr>
                      <w:b/>
                      <w:bCs/>
                      <w:color w:val="00B0F0"/>
                      <w:sz w:val="36"/>
                      <w:szCs w:val="36"/>
                      <w:lang w:val="fr-FR" w:bidi="ar-DZ"/>
                    </w:rPr>
                  </w:pPr>
                  <w:r w:rsidRPr="00BB6C47">
                    <w:rPr>
                      <w:rFonts w:hint="cs"/>
                      <w:b/>
                      <w:bCs/>
                      <w:color w:val="00B0F0"/>
                      <w:sz w:val="36"/>
                      <w:szCs w:val="36"/>
                      <w:rtl/>
                      <w:lang w:bidi="ar-DZ"/>
                    </w:rPr>
                    <w:t xml:space="preserve">أزرق </w:t>
                  </w:r>
                  <w:r w:rsidRPr="00BB6C47">
                    <w:rPr>
                      <w:b/>
                      <w:bCs/>
                      <w:color w:val="00B0F0"/>
                      <w:sz w:val="36"/>
                      <w:szCs w:val="36"/>
                      <w:lang w:val="fr-FR" w:bidi="ar-DZ"/>
                    </w:rPr>
                    <w:t>Blue</w:t>
                  </w:r>
                </w:p>
              </w:tc>
            </w:tr>
            <w:tr w:rsidR="00BB6C47" w:rsidRPr="00BB6C47" w:rsidTr="00BB6C47">
              <w:trPr>
                <w:jc w:val="right"/>
              </w:trPr>
              <w:tc>
                <w:tcPr>
                  <w:tcW w:w="3644" w:type="dxa"/>
                </w:tcPr>
                <w:p w:rsidR="00BB6C47" w:rsidRPr="00BB6C47" w:rsidRDefault="00BB6C47" w:rsidP="00BB6C47">
                  <w:pPr>
                    <w:jc w:val="right"/>
                    <w:rPr>
                      <w:b/>
                      <w:bCs/>
                      <w:color w:val="00B050"/>
                      <w:sz w:val="36"/>
                      <w:szCs w:val="36"/>
                      <w:rtl/>
                      <w:lang w:bidi="ar-DZ"/>
                    </w:rPr>
                  </w:pPr>
                  <w:r w:rsidRPr="00BB6C47">
                    <w:rPr>
                      <w:b/>
                      <w:bCs/>
                      <w:color w:val="00B050"/>
                      <w:sz w:val="36"/>
                      <w:szCs w:val="36"/>
                      <w:lang w:bidi="ar-DZ"/>
                    </w:rPr>
                    <w:t>#00FF00</w:t>
                  </w:r>
                </w:p>
              </w:tc>
              <w:tc>
                <w:tcPr>
                  <w:tcW w:w="3644" w:type="dxa"/>
                </w:tcPr>
                <w:p w:rsidR="00BB6C47" w:rsidRPr="00BB6C47" w:rsidRDefault="00BB6C47" w:rsidP="00BB6C47">
                  <w:pPr>
                    <w:jc w:val="right"/>
                    <w:rPr>
                      <w:b/>
                      <w:bCs/>
                      <w:color w:val="00B050"/>
                      <w:sz w:val="36"/>
                      <w:szCs w:val="36"/>
                      <w:rtl/>
                      <w:lang w:val="fr-FR" w:bidi="ar-DZ"/>
                    </w:rPr>
                  </w:pPr>
                  <w:r w:rsidRPr="00BB6C47">
                    <w:rPr>
                      <w:rFonts w:hint="cs"/>
                      <w:b/>
                      <w:bCs/>
                      <w:color w:val="00B050"/>
                      <w:sz w:val="36"/>
                      <w:szCs w:val="36"/>
                      <w:rtl/>
                      <w:lang w:bidi="ar-DZ"/>
                    </w:rPr>
                    <w:t xml:space="preserve">أخضر </w:t>
                  </w:r>
                  <w:r w:rsidRPr="00BB6C47">
                    <w:rPr>
                      <w:b/>
                      <w:bCs/>
                      <w:color w:val="00B050"/>
                      <w:sz w:val="36"/>
                      <w:szCs w:val="36"/>
                      <w:lang w:val="fr-FR" w:bidi="ar-DZ"/>
                    </w:rPr>
                    <w:t>Green</w:t>
                  </w:r>
                </w:p>
              </w:tc>
            </w:tr>
            <w:tr w:rsidR="00BB6C47" w:rsidRPr="00BB6C47" w:rsidTr="00BB6C47">
              <w:trPr>
                <w:jc w:val="right"/>
              </w:trPr>
              <w:tc>
                <w:tcPr>
                  <w:tcW w:w="3644" w:type="dxa"/>
                  <w:shd w:val="clear" w:color="auto" w:fill="000000" w:themeFill="text1"/>
                </w:tcPr>
                <w:p w:rsidR="00BB6C47" w:rsidRPr="00BB6C47" w:rsidRDefault="00BB6C47" w:rsidP="00BB6C47">
                  <w:pPr>
                    <w:jc w:val="right"/>
                    <w:rPr>
                      <w:b/>
                      <w:bCs/>
                      <w:color w:val="FFFFFF" w:themeColor="background1"/>
                      <w:sz w:val="36"/>
                      <w:szCs w:val="36"/>
                      <w:rtl/>
                      <w:lang w:bidi="ar-DZ"/>
                    </w:rPr>
                  </w:pPr>
                  <w:r w:rsidRPr="00BB6C47">
                    <w:rPr>
                      <w:b/>
                      <w:bCs/>
                      <w:color w:val="FFFFFF" w:themeColor="background1"/>
                      <w:sz w:val="36"/>
                      <w:szCs w:val="36"/>
                      <w:lang w:bidi="ar-DZ"/>
                    </w:rPr>
                    <w:t>#FFFFFF</w:t>
                  </w:r>
                </w:p>
              </w:tc>
              <w:tc>
                <w:tcPr>
                  <w:tcW w:w="3644" w:type="dxa"/>
                  <w:shd w:val="clear" w:color="auto" w:fill="000000" w:themeFill="text1"/>
                </w:tcPr>
                <w:p w:rsidR="00BB6C47" w:rsidRPr="00BB6C47" w:rsidRDefault="00BB6C47" w:rsidP="00BB6C47">
                  <w:pPr>
                    <w:jc w:val="right"/>
                    <w:rPr>
                      <w:b/>
                      <w:bCs/>
                      <w:color w:val="FFFFFF" w:themeColor="background1"/>
                      <w:sz w:val="36"/>
                      <w:szCs w:val="36"/>
                      <w:lang w:val="fr-FR" w:bidi="ar-DZ"/>
                    </w:rPr>
                  </w:pPr>
                  <w:r w:rsidRPr="00BB6C47">
                    <w:rPr>
                      <w:rFonts w:hint="cs"/>
                      <w:b/>
                      <w:bCs/>
                      <w:color w:val="FFFFFF" w:themeColor="background1"/>
                      <w:sz w:val="36"/>
                      <w:szCs w:val="36"/>
                      <w:rtl/>
                      <w:lang w:bidi="ar-DZ"/>
                    </w:rPr>
                    <w:t xml:space="preserve">أبيض </w:t>
                  </w:r>
                  <w:r w:rsidRPr="00BB6C47">
                    <w:rPr>
                      <w:b/>
                      <w:bCs/>
                      <w:color w:val="FFFFFF" w:themeColor="background1"/>
                      <w:sz w:val="36"/>
                      <w:szCs w:val="36"/>
                      <w:lang w:val="fr-FR" w:bidi="ar-DZ"/>
                    </w:rPr>
                    <w:t>white</w:t>
                  </w:r>
                </w:p>
              </w:tc>
            </w:tr>
            <w:tr w:rsidR="00BB6C47" w:rsidRPr="00BB6C47" w:rsidTr="00BB6C47">
              <w:trPr>
                <w:jc w:val="right"/>
              </w:trPr>
              <w:tc>
                <w:tcPr>
                  <w:tcW w:w="3644" w:type="dxa"/>
                </w:tcPr>
                <w:p w:rsidR="00BB6C47" w:rsidRPr="00BB6C47" w:rsidRDefault="00BB6C47" w:rsidP="00BB6C47">
                  <w:pPr>
                    <w:jc w:val="right"/>
                    <w:rPr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</w:pPr>
                  <w:r w:rsidRPr="00BB6C47">
                    <w:rPr>
                      <w:b/>
                      <w:bCs/>
                      <w:color w:val="7030A0"/>
                      <w:sz w:val="36"/>
                      <w:szCs w:val="36"/>
                      <w:lang w:bidi="ar-DZ"/>
                    </w:rPr>
                    <w:t>#8000FF</w:t>
                  </w:r>
                </w:p>
              </w:tc>
              <w:tc>
                <w:tcPr>
                  <w:tcW w:w="3644" w:type="dxa"/>
                </w:tcPr>
                <w:p w:rsidR="00BB6C47" w:rsidRPr="00BB6C47" w:rsidRDefault="00BB6C47" w:rsidP="00BB6C47">
                  <w:pPr>
                    <w:jc w:val="right"/>
                    <w:rPr>
                      <w:b/>
                      <w:bCs/>
                      <w:color w:val="7030A0"/>
                      <w:sz w:val="36"/>
                      <w:szCs w:val="36"/>
                      <w:rtl/>
                      <w:lang w:val="fr-FR" w:bidi="ar-DZ"/>
                    </w:rPr>
                  </w:pPr>
                  <w:r w:rsidRPr="00BB6C47">
                    <w:rPr>
                      <w:rFonts w:hint="cs"/>
                      <w:b/>
                      <w:bCs/>
                      <w:color w:val="7030A0"/>
                      <w:sz w:val="36"/>
                      <w:szCs w:val="36"/>
                      <w:rtl/>
                      <w:lang w:bidi="ar-DZ"/>
                    </w:rPr>
                    <w:t>بنفسجي</w:t>
                  </w:r>
                  <w:r w:rsidRPr="00BB6C47">
                    <w:rPr>
                      <w:b/>
                      <w:bCs/>
                      <w:color w:val="7030A0"/>
                      <w:sz w:val="36"/>
                      <w:szCs w:val="36"/>
                      <w:lang w:val="fr-FR" w:bidi="ar-DZ"/>
                    </w:rPr>
                    <w:t xml:space="preserve"> </w:t>
                  </w:r>
                  <w:r w:rsidRPr="00BB6C47">
                    <w:rPr>
                      <w:rFonts w:hint="cs"/>
                      <w:b/>
                      <w:bCs/>
                      <w:color w:val="7030A0"/>
                      <w:sz w:val="36"/>
                      <w:szCs w:val="36"/>
                      <w:rtl/>
                      <w:lang w:val="fr-FR" w:bidi="ar-DZ"/>
                    </w:rPr>
                    <w:t xml:space="preserve"> </w:t>
                  </w:r>
                  <w:r w:rsidRPr="00BB6C47">
                    <w:rPr>
                      <w:b/>
                      <w:bCs/>
                      <w:color w:val="7030A0"/>
                      <w:sz w:val="36"/>
                      <w:szCs w:val="36"/>
                      <w:lang w:val="fr-FR" w:bidi="ar-DZ"/>
                    </w:rPr>
                    <w:t>violet</w:t>
                  </w:r>
                </w:p>
              </w:tc>
            </w:tr>
            <w:tr w:rsidR="00BB6C47" w:rsidRPr="00BB6C47" w:rsidTr="00BB6C47">
              <w:trPr>
                <w:jc w:val="right"/>
              </w:trPr>
              <w:tc>
                <w:tcPr>
                  <w:tcW w:w="3644" w:type="dxa"/>
                </w:tcPr>
                <w:p w:rsidR="00BB6C47" w:rsidRPr="00BB6C47" w:rsidRDefault="00BB6C47" w:rsidP="00BB6C47">
                  <w:pPr>
                    <w:jc w:val="right"/>
                    <w:rPr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</w:pPr>
                  <w:r w:rsidRPr="00BB6C47">
                    <w:rPr>
                      <w:b/>
                      <w:bCs/>
                      <w:color w:val="FF0000"/>
                      <w:sz w:val="36"/>
                      <w:szCs w:val="36"/>
                      <w:lang w:bidi="ar-DZ"/>
                    </w:rPr>
                    <w:t>#FF0000</w:t>
                  </w:r>
                </w:p>
              </w:tc>
              <w:tc>
                <w:tcPr>
                  <w:tcW w:w="3644" w:type="dxa"/>
                </w:tcPr>
                <w:p w:rsidR="00BB6C47" w:rsidRPr="00BB6C47" w:rsidRDefault="00BB6C47" w:rsidP="00BB6C47">
                  <w:pPr>
                    <w:jc w:val="right"/>
                    <w:rPr>
                      <w:b/>
                      <w:bCs/>
                      <w:color w:val="FF0000"/>
                      <w:sz w:val="36"/>
                      <w:szCs w:val="36"/>
                      <w:lang w:val="fr-FR" w:bidi="ar-DZ"/>
                    </w:rPr>
                  </w:pPr>
                  <w:r w:rsidRPr="00BB6C47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bidi="ar-DZ"/>
                    </w:rPr>
                    <w:t>أحمر</w:t>
                  </w:r>
                  <w:r w:rsidRPr="00BB6C47">
                    <w:rPr>
                      <w:b/>
                      <w:bCs/>
                      <w:color w:val="FF0000"/>
                      <w:sz w:val="36"/>
                      <w:szCs w:val="36"/>
                      <w:lang w:val="fr-FR" w:bidi="ar-DZ"/>
                    </w:rPr>
                    <w:t xml:space="preserve"> </w:t>
                  </w:r>
                  <w:r w:rsidRPr="00BB6C47">
                    <w:rPr>
                      <w:rFonts w:hint="cs"/>
                      <w:b/>
                      <w:bCs/>
                      <w:color w:val="FF0000"/>
                      <w:sz w:val="36"/>
                      <w:szCs w:val="36"/>
                      <w:rtl/>
                      <w:lang w:val="fr-FR" w:bidi="ar-DZ"/>
                    </w:rPr>
                    <w:t xml:space="preserve"> </w:t>
                  </w:r>
                  <w:r w:rsidRPr="00BB6C47">
                    <w:rPr>
                      <w:b/>
                      <w:bCs/>
                      <w:color w:val="FF0000"/>
                      <w:sz w:val="36"/>
                      <w:szCs w:val="36"/>
                      <w:lang w:val="fr-FR" w:bidi="ar-DZ"/>
                    </w:rPr>
                    <w:t>Red</w:t>
                  </w:r>
                </w:p>
              </w:tc>
            </w:tr>
            <w:tr w:rsidR="00BB6C47" w:rsidRPr="00BB6C47" w:rsidTr="00BB6C47">
              <w:trPr>
                <w:jc w:val="right"/>
              </w:trPr>
              <w:tc>
                <w:tcPr>
                  <w:tcW w:w="3644" w:type="dxa"/>
                </w:tcPr>
                <w:p w:rsidR="00BB6C47" w:rsidRPr="00BB6C47" w:rsidRDefault="00BB6C47" w:rsidP="00BB6C47">
                  <w:pPr>
                    <w:jc w:val="right"/>
                    <w:rPr>
                      <w:b/>
                      <w:bCs/>
                      <w:color w:val="FFFF00"/>
                      <w:sz w:val="36"/>
                      <w:szCs w:val="36"/>
                      <w:rtl/>
                      <w:lang w:bidi="ar-DZ"/>
                    </w:rPr>
                  </w:pPr>
                  <w:r w:rsidRPr="00BB6C47">
                    <w:rPr>
                      <w:b/>
                      <w:bCs/>
                      <w:color w:val="FFFF00"/>
                      <w:sz w:val="36"/>
                      <w:szCs w:val="36"/>
                      <w:lang w:bidi="ar-DZ"/>
                    </w:rPr>
                    <w:t>#FFFF00</w:t>
                  </w:r>
                </w:p>
              </w:tc>
              <w:tc>
                <w:tcPr>
                  <w:tcW w:w="3644" w:type="dxa"/>
                </w:tcPr>
                <w:p w:rsidR="00BB6C47" w:rsidRPr="00BB6C47" w:rsidRDefault="00BB6C47" w:rsidP="00BB6C47">
                  <w:pPr>
                    <w:jc w:val="right"/>
                    <w:rPr>
                      <w:b/>
                      <w:bCs/>
                      <w:color w:val="FFFF00"/>
                      <w:sz w:val="36"/>
                      <w:szCs w:val="36"/>
                      <w:rtl/>
                      <w:lang w:val="fr-FR" w:bidi="ar-DZ"/>
                    </w:rPr>
                  </w:pPr>
                  <w:r w:rsidRPr="00BB6C47">
                    <w:rPr>
                      <w:rFonts w:hint="cs"/>
                      <w:b/>
                      <w:bCs/>
                      <w:color w:val="FFFF00"/>
                      <w:sz w:val="36"/>
                      <w:szCs w:val="36"/>
                      <w:rtl/>
                      <w:lang w:bidi="ar-DZ"/>
                    </w:rPr>
                    <w:t>أصفر</w:t>
                  </w:r>
                  <w:r w:rsidRPr="00BB6C47">
                    <w:rPr>
                      <w:b/>
                      <w:bCs/>
                      <w:color w:val="FFFF00"/>
                      <w:sz w:val="36"/>
                      <w:szCs w:val="36"/>
                      <w:lang w:val="fr-FR" w:bidi="ar-DZ"/>
                    </w:rPr>
                    <w:t xml:space="preserve"> </w:t>
                  </w:r>
                  <w:r w:rsidRPr="00BB6C47">
                    <w:rPr>
                      <w:rFonts w:hint="cs"/>
                      <w:b/>
                      <w:bCs/>
                      <w:color w:val="FFFF00"/>
                      <w:sz w:val="36"/>
                      <w:szCs w:val="36"/>
                      <w:rtl/>
                      <w:lang w:val="fr-FR" w:bidi="ar-DZ"/>
                    </w:rPr>
                    <w:t xml:space="preserve"> </w:t>
                  </w:r>
                  <w:r w:rsidRPr="00BB6C47">
                    <w:rPr>
                      <w:b/>
                      <w:bCs/>
                      <w:color w:val="FFFF00"/>
                      <w:sz w:val="36"/>
                      <w:szCs w:val="36"/>
                      <w:lang w:val="fr-FR" w:bidi="ar-DZ"/>
                    </w:rPr>
                    <w:t>yellow</w:t>
                  </w:r>
                </w:p>
              </w:tc>
            </w:tr>
            <w:tr w:rsidR="00BB6C47" w:rsidRPr="00BB6C47" w:rsidTr="00BB6C47">
              <w:trPr>
                <w:jc w:val="right"/>
              </w:trPr>
              <w:tc>
                <w:tcPr>
                  <w:tcW w:w="3644" w:type="dxa"/>
                </w:tcPr>
                <w:p w:rsidR="00BB6C47" w:rsidRPr="00BB6C47" w:rsidRDefault="00BB6C47" w:rsidP="00BB6C47">
                  <w:pPr>
                    <w:jc w:val="right"/>
                    <w:rPr>
                      <w:b/>
                      <w:bCs/>
                      <w:color w:val="BFBFBF" w:themeColor="background1" w:themeShade="BF"/>
                      <w:sz w:val="36"/>
                      <w:szCs w:val="36"/>
                      <w:rtl/>
                      <w:lang w:bidi="ar-DZ"/>
                    </w:rPr>
                  </w:pPr>
                  <w:r w:rsidRPr="00BB6C47">
                    <w:rPr>
                      <w:b/>
                      <w:bCs/>
                      <w:color w:val="BFBFBF" w:themeColor="background1" w:themeShade="BF"/>
                      <w:sz w:val="36"/>
                      <w:szCs w:val="36"/>
                      <w:lang w:bidi="ar-DZ"/>
                    </w:rPr>
                    <w:t>#C0C0C0</w:t>
                  </w:r>
                </w:p>
              </w:tc>
              <w:tc>
                <w:tcPr>
                  <w:tcW w:w="3644" w:type="dxa"/>
                </w:tcPr>
                <w:p w:rsidR="00BB6C47" w:rsidRPr="00BB6C47" w:rsidRDefault="00BB6C47" w:rsidP="00BB6C47">
                  <w:pPr>
                    <w:jc w:val="right"/>
                    <w:rPr>
                      <w:b/>
                      <w:bCs/>
                      <w:color w:val="BFBFBF" w:themeColor="background1" w:themeShade="BF"/>
                      <w:sz w:val="36"/>
                      <w:szCs w:val="36"/>
                      <w:lang w:val="fr-FR" w:bidi="ar-DZ"/>
                    </w:rPr>
                  </w:pPr>
                  <w:r w:rsidRPr="00BB6C47">
                    <w:rPr>
                      <w:rFonts w:hint="cs"/>
                      <w:b/>
                      <w:bCs/>
                      <w:color w:val="BFBFBF" w:themeColor="background1" w:themeShade="BF"/>
                      <w:sz w:val="36"/>
                      <w:szCs w:val="36"/>
                      <w:rtl/>
                      <w:lang w:bidi="ar-DZ"/>
                    </w:rPr>
                    <w:t xml:space="preserve">رمادي </w:t>
                  </w:r>
                  <w:r w:rsidRPr="00BB6C47">
                    <w:rPr>
                      <w:b/>
                      <w:bCs/>
                      <w:color w:val="BFBFBF" w:themeColor="background1" w:themeShade="BF"/>
                      <w:sz w:val="36"/>
                      <w:szCs w:val="36"/>
                      <w:lang w:val="fr-FR" w:bidi="ar-DZ"/>
                    </w:rPr>
                    <w:t xml:space="preserve"> Gray</w:t>
                  </w:r>
                </w:p>
              </w:tc>
            </w:tr>
            <w:tr w:rsidR="00BB6C47" w:rsidRPr="00BB6C47" w:rsidTr="00BB6C47">
              <w:trPr>
                <w:jc w:val="right"/>
              </w:trPr>
              <w:tc>
                <w:tcPr>
                  <w:tcW w:w="3644" w:type="dxa"/>
                </w:tcPr>
                <w:p w:rsidR="00BB6C47" w:rsidRPr="00BB6C47" w:rsidRDefault="00BB6C47" w:rsidP="00BB6C47">
                  <w:pPr>
                    <w:jc w:val="right"/>
                    <w:rPr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BB6C47">
                    <w:rPr>
                      <w:b/>
                      <w:bCs/>
                      <w:sz w:val="36"/>
                      <w:szCs w:val="36"/>
                      <w:lang w:bidi="ar-DZ"/>
                    </w:rPr>
                    <w:t>#000000</w:t>
                  </w:r>
                </w:p>
              </w:tc>
              <w:tc>
                <w:tcPr>
                  <w:tcW w:w="3644" w:type="dxa"/>
                </w:tcPr>
                <w:p w:rsidR="00BB6C47" w:rsidRPr="00BB6C47" w:rsidRDefault="00BB6C47" w:rsidP="00BB6C47">
                  <w:pPr>
                    <w:jc w:val="right"/>
                    <w:rPr>
                      <w:b/>
                      <w:bCs/>
                      <w:sz w:val="36"/>
                      <w:szCs w:val="36"/>
                      <w:lang w:val="fr-FR" w:bidi="ar-DZ"/>
                    </w:rPr>
                  </w:pPr>
                  <w:r w:rsidRPr="00BB6C47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bidi="ar-DZ"/>
                    </w:rPr>
                    <w:t>أسود</w:t>
                  </w:r>
                  <w:r w:rsidRPr="00BB6C47">
                    <w:rPr>
                      <w:b/>
                      <w:bCs/>
                      <w:sz w:val="36"/>
                      <w:szCs w:val="36"/>
                      <w:lang w:val="fr-FR" w:bidi="ar-DZ"/>
                    </w:rPr>
                    <w:t xml:space="preserve"> </w:t>
                  </w:r>
                  <w:r w:rsidRPr="00BB6C47">
                    <w:rPr>
                      <w:rFonts w:hint="cs"/>
                      <w:b/>
                      <w:bCs/>
                      <w:sz w:val="36"/>
                      <w:szCs w:val="36"/>
                      <w:rtl/>
                      <w:lang w:val="fr-FR" w:bidi="ar-DZ"/>
                    </w:rPr>
                    <w:t xml:space="preserve"> </w:t>
                  </w:r>
                  <w:r w:rsidRPr="00BB6C47">
                    <w:rPr>
                      <w:b/>
                      <w:bCs/>
                      <w:sz w:val="36"/>
                      <w:szCs w:val="36"/>
                      <w:lang w:val="fr-FR" w:bidi="ar-DZ"/>
                    </w:rPr>
                    <w:t>Black</w:t>
                  </w:r>
                </w:p>
              </w:tc>
            </w:tr>
          </w:tbl>
          <w:p w:rsidR="00302107" w:rsidRPr="00E546BC" w:rsidRDefault="00302107" w:rsidP="00472A82">
            <w:pPr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854E86" w:rsidRDefault="00854E86" w:rsidP="00854E86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854E86" w:rsidTr="004E2D68">
        <w:trPr>
          <w:cantSplit/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854E86" w:rsidRDefault="00854E86" w:rsidP="00854E86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9" w:type="dxa"/>
            <w:vMerge/>
            <w:textDirection w:val="btLr"/>
            <w:vAlign w:val="center"/>
          </w:tcPr>
          <w:p w:rsidR="00854E86" w:rsidRDefault="00854E86" w:rsidP="00854E86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850" w:type="dxa"/>
            <w:textDirection w:val="btLr"/>
            <w:vAlign w:val="center"/>
          </w:tcPr>
          <w:p w:rsidR="00854E86" w:rsidRPr="004E2D68" w:rsidRDefault="00854E86" w:rsidP="00854E86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 w:rsidRPr="004E2D68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وسم الصور</w:t>
            </w:r>
          </w:p>
        </w:tc>
        <w:tc>
          <w:tcPr>
            <w:tcW w:w="7514" w:type="dxa"/>
          </w:tcPr>
          <w:p w:rsidR="00472A82" w:rsidRPr="00614E57" w:rsidRDefault="00472A82" w:rsidP="00472A82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س:  و ماذا عن الصور، كيف أقوم بإضافة صور لصفحتي </w:t>
            </w:r>
            <w:r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472A82" w:rsidRDefault="00472A82" w:rsidP="00472A82">
            <w:pPr>
              <w:pStyle w:val="Paragraphedeliste"/>
              <w:autoSpaceDE w:val="0"/>
              <w:autoSpaceDN w:val="0"/>
              <w:bidi/>
              <w:adjustRightInd w:val="0"/>
              <w:spacing w:line="276" w:lineRule="auto"/>
              <w:ind w:left="0"/>
              <w:jc w:val="both"/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472A82" w:rsidRPr="000113F6" w:rsidRDefault="00472A82" w:rsidP="00472A82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>لاضافة صورة، نستعمل</w:t>
            </w:r>
            <w:r w:rsidRPr="000113F6"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 xml:space="preserve"> الوسم :</w:t>
            </w:r>
          </w:p>
          <w:p w:rsidR="00472A82" w:rsidRDefault="00472A82" w:rsidP="00472A82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7BB58A22" wp14:editId="7E8137C7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167640</wp:posOffset>
                      </wp:positionV>
                      <wp:extent cx="3419475" cy="400050"/>
                      <wp:effectExtent l="0" t="0" r="28575" b="19050"/>
                      <wp:wrapNone/>
                      <wp:docPr id="50" name="Zone de text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947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472A82">
                                  <w:pPr>
                                    <w:bidi w:val="0"/>
                                    <w:spacing w:line="240" w:lineRule="auto"/>
                                    <w:rPr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Khmer UI" w:eastAsia="Arial Unicode MS" w:hAnsi="Khmer UI" w:cs="Arial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img </w:t>
                                  </w:r>
                                  <w:r>
                                    <w:rPr>
                                      <w:rFonts w:ascii="Khmer UI" w:eastAsia="Arial Unicode MS" w:hAnsi="Khmer UI" w:cs="Arial"/>
                                      <w:b/>
                                      <w:bCs/>
                                      <w:color w:val="4F81BD" w:themeColor="accent1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src</w:t>
                                  </w:r>
                                  <w:r>
                                    <w:rPr>
                                      <w:rFonts w:ascii="Khmer UI" w:eastAsia="Arial Unicode MS" w:hAnsi="Khmer UI" w:cs="Arial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= </w:t>
                                  </w:r>
                                  <w:r>
                                    <w:rPr>
                                      <w:rFonts w:ascii="Khmer UI" w:eastAsia="Arial Unicode MS" w:hAnsi="Khmer UI" w:cs="Arial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Khmer UI" w:eastAsia="Arial Unicode MS" w:hAnsi="Khmer UI" w:cs="Arial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rFonts w:ascii="Khmer UI" w:eastAsia="Arial Unicode MS" w:hAnsi="Khmer UI" w:cs="Arial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"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B58A22" id="Zone de texte 50" o:spid="_x0000_s1070" type="#_x0000_t202" style="position:absolute;left:0;text-align:left;margin-left:48.4pt;margin-top:13.2pt;width:269.25pt;height:31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" fillcolor="#eaf1dd [662]" strokecolor="black [3213]" strokeweight=".5pt">
                      <v:stroke dashstyle="longDashDotDot"/>
                      <v:textbox>
                        <w:txbxContent>
                          <w:p w:rsidR="00A8063C" w:rsidRPr="00854E86" w:rsidRDefault="00A8063C" w:rsidP="00472A82">
                            <w:pPr>
                              <w:bidi w:val="0"/>
                              <w:spacing w:line="240" w:lineRule="auto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img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4F81BD" w:themeColor="accent1"/>
                                <w:sz w:val="32"/>
                                <w:szCs w:val="32"/>
                                <w:lang w:val="fr-FR" w:bidi="ar-DZ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= </w:t>
                            </w:r>
                            <w:r>
                              <w:rPr>
                                <w:rFonts w:ascii="Khmer UI" w:eastAsia="Arial Unicode MS" w:hAnsi="Khmer UI" w:cs="Arial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"</w:t>
                            </w:r>
                            <w:r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……………………</w:t>
                            </w:r>
                            <w:r>
                              <w:rPr>
                                <w:rFonts w:ascii="Khmer UI" w:eastAsia="Arial Unicode MS" w:hAnsi="Khmer UI" w:cs="Arial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"</w:t>
                            </w: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72A82" w:rsidRDefault="00472A82" w:rsidP="00472A82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</w:p>
          <w:p w:rsidR="00472A82" w:rsidRDefault="00472A82" w:rsidP="00472A82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lang w:val="fr-FR"/>
              </w:rPr>
            </w:pPr>
          </w:p>
          <w:p w:rsidR="00472A82" w:rsidRPr="007743ED" w:rsidRDefault="00472A82" w:rsidP="00DB3417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bidi/>
              <w:adjustRightInd w:val="0"/>
              <w:jc w:val="both"/>
              <w:rPr>
                <w:rFonts w:ascii="Cambria" w:hAnsi="Cambria" w:cs="Al-Jazeera-Arabic-Bold"/>
                <w:color w:val="000000"/>
                <w:rtl/>
                <w:lang w:bidi="ar-DZ"/>
              </w:rPr>
            </w:pPr>
            <w:r w:rsidRPr="007743ED">
              <w:rPr>
                <w:rFonts w:ascii="Cambria" w:hAnsi="Cambria" w:cs="Al-Jazeera-Arabic-Bold" w:hint="cs"/>
                <w:color w:val="000000"/>
                <w:rtl/>
                <w:lang w:bidi="ar-DZ"/>
              </w:rPr>
              <w:t xml:space="preserve">الوسم يحتاج "الزاما" للخاصية </w:t>
            </w:r>
            <w:r w:rsidRPr="007743ED">
              <w:rPr>
                <w:rFonts w:ascii="Cambria" w:hAnsi="Cambria" w:cs="Al-Jazeera-Arabic-Bold"/>
                <w:color w:val="000000"/>
                <w:lang w:bidi="ar-DZ"/>
              </w:rPr>
              <w:t>src</w:t>
            </w:r>
          </w:p>
          <w:p w:rsidR="00472A82" w:rsidRPr="007743ED" w:rsidRDefault="00472A82" w:rsidP="00DB3417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bidi/>
              <w:adjustRightInd w:val="0"/>
              <w:jc w:val="both"/>
              <w:rPr>
                <w:rFonts w:ascii="Cambria" w:hAnsi="Cambria" w:cs="Al-Jazeera-Arabic-Bold"/>
                <w:color w:val="000000"/>
                <w:rtl/>
                <w:lang w:bidi="ar-DZ"/>
              </w:rPr>
            </w:pPr>
            <w:r w:rsidRPr="007743ED">
              <w:rPr>
                <w:rFonts w:ascii="Cambria" w:hAnsi="Cambria" w:cs="Al-Jazeera-Arabic-Bold" w:hint="cs"/>
                <w:color w:val="000000"/>
                <w:rtl/>
                <w:lang w:bidi="ar-DZ"/>
              </w:rPr>
              <w:t>يجب أن تكون الصورة و ملف الصفحة مخزنين في نفس المجلد</w:t>
            </w:r>
          </w:p>
          <w:p w:rsidR="00472A82" w:rsidRPr="007743ED" w:rsidRDefault="00472A82" w:rsidP="00DB3417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bidi/>
              <w:adjustRightInd w:val="0"/>
              <w:jc w:val="both"/>
              <w:rPr>
                <w:rFonts w:ascii="Cambria" w:hAnsi="Cambria" w:cs="Al-Jazeera-Arabic-Bold"/>
                <w:color w:val="000000"/>
                <w:rtl/>
                <w:lang w:bidi="ar-DZ"/>
              </w:rPr>
            </w:pPr>
            <w:r w:rsidRPr="007743ED">
              <w:rPr>
                <w:rFonts w:ascii="Cambria" w:hAnsi="Cambria" w:cs="Al-Jazeera-Arabic-Bold" w:hint="cs"/>
                <w:color w:val="000000"/>
                <w:rtl/>
                <w:lang w:bidi="ar-DZ"/>
              </w:rPr>
              <w:t>يسمح بالتحكم في مميزات أخرى للصورة بتحديد الخصائص التالية :</w:t>
            </w:r>
          </w:p>
          <w:p w:rsidR="00472A82" w:rsidRPr="007743ED" w:rsidRDefault="00472A82" w:rsidP="00DB3417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bidi/>
              <w:adjustRightInd w:val="0"/>
              <w:jc w:val="both"/>
              <w:rPr>
                <w:rFonts w:ascii="Cambria" w:hAnsi="Cambria" w:cs="Al-Jazeera-Arabic-Bold"/>
                <w:color w:val="000000"/>
                <w:rtl/>
                <w:lang w:bidi="ar-DZ"/>
              </w:rPr>
            </w:pPr>
            <w:r w:rsidRPr="007743ED">
              <w:rPr>
                <w:rFonts w:ascii="Cambria" w:hAnsi="Cambria" w:cs="Al-Jazeera-Arabic-Bold"/>
                <w:color w:val="000000"/>
                <w:lang w:bidi="ar-DZ"/>
              </w:rPr>
              <w:t>Width</w:t>
            </w:r>
            <w:r w:rsidRPr="007743ED">
              <w:rPr>
                <w:rFonts w:ascii="Cambria" w:hAnsi="Cambria" w:cs="Al-Jazeera-Arabic-Bold" w:hint="cs"/>
                <w:color w:val="000000"/>
                <w:rtl/>
                <w:lang w:bidi="ar-DZ"/>
              </w:rPr>
              <w:t xml:space="preserve"> : لتحديد عرض الصورة </w:t>
            </w:r>
          </w:p>
          <w:p w:rsidR="00472A82" w:rsidRPr="007743ED" w:rsidRDefault="007743ED" w:rsidP="00DB3417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bidi/>
              <w:adjustRightInd w:val="0"/>
              <w:jc w:val="both"/>
              <w:rPr>
                <w:rFonts w:ascii="Cambria" w:hAnsi="Cambria" w:cs="Al-Jazeera-Arabic-Bold"/>
                <w:color w:val="000000"/>
                <w:rtl/>
                <w:lang w:bidi="ar-DZ"/>
              </w:rPr>
            </w:pPr>
            <w:r w:rsidRPr="007743ED">
              <w:rPr>
                <w:rFonts w:ascii="Cambria" w:hAnsi="Cambria" w:cs="Al-Jazeera-Arabic-Bold"/>
                <w:color w:val="000000"/>
                <w:lang w:bidi="ar-DZ"/>
              </w:rPr>
              <w:t xml:space="preserve">Height </w:t>
            </w:r>
            <w:r w:rsidRPr="007743ED">
              <w:rPr>
                <w:rFonts w:ascii="Cambria" w:hAnsi="Cambria" w:cs="Al-Jazeera-Arabic-Bold" w:hint="cs"/>
                <w:color w:val="000000"/>
                <w:rtl/>
                <w:lang w:bidi="ar-DZ"/>
              </w:rPr>
              <w:t xml:space="preserve"> : لتحديد ارتفاع الصورة</w:t>
            </w:r>
          </w:p>
          <w:p w:rsidR="007743ED" w:rsidRPr="007743ED" w:rsidRDefault="007743ED" w:rsidP="00DB3417">
            <w:pPr>
              <w:pStyle w:val="Paragraphedeliste"/>
              <w:numPr>
                <w:ilvl w:val="0"/>
                <w:numId w:val="6"/>
              </w:numPr>
              <w:autoSpaceDE w:val="0"/>
              <w:autoSpaceDN w:val="0"/>
              <w:bidi/>
              <w:adjustRightInd w:val="0"/>
              <w:jc w:val="both"/>
              <w:rPr>
                <w:rFonts w:ascii="Cambria" w:hAnsi="Cambria" w:cs="Al-Jazeera-Arabic-Bold"/>
                <w:color w:val="000000"/>
                <w:rtl/>
                <w:lang w:bidi="ar-DZ"/>
              </w:rPr>
            </w:pPr>
            <w:r w:rsidRPr="007743ED">
              <w:rPr>
                <w:rFonts w:ascii="Cambria" w:hAnsi="Cambria" w:cs="Al-Jazeera-Arabic-Bold"/>
                <w:color w:val="000000"/>
                <w:lang w:bidi="ar-DZ"/>
              </w:rPr>
              <w:t>Border</w:t>
            </w:r>
            <w:r w:rsidRPr="007743ED">
              <w:rPr>
                <w:rFonts w:ascii="Cambria" w:hAnsi="Cambria" w:cs="Al-Jazeera-Arabic-Bold" w:hint="cs"/>
                <w:color w:val="000000"/>
                <w:rtl/>
                <w:lang w:bidi="ar-DZ"/>
              </w:rPr>
              <w:t xml:space="preserve"> : لتحديد سمك إطار الصورة</w:t>
            </w:r>
          </w:p>
          <w:p w:rsidR="00472A82" w:rsidRPr="000113F6" w:rsidRDefault="007743ED" w:rsidP="00472A82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E45D031" wp14:editId="1750CE3B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2540</wp:posOffset>
                      </wp:positionV>
                      <wp:extent cx="942975" cy="590550"/>
                      <wp:effectExtent l="0" t="0" r="0" b="0"/>
                      <wp:wrapNone/>
                      <wp:docPr id="51" name="Zone de text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472A82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مثال :</w:t>
                                  </w:r>
                                </w:p>
                                <w:p w:rsidR="00A8063C" w:rsidRPr="00854E86" w:rsidRDefault="00A8063C" w:rsidP="00472A82">
                                  <w:pPr>
                                    <w:bidi w:val="0"/>
                                    <w:rPr>
                                      <w:rFonts w:ascii="Al-Jazeera-Arabic-Bold" w:hAnsi="Al-Jazeera-Arabic-Bold" w:cs="Al-Jazeera-Arabic-Bold"/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45D031" id="Zone de texte 51" o:spid="_x0000_s1071" type="#_x0000_t202" style="position:absolute;left:0;text-align:left;margin-left:292.9pt;margin-top:.2pt;width:74.25pt;height:46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" filled="f" stroked="f" strokeweight=".5pt">
                      <v:stroke dashstyle="longDashDotDot"/>
                      <v:textbox>
                        <w:txbxContent>
                          <w:p w:rsidR="00A8063C" w:rsidRPr="00854E86" w:rsidRDefault="00A8063C" w:rsidP="00472A82">
                            <w:pPr>
                              <w:bidi w:val="0"/>
                              <w:spacing w:line="240" w:lineRule="auto"/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proofErr w:type="gramStart"/>
                            <w:r w:rsidRPr="00854E86"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مثال :</w:t>
                            </w:r>
                            <w:proofErr w:type="gramEnd"/>
                          </w:p>
                          <w:p w:rsidR="00A8063C" w:rsidRPr="00854E86" w:rsidRDefault="00A8063C" w:rsidP="00472A82">
                            <w:pPr>
                              <w:bidi w:val="0"/>
                              <w:rPr>
                                <w:rFonts w:ascii="Al-Jazeera-Arabic-Bold" w:hAnsi="Al-Jazeera-Arabic-Bold" w:cs="Al-Jazeera-Arabic-Bold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72A82" w:rsidRDefault="00472A82" w:rsidP="00472A82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12046C87" wp14:editId="4EC42845">
                      <wp:simplePos x="0" y="0"/>
                      <wp:positionH relativeFrom="column">
                        <wp:posOffset>157480</wp:posOffset>
                      </wp:positionH>
                      <wp:positionV relativeFrom="paragraph">
                        <wp:posOffset>127635</wp:posOffset>
                      </wp:positionV>
                      <wp:extent cx="3209925" cy="381000"/>
                      <wp:effectExtent l="0" t="0" r="28575" b="19050"/>
                      <wp:wrapNone/>
                      <wp:docPr id="52" name="Zone de text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992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E546BC" w:rsidRDefault="00A8063C" w:rsidP="007743ED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Khmer UI" w:eastAsia="Arial Unicode MS" w:hAnsi="Khmer UI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E546B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Khmer UI" w:eastAsia="Arial Unicode MS" w:hAnsi="Khmer UI" w:cs="Arial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img</w:t>
                                  </w:r>
                                  <w:r w:rsidRPr="00E546B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548DD4" w:themeColor="text2" w:themeTint="99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src</w:t>
                                  </w:r>
                                  <w:r w:rsidRPr="00E546B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548DD4" w:themeColor="text2" w:themeTint="99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=</w:t>
                                  </w:r>
                                  <w:r w:rsidRPr="00E546BC"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color w:val="948A54" w:themeColor="background2" w:themeShade="80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Khmer UI" w:eastAsia="Arial Unicode MS" w:hAnsi="Khmer UI"/>
                                      <w:b/>
                                      <w:bCs/>
                                      <w:color w:val="948A54" w:themeColor="background2" w:themeShade="8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image.jpg</w:t>
                                  </w:r>
                                  <w:r w:rsidRPr="00E546BC"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color w:val="948A54" w:themeColor="background2" w:themeShade="80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"</w:t>
                                  </w:r>
                                  <w:r w:rsidRPr="00E546B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 &gt;</w:t>
                                  </w:r>
                                  <w:r w:rsidRPr="00E546BC"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</w:p>
                                <w:p w:rsidR="00A8063C" w:rsidRPr="00E546BC" w:rsidRDefault="00A8063C" w:rsidP="00472A82">
                                  <w:pPr>
                                    <w:bidi w:val="0"/>
                                    <w:rPr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46C87" id="Zone de texte 52" o:spid="_x0000_s1072" type="#_x0000_t202" style="position:absolute;left:0;text-align:left;margin-left:12.4pt;margin-top:10.05pt;width:252.75pt;height:30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" fillcolor="#fde9d9 [665]" strokecolor="black [3213]" strokeweight=".5pt">
                      <v:stroke dashstyle="longDashDotDot"/>
                      <v:textbox>
                        <w:txbxContent>
                          <w:p w:rsidR="00A8063C" w:rsidRPr="00E546BC" w:rsidRDefault="00A8063C" w:rsidP="007743ED">
                            <w:pPr>
                              <w:bidi w:val="0"/>
                              <w:spacing w:line="240" w:lineRule="auto"/>
                              <w:rPr>
                                <w:rFonts w:ascii="Khmer UI" w:eastAsia="Arial Unicode MS" w:hAnsi="Khmer UI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img</w:t>
                            </w:r>
                            <w:proofErr w:type="spellEnd"/>
                            <w:proofErr w:type="gramEnd"/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548DD4" w:themeColor="text2" w:themeTint="99"/>
                                <w:sz w:val="32"/>
                                <w:szCs w:val="32"/>
                                <w:lang w:val="fr-FR" w:bidi="ar-DZ"/>
                              </w:rPr>
                              <w:t>src</w:t>
                            </w:r>
                            <w:proofErr w:type="spellEnd"/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548DD4" w:themeColor="text2" w:themeTint="99"/>
                                <w:sz w:val="32"/>
                                <w:szCs w:val="32"/>
                                <w:lang w:val="fr-FR" w:bidi="ar-DZ"/>
                              </w:rPr>
                              <w:t>=</w:t>
                            </w:r>
                            <w:r w:rsidRPr="00E546BC">
                              <w:rPr>
                                <w:rFonts w:ascii="Khmer UI" w:eastAsia="Arial Unicode MS" w:hAnsi="Khmer UI" w:hint="cs"/>
                                <w:b/>
                                <w:bCs/>
                                <w:color w:val="948A54" w:themeColor="background2" w:themeShade="80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"</w:t>
                            </w:r>
                            <w:r>
                              <w:rPr>
                                <w:rFonts w:ascii="Khmer UI" w:eastAsia="Arial Unicode MS" w:hAnsi="Khmer UI"/>
                                <w:b/>
                                <w:bCs/>
                                <w:color w:val="948A54" w:themeColor="background2" w:themeShade="80"/>
                                <w:sz w:val="32"/>
                                <w:szCs w:val="32"/>
                                <w:lang w:val="fr-FR" w:bidi="ar-DZ"/>
                              </w:rPr>
                              <w:t>image.jpg</w:t>
                            </w:r>
                            <w:r w:rsidRPr="00E546BC">
                              <w:rPr>
                                <w:rFonts w:ascii="Khmer UI" w:eastAsia="Arial Unicode MS" w:hAnsi="Khmer UI" w:hint="cs"/>
                                <w:b/>
                                <w:bCs/>
                                <w:color w:val="948A54" w:themeColor="background2" w:themeShade="80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"</w:t>
                            </w:r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 xml:space="preserve"> &gt;</w:t>
                            </w:r>
                            <w:r w:rsidRPr="00E546BC">
                              <w:rPr>
                                <w:rFonts w:ascii="Khmer UI" w:eastAsia="Arial Unicode MS" w:hAnsi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A8063C" w:rsidRPr="00E546BC" w:rsidRDefault="00A8063C" w:rsidP="00472A82">
                            <w:pPr>
                              <w:bidi w:val="0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72A82" w:rsidRDefault="00472A82" w:rsidP="00472A82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472A82" w:rsidRDefault="00472A82" w:rsidP="00472A82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54E86" w:rsidRDefault="00854E86" w:rsidP="00854E86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</w:p>
          <w:p w:rsidR="00472A82" w:rsidRDefault="00472A82" w:rsidP="00854E86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</w:p>
          <w:p w:rsidR="00472A82" w:rsidRPr="00472A82" w:rsidRDefault="00472A82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854E86" w:rsidRDefault="00854E86" w:rsidP="00854E86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854E86" w:rsidTr="004E2D68">
        <w:trPr>
          <w:cantSplit/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854E86" w:rsidRDefault="00854E86" w:rsidP="00854E86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9" w:type="dxa"/>
            <w:vMerge/>
            <w:textDirection w:val="btLr"/>
            <w:vAlign w:val="center"/>
          </w:tcPr>
          <w:p w:rsidR="00854E86" w:rsidRDefault="00854E86" w:rsidP="00854E86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850" w:type="dxa"/>
            <w:textDirection w:val="btLr"/>
            <w:vAlign w:val="center"/>
          </w:tcPr>
          <w:p w:rsidR="00854E86" w:rsidRPr="004E2D68" w:rsidRDefault="00854E86" w:rsidP="00854E86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 w:rsidRPr="004E2D68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وسم الجداول</w:t>
            </w:r>
          </w:p>
        </w:tc>
        <w:tc>
          <w:tcPr>
            <w:tcW w:w="7514" w:type="dxa"/>
          </w:tcPr>
          <w:p w:rsidR="00A8063C" w:rsidRPr="00614E57" w:rsidRDefault="00A8063C" w:rsidP="00A8063C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س: و ان اردت ادراج جداول لتنظيم المعلومات في صفحتي، كيف يتم ذلك </w:t>
            </w:r>
            <w:r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A8063C" w:rsidRPr="008A7F7A" w:rsidRDefault="00A8063C" w:rsidP="008A7F7A">
            <w:pPr>
              <w:pStyle w:val="Paragraphedeliste"/>
              <w:autoSpaceDE w:val="0"/>
              <w:autoSpaceDN w:val="0"/>
              <w:bidi/>
              <w:adjustRightInd w:val="0"/>
              <w:spacing w:line="276" w:lineRule="auto"/>
              <w:ind w:left="0"/>
              <w:jc w:val="both"/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A8063C" w:rsidRPr="00A8063C" w:rsidRDefault="008A7F7A" w:rsidP="00A8063C">
            <w:pPr>
              <w:autoSpaceDE w:val="0"/>
              <w:autoSpaceDN w:val="0"/>
              <w:adjustRightInd w:val="0"/>
              <w:jc w:val="both"/>
              <w:rPr>
                <w:rFonts w:ascii="Cambria" w:eastAsiaTheme="minorHAnsi" w:hAnsi="Cambria" w:cs="Al-Jazeera-Arabic-Bold"/>
                <w:color w:val="000000"/>
                <w:lang w:val="fr-FR" w:bidi="ar-DZ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5A3A96DD" wp14:editId="14BA7035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337185</wp:posOffset>
                      </wp:positionV>
                      <wp:extent cx="942975" cy="590550"/>
                      <wp:effectExtent l="0" t="0" r="0" b="0"/>
                      <wp:wrapNone/>
                      <wp:docPr id="65" name="Zone de text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A8063C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مثال :</w:t>
                                  </w:r>
                                </w:p>
                                <w:p w:rsidR="00A8063C" w:rsidRPr="00854E86" w:rsidRDefault="00A8063C" w:rsidP="00A8063C">
                                  <w:pPr>
                                    <w:bidi w:val="0"/>
                                    <w:rPr>
                                      <w:rFonts w:ascii="Al-Jazeera-Arabic-Bold" w:hAnsi="Al-Jazeera-Arabic-Bold" w:cs="Al-Jazeera-Arabic-Bold"/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3A96DD" id="Zone de texte 65" o:spid="_x0000_s1073" type="#_x0000_t202" style="position:absolute;left:0;text-align:left;margin-left:295.9pt;margin-top:26.55pt;width:74.25pt;height:46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" filled="f" stroked="f" strokeweight=".5pt">
                      <v:stroke dashstyle="longDashDotDot"/>
                      <v:textbox>
                        <w:txbxContent>
                          <w:p w:rsidR="00A8063C" w:rsidRPr="00854E86" w:rsidRDefault="00A8063C" w:rsidP="00A8063C">
                            <w:pPr>
                              <w:bidi w:val="0"/>
                              <w:spacing w:line="240" w:lineRule="auto"/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proofErr w:type="gramStart"/>
                            <w:r w:rsidRPr="00854E86"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مثال :</w:t>
                            </w:r>
                            <w:proofErr w:type="gramEnd"/>
                          </w:p>
                          <w:p w:rsidR="00A8063C" w:rsidRPr="00854E86" w:rsidRDefault="00A8063C" w:rsidP="00A8063C">
                            <w:pPr>
                              <w:bidi w:val="0"/>
                              <w:rPr>
                                <w:rFonts w:ascii="Al-Jazeera-Arabic-Bold" w:hAnsi="Al-Jazeera-Arabic-Bold" w:cs="Al-Jazeera-Arabic-Bold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rtl/>
                <w:lang w:val="fr-FR"/>
              </w:rPr>
              <w:t>يتم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lang w:val="fr-FR" w:bidi="ar-DZ"/>
              </w:rPr>
              <w:t xml:space="preserve"> 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rtl/>
                <w:lang w:val="fr-FR"/>
              </w:rPr>
              <w:t>إدراج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lang w:val="fr-FR" w:bidi="ar-DZ"/>
              </w:rPr>
              <w:t xml:space="preserve"> 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rtl/>
                <w:lang w:val="fr-FR"/>
              </w:rPr>
              <w:t>الجدول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lang w:val="fr-FR" w:bidi="ar-DZ"/>
              </w:rPr>
              <w:t xml:space="preserve"> 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rtl/>
                <w:lang w:val="fr-FR"/>
              </w:rPr>
              <w:t>بالوسم</w:t>
            </w:r>
            <w:r w:rsidR="00A8063C" w:rsidRPr="00A8063C">
              <w:rPr>
                <w:rFonts w:ascii="Cambria" w:eastAsiaTheme="minorHAnsi" w:hAnsi="Cambria" w:cs="Al-Jazeera-Arabic-Bold"/>
                <w:color w:val="000000"/>
                <w:lang w:val="fr-FR" w:bidi="ar-DZ"/>
              </w:rPr>
              <w:t xml:space="preserve"> &lt;table&gt; 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rtl/>
                <w:lang w:val="fr-FR"/>
              </w:rPr>
              <w:t>وداخل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lang w:val="fr-FR" w:bidi="ar-DZ"/>
              </w:rPr>
              <w:t xml:space="preserve"> 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rtl/>
                <w:lang w:val="fr-FR"/>
              </w:rPr>
              <w:t>الجدول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lang w:val="fr-FR" w:bidi="ar-DZ"/>
              </w:rPr>
              <w:t xml:space="preserve"> 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rtl/>
                <w:lang w:val="fr-FR"/>
              </w:rPr>
              <w:t>يجب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lang w:val="fr-FR" w:bidi="ar-DZ"/>
              </w:rPr>
              <w:t xml:space="preserve"> 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rtl/>
                <w:lang w:val="fr-FR"/>
              </w:rPr>
              <w:t>إدراج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lang w:val="fr-FR" w:bidi="ar-DZ"/>
              </w:rPr>
              <w:t xml:space="preserve"> 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rtl/>
                <w:lang w:val="fr-FR"/>
              </w:rPr>
              <w:t>صفوف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lang w:val="fr-FR" w:bidi="ar-DZ"/>
              </w:rPr>
              <w:t xml:space="preserve"> 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rtl/>
                <w:lang w:val="fr-FR"/>
              </w:rPr>
              <w:t>باستخدام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lang w:val="fr-FR" w:bidi="ar-DZ"/>
              </w:rPr>
              <w:t xml:space="preserve"> 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rtl/>
                <w:lang w:val="fr-FR"/>
              </w:rPr>
              <w:t>الوسم</w:t>
            </w:r>
            <w:r w:rsidR="00A8063C" w:rsidRPr="00A8063C">
              <w:rPr>
                <w:rFonts w:ascii="Cambria" w:eastAsiaTheme="minorHAnsi" w:hAnsi="Cambria" w:cs="Al-Jazeera-Arabic-Bold"/>
                <w:color w:val="000000"/>
                <w:lang w:val="fr-FR" w:bidi="ar-DZ"/>
              </w:rPr>
              <w:t xml:space="preserve"> &lt;tr&gt; 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rtl/>
                <w:lang w:val="fr-FR" w:bidi="ar-DZ"/>
              </w:rPr>
              <w:t xml:space="preserve">و الأعمدة </w:t>
            </w:r>
            <w:r w:rsidR="00A8063C" w:rsidRPr="00A8063C">
              <w:rPr>
                <w:rFonts w:ascii="Cambria" w:eastAsiaTheme="minorHAnsi" w:hAnsi="Cambria" w:cs="Al-Jazeera-Arabic-Bold"/>
                <w:color w:val="000000"/>
                <w:lang w:val="fr-FR" w:bidi="ar-DZ"/>
              </w:rPr>
              <w:t>&lt;td&gt;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rtl/>
                <w:lang w:val="fr-FR"/>
              </w:rPr>
              <w:t xml:space="preserve"> يمكن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lang w:val="fr-FR" w:bidi="ar-DZ"/>
              </w:rPr>
              <w:t xml:space="preserve"> 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rtl/>
                <w:lang w:val="fr-FR"/>
              </w:rPr>
              <w:t>وضع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lang w:val="fr-FR" w:bidi="ar-DZ"/>
              </w:rPr>
              <w:t xml:space="preserve"> 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rtl/>
                <w:lang w:val="fr-FR"/>
              </w:rPr>
              <w:t>إطار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lang w:val="fr-FR" w:bidi="ar-DZ"/>
              </w:rPr>
              <w:t xml:space="preserve"> 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rtl/>
                <w:lang w:val="fr-FR"/>
              </w:rPr>
              <w:t>للجدول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lang w:val="fr-FR" w:bidi="ar-DZ"/>
              </w:rPr>
              <w:t xml:space="preserve"> </w:t>
            </w:r>
            <w:r w:rsidR="00A8063C" w:rsidRPr="00A8063C">
              <w:rPr>
                <w:rFonts w:ascii="Cambria" w:eastAsiaTheme="minorHAnsi" w:hAnsi="Cambria" w:cs="Al-Jazeera-Arabic-Bold" w:hint="cs"/>
                <w:color w:val="000000"/>
                <w:rtl/>
                <w:lang w:val="fr-FR"/>
              </w:rPr>
              <w:t xml:space="preserve">بالخاصية </w:t>
            </w:r>
            <w:r w:rsidR="00A8063C" w:rsidRPr="00A8063C">
              <w:rPr>
                <w:rFonts w:ascii="Cambria" w:eastAsiaTheme="minorHAnsi" w:hAnsi="Cambria" w:cs="Al-Jazeera-Arabic-Bold"/>
                <w:color w:val="000000"/>
                <w:lang w:val="fr-FR" w:bidi="ar-DZ"/>
              </w:rPr>
              <w:t>border</w:t>
            </w:r>
          </w:p>
          <w:p w:rsidR="008A7F7A" w:rsidRDefault="008A7F7A" w:rsidP="008A7F7A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rtl/>
              </w:rPr>
            </w:pPr>
          </w:p>
          <w:p w:rsidR="008A7F7A" w:rsidRDefault="008A7F7A" w:rsidP="008A7F7A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F6F6583" wp14:editId="7F963EA2">
                      <wp:simplePos x="0" y="0"/>
                      <wp:positionH relativeFrom="column">
                        <wp:posOffset>214630</wp:posOffset>
                      </wp:positionH>
                      <wp:positionV relativeFrom="paragraph">
                        <wp:posOffset>179070</wp:posOffset>
                      </wp:positionV>
                      <wp:extent cx="4200525" cy="2447925"/>
                      <wp:effectExtent l="0" t="0" r="28575" b="28575"/>
                      <wp:wrapNone/>
                      <wp:docPr id="66" name="Zone de text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00525" cy="24479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8A7F7A" w:rsidRPr="008A7F7A" w:rsidRDefault="008A7F7A" w:rsidP="008A7F7A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</w:pPr>
                                  <w:r w:rsidRPr="008A7F7A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&lt;table border="1"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&lt;</w:t>
                                  </w:r>
                                </w:p>
                                <w:p w:rsidR="008A7F7A" w:rsidRPr="008A7F7A" w:rsidRDefault="008A7F7A" w:rsidP="008A7F7A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  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&lt;tr&gt;</w:t>
                                  </w:r>
                                </w:p>
                                <w:p w:rsidR="008A7F7A" w:rsidRPr="008A7F7A" w:rsidRDefault="008A7F7A" w:rsidP="008A7F7A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     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&lt;td&gt;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السطر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الأول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و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العمود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الأول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&lt;/td&gt;</w:t>
                                  </w:r>
                                </w:p>
                                <w:p w:rsidR="008A7F7A" w:rsidRPr="008A7F7A" w:rsidRDefault="008A7F7A" w:rsidP="008A7F7A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     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&lt;td&gt;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السطر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الأول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و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العمود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الثاني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&lt;/td&gt;</w:t>
                                  </w:r>
                                </w:p>
                                <w:p w:rsidR="008A7F7A" w:rsidRPr="008A7F7A" w:rsidRDefault="008A7F7A" w:rsidP="008A7F7A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 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&lt;/tr&gt;</w:t>
                                  </w:r>
                                </w:p>
                                <w:p w:rsidR="008A7F7A" w:rsidRPr="008A7F7A" w:rsidRDefault="008A7F7A" w:rsidP="008A7F7A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 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&lt;tr&gt;</w:t>
                                  </w:r>
                                </w:p>
                                <w:p w:rsidR="008A7F7A" w:rsidRPr="008A7F7A" w:rsidRDefault="008A7F7A" w:rsidP="008A7F7A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     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&lt;td&gt;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السطر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الثاني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و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العمود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الأول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&lt;/td&gt;</w:t>
                                  </w:r>
                                </w:p>
                                <w:p w:rsidR="008A7F7A" w:rsidRPr="008A7F7A" w:rsidRDefault="008A7F7A" w:rsidP="008A7F7A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     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0070C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&lt;td&gt;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السطر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الثاني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و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العمود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Arial" w:eastAsia="Arial Unicode MS" w:hAnsi="Arial" w:cs="Arial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>الثاني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/>
                                    </w:rPr>
                                    <w:t xml:space="preserve"> 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&lt;/td&gt;</w:t>
                                  </w:r>
                                </w:p>
                                <w:p w:rsidR="008A7F7A" w:rsidRPr="008A7F7A" w:rsidRDefault="008A7F7A" w:rsidP="008A7F7A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A7F7A">
                                    <w:rPr>
                                      <w:rFonts w:ascii="Khmer UI" w:eastAsia="Arial Unicode MS" w:hAnsi="Khmer UI" w:cs="Khmer UI" w:hint="cs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 </w:t>
                                  </w:r>
                                  <w:r w:rsidRPr="008A7F7A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00B05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&lt;/tr&gt;</w:t>
                                  </w:r>
                                </w:p>
                                <w:p w:rsidR="008A7F7A" w:rsidRPr="008A7F7A" w:rsidRDefault="008A7F7A" w:rsidP="008A7F7A">
                                  <w:pPr>
                                    <w:bidi w:val="0"/>
                                    <w:spacing w:after="0" w:line="240" w:lineRule="auto"/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A7F7A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&lt;/table&gt;</w:t>
                                  </w:r>
                                </w:p>
                                <w:p w:rsidR="00A8063C" w:rsidRPr="00E546BC" w:rsidRDefault="00A8063C" w:rsidP="008A7F7A">
                                  <w:pPr>
                                    <w:bidi w:val="0"/>
                                    <w:spacing w:after="0" w:line="240" w:lineRule="auto"/>
                                    <w:rPr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6F6583" id="Zone de texte 66" o:spid="_x0000_s1074" type="#_x0000_t202" style="position:absolute;left:0;text-align:left;margin-left:16.9pt;margin-top:14.1pt;width:330.75pt;height:192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" fillcolor="#fde9d9 [665]" strokecolor="black [3213]" strokeweight=".5pt">
                      <v:stroke dashstyle="longDashDotDot"/>
                      <v:textbox>
                        <w:txbxContent>
                          <w:p w:rsidR="008A7F7A" w:rsidRPr="008A7F7A" w:rsidRDefault="008A7F7A" w:rsidP="008A7F7A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/>
                              </w:rPr>
                            </w:pPr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table</w:t>
                            </w:r>
                            <w:proofErr w:type="gramEnd"/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 xml:space="preserve"> border="1"</w:t>
                            </w: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/>
                              </w:rPr>
                              <w:t>&lt;</w:t>
                            </w:r>
                          </w:p>
                          <w:p w:rsidR="008A7F7A" w:rsidRPr="008A7F7A" w:rsidRDefault="008A7F7A" w:rsidP="008A7F7A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  </w:t>
                            </w:r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tr</w:t>
                            </w:r>
                            <w:proofErr w:type="gramEnd"/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</w:p>
                          <w:p w:rsidR="008A7F7A" w:rsidRPr="008A7F7A" w:rsidRDefault="008A7F7A" w:rsidP="008A7F7A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     </w:t>
                            </w:r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fr-FR" w:bidi="ar-DZ"/>
                              </w:rPr>
                              <w:t>td</w:t>
                            </w:r>
                            <w:proofErr w:type="gramEnd"/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fr-FR" w:bidi="ar-DZ"/>
                              </w:rPr>
                              <w:t xml:space="preserve">&gt;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السطر</w:t>
                            </w: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الأول</w:t>
                            </w: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و</w:t>
                            </w: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العمود</w:t>
                            </w: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الأول</w:t>
                            </w:r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&lt;/td&gt;</w:t>
                            </w:r>
                          </w:p>
                          <w:p w:rsidR="008A7F7A" w:rsidRPr="008A7F7A" w:rsidRDefault="008A7F7A" w:rsidP="008A7F7A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     </w:t>
                            </w:r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fr-FR" w:bidi="ar-DZ"/>
                              </w:rPr>
                              <w:t>td</w:t>
                            </w:r>
                            <w:proofErr w:type="gramEnd"/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fr-FR" w:bidi="ar-DZ"/>
                              </w:rPr>
                              <w:t xml:space="preserve">&gt;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السطر</w:t>
                            </w: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الأول</w:t>
                            </w: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و</w:t>
                            </w: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العمود</w:t>
                            </w: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الثاني</w:t>
                            </w:r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&lt;/td&gt;</w:t>
                            </w:r>
                          </w:p>
                          <w:p w:rsidR="008A7F7A" w:rsidRPr="008A7F7A" w:rsidRDefault="008A7F7A" w:rsidP="008A7F7A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&lt;/tr&gt;</w:t>
                            </w:r>
                          </w:p>
                          <w:p w:rsidR="008A7F7A" w:rsidRPr="008A7F7A" w:rsidRDefault="008A7F7A" w:rsidP="008A7F7A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 </w:t>
                            </w:r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tr</w:t>
                            </w:r>
                            <w:proofErr w:type="gramEnd"/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</w:p>
                          <w:p w:rsidR="008A7F7A" w:rsidRPr="008A7F7A" w:rsidRDefault="008A7F7A" w:rsidP="008A7F7A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     </w:t>
                            </w:r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fr-FR" w:bidi="ar-DZ"/>
                              </w:rPr>
                              <w:t>td</w:t>
                            </w:r>
                            <w:proofErr w:type="gramEnd"/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fr-FR" w:bidi="ar-DZ"/>
                              </w:rPr>
                              <w:t xml:space="preserve">&gt;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السطر</w:t>
                            </w: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الثاني</w:t>
                            </w: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و</w:t>
                            </w: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العمود</w:t>
                            </w: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الأول</w:t>
                            </w:r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&lt;/td&gt;</w:t>
                            </w:r>
                          </w:p>
                          <w:p w:rsidR="008A7F7A" w:rsidRPr="008A7F7A" w:rsidRDefault="008A7F7A" w:rsidP="008A7F7A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     </w:t>
                            </w:r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fr-FR" w:bidi="ar-DZ"/>
                              </w:rPr>
                              <w:t>td</w:t>
                            </w:r>
                            <w:proofErr w:type="gramEnd"/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70C0"/>
                                <w:sz w:val="32"/>
                                <w:szCs w:val="32"/>
                                <w:lang w:val="fr-FR" w:bidi="ar-DZ"/>
                              </w:rPr>
                              <w:t xml:space="preserve">&gt;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السطر</w:t>
                            </w: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الثاني</w:t>
                            </w: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و</w:t>
                            </w: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العمود</w:t>
                            </w: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Arial" w:eastAsia="Arial Unicode MS" w:hAnsi="Arial" w:cs="Arial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/>
                              </w:rPr>
                              <w:t>الثاني</w:t>
                            </w:r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/>
                              </w:rPr>
                              <w:t xml:space="preserve"> </w:t>
                            </w:r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&lt;/td&gt;</w:t>
                            </w:r>
                          </w:p>
                          <w:p w:rsidR="008A7F7A" w:rsidRPr="008A7F7A" w:rsidRDefault="008A7F7A" w:rsidP="008A7F7A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A7F7A">
                              <w:rPr>
                                <w:rFonts w:ascii="Khmer UI" w:eastAsia="Arial Unicode MS" w:hAnsi="Khmer UI" w:cs="Khmer UI" w:hint="cs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 </w:t>
                            </w:r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00B050"/>
                                <w:sz w:val="32"/>
                                <w:szCs w:val="32"/>
                                <w:lang w:val="fr-FR" w:bidi="ar-DZ"/>
                              </w:rPr>
                              <w:t>&lt;/tr&gt;</w:t>
                            </w:r>
                          </w:p>
                          <w:p w:rsidR="008A7F7A" w:rsidRPr="008A7F7A" w:rsidRDefault="008A7F7A" w:rsidP="008A7F7A">
                            <w:pPr>
                              <w:bidi w:val="0"/>
                              <w:spacing w:after="0" w:line="240" w:lineRule="auto"/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8A7F7A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&lt;/table&gt;</w:t>
                            </w:r>
                          </w:p>
                          <w:p w:rsidR="00A8063C" w:rsidRPr="00E546BC" w:rsidRDefault="00A8063C" w:rsidP="008A7F7A">
                            <w:pPr>
                              <w:bidi w:val="0"/>
                              <w:spacing w:after="0" w:line="240" w:lineRule="auto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A8063C" w:rsidRDefault="00A8063C" w:rsidP="008A7F7A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A8063C" w:rsidRDefault="00A8063C" w:rsidP="00A8063C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854E86" w:rsidRDefault="00854E86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A7F7A" w:rsidRDefault="008A7F7A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A7F7A" w:rsidRDefault="008A7F7A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A7F7A" w:rsidRDefault="008A7F7A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A7F7A" w:rsidRDefault="008A7F7A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A7F7A" w:rsidRDefault="008A7F7A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A7F7A" w:rsidRDefault="008A7F7A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A7F7A" w:rsidRDefault="008A7F7A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A7F7A" w:rsidRDefault="008A7F7A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A7F7A" w:rsidRDefault="008A7F7A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A7F7A" w:rsidRDefault="008A7F7A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A7F7A" w:rsidRDefault="008A7F7A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  <w:p w:rsidR="008A7F7A" w:rsidRPr="00A8063C" w:rsidRDefault="008A7F7A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854E86" w:rsidRDefault="00854E86" w:rsidP="00854E86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854E86" w:rsidTr="004E2D68">
        <w:trPr>
          <w:cantSplit/>
          <w:trHeight w:val="3520"/>
        </w:trPr>
        <w:tc>
          <w:tcPr>
            <w:tcW w:w="1240" w:type="dxa"/>
            <w:shd w:val="clear" w:color="auto" w:fill="FDE9D9" w:themeFill="accent6" w:themeFillTint="33"/>
          </w:tcPr>
          <w:p w:rsidR="00854E86" w:rsidRDefault="00854E86" w:rsidP="00854E86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9" w:type="dxa"/>
            <w:textDirection w:val="btLr"/>
            <w:vAlign w:val="center"/>
          </w:tcPr>
          <w:p w:rsidR="00854E86" w:rsidRDefault="00854E86" w:rsidP="00854E86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</w:p>
        </w:tc>
        <w:tc>
          <w:tcPr>
            <w:tcW w:w="850" w:type="dxa"/>
            <w:textDirection w:val="btLr"/>
            <w:vAlign w:val="center"/>
          </w:tcPr>
          <w:p w:rsidR="00854E86" w:rsidRPr="004E2D68" w:rsidRDefault="00854E86" w:rsidP="00854E86">
            <w:pPr>
              <w:ind w:left="113" w:right="113"/>
              <w:jc w:val="center"/>
              <w:rPr>
                <w:rFonts w:asciiTheme="majorBidi" w:eastAsiaTheme="minorHAnsi" w:hAnsiTheme="majorBidi" w:cs="Times New Roman"/>
                <w:b/>
                <w:bCs/>
                <w:color w:val="FF0000"/>
                <w:sz w:val="32"/>
                <w:szCs w:val="32"/>
                <w:rtl/>
              </w:rPr>
            </w:pPr>
            <w:r w:rsidRPr="004E2D68">
              <w:rPr>
                <w:rFonts w:asciiTheme="majorBidi" w:eastAsiaTheme="minorHAnsi" w:hAnsiTheme="majorBidi" w:cs="Times New Roman" w:hint="cs"/>
                <w:b/>
                <w:bCs/>
                <w:color w:val="FF0000"/>
                <w:sz w:val="32"/>
                <w:szCs w:val="32"/>
                <w:rtl/>
              </w:rPr>
              <w:t>وسم الإرتباطات التشعبية</w:t>
            </w:r>
          </w:p>
        </w:tc>
        <w:tc>
          <w:tcPr>
            <w:tcW w:w="7514" w:type="dxa"/>
          </w:tcPr>
          <w:p w:rsidR="007743ED" w:rsidRDefault="007743ED" w:rsidP="007743ED">
            <w:pPr>
              <w:autoSpaceDE w:val="0"/>
              <w:autoSpaceDN w:val="0"/>
              <w:adjustRightInd w:val="0"/>
              <w:jc w:val="center"/>
              <w:rPr>
                <w:rFonts w:ascii="Al-Jazeera-Arabic-Bold" w:eastAsiaTheme="minorHAnsi" w:hAnsi="Al-Jazeera-Arabic-Bold" w:cs="Al-Jazeera-Arabic-Bold"/>
                <w:color w:val="E36C0A" w:themeColor="accent6" w:themeShade="BF"/>
                <w:sz w:val="20"/>
                <w:szCs w:val="20"/>
                <w:rtl/>
                <w:lang w:val="fr-FR"/>
              </w:rPr>
            </w:pPr>
            <w:r w:rsidRPr="007743ED">
              <w:rPr>
                <w:rFonts w:ascii="Al-Jazeera-Arabic-Bold" w:eastAsiaTheme="minorHAnsi" w:hAnsi="Al-Jazeera-Arabic-Bold" w:cs="Al-Jazeera-Arabic-Bold" w:hint="cs"/>
                <w:color w:val="E36C0A" w:themeColor="accent6" w:themeShade="BF"/>
                <w:sz w:val="20"/>
                <w:szCs w:val="20"/>
                <w:rtl/>
                <w:lang w:val="fr-FR"/>
              </w:rPr>
              <w:t>قمت بانشاء صفحة ثانية و أردت ربط الصفحة الأولى بالصفحة الثانية أي إنشاء رابط في الصفحة الأولى يوجهك مباشرة للصفحة الثانية</w:t>
            </w:r>
          </w:p>
          <w:p w:rsidR="007743ED" w:rsidRPr="007743ED" w:rsidRDefault="007743ED" w:rsidP="007743ED">
            <w:pPr>
              <w:autoSpaceDE w:val="0"/>
              <w:autoSpaceDN w:val="0"/>
              <w:adjustRightInd w:val="0"/>
              <w:jc w:val="center"/>
              <w:rPr>
                <w:rFonts w:ascii="Al-Jazeera-Arabic-Bold" w:eastAsiaTheme="minorHAnsi" w:hAnsi="Al-Jazeera-Arabic-Bold" w:cs="Al-Jazeera-Arabic-Bold"/>
                <w:color w:val="E36C0A" w:themeColor="accent6" w:themeShade="BF"/>
                <w:sz w:val="12"/>
                <w:szCs w:val="12"/>
                <w:rtl/>
                <w:lang w:val="fr-FR"/>
              </w:rPr>
            </w:pPr>
          </w:p>
          <w:p w:rsidR="007743ED" w:rsidRPr="00614E57" w:rsidRDefault="007743ED" w:rsidP="007743ED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س:  كيف نسمي هذه العملية و كيف تتم </w:t>
            </w:r>
            <w:r w:rsidRPr="00614E57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؟</w:t>
            </w:r>
          </w:p>
          <w:p w:rsidR="007743ED" w:rsidRDefault="007743ED" w:rsidP="007743ED">
            <w:pPr>
              <w:pStyle w:val="Paragraphedeliste"/>
              <w:autoSpaceDE w:val="0"/>
              <w:autoSpaceDN w:val="0"/>
              <w:bidi/>
              <w:adjustRightInd w:val="0"/>
              <w:spacing w:line="276" w:lineRule="auto"/>
              <w:ind w:left="0"/>
              <w:jc w:val="both"/>
              <w:rPr>
                <w:b/>
                <w:bCs/>
                <w:color w:val="00B050"/>
                <w:sz w:val="24"/>
                <w:szCs w:val="24"/>
                <w:rtl/>
                <w:lang w:bidi="ar-DZ"/>
              </w:rPr>
            </w:pPr>
            <w:r w:rsidRPr="00614E57">
              <w:rPr>
                <w:rFonts w:hint="cs"/>
                <w:b/>
                <w:bCs/>
                <w:color w:val="00B050"/>
                <w:sz w:val="24"/>
                <w:szCs w:val="24"/>
                <w:rtl/>
                <w:lang w:bidi="ar-DZ"/>
              </w:rPr>
              <w:t>ج :</w:t>
            </w:r>
          </w:p>
          <w:p w:rsidR="007743ED" w:rsidRPr="000113F6" w:rsidRDefault="007743ED" w:rsidP="007743ED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>تسمى هذه العملية بالروابط التشعبية، و لادراج رابط تشعبي لصفحة ثانية نوظف الوسم</w:t>
            </w:r>
            <w:r w:rsidRPr="000113F6">
              <w:rPr>
                <w:rFonts w:ascii="Al-Jazeera-Arabic-Bold" w:eastAsiaTheme="minorHAnsi" w:hAnsi="Al-Jazeera-Arabic-Bold" w:cs="Al-Jazeera-Arabic-Bold" w:hint="cs"/>
                <w:color w:val="000000"/>
                <w:rtl/>
                <w:lang w:val="fr-FR"/>
              </w:rPr>
              <w:t xml:space="preserve"> :</w:t>
            </w:r>
          </w:p>
          <w:p w:rsidR="007743ED" w:rsidRDefault="007743ED" w:rsidP="007743ED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09FB86C1" wp14:editId="116D4414">
                      <wp:simplePos x="0" y="0"/>
                      <wp:positionH relativeFrom="column">
                        <wp:posOffset>614680</wp:posOffset>
                      </wp:positionH>
                      <wp:positionV relativeFrom="paragraph">
                        <wp:posOffset>167640</wp:posOffset>
                      </wp:positionV>
                      <wp:extent cx="3419475" cy="400050"/>
                      <wp:effectExtent l="0" t="0" r="28575" b="19050"/>
                      <wp:wrapNone/>
                      <wp:docPr id="54" name="Zone de text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9475" cy="400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3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7743ED">
                                  <w:pPr>
                                    <w:bidi w:val="0"/>
                                    <w:spacing w:line="240" w:lineRule="auto"/>
                                    <w:rPr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Khmer UI" w:eastAsia="Arial Unicode MS" w:hAnsi="Khmer UI" w:cs="Arial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Khmer UI" w:eastAsia="Arial Unicode MS" w:hAnsi="Khmer UI" w:cs="Arial"/>
                                      <w:b/>
                                      <w:bCs/>
                                      <w:color w:val="4F81BD" w:themeColor="accent1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href</w:t>
                                  </w:r>
                                  <w:r>
                                    <w:rPr>
                                      <w:rFonts w:ascii="Khmer UI" w:eastAsia="Arial Unicode MS" w:hAnsi="Khmer UI" w:cs="Arial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= </w:t>
                                  </w:r>
                                  <w:r>
                                    <w:rPr>
                                      <w:rFonts w:ascii="Khmer UI" w:eastAsia="Arial Unicode MS" w:hAnsi="Khmer UI" w:cs="Arial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Khmer UI" w:eastAsia="Arial Unicode MS" w:hAnsi="Khmer UI" w:cs="Arial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……………………</w:t>
                                  </w:r>
                                  <w:r>
                                    <w:rPr>
                                      <w:rFonts w:ascii="Khmer UI" w:eastAsia="Arial Unicode MS" w:hAnsi="Khmer UI" w:cs="Arial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"</w:t>
                                  </w:r>
                                  <w:r w:rsidRPr="00854E86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B86C1" id="Zone de texte 54" o:spid="_x0000_s1075" type="#_x0000_t202" style="position:absolute;left:0;text-align:left;margin-left:48.4pt;margin-top:13.2pt;width:269.25pt;height:31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" fillcolor="#eaf1dd [662]" strokecolor="black [3213]" strokeweight=".5pt">
                      <v:stroke dashstyle="longDashDotDot"/>
                      <v:textbox>
                        <w:txbxContent>
                          <w:p w:rsidR="00A8063C" w:rsidRPr="00854E86" w:rsidRDefault="00A8063C" w:rsidP="007743ED">
                            <w:pPr>
                              <w:bidi w:val="0"/>
                              <w:spacing w:line="240" w:lineRule="auto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4F81BD" w:themeColor="accent1"/>
                                <w:sz w:val="32"/>
                                <w:szCs w:val="32"/>
                                <w:lang w:val="fr-FR" w:bidi="ar-DZ"/>
                              </w:rPr>
                              <w:t>href</w:t>
                            </w:r>
                            <w:proofErr w:type="spellEnd"/>
                            <w:r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= </w:t>
                            </w:r>
                            <w:r>
                              <w:rPr>
                                <w:rFonts w:ascii="Khmer UI" w:eastAsia="Arial Unicode MS" w:hAnsi="Khmer UI" w:cs="Arial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"</w:t>
                            </w:r>
                            <w:r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……………………</w:t>
                            </w:r>
                            <w:r>
                              <w:rPr>
                                <w:rFonts w:ascii="Khmer UI" w:eastAsia="Arial Unicode MS" w:hAnsi="Khmer UI" w:cs="Arial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"</w:t>
                            </w:r>
                            <w:r w:rsidRPr="00854E86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&gt;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743ED" w:rsidRDefault="007743ED" w:rsidP="007743ED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</w:p>
          <w:p w:rsidR="007743ED" w:rsidRDefault="007743ED" w:rsidP="007743ED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lang w:val="fr-FR"/>
              </w:rPr>
            </w:pPr>
          </w:p>
          <w:p w:rsidR="007743ED" w:rsidRPr="007743ED" w:rsidRDefault="007743ED" w:rsidP="00DB3417">
            <w:pPr>
              <w:pStyle w:val="Paragraphedeliste"/>
              <w:numPr>
                <w:ilvl w:val="0"/>
                <w:numId w:val="7"/>
              </w:numPr>
              <w:autoSpaceDE w:val="0"/>
              <w:autoSpaceDN w:val="0"/>
              <w:bidi/>
              <w:adjustRightInd w:val="0"/>
              <w:jc w:val="both"/>
              <w:rPr>
                <w:rFonts w:ascii="Cambria" w:hAnsi="Cambria" w:cs="Al-Jazeera-Arabic-Bold"/>
                <w:color w:val="000000"/>
                <w:lang w:bidi="ar-DZ"/>
              </w:rPr>
            </w:pPr>
            <w:r w:rsidRPr="007743ED">
              <w:rPr>
                <w:rFonts w:ascii="Cambria" w:hAnsi="Cambria" w:cs="Al-Jazeera-Arabic-Bold" w:hint="cs"/>
                <w:color w:val="000000"/>
                <w:rtl/>
                <w:lang w:bidi="ar-DZ"/>
              </w:rPr>
              <w:t xml:space="preserve">الوسم يحتاج "الزاما" للخاصية </w:t>
            </w:r>
            <w:r w:rsidRPr="007743ED">
              <w:rPr>
                <w:rFonts w:ascii="Cambria" w:hAnsi="Cambria" w:cs="Al-Jazeera-Arabic-Bold"/>
                <w:color w:val="000000"/>
                <w:lang w:bidi="ar-DZ"/>
              </w:rPr>
              <w:t>href</w:t>
            </w:r>
          </w:p>
          <w:p w:rsidR="007743ED" w:rsidRPr="007743ED" w:rsidRDefault="007743ED" w:rsidP="00DB3417">
            <w:pPr>
              <w:pStyle w:val="Paragraphedeliste"/>
              <w:numPr>
                <w:ilvl w:val="0"/>
                <w:numId w:val="7"/>
              </w:numPr>
              <w:autoSpaceDE w:val="0"/>
              <w:autoSpaceDN w:val="0"/>
              <w:bidi/>
              <w:adjustRightInd w:val="0"/>
              <w:jc w:val="both"/>
              <w:rPr>
                <w:rFonts w:ascii="Cambria" w:hAnsi="Cambria" w:cs="Al-Jazeera-Arabic-Bold"/>
                <w:color w:val="000000"/>
                <w:rtl/>
                <w:lang w:bidi="ar-DZ"/>
              </w:rPr>
            </w:pPr>
            <w:r w:rsidRPr="007743ED">
              <w:rPr>
                <w:rFonts w:ascii="Cambria" w:hAnsi="Cambria" w:cs="Al-Jazeera-Arabic-Bold" w:hint="cs"/>
                <w:color w:val="000000"/>
                <w:rtl/>
                <w:lang w:bidi="ar-DZ"/>
              </w:rPr>
              <w:t>ما يكتب بين وسم البداية هو نص/صورة يظهر على صفحة الويب، إذا ضغطنا عليه نتوجه إلى الصفحة الثانية.</w:t>
            </w:r>
          </w:p>
          <w:p w:rsidR="007743ED" w:rsidRPr="000113F6" w:rsidRDefault="007743ED" w:rsidP="007743ED">
            <w:pPr>
              <w:autoSpaceDE w:val="0"/>
              <w:autoSpaceDN w:val="0"/>
              <w:adjustRightInd w:val="0"/>
              <w:jc w:val="both"/>
              <w:rPr>
                <w:rFonts w:ascii="Al-Jazeera-Arabic-Bold" w:eastAsiaTheme="minorHAnsi" w:hAnsi="Al-Jazeera-Arabic-Bold" w:cs="Al-Jazeera-Arabic-Bold"/>
                <w:color w:val="000000"/>
                <w:rtl/>
                <w:lang w:val="fr-F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27D95BF4" wp14:editId="58A96B51">
                      <wp:simplePos x="0" y="0"/>
                      <wp:positionH relativeFrom="column">
                        <wp:posOffset>3719830</wp:posOffset>
                      </wp:positionH>
                      <wp:positionV relativeFrom="paragraph">
                        <wp:posOffset>2540</wp:posOffset>
                      </wp:positionV>
                      <wp:extent cx="942975" cy="590550"/>
                      <wp:effectExtent l="0" t="0" r="0" b="0"/>
                      <wp:wrapNone/>
                      <wp:docPr id="55" name="Zone de text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975" cy="590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854E86" w:rsidRDefault="00A8063C" w:rsidP="007743ED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854E86">
                                    <w:rPr>
                                      <w:rFonts w:ascii="Al-Jazeera-Arabic-Bold" w:eastAsia="Arial Unicode MS" w:hAnsi="Al-Jazeera-Arabic-Bold" w:cs="Al-Jazeera-Arabic-Bold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مثال :</w:t>
                                  </w:r>
                                </w:p>
                                <w:p w:rsidR="00A8063C" w:rsidRPr="00854E86" w:rsidRDefault="00A8063C" w:rsidP="007743ED">
                                  <w:pPr>
                                    <w:bidi w:val="0"/>
                                    <w:rPr>
                                      <w:rFonts w:ascii="Al-Jazeera-Arabic-Bold" w:hAnsi="Al-Jazeera-Arabic-Bold" w:cs="Al-Jazeera-Arabic-Bold"/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95BF4" id="Zone de texte 55" o:spid="_x0000_s1076" type="#_x0000_t202" style="position:absolute;left:0;text-align:left;margin-left:292.9pt;margin-top:.2pt;width:74.25pt;height:46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" filled="f" stroked="f" strokeweight=".5pt">
                      <v:stroke dashstyle="longDashDotDot"/>
                      <v:textbox>
                        <w:txbxContent>
                          <w:p w:rsidR="00A8063C" w:rsidRPr="00854E86" w:rsidRDefault="00A8063C" w:rsidP="007743ED">
                            <w:pPr>
                              <w:bidi w:val="0"/>
                              <w:spacing w:line="240" w:lineRule="auto"/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proofErr w:type="gramStart"/>
                            <w:r w:rsidRPr="00854E86">
                              <w:rPr>
                                <w:rFonts w:ascii="Al-Jazeera-Arabic-Bold" w:eastAsia="Arial Unicode MS" w:hAnsi="Al-Jazeera-Arabic-Bold" w:cs="Al-Jazeera-Arabic-Bold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مثال :</w:t>
                            </w:r>
                            <w:proofErr w:type="gramEnd"/>
                          </w:p>
                          <w:p w:rsidR="00A8063C" w:rsidRPr="00854E86" w:rsidRDefault="00A8063C" w:rsidP="007743ED">
                            <w:pPr>
                              <w:bidi w:val="0"/>
                              <w:rPr>
                                <w:rFonts w:ascii="Al-Jazeera-Arabic-Bold" w:hAnsi="Al-Jazeera-Arabic-Bold" w:cs="Al-Jazeera-Arabic-Bold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743ED" w:rsidRDefault="007743ED" w:rsidP="007743ED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</w:p>
          <w:p w:rsidR="007743ED" w:rsidRDefault="007743ED" w:rsidP="007743ED">
            <w:pPr>
              <w:autoSpaceDE w:val="0"/>
              <w:autoSpaceDN w:val="0"/>
              <w:adjustRightInd w:val="0"/>
              <w:jc w:val="both"/>
              <w:rPr>
                <w:rFonts w:ascii="Cambria" w:hAnsi="Cambria" w:cs="Al-Jazeera-Arabic-Bold"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686EDCC" wp14:editId="315D901D">
                      <wp:simplePos x="0" y="0"/>
                      <wp:positionH relativeFrom="column">
                        <wp:posOffset>5080</wp:posOffset>
                      </wp:positionH>
                      <wp:positionV relativeFrom="paragraph">
                        <wp:posOffset>41275</wp:posOffset>
                      </wp:positionV>
                      <wp:extent cx="4562475" cy="381000"/>
                      <wp:effectExtent l="0" t="0" r="28575" b="19050"/>
                      <wp:wrapNone/>
                      <wp:docPr id="56" name="Zone de text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62475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schemeClr val="tx1"/>
                                </a:solidFill>
                                <a:prstDash val="lgDashDotDot"/>
                              </a:ln>
                            </wps:spPr>
                            <wps:txbx>
                              <w:txbxContent>
                                <w:p w:rsidR="00A8063C" w:rsidRPr="00E546BC" w:rsidRDefault="00A8063C" w:rsidP="007743ED">
                                  <w:pPr>
                                    <w:bidi w:val="0"/>
                                    <w:spacing w:line="240" w:lineRule="auto"/>
                                    <w:rPr>
                                      <w:rFonts w:ascii="Khmer UI" w:eastAsia="Arial Unicode MS" w:hAnsi="Khmer UI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</w:pPr>
                                  <w:r w:rsidRPr="00E546B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Khmer UI" w:eastAsia="Arial Unicode MS" w:hAnsi="Khmer UI" w:cs="Arial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a</w:t>
                                  </w:r>
                                  <w:r w:rsidRPr="00E546B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548DD4" w:themeColor="text2" w:themeTint="99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href</w:t>
                                  </w:r>
                                  <w:r w:rsidRPr="00E546B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548DD4" w:themeColor="text2" w:themeTint="99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=</w:t>
                                  </w:r>
                                  <w:r w:rsidRPr="00E546BC"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color w:val="948A54" w:themeColor="background2" w:themeShade="80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"</w:t>
                                  </w:r>
                                  <w:r>
                                    <w:rPr>
                                      <w:rFonts w:ascii="Khmer UI" w:eastAsia="Arial Unicode MS" w:hAnsi="Khmer UI"/>
                                      <w:b/>
                                      <w:bCs/>
                                      <w:color w:val="948A54" w:themeColor="background2" w:themeShade="80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http://wikipedia.org</w:t>
                                  </w:r>
                                  <w:r w:rsidRPr="00E546BC"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color w:val="948A54" w:themeColor="background2" w:themeShade="80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"</w:t>
                                  </w:r>
                                  <w:r w:rsidRPr="00E546BC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 &gt;</w:t>
                                  </w:r>
                                  <w:r w:rsidRPr="007743ED">
                                    <w:rPr>
                                      <w:rFonts w:ascii="Khmer UI" w:eastAsia="Arial Unicode MS" w:hAnsi="Khmer UI" w:cs="Khmer UI"/>
                                      <w:b/>
                                      <w:bCs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 xml:space="preserve">ce lien </w:t>
                                  </w:r>
                                  <w:r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&gt;</w:t>
                                  </w:r>
                                  <w:r>
                                    <w:rPr>
                                      <w:rFonts w:ascii="Khmer UI" w:eastAsia="Arial Unicode MS" w:hAnsi="Khmer UI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lang w:val="fr-FR" w:bidi="ar-DZ"/>
                                    </w:rPr>
                                    <w:t>/a</w:t>
                                  </w:r>
                                  <w:r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color w:val="E36C0A" w:themeColor="accent6" w:themeShade="BF"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>&lt;</w:t>
                                  </w:r>
                                  <w:r w:rsidRPr="00E546BC">
                                    <w:rPr>
                                      <w:rFonts w:ascii="Khmer UI" w:eastAsia="Arial Unicode MS" w:hAnsi="Khmer UI" w:hint="cs"/>
                                      <w:b/>
                                      <w:bCs/>
                                      <w:sz w:val="32"/>
                                      <w:szCs w:val="32"/>
                                      <w:rtl/>
                                      <w:lang w:val="fr-FR" w:bidi="ar-DZ"/>
                                    </w:rPr>
                                    <w:t xml:space="preserve"> </w:t>
                                  </w:r>
                                </w:p>
                                <w:p w:rsidR="00A8063C" w:rsidRPr="00E546BC" w:rsidRDefault="00A8063C" w:rsidP="007743ED">
                                  <w:pPr>
                                    <w:bidi w:val="0"/>
                                    <w:rPr>
                                      <w:sz w:val="36"/>
                                      <w:szCs w:val="36"/>
                                      <w:rtl/>
                                      <w:lang w:val="fr-FR" w:bidi="ar-DZ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86EDCC" id="Zone de texte 56" o:spid="_x0000_s1077" type="#_x0000_t202" style="position:absolute;left:0;text-align:left;margin-left:.4pt;margin-top:3.25pt;width:359.25pt;height:30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" fillcolor="#fde9d9 [665]" strokecolor="black [3213]" strokeweight=".5pt">
                      <v:stroke dashstyle="longDashDotDot"/>
                      <v:textbox>
                        <w:txbxContent>
                          <w:p w:rsidR="00A8063C" w:rsidRPr="00E546BC" w:rsidRDefault="00A8063C" w:rsidP="007743ED">
                            <w:pPr>
                              <w:bidi w:val="0"/>
                              <w:spacing w:line="240" w:lineRule="auto"/>
                              <w:rPr>
                                <w:rFonts w:ascii="Khmer UI" w:eastAsia="Arial Unicode MS" w:hAnsi="Khmer UI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</w:pPr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Khmer UI" w:eastAsia="Arial Unicode MS" w:hAnsi="Khmer UI" w:cs="Arial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a</w:t>
                            </w:r>
                            <w:proofErr w:type="gramEnd"/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548DD4" w:themeColor="text2" w:themeTint="99"/>
                                <w:sz w:val="32"/>
                                <w:szCs w:val="32"/>
                                <w:lang w:val="fr-FR" w:bidi="ar-DZ"/>
                              </w:rPr>
                              <w:t>href</w:t>
                            </w:r>
                            <w:proofErr w:type="spellEnd"/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548DD4" w:themeColor="text2" w:themeTint="99"/>
                                <w:sz w:val="32"/>
                                <w:szCs w:val="32"/>
                                <w:lang w:val="fr-FR" w:bidi="ar-DZ"/>
                              </w:rPr>
                              <w:t>=</w:t>
                            </w:r>
                            <w:r w:rsidRPr="00E546BC">
                              <w:rPr>
                                <w:rFonts w:ascii="Khmer UI" w:eastAsia="Arial Unicode MS" w:hAnsi="Khmer UI" w:hint="cs"/>
                                <w:b/>
                                <w:bCs/>
                                <w:color w:val="948A54" w:themeColor="background2" w:themeShade="80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"</w:t>
                            </w:r>
                            <w:r>
                              <w:rPr>
                                <w:rFonts w:ascii="Khmer UI" w:eastAsia="Arial Unicode MS" w:hAnsi="Khmer UI"/>
                                <w:b/>
                                <w:bCs/>
                                <w:color w:val="948A54" w:themeColor="background2" w:themeShade="80"/>
                                <w:sz w:val="32"/>
                                <w:szCs w:val="32"/>
                                <w:lang w:val="fr-FR" w:bidi="ar-DZ"/>
                              </w:rPr>
                              <w:t>http://wikipedia.org</w:t>
                            </w:r>
                            <w:r w:rsidRPr="00E546BC">
                              <w:rPr>
                                <w:rFonts w:ascii="Khmer UI" w:eastAsia="Arial Unicode MS" w:hAnsi="Khmer UI" w:hint="cs"/>
                                <w:b/>
                                <w:bCs/>
                                <w:color w:val="948A54" w:themeColor="background2" w:themeShade="80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"</w:t>
                            </w:r>
                            <w:r w:rsidRPr="00E546BC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 xml:space="preserve"> &gt;</w:t>
                            </w:r>
                            <w:r w:rsidRPr="007743ED">
                              <w:rPr>
                                <w:rFonts w:ascii="Khmer UI" w:eastAsia="Arial Unicode MS" w:hAnsi="Khmer UI" w:cs="Khmer UI"/>
                                <w:b/>
                                <w:bCs/>
                                <w:sz w:val="32"/>
                                <w:szCs w:val="32"/>
                                <w:lang w:val="fr-FR" w:bidi="ar-DZ"/>
                              </w:rPr>
                              <w:t xml:space="preserve">ce lien </w:t>
                            </w:r>
                            <w:r>
                              <w:rPr>
                                <w:rFonts w:ascii="Khmer UI" w:eastAsia="Arial Unicode MS" w:hAnsi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&gt;</w:t>
                            </w:r>
                            <w:r>
                              <w:rPr>
                                <w:rFonts w:ascii="Khmer UI" w:eastAsia="Arial Unicode MS" w:hAnsi="Khmer UI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lang w:val="fr-FR" w:bidi="ar-DZ"/>
                              </w:rPr>
                              <w:t>/a</w:t>
                            </w:r>
                            <w:r>
                              <w:rPr>
                                <w:rFonts w:ascii="Khmer UI" w:eastAsia="Arial Unicode MS" w:hAnsi="Khmer UI" w:hint="cs"/>
                                <w:b/>
                                <w:bCs/>
                                <w:color w:val="E36C0A" w:themeColor="accent6" w:themeShade="BF"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>&lt;</w:t>
                            </w:r>
                            <w:r w:rsidRPr="00E546BC">
                              <w:rPr>
                                <w:rFonts w:ascii="Khmer UI" w:eastAsia="Arial Unicode MS" w:hAnsi="Khmer UI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val="fr-FR" w:bidi="ar-DZ"/>
                              </w:rPr>
                              <w:t xml:space="preserve"> </w:t>
                            </w:r>
                          </w:p>
                          <w:p w:rsidR="00A8063C" w:rsidRPr="00E546BC" w:rsidRDefault="00A8063C" w:rsidP="007743ED">
                            <w:pPr>
                              <w:bidi w:val="0"/>
                              <w:rPr>
                                <w:rFonts w:hint="cs"/>
                                <w:sz w:val="36"/>
                                <w:szCs w:val="36"/>
                                <w:rtl/>
                                <w:lang w:val="fr-FR" w:bidi="ar-DZ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54E86" w:rsidRDefault="00854E86" w:rsidP="00854E86">
            <w:pPr>
              <w:rPr>
                <w:b/>
                <w:bCs/>
                <w:color w:val="FF0000"/>
                <w:sz w:val="24"/>
                <w:szCs w:val="24"/>
                <w:lang w:bidi="ar-DZ"/>
              </w:rPr>
            </w:pPr>
          </w:p>
          <w:p w:rsidR="007743ED" w:rsidRDefault="007743ED" w:rsidP="00854E86">
            <w:pPr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  <w:shd w:val="clear" w:color="auto" w:fill="FDE9D9" w:themeFill="accent6" w:themeFillTint="33"/>
          </w:tcPr>
          <w:p w:rsidR="00854E86" w:rsidRDefault="00854E86" w:rsidP="00854E86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</w:tr>
      <w:tr w:rsidR="00854E86" w:rsidTr="004E2D68">
        <w:trPr>
          <w:cantSplit/>
          <w:trHeight w:val="1134"/>
        </w:trPr>
        <w:tc>
          <w:tcPr>
            <w:tcW w:w="1240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:rsidR="00854E86" w:rsidRPr="00363495" w:rsidRDefault="00854E86" w:rsidP="00854E86">
            <w:pPr>
              <w:jc w:val="center"/>
              <w:rPr>
                <w:b/>
                <w:bCs/>
                <w:sz w:val="32"/>
                <w:szCs w:val="32"/>
                <w:rtl/>
                <w:lang w:bidi="ar-DZ"/>
              </w:rPr>
            </w:pPr>
            <w:r w:rsidRPr="00363495"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الوضعية الختامية</w:t>
            </w:r>
          </w:p>
        </w:tc>
        <w:tc>
          <w:tcPr>
            <w:tcW w:w="9213" w:type="dxa"/>
            <w:gridSpan w:val="3"/>
            <w:vAlign w:val="center"/>
          </w:tcPr>
          <w:p w:rsidR="00854E86" w:rsidRPr="00E71D38" w:rsidRDefault="00854E86" w:rsidP="00854E86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DZ"/>
              </w:rPr>
              <w:t>إنشاء صفحة تشمل فقرتين منسقتين مع صورة و إرتباط تشعبي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854E86" w:rsidRPr="00EA347A" w:rsidRDefault="00854E86" w:rsidP="00854E86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2</w:t>
            </w:r>
            <w:r w:rsidRPr="00EA347A">
              <w:rPr>
                <w:rFonts w:hint="cs"/>
                <w:sz w:val="24"/>
                <w:szCs w:val="24"/>
                <w:rtl/>
                <w:lang w:bidi="ar-DZ"/>
              </w:rPr>
              <w:t>د</w:t>
            </w:r>
          </w:p>
        </w:tc>
      </w:tr>
      <w:tr w:rsidR="00854E86" w:rsidTr="004E2D68">
        <w:trPr>
          <w:cantSplit/>
          <w:trHeight w:val="524"/>
        </w:trPr>
        <w:tc>
          <w:tcPr>
            <w:tcW w:w="11304" w:type="dxa"/>
            <w:gridSpan w:val="5"/>
          </w:tcPr>
          <w:p w:rsidR="00854E86" w:rsidRPr="002A1781" w:rsidRDefault="00854E86" w:rsidP="00854E86">
            <w:pPr>
              <w:jc w:val="center"/>
              <w:rPr>
                <w:rFonts w:ascii="Segoe UI" w:eastAsia="Arial Unicode MS" w:hAnsi="Segoe UI" w:cs="Segoe UI"/>
                <w:b/>
                <w:bCs/>
                <w:color w:val="00B050"/>
                <w:sz w:val="32"/>
                <w:szCs w:val="32"/>
                <w:u w:val="single"/>
                <w:rtl/>
              </w:rPr>
            </w:pPr>
            <w:r w:rsidRPr="002A1781">
              <w:rPr>
                <w:rFonts w:ascii="Segoe UI" w:eastAsia="Arial Unicode MS" w:hAnsi="Segoe UI" w:cs="Segoe UI" w:hint="cs"/>
                <w:b/>
                <w:bCs/>
                <w:color w:val="00B050"/>
                <w:sz w:val="32"/>
                <w:szCs w:val="32"/>
                <w:u w:val="single"/>
                <w:rtl/>
              </w:rPr>
              <w:t>ملاحظات:</w:t>
            </w:r>
          </w:p>
        </w:tc>
      </w:tr>
      <w:tr w:rsidR="00854E86" w:rsidTr="004E2D68">
        <w:trPr>
          <w:cantSplit/>
          <w:trHeight w:val="1134"/>
        </w:trPr>
        <w:tc>
          <w:tcPr>
            <w:tcW w:w="11304" w:type="dxa"/>
            <w:gridSpan w:val="5"/>
          </w:tcPr>
          <w:p w:rsidR="00854E86" w:rsidRPr="002A1781" w:rsidRDefault="00854E86" w:rsidP="00854E86">
            <w:pPr>
              <w:jc w:val="center"/>
              <w:rPr>
                <w:rFonts w:ascii="Segoe UI" w:eastAsia="Arial Unicode MS" w:hAnsi="Segoe UI" w:cs="Segoe UI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</w:pPr>
            <w:r w:rsidRPr="002A1781"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Segoe UI" w:eastAsia="Arial Unicode MS" w:hAnsi="Segoe UI" w:cs="Segoe UI" w:hint="cs"/>
                <w:b/>
                <w:bCs/>
                <w:color w:val="000000" w:themeColor="text1"/>
                <w:sz w:val="32"/>
                <w:szCs w:val="32"/>
                <w:rtl/>
                <w:lang w:val="fr-FR" w:bidi="ar-DZ"/>
              </w:rPr>
              <w:t>..</w:t>
            </w:r>
          </w:p>
        </w:tc>
      </w:tr>
    </w:tbl>
    <w:p w:rsidR="00087556" w:rsidRPr="002C4E3C" w:rsidRDefault="00087556" w:rsidP="002C4E3C">
      <w:pPr>
        <w:rPr>
          <w:rFonts w:ascii="Segoe UI" w:eastAsia="Arial Unicode MS" w:hAnsi="Segoe UI" w:cs="Segoe UI"/>
        </w:rPr>
      </w:pPr>
    </w:p>
    <w:sectPr w:rsidR="00087556" w:rsidRPr="002C4E3C" w:rsidSect="00E546BC">
      <w:pgSz w:w="11906" w:h="16838"/>
      <w:pgMar w:top="284" w:right="284" w:bottom="284" w:left="425" w:header="0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13F" w:rsidRDefault="00C6213F" w:rsidP="00CC14A4">
      <w:pPr>
        <w:spacing w:after="0" w:line="240" w:lineRule="auto"/>
      </w:pPr>
      <w:r>
        <w:separator/>
      </w:r>
    </w:p>
  </w:endnote>
  <w:endnote w:type="continuationSeparator" w:id="0">
    <w:p w:rsidR="00C6213F" w:rsidRDefault="00C6213F" w:rsidP="00CC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-Jazeera-Arabic-Bold">
    <w:panose1 w:val="01000500000000020006"/>
    <w:charset w:val="00"/>
    <w:family w:val="auto"/>
    <w:pitch w:val="variable"/>
    <w:sig w:usb0="80002003" w:usb1="80002042" w:usb2="00000008" w:usb3="00000000" w:csb0="00000041" w:csb1="00000000"/>
  </w:font>
  <w:font w:name="Khmer UI">
    <w:panose1 w:val="020B0502040204020203"/>
    <w:charset w:val="00"/>
    <w:family w:val="swiss"/>
    <w:pitch w:val="variable"/>
    <w:sig w:usb0="8000002F" w:usb1="0000204A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13F" w:rsidRDefault="00C6213F" w:rsidP="00CC14A4">
      <w:pPr>
        <w:spacing w:after="0" w:line="240" w:lineRule="auto"/>
      </w:pPr>
      <w:r>
        <w:separator/>
      </w:r>
    </w:p>
  </w:footnote>
  <w:footnote w:type="continuationSeparator" w:id="0">
    <w:p w:rsidR="00C6213F" w:rsidRDefault="00C6213F" w:rsidP="00CC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D45D1"/>
    <w:multiLevelType w:val="hybridMultilevel"/>
    <w:tmpl w:val="3B34BD7E"/>
    <w:lvl w:ilvl="0" w:tplc="02745CEA">
      <w:start w:val="1"/>
      <w:numFmt w:val="decimal"/>
      <w:pStyle w:val="2"/>
      <w:lvlText w:val="%1."/>
      <w:lvlJc w:val="left"/>
      <w:pPr>
        <w:ind w:left="1788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32F0DAC"/>
    <w:multiLevelType w:val="hybridMultilevel"/>
    <w:tmpl w:val="D090D8E8"/>
    <w:lvl w:ilvl="0" w:tplc="C1B4984E">
      <w:start w:val="1"/>
      <w:numFmt w:val="bullet"/>
      <w:lvlText w:val=""/>
      <w:lvlJc w:val="left"/>
      <w:pPr>
        <w:ind w:left="897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2" w15:restartNumberingAfterBreak="0">
    <w:nsid w:val="2C282DCB"/>
    <w:multiLevelType w:val="hybridMultilevel"/>
    <w:tmpl w:val="6316A572"/>
    <w:lvl w:ilvl="0" w:tplc="9FBC6ADC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46B8B"/>
    <w:multiLevelType w:val="hybridMultilevel"/>
    <w:tmpl w:val="05DAC9F2"/>
    <w:lvl w:ilvl="0" w:tplc="03BEE5E6">
      <w:start w:val="1"/>
      <w:numFmt w:val="bullet"/>
      <w:pStyle w:val="4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 w15:restartNumberingAfterBreak="0">
    <w:nsid w:val="53791DF2"/>
    <w:multiLevelType w:val="hybridMultilevel"/>
    <w:tmpl w:val="B680BA52"/>
    <w:lvl w:ilvl="0" w:tplc="93EE9EEE">
      <w:start w:val="1"/>
      <w:numFmt w:val="arabicAlpha"/>
      <w:pStyle w:val="31"/>
      <w:lvlText w:val="%1-"/>
      <w:lvlJc w:val="center"/>
      <w:pPr>
        <w:ind w:left="1210" w:hanging="360"/>
      </w:pPr>
      <w:rPr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598F0BB6"/>
    <w:multiLevelType w:val="hybridMultilevel"/>
    <w:tmpl w:val="F7CE279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1D6D44"/>
    <w:multiLevelType w:val="hybridMultilevel"/>
    <w:tmpl w:val="1C6E119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ar-DZ" w:vendorID="64" w:dllVersion="131078" w:nlCheck="1" w:checkStyle="0"/>
  <w:activeWritingStyle w:appName="MSWord" w:lang="en-CA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attachedTemplate r:id="rId1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03"/>
    <w:rsid w:val="000113F6"/>
    <w:rsid w:val="000414CB"/>
    <w:rsid w:val="00055287"/>
    <w:rsid w:val="00087556"/>
    <w:rsid w:val="000B55F3"/>
    <w:rsid w:val="000F5431"/>
    <w:rsid w:val="00105DA1"/>
    <w:rsid w:val="00141318"/>
    <w:rsid w:val="00143903"/>
    <w:rsid w:val="0019300D"/>
    <w:rsid w:val="001D73EB"/>
    <w:rsid w:val="001F03C5"/>
    <w:rsid w:val="00202101"/>
    <w:rsid w:val="00225947"/>
    <w:rsid w:val="002309C1"/>
    <w:rsid w:val="00260A1C"/>
    <w:rsid w:val="00264429"/>
    <w:rsid w:val="0027770F"/>
    <w:rsid w:val="002A1781"/>
    <w:rsid w:val="002A1BC4"/>
    <w:rsid w:val="002B6590"/>
    <w:rsid w:val="002B6E8E"/>
    <w:rsid w:val="002C3C39"/>
    <w:rsid w:val="002C3CEB"/>
    <w:rsid w:val="002C4E3C"/>
    <w:rsid w:val="002C696E"/>
    <w:rsid w:val="002D5D94"/>
    <w:rsid w:val="002E747E"/>
    <w:rsid w:val="002F215F"/>
    <w:rsid w:val="00302107"/>
    <w:rsid w:val="00322B11"/>
    <w:rsid w:val="00327558"/>
    <w:rsid w:val="0032760C"/>
    <w:rsid w:val="0034747C"/>
    <w:rsid w:val="00363495"/>
    <w:rsid w:val="00381278"/>
    <w:rsid w:val="003A3062"/>
    <w:rsid w:val="003B704A"/>
    <w:rsid w:val="003E5366"/>
    <w:rsid w:val="003E5B4D"/>
    <w:rsid w:val="003F1FBC"/>
    <w:rsid w:val="003F555B"/>
    <w:rsid w:val="003F6C82"/>
    <w:rsid w:val="00411838"/>
    <w:rsid w:val="00432853"/>
    <w:rsid w:val="00437555"/>
    <w:rsid w:val="00446380"/>
    <w:rsid w:val="0047195E"/>
    <w:rsid w:val="00472A82"/>
    <w:rsid w:val="004A1ADA"/>
    <w:rsid w:val="004E2D68"/>
    <w:rsid w:val="00512129"/>
    <w:rsid w:val="0051295F"/>
    <w:rsid w:val="005158D6"/>
    <w:rsid w:val="0054496B"/>
    <w:rsid w:val="00544BC5"/>
    <w:rsid w:val="005529C5"/>
    <w:rsid w:val="00555152"/>
    <w:rsid w:val="00560725"/>
    <w:rsid w:val="00573286"/>
    <w:rsid w:val="005736A8"/>
    <w:rsid w:val="005905C4"/>
    <w:rsid w:val="005A7F68"/>
    <w:rsid w:val="005B2287"/>
    <w:rsid w:val="005D62F1"/>
    <w:rsid w:val="005E2416"/>
    <w:rsid w:val="00614E57"/>
    <w:rsid w:val="00625BA7"/>
    <w:rsid w:val="00627805"/>
    <w:rsid w:val="006315E4"/>
    <w:rsid w:val="0063376B"/>
    <w:rsid w:val="006617A6"/>
    <w:rsid w:val="00681249"/>
    <w:rsid w:val="006865CF"/>
    <w:rsid w:val="006A382E"/>
    <w:rsid w:val="006D6E93"/>
    <w:rsid w:val="006E332E"/>
    <w:rsid w:val="006F11BD"/>
    <w:rsid w:val="007140BC"/>
    <w:rsid w:val="007165C5"/>
    <w:rsid w:val="0075716C"/>
    <w:rsid w:val="007735BC"/>
    <w:rsid w:val="007743ED"/>
    <w:rsid w:val="007D5BAA"/>
    <w:rsid w:val="007E042A"/>
    <w:rsid w:val="007E1D9F"/>
    <w:rsid w:val="00831DCF"/>
    <w:rsid w:val="00854E86"/>
    <w:rsid w:val="00861893"/>
    <w:rsid w:val="008618B7"/>
    <w:rsid w:val="008751FE"/>
    <w:rsid w:val="00881868"/>
    <w:rsid w:val="008A39CF"/>
    <w:rsid w:val="008A739F"/>
    <w:rsid w:val="008A7F7A"/>
    <w:rsid w:val="008B2807"/>
    <w:rsid w:val="008F49F4"/>
    <w:rsid w:val="00916B42"/>
    <w:rsid w:val="0093294B"/>
    <w:rsid w:val="00951315"/>
    <w:rsid w:val="009539D8"/>
    <w:rsid w:val="00961808"/>
    <w:rsid w:val="009B77F6"/>
    <w:rsid w:val="009E7B63"/>
    <w:rsid w:val="00A2690C"/>
    <w:rsid w:val="00A342A1"/>
    <w:rsid w:val="00A54662"/>
    <w:rsid w:val="00A8063C"/>
    <w:rsid w:val="00AC2FF8"/>
    <w:rsid w:val="00AE39D7"/>
    <w:rsid w:val="00AF339C"/>
    <w:rsid w:val="00AF34E2"/>
    <w:rsid w:val="00B26925"/>
    <w:rsid w:val="00B44FF2"/>
    <w:rsid w:val="00BB6C47"/>
    <w:rsid w:val="00C01571"/>
    <w:rsid w:val="00C130B8"/>
    <w:rsid w:val="00C16A5B"/>
    <w:rsid w:val="00C468B4"/>
    <w:rsid w:val="00C6213F"/>
    <w:rsid w:val="00CC14A4"/>
    <w:rsid w:val="00D03207"/>
    <w:rsid w:val="00D1499E"/>
    <w:rsid w:val="00D41BCC"/>
    <w:rsid w:val="00D77DBD"/>
    <w:rsid w:val="00DB3417"/>
    <w:rsid w:val="00DC2704"/>
    <w:rsid w:val="00DD6DB1"/>
    <w:rsid w:val="00E0103F"/>
    <w:rsid w:val="00E137F4"/>
    <w:rsid w:val="00E249DD"/>
    <w:rsid w:val="00E324E0"/>
    <w:rsid w:val="00E54179"/>
    <w:rsid w:val="00E546BC"/>
    <w:rsid w:val="00E67AF1"/>
    <w:rsid w:val="00E71D38"/>
    <w:rsid w:val="00E8078D"/>
    <w:rsid w:val="00E82B47"/>
    <w:rsid w:val="00E8679B"/>
    <w:rsid w:val="00EA347A"/>
    <w:rsid w:val="00EA4F18"/>
    <w:rsid w:val="00F00DED"/>
    <w:rsid w:val="00F00F20"/>
    <w:rsid w:val="00F74F9E"/>
    <w:rsid w:val="00F775B8"/>
    <w:rsid w:val="00F86A57"/>
    <w:rsid w:val="00FC5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0E7E"/>
  <w15:docId w15:val="{88A1BC73-8439-4A6E-AE06-C4C9D910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E39D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عنوان أول"/>
    <w:basedOn w:val="Normal"/>
    <w:next w:val="Normal"/>
    <w:link w:val="TitreCar"/>
    <w:uiPriority w:val="10"/>
    <w:qFormat/>
    <w:rsid w:val="003F6C82"/>
    <w:pPr>
      <w:pBdr>
        <w:bottom w:val="single" w:sz="8" w:space="4" w:color="4F81BD" w:themeColor="accent1"/>
      </w:pBdr>
      <w:spacing w:after="300" w:line="240" w:lineRule="auto"/>
      <w:contextualSpacing/>
      <w:outlineLvl w:val="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aliases w:val="عنوان أول Car"/>
    <w:basedOn w:val="Policepardfaut"/>
    <w:link w:val="Titre"/>
    <w:uiPriority w:val="10"/>
    <w:rsid w:val="003F6C8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lledutableau">
    <w:name w:val="Table Grid"/>
    <w:basedOn w:val="TableauNormal"/>
    <w:rsid w:val="0008755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rameclaire-Accent2">
    <w:name w:val="Light Shading Accent 2"/>
    <w:basedOn w:val="TableauNormal"/>
    <w:uiPriority w:val="60"/>
    <w:rsid w:val="005D62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Paragraphedeliste">
    <w:name w:val="List Paragraph"/>
    <w:basedOn w:val="Normal"/>
    <w:link w:val="ParagraphedelisteCar"/>
    <w:uiPriority w:val="34"/>
    <w:qFormat/>
    <w:rsid w:val="003A3062"/>
    <w:pPr>
      <w:bidi w:val="0"/>
      <w:ind w:left="720"/>
      <w:contextualSpacing/>
    </w:pPr>
    <w:rPr>
      <w:rFonts w:eastAsiaTheme="minorHAnsi"/>
      <w:lang w:val="fr-FR"/>
    </w:rPr>
  </w:style>
  <w:style w:type="character" w:customStyle="1" w:styleId="aCar">
    <w:name w:val="a Car"/>
    <w:basedOn w:val="Policepardfaut"/>
    <w:link w:val="a"/>
    <w:locked/>
    <w:rsid w:val="003A3062"/>
    <w:rPr>
      <w:rFonts w:ascii="Times New Roman" w:hAnsi="Times New Roman" w:cs="Times New Roman"/>
      <w:sz w:val="28"/>
      <w:szCs w:val="28"/>
    </w:rPr>
  </w:style>
  <w:style w:type="paragraph" w:customStyle="1" w:styleId="a">
    <w:name w:val="a"/>
    <w:basedOn w:val="Normal"/>
    <w:link w:val="aCar"/>
    <w:rsid w:val="003A3062"/>
    <w:pPr>
      <w:spacing w:after="0" w:line="360" w:lineRule="auto"/>
      <w:ind w:left="567" w:firstLine="425"/>
      <w:jc w:val="both"/>
    </w:pPr>
    <w:rPr>
      <w:rFonts w:ascii="Times New Roman" w:hAnsi="Times New Roman" w:cs="Times New Roman"/>
      <w:sz w:val="28"/>
      <w:szCs w:val="28"/>
    </w:rPr>
  </w:style>
  <w:style w:type="table" w:styleId="Trameclaire-Accent3">
    <w:name w:val="Light Shading Accent 3"/>
    <w:basedOn w:val="TableauNormal"/>
    <w:uiPriority w:val="60"/>
    <w:rsid w:val="003A306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customStyle="1" w:styleId="1">
    <w:name w:val="عنوان 1"/>
    <w:basedOn w:val="Paragraphedeliste"/>
    <w:link w:val="1Car"/>
    <w:qFormat/>
    <w:rsid w:val="00F00F20"/>
    <w:pPr>
      <w:bidi/>
      <w:ind w:left="709"/>
      <w:outlineLvl w:val="0"/>
    </w:pPr>
    <w:rPr>
      <w:rFonts w:ascii="Segoe UI" w:eastAsia="Arial Unicode MS" w:hAnsi="Segoe UI" w:cs="Segoe UI"/>
      <w:b/>
      <w:bCs/>
      <w:color w:val="FF0000"/>
      <w:sz w:val="40"/>
      <w:szCs w:val="40"/>
      <w:u w:val="single"/>
    </w:rPr>
  </w:style>
  <w:style w:type="paragraph" w:customStyle="1" w:styleId="2">
    <w:name w:val="عنوان 2"/>
    <w:basedOn w:val="Paragraphedeliste"/>
    <w:link w:val="2Car"/>
    <w:qFormat/>
    <w:rsid w:val="00F00F20"/>
    <w:pPr>
      <w:numPr>
        <w:numId w:val="1"/>
      </w:numPr>
      <w:bidi/>
      <w:jc w:val="both"/>
    </w:pPr>
    <w:rPr>
      <w:rFonts w:ascii="Segoe UI" w:eastAsia="Arial Unicode MS" w:hAnsi="Segoe UI" w:cs="Segoe UI"/>
      <w:b/>
      <w:bCs/>
      <w:color w:val="C00000"/>
      <w:sz w:val="40"/>
      <w:szCs w:val="40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00F20"/>
    <w:rPr>
      <w:rFonts w:eastAsiaTheme="minorHAnsi"/>
      <w:lang w:val="fr-FR"/>
    </w:rPr>
  </w:style>
  <w:style w:type="character" w:customStyle="1" w:styleId="1Car">
    <w:name w:val="عنوان 1 Car"/>
    <w:basedOn w:val="ParagraphedelisteCar"/>
    <w:link w:val="1"/>
    <w:rsid w:val="00F00F20"/>
    <w:rPr>
      <w:rFonts w:ascii="Segoe UI" w:eastAsia="Arial Unicode MS" w:hAnsi="Segoe UI" w:cs="Segoe UI"/>
      <w:b/>
      <w:bCs/>
      <w:color w:val="FF0000"/>
      <w:sz w:val="40"/>
      <w:szCs w:val="40"/>
      <w:u w:val="single"/>
      <w:lang w:val="fr-FR"/>
    </w:rPr>
  </w:style>
  <w:style w:type="paragraph" w:customStyle="1" w:styleId="Style1">
    <w:name w:val="Style1"/>
    <w:basedOn w:val="Paragraphedeliste"/>
    <w:link w:val="Style1Car"/>
    <w:rsid w:val="006617A6"/>
    <w:pPr>
      <w:numPr>
        <w:numId w:val="2"/>
      </w:numPr>
      <w:bidi/>
      <w:jc w:val="both"/>
    </w:pPr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</w:rPr>
  </w:style>
  <w:style w:type="character" w:customStyle="1" w:styleId="2Car">
    <w:name w:val="عنوان 2 Car"/>
    <w:basedOn w:val="ParagraphedelisteCar"/>
    <w:link w:val="2"/>
    <w:rsid w:val="00F00F20"/>
    <w:rPr>
      <w:rFonts w:ascii="Segoe UI" w:eastAsia="Arial Unicode MS" w:hAnsi="Segoe UI" w:cs="Segoe UI"/>
      <w:b/>
      <w:bCs/>
      <w:color w:val="C00000"/>
      <w:sz w:val="40"/>
      <w:szCs w:val="40"/>
      <w:u w:val="single"/>
      <w:lang w:val="fr-FR"/>
    </w:rPr>
  </w:style>
  <w:style w:type="paragraph" w:customStyle="1" w:styleId="Style2">
    <w:name w:val="Style2"/>
    <w:basedOn w:val="Style1"/>
    <w:link w:val="Style2Car"/>
    <w:rsid w:val="006617A6"/>
  </w:style>
  <w:style w:type="character" w:customStyle="1" w:styleId="Style1Car">
    <w:name w:val="Style1 Car"/>
    <w:basedOn w:val="ParagraphedelisteCar"/>
    <w:link w:val="Style1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">
    <w:name w:val="عنوان 3"/>
    <w:basedOn w:val="Style2"/>
    <w:link w:val="3Car"/>
    <w:qFormat/>
    <w:rsid w:val="006617A6"/>
  </w:style>
  <w:style w:type="character" w:customStyle="1" w:styleId="Style2Car">
    <w:name w:val="Style2 Car"/>
    <w:basedOn w:val="Style1Car"/>
    <w:link w:val="Style2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31">
    <w:name w:val="عنوان 3.1"/>
    <w:basedOn w:val="Paragraphedeliste"/>
    <w:link w:val="31Car"/>
    <w:qFormat/>
    <w:rsid w:val="006617A6"/>
    <w:pPr>
      <w:numPr>
        <w:numId w:val="3"/>
      </w:numPr>
      <w:bidi/>
      <w:spacing w:line="360" w:lineRule="auto"/>
      <w:ind w:hanging="357"/>
      <w:contextualSpacing w:val="0"/>
      <w:jc w:val="both"/>
    </w:pPr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</w:rPr>
  </w:style>
  <w:style w:type="character" w:customStyle="1" w:styleId="3Car">
    <w:name w:val="عنوان 3 Car"/>
    <w:basedOn w:val="Style2Car"/>
    <w:link w:val="3"/>
    <w:rsid w:val="006617A6"/>
    <w:rPr>
      <w:rFonts w:ascii="Segoe UI" w:eastAsia="Arial Unicode MS" w:hAnsi="Segoe UI" w:cs="Segoe UI"/>
      <w:b/>
      <w:bCs/>
      <w:color w:val="76923C" w:themeColor="accent3" w:themeShade="BF"/>
      <w:sz w:val="28"/>
      <w:szCs w:val="28"/>
      <w:u w:val="single"/>
      <w:lang w:val="fr-FR"/>
    </w:rPr>
  </w:style>
  <w:style w:type="paragraph" w:customStyle="1" w:styleId="4">
    <w:name w:val="عنوان 4"/>
    <w:basedOn w:val="Paragraphedeliste"/>
    <w:link w:val="4Car"/>
    <w:qFormat/>
    <w:rsid w:val="006617A6"/>
    <w:pPr>
      <w:numPr>
        <w:numId w:val="4"/>
      </w:numPr>
      <w:bidi/>
      <w:spacing w:line="360" w:lineRule="auto"/>
      <w:jc w:val="both"/>
    </w:pPr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</w:rPr>
  </w:style>
  <w:style w:type="character" w:customStyle="1" w:styleId="31Car">
    <w:name w:val="عنوان 3.1 Car"/>
    <w:basedOn w:val="ParagraphedelisteCar"/>
    <w:link w:val="31"/>
    <w:rsid w:val="006617A6"/>
    <w:rPr>
      <w:rFonts w:ascii="Segoe UI" w:eastAsia="Arial Unicode MS" w:hAnsi="Segoe UI" w:cs="Segoe UI"/>
      <w:b/>
      <w:bCs/>
      <w:color w:val="E36C0A" w:themeColor="accent6" w:themeShade="BF"/>
      <w:sz w:val="28"/>
      <w:szCs w:val="28"/>
      <w:u w:val="single"/>
      <w:lang w:val="fr-FR"/>
    </w:rPr>
  </w:style>
  <w:style w:type="character" w:customStyle="1" w:styleId="4Car">
    <w:name w:val="عنوان 4 Car"/>
    <w:basedOn w:val="ParagraphedelisteCar"/>
    <w:link w:val="4"/>
    <w:rsid w:val="006617A6"/>
    <w:rPr>
      <w:rFonts w:ascii="Segoe UI" w:eastAsia="Arial Unicode MS" w:hAnsi="Segoe UI" w:cs="Segoe UI"/>
      <w:b/>
      <w:bCs/>
      <w:color w:val="365F91" w:themeColor="accent1" w:themeShade="BF"/>
      <w:sz w:val="24"/>
      <w:szCs w:val="24"/>
      <w:u w:val="single"/>
      <w:lang w:val="fr-FR"/>
    </w:rPr>
  </w:style>
  <w:style w:type="table" w:styleId="Listeclaire-Accent3">
    <w:name w:val="Light List Accent 3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Grilleclaire-Accent3">
    <w:name w:val="Light Grid Accent 3"/>
    <w:basedOn w:val="TableauNormal"/>
    <w:uiPriority w:val="62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eclaire-Accent6">
    <w:name w:val="Light List Accent 6"/>
    <w:basedOn w:val="TableauNormal"/>
    <w:uiPriority w:val="61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ramemoyenne1-Accent6">
    <w:name w:val="Medium Shading 1 Accent 6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93294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93294B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Policepardfaut"/>
    <w:rsid w:val="007E042A"/>
  </w:style>
  <w:style w:type="paragraph" w:styleId="En-tte">
    <w:name w:val="header"/>
    <w:basedOn w:val="Normal"/>
    <w:link w:val="En-tt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14A4"/>
  </w:style>
  <w:style w:type="paragraph" w:styleId="Pieddepage">
    <w:name w:val="footer"/>
    <w:basedOn w:val="Normal"/>
    <w:link w:val="PieddepageCar"/>
    <w:uiPriority w:val="99"/>
    <w:unhideWhenUsed/>
    <w:rsid w:val="00CC14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14A4"/>
  </w:style>
  <w:style w:type="table" w:styleId="Tramemoyenne1-Accent1">
    <w:name w:val="Medium Shading 1 Accent 1"/>
    <w:basedOn w:val="TableauNormal"/>
    <w:uiPriority w:val="63"/>
    <w:rsid w:val="004A1AD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auGrille4-Accentuation6">
    <w:name w:val="Grid Table 4 Accent 6"/>
    <w:basedOn w:val="TableauNormal"/>
    <w:uiPriority w:val="49"/>
    <w:rsid w:val="00D41BCC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da\AppData\Roaming\Microsoft\Templates\&#1605;&#1584;&#1603;&#1585;&#1577;%20&#1576;&#1610;&#1583;&#1575;&#1594;&#1608;&#1580;&#1610;&#1577;%20&#1604;&#1604;&#1583;&#1585;&#1587;%2001%20&#1578;&#1602;&#1606;&#1610;&#1577;%20&#1575;&#1604;&#1605;&#1593;&#1604;&#1608;&#1605;&#1575;&#1578;%20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مذكرة بيداغوجية للدرس 01 تقنية المعلومات </Template>
  <TotalTime>0</TotalTime>
  <Pages>6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linda</dc:creator>
  <cp:lastModifiedBy>bakhta leila linda</cp:lastModifiedBy>
  <cp:revision>4</cp:revision>
  <cp:lastPrinted>2018-10-26T12:11:00Z</cp:lastPrinted>
  <dcterms:created xsi:type="dcterms:W3CDTF">2025-03-27T12:11:00Z</dcterms:created>
  <dcterms:modified xsi:type="dcterms:W3CDTF">2025-03-27T12:14:00Z</dcterms:modified>
</cp:coreProperties>
</file>