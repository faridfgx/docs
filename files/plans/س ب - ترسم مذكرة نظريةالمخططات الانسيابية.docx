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text" w:horzAnchor="margin" w:tblpXSpec="center" w:tblpY="-846"/>
        <w:tblW w:w="16268" w:type="dxa"/>
        <w:tblLook w:val="04A0"/>
      </w:tblPr>
      <w:tblGrid>
        <w:gridCol w:w="5353"/>
        <w:gridCol w:w="5988"/>
        <w:gridCol w:w="4927"/>
      </w:tblGrid>
      <w:tr w:rsidR="00837927" w:rsidRPr="00AB10A0" w:rsidTr="00120A72">
        <w:tc>
          <w:tcPr>
            <w:tcW w:w="5353" w:type="dxa"/>
            <w:shd w:val="clear" w:color="auto" w:fill="FDE9D9" w:themeFill="accent6" w:themeFillTint="33"/>
          </w:tcPr>
          <w:p w:rsidR="00837927" w:rsidRPr="00FD077C" w:rsidRDefault="00837927" w:rsidP="00953032">
            <w:pPr>
              <w:jc w:val="right"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</w:pPr>
            <w:r w:rsidRPr="004F0D8E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>ا</w:t>
            </w:r>
            <w:r w:rsidRPr="00995367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 xml:space="preserve">لمــــجال </w:t>
            </w:r>
            <w:r w:rsidRPr="00995367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  <w:lang w:bidi="ar-DZ"/>
              </w:rPr>
              <w:t>التعلمي</w:t>
            </w:r>
            <w:r w:rsidRPr="00995367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 xml:space="preserve"> الثا</w:t>
            </w:r>
            <w:r w:rsidR="004F0D8E" w:rsidRPr="00995367">
              <w:rPr>
                <w:rFonts w:ascii="Sakkal Majalla" w:hAnsi="Sakkal Majalla" w:cs="Sakkal Majalla" w:hint="cs"/>
                <w:b/>
                <w:bCs/>
                <w:color w:val="00B0F0"/>
                <w:sz w:val="28"/>
                <w:szCs w:val="28"/>
                <w:rtl/>
              </w:rPr>
              <w:t xml:space="preserve">ني </w:t>
            </w:r>
            <w:r w:rsidR="004F0D8E" w:rsidRPr="004F0D8E">
              <w:rPr>
                <w:rFonts w:ascii="Sakkal Majalla" w:hAnsi="Sakkal Majalla" w:cs="Sakkal Majalla" w:hint="cs"/>
                <w:b/>
                <w:bCs/>
                <w:color w:val="00B0F0"/>
                <w:sz w:val="24"/>
                <w:szCs w:val="24"/>
                <w:rtl/>
              </w:rPr>
              <w:t>:</w:t>
            </w:r>
            <w:r w:rsidR="004F0D8E" w:rsidRPr="004F0D8E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  </w:t>
            </w:r>
            <w:r w:rsidR="004F0D8E" w:rsidRPr="009D142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المخططات الانسيابية والخوارزميات</w:t>
            </w:r>
          </w:p>
          <w:p w:rsidR="00837927" w:rsidRPr="00C559AB" w:rsidRDefault="00837927" w:rsidP="00953032">
            <w:pPr>
              <w:jc w:val="right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 w:rsidRPr="00FD077C"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7E0BBF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>الـــ</w:t>
            </w:r>
            <w:r w:rsidR="007E0BBF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 xml:space="preserve">ـــــوحدة الـــــتعليمية </w:t>
            </w:r>
            <w:r w:rsidR="003D2879">
              <w:rPr>
                <w:rFonts w:ascii="Sakkal Majalla" w:hAnsi="Sakkal Majalla" w:cs="Sakkal Majalla" w:hint="cs"/>
                <w:b/>
                <w:bCs/>
                <w:color w:val="00B0F0"/>
                <w:sz w:val="28"/>
                <w:szCs w:val="28"/>
                <w:rtl/>
              </w:rPr>
              <w:t>الأول</w:t>
            </w:r>
            <w:r w:rsidRPr="007E0BBF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 xml:space="preserve">: </w:t>
            </w:r>
            <w:r w:rsidR="00E801EB" w:rsidRPr="00E801EB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المخططات الانسيابية</w:t>
            </w:r>
          </w:p>
          <w:p w:rsidR="00837927" w:rsidRPr="007E0BBF" w:rsidRDefault="00837927" w:rsidP="00953032">
            <w:pPr>
              <w:jc w:val="right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7E0BBF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>الـــــــــــــوسائل المـــــــــستعملة</w:t>
            </w:r>
            <w:r w:rsidRPr="006377F1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>:</w:t>
            </w:r>
            <w:r w:rsidRPr="0095303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سبورة بیضاء + قلم خاص+ الكتاب المدرسي + جهاز العرض الرقمي </w:t>
            </w:r>
            <w:r w:rsidR="004C0302" w:rsidRPr="00953032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إن</w:t>
            </w:r>
            <w:r w:rsidRPr="0095303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</w:t>
            </w:r>
            <w:r w:rsidR="004C0302" w:rsidRPr="00953032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أمكن</w:t>
            </w:r>
            <w:r w:rsidRPr="0095303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+ حاسوب.</w:t>
            </w:r>
          </w:p>
          <w:p w:rsidR="00837927" w:rsidRDefault="00837927" w:rsidP="00922293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922293">
              <w:rPr>
                <w:rFonts w:ascii="Sakkal Majalla" w:hAnsi="Sakkal Majalla" w:cs="Sakkal Majalla"/>
                <w:bCs/>
                <w:color w:val="00B0F0"/>
                <w:sz w:val="28"/>
                <w:szCs w:val="28"/>
                <w:rtl/>
                <w:lang w:bidi="ar-DZ"/>
              </w:rPr>
              <w:t>المــ</w:t>
            </w:r>
            <w:r w:rsidR="00A43439" w:rsidRPr="00922293">
              <w:rPr>
                <w:rFonts w:ascii="Sakkal Majalla" w:hAnsi="Sakkal Majalla" w:cs="Sakkal Majalla" w:hint="cs"/>
                <w:bCs/>
                <w:color w:val="00B0F0"/>
                <w:sz w:val="28"/>
                <w:szCs w:val="28"/>
                <w:rtl/>
                <w:lang w:bidi="ar-DZ"/>
              </w:rPr>
              <w:t>ــــــــــــــــــــــــــــــــــــــــــــــــــــــــــــــــــــــــــــــــــــــــــ</w:t>
            </w:r>
            <w:r w:rsidRPr="00922293">
              <w:rPr>
                <w:rFonts w:ascii="Sakkal Majalla" w:hAnsi="Sakkal Majalla" w:cs="Sakkal Majalla"/>
                <w:bCs/>
                <w:color w:val="00B0F0"/>
                <w:sz w:val="28"/>
                <w:szCs w:val="28"/>
                <w:rtl/>
                <w:lang w:bidi="ar-DZ"/>
              </w:rPr>
              <w:t>ــــــدة</w:t>
            </w:r>
            <w:r w:rsidR="009B0D68" w:rsidRPr="00922293">
              <w:rPr>
                <w:rFonts w:ascii="Sakkal Majalla" w:hAnsi="Sakkal Majalla" w:cs="Sakkal Majalla" w:hint="cs"/>
                <w:bCs/>
                <w:color w:val="00B0F0"/>
                <w:sz w:val="28"/>
                <w:szCs w:val="28"/>
                <w:rtl/>
                <w:lang w:bidi="ar-DZ"/>
              </w:rPr>
              <w:t xml:space="preserve">: </w:t>
            </w:r>
            <w:r w:rsidR="00922293">
              <w:rPr>
                <w:rFonts w:ascii="Sakkal Majalla" w:hAnsi="Sakkal Majalla" w:cs="Sakkal Majalla" w:hint="cs"/>
                <w:bCs/>
                <w:sz w:val="24"/>
                <w:szCs w:val="24"/>
                <w:rtl/>
                <w:lang w:bidi="ar-DZ"/>
              </w:rPr>
              <w:t>1</w:t>
            </w:r>
            <w:r w:rsidR="00144EF7">
              <w:rPr>
                <w:rFonts w:ascii="Sakkal Majalla" w:hAnsi="Sakkal Majalla" w:cs="Sakkal Majalla" w:hint="cs"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A43439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ساعة</w:t>
            </w:r>
          </w:p>
          <w:p w:rsidR="006E7CCF" w:rsidRPr="006E7CCF" w:rsidRDefault="006E7CCF" w:rsidP="00953032">
            <w:pPr>
              <w:bidi/>
              <w:jc w:val="both"/>
              <w:rPr>
                <w:rFonts w:ascii="Traditional Arabic" w:hAnsi="Traditional Arabic" w:cs="Traditional Arabic"/>
                <w:color w:val="00B0F0"/>
              </w:rPr>
            </w:pPr>
          </w:p>
        </w:tc>
        <w:tc>
          <w:tcPr>
            <w:tcW w:w="5988" w:type="dxa"/>
          </w:tcPr>
          <w:p w:rsidR="00837927" w:rsidRPr="00AB10A0" w:rsidRDefault="004D2DF8" w:rsidP="00953032">
            <w:pPr>
              <w:rPr>
                <w:rFonts w:ascii="Traditional Arabic" w:hAnsi="Traditional Arabic" w:cs="Traditional Arabic"/>
              </w:rPr>
            </w:pPr>
            <w:r>
              <w:rPr>
                <w:rFonts w:ascii="Traditional Arabic" w:hAnsi="Traditional Arabic" w:cs="Traditional Arabic"/>
                <w:noProof/>
              </w:rPr>
              <w:pict>
                <v:roundrect id="Rectangle à coins arrondis 1" o:spid="_x0000_s1026" style="position:absolute;margin-left:2.05pt;margin-top:1.75pt;width:278.95pt;height:122.7pt;z-index:251659264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" fillcolor="#fde9d9 [665]" strokecolor="#f79646 [3209]" strokeweight="5pt">
                  <v:stroke linestyle="thickThin" joinstyle="miter" endcap="square"/>
                  <v:shadow color="#868686"/>
                  <v:textbox style="mso-next-textbox:#Rectangle à coins arrondis 1">
                    <w:txbxContent>
                      <w:p w:rsidR="003374BC" w:rsidRPr="00C427CD" w:rsidRDefault="004D2DF8" w:rsidP="00FB2640">
                        <w:pPr>
                          <w:bidi/>
                          <w:jc w:val="center"/>
                          <w:rPr>
                            <w:rFonts w:ascii="Sakkal Majalla" w:hAnsi="Sakkal Majalla" w:cs="Sakkal Majalla"/>
                            <w:b/>
                            <w:bCs/>
                            <w:color w:val="00B0F0"/>
                            <w:sz w:val="40"/>
                            <w:szCs w:val="40"/>
                            <w:rtl/>
                            <w:lang w:val="en-US" w:bidi="ar-DZ"/>
                          </w:rPr>
                        </w:pPr>
                        <w:r w:rsidRPr="004D2DF8">
                          <w:rPr>
                            <w:rFonts w:ascii="Amiri" w:hAnsi="Amiri" w:cs="Amiri"/>
                            <w:color w:val="00B0F0"/>
                            <w:sz w:val="36"/>
                            <w:szCs w:val="36"/>
                            <w:lang w:bidi="ar-DZ"/>
                          </w:rPr>
                          <w:pict>
                            <v:shapetype id="_x0000_t136" coordsize="21600,21600" o:spt="136" adj="10800" path="m@7,l@8,m@5,21600l@6,21600e">
                              <v:formulas>
                                <v:f eqn="sum #0 0 10800"/>
                                <v:f eqn="prod #0 2 1"/>
                                <v:f eqn="sum 21600 0 @1"/>
                                <v:f eqn="sum 0 0 @2"/>
                                <v:f eqn="sum 21600 0 @3"/>
                                <v:f eqn="if @0 @3 0"/>
                                <v:f eqn="if @0 21600 @1"/>
                                <v:f eqn="if @0 0 @2"/>
                                <v:f eqn="if @0 @4 21600"/>
                                <v:f eqn="mid @5 @6"/>
                                <v:f eqn="mid @8 @5"/>
                                <v:f eqn="mid @7 @8"/>
                                <v:f eqn="mid @6 @7"/>
                                <v:f eqn="sum @6 0 @5"/>
                              </v:formulas>
                              <v:path textpathok="t" o:connecttype="custom" o:connectlocs="@9,0;@10,10800;@11,21600;@12,10800" o:connectangles="270,180,90,0"/>
                              <v:textpath on="t" fitshape="t"/>
                              <v:handles>
                                <v:h position="#0,bottomRight" xrange="6629,14971"/>
                              </v:handles>
                              <o:lock v:ext="edit" text="t" shapetype="t"/>
                            </v:shapetype>
                            <v:shape id="_x0000_i1025" type="#_x0000_t136" style="width:230.55pt;height:30pt" fillcolor="#369" strokecolor="#b6dde8 [1304]">
                              <v:shadow on="t" color="#b2b2b2" opacity="52429f" offset="3pt"/>
                              <v:textpath style="font-family:&quot;Times New Roman&quot;;v-text-kern:t" trim="t" fitpath="t" string="مذكرة تربوية  نظرية "/>
                            </v:shape>
                          </w:pict>
                        </w:r>
                        <w:r w:rsidR="003374BC" w:rsidRPr="00995367">
                          <w:rPr>
                            <w:rFonts w:ascii="Sakkal Majalla" w:hAnsi="Sakkal Majalla" w:cs="Sakkal Majalla"/>
                            <w:b/>
                            <w:bCs/>
                            <w:color w:val="00B0F0"/>
                            <w:sz w:val="36"/>
                            <w:szCs w:val="36"/>
                            <w:rtl/>
                            <w:lang w:bidi="ar-DZ"/>
                          </w:rPr>
                          <w:t>الوحدة التعل</w:t>
                        </w:r>
                        <w:r w:rsidR="003374BC" w:rsidRPr="00995367">
                          <w:rPr>
                            <w:rFonts w:ascii="Sakkal Majalla" w:hAnsi="Sakkal Majalla" w:cs="Sakkal Majalla" w:hint="cs"/>
                            <w:b/>
                            <w:bCs/>
                            <w:color w:val="00B0F0"/>
                            <w:sz w:val="36"/>
                            <w:szCs w:val="36"/>
                            <w:rtl/>
                            <w:lang w:bidi="ar-DZ"/>
                          </w:rPr>
                          <w:t>م</w:t>
                        </w:r>
                        <w:r w:rsidR="00B51A23">
                          <w:rPr>
                            <w:rFonts w:ascii="Sakkal Majalla" w:hAnsi="Sakkal Majalla" w:cs="Sakkal Majalla" w:hint="cs"/>
                            <w:b/>
                            <w:bCs/>
                            <w:color w:val="00B0F0"/>
                            <w:sz w:val="36"/>
                            <w:szCs w:val="36"/>
                            <w:rtl/>
                            <w:lang w:bidi="ar-DZ"/>
                          </w:rPr>
                          <w:t>ي</w:t>
                        </w:r>
                        <w:r w:rsidR="003374BC" w:rsidRPr="00995367">
                          <w:rPr>
                            <w:rFonts w:ascii="Sakkal Majalla" w:hAnsi="Sakkal Majalla" w:cs="Sakkal Majalla"/>
                            <w:b/>
                            <w:bCs/>
                            <w:color w:val="00B0F0"/>
                            <w:sz w:val="36"/>
                            <w:szCs w:val="36"/>
                            <w:rtl/>
                            <w:lang w:bidi="ar-DZ"/>
                          </w:rPr>
                          <w:t>ة</w:t>
                        </w:r>
                        <w:r w:rsidR="003374BC" w:rsidRPr="00995367">
                          <w:rPr>
                            <w:rFonts w:ascii="Sakkal Majalla" w:hAnsi="Sakkal Majalla" w:cs="Sakkal Majalla" w:hint="cs"/>
                            <w:b/>
                            <w:bCs/>
                            <w:color w:val="00B0F0"/>
                            <w:sz w:val="36"/>
                            <w:szCs w:val="36"/>
                            <w:rtl/>
                            <w:lang w:bidi="ar-DZ"/>
                          </w:rPr>
                          <w:t>:</w:t>
                        </w:r>
                        <w:r w:rsidR="003374BC" w:rsidRPr="00995367">
                          <w:rPr>
                            <w:rFonts w:ascii="Sakkal Majalla" w:hAnsi="Sakkal Majalla" w:cs="Sakkal Majalla"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</w:t>
                        </w:r>
                        <w:r w:rsidR="003374BC" w:rsidRPr="00995367">
                          <w:rPr>
                            <w:rFonts w:ascii="Sakkal Majalla" w:hAnsi="Sakkal Majalla" w:cs="Sakkal Majalla" w:hint="cs"/>
                            <w:b/>
                            <w:bCs/>
                            <w:sz w:val="36"/>
                            <w:szCs w:val="36"/>
                            <w:rtl/>
                            <w:lang w:val="en-US" w:bidi="ar-DZ"/>
                          </w:rPr>
                          <w:t xml:space="preserve"> </w:t>
                        </w:r>
                        <w:r w:rsidR="003374BC" w:rsidRPr="00995367">
                          <w:rPr>
                            <w:rFonts w:ascii="Sakkal Majalla" w:hAnsi="Sakkal Majalla" w:cs="Sakkal Majalla"/>
                            <w:b/>
                            <w:bCs/>
                            <w:sz w:val="36"/>
                            <w:szCs w:val="36"/>
                            <w:lang w:val="en-US" w:bidi="ar-DZ"/>
                          </w:rPr>
                          <w:t xml:space="preserve"> </w:t>
                        </w:r>
                        <w:r w:rsidR="003374BC" w:rsidRPr="00995367">
                          <w:rPr>
                            <w:rFonts w:ascii="Sakkal Majalla" w:hAnsi="Sakkal Majalla" w:cs="Sakkal Majalla" w:hint="cs"/>
                            <w:b/>
                            <w:bCs/>
                            <w:sz w:val="36"/>
                            <w:szCs w:val="36"/>
                            <w:rtl/>
                            <w:lang w:val="en-US" w:bidi="ar-DZ"/>
                          </w:rPr>
                          <w:t xml:space="preserve"> </w:t>
                        </w:r>
                        <w:r w:rsidR="003374BC" w:rsidRPr="00995367">
                          <w:rPr>
                            <w:rFonts w:ascii="Sakkal Majalla" w:hAnsi="Sakkal Majalla" w:cs="Sakkal Majalla" w:hint="cs"/>
                            <w:b/>
                            <w:bCs/>
                            <w:sz w:val="32"/>
                            <w:szCs w:val="32"/>
                            <w:rtl/>
                            <w:lang w:val="en-US" w:bidi="ar-DZ"/>
                          </w:rPr>
                          <w:t>المخططات الانسيابية</w:t>
                        </w:r>
                        <w:r w:rsidR="003374BC" w:rsidRPr="00144EF7">
                          <w:rPr>
                            <w:rFonts w:ascii="Sakkal Majalla" w:hAnsi="Sakkal Majalla" w:cs="Sakkal Majalla" w:hint="cs"/>
                            <w:b/>
                            <w:bCs/>
                            <w:color w:val="00B0F0"/>
                            <w:sz w:val="32"/>
                            <w:szCs w:val="32"/>
                            <w:rtl/>
                            <w:lang w:val="en-US" w:bidi="ar-DZ"/>
                          </w:rPr>
                          <w:t xml:space="preserve"> </w:t>
                        </w:r>
                      </w:p>
                      <w:p w:rsidR="003374BC" w:rsidRDefault="003374BC" w:rsidP="00FB2640">
                        <w:pPr>
                          <w:bidi/>
                          <w:jc w:val="center"/>
                          <w:rPr>
                            <w:rFonts w:ascii="Sakkal Majalla" w:hAnsi="Sakkal Majalla" w:cs="Sakkal Majalla"/>
                            <w:b/>
                            <w:bCs/>
                            <w:color w:val="00B0F0"/>
                            <w:sz w:val="40"/>
                            <w:szCs w:val="40"/>
                            <w:rtl/>
                            <w:lang w:val="en-US" w:bidi="ar-DZ"/>
                          </w:rPr>
                        </w:pPr>
                        <w:r>
                          <w:rPr>
                            <w:rFonts w:ascii="Sakkal Majalla" w:hAnsi="Sakkal Majalla" w:cs="Sakkal Majalla" w:hint="cs"/>
                            <w:b/>
                            <w:bCs/>
                            <w:color w:val="00B0F0"/>
                            <w:sz w:val="28"/>
                            <w:szCs w:val="28"/>
                            <w:rtl/>
                            <w:lang w:val="en-US" w:bidi="ar-DZ"/>
                          </w:rPr>
                          <w:t xml:space="preserve"> </w:t>
                        </w:r>
                      </w:p>
                      <w:p w:rsidR="003374BC" w:rsidRPr="00FB2640" w:rsidRDefault="003374BC" w:rsidP="00FB2640">
                        <w:pPr>
                          <w:bidi/>
                          <w:jc w:val="center"/>
                          <w:rPr>
                            <w:rFonts w:ascii="Amiri" w:hAnsi="Amiri" w:cs="Amiri"/>
                            <w:b/>
                            <w:bCs/>
                            <w:sz w:val="32"/>
                            <w:szCs w:val="32"/>
                            <w:rtl/>
                            <w:lang w:val="en-US" w:bidi="ar-DZ"/>
                          </w:rPr>
                        </w:pPr>
                      </w:p>
                      <w:p w:rsidR="003374BC" w:rsidRPr="008F133C" w:rsidRDefault="003374BC" w:rsidP="00837927">
                        <w:pPr>
                          <w:bidi/>
                          <w:jc w:val="center"/>
                          <w:rPr>
                            <w:rFonts w:ascii="Traditional Arabic" w:hAnsi="Traditional Arabic" w:cs="Traditional Arabic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</w:p>
                    </w:txbxContent>
                  </v:textbox>
                </v:roundrect>
              </w:pict>
            </w:r>
          </w:p>
          <w:p w:rsidR="00837927" w:rsidRPr="00AB10A0" w:rsidRDefault="00837927" w:rsidP="00953032">
            <w:pPr>
              <w:rPr>
                <w:rFonts w:ascii="Traditional Arabic" w:hAnsi="Traditional Arabic" w:cs="Traditional Arabic"/>
              </w:rPr>
            </w:pPr>
          </w:p>
          <w:p w:rsidR="00837927" w:rsidRPr="00AB10A0" w:rsidRDefault="00837927" w:rsidP="00953032">
            <w:pPr>
              <w:rPr>
                <w:rFonts w:ascii="Traditional Arabic" w:hAnsi="Traditional Arabic" w:cs="Traditional Arabic"/>
              </w:rPr>
            </w:pPr>
          </w:p>
          <w:p w:rsidR="00837927" w:rsidRPr="00AB10A0" w:rsidRDefault="00837927" w:rsidP="00953032">
            <w:pPr>
              <w:rPr>
                <w:rFonts w:ascii="Traditional Arabic" w:hAnsi="Traditional Arabic" w:cs="Traditional Arabic"/>
              </w:rPr>
            </w:pPr>
          </w:p>
          <w:p w:rsidR="00837927" w:rsidRPr="00AB10A0" w:rsidRDefault="00837927" w:rsidP="00953032">
            <w:pPr>
              <w:rPr>
                <w:rFonts w:ascii="Traditional Arabic" w:hAnsi="Traditional Arabic" w:cs="Traditional Arabic"/>
              </w:rPr>
            </w:pPr>
          </w:p>
        </w:tc>
        <w:tc>
          <w:tcPr>
            <w:tcW w:w="4927" w:type="dxa"/>
            <w:shd w:val="clear" w:color="auto" w:fill="FDE9D9" w:themeFill="accent6" w:themeFillTint="33"/>
          </w:tcPr>
          <w:p w:rsidR="00837927" w:rsidRPr="00181BF3" w:rsidRDefault="00837927" w:rsidP="00953032">
            <w:pPr>
              <w:jc w:val="right"/>
              <w:rPr>
                <w:rFonts w:ascii="Sakkal Majalla" w:hAnsi="Sakkal Majalla" w:cs="Sakkal Majalla"/>
                <w:b/>
                <w:bCs/>
                <w:color w:val="C00000"/>
                <w:sz w:val="28"/>
                <w:szCs w:val="28"/>
                <w:rtl/>
              </w:rPr>
            </w:pPr>
            <w:r w:rsidRPr="00181BF3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>المادة:</w:t>
            </w:r>
            <w:r w:rsidR="00634EFD">
              <w:rPr>
                <w:rFonts w:ascii="Sakkal Majalla" w:hAnsi="Sakkal Majalla" w:cs="Sakkal Majalla" w:hint="cs"/>
                <w:b/>
                <w:bCs/>
                <w:color w:val="00B0F0"/>
                <w:sz w:val="28"/>
                <w:szCs w:val="28"/>
                <w:rtl/>
              </w:rPr>
              <w:t>ال</w:t>
            </w:r>
            <w:r w:rsidRPr="00181BF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معلوماتية.</w:t>
            </w:r>
          </w:p>
          <w:p w:rsidR="00837927" w:rsidRPr="00FD077C" w:rsidRDefault="00837927" w:rsidP="00953032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181BF3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>الأستاذ</w:t>
            </w:r>
            <w:r w:rsidR="007E0BBF" w:rsidRPr="00181BF3">
              <w:rPr>
                <w:rFonts w:ascii="Sakkal Majalla" w:hAnsi="Sakkal Majalla" w:cs="Sakkal Majalla" w:hint="cs"/>
                <w:b/>
                <w:bCs/>
                <w:color w:val="00B0F0"/>
                <w:sz w:val="28"/>
                <w:szCs w:val="28"/>
                <w:rtl/>
              </w:rPr>
              <w:t>ة</w:t>
            </w:r>
            <w:r w:rsidRPr="00181BF3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>:</w:t>
            </w:r>
            <w:r w:rsidRPr="00181BF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سعاد بوترعي</w:t>
            </w:r>
            <w:r w:rsidRPr="00FD077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.</w:t>
            </w:r>
          </w:p>
          <w:p w:rsidR="00837927" w:rsidRPr="00FD077C" w:rsidRDefault="00837927" w:rsidP="00953032">
            <w:pPr>
              <w:jc w:val="right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7E0BBF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>المستوى:</w:t>
            </w:r>
            <w:r w:rsidRPr="00FD077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 </w:t>
            </w:r>
            <w:r w:rsidRPr="009D1426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سنة أولى ثانوي علمي</w:t>
            </w:r>
          </w:p>
          <w:p w:rsidR="0072041A" w:rsidRPr="006E7CCF" w:rsidRDefault="00837927" w:rsidP="00953032">
            <w:pPr>
              <w:bidi/>
              <w:rPr>
                <w:rFonts w:ascii="Sakkal Majalla" w:hAnsi="Sakkal Majalla" w:cs="Sakkal Majalla"/>
                <w:b/>
                <w:bCs/>
                <w:rtl/>
                <w:lang w:val="en-US" w:bidi="ar-DZ"/>
              </w:rPr>
            </w:pPr>
            <w:r w:rsidRPr="00E25B80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>الـــــــكفاءة المــــــــستهدفة:</w:t>
            </w:r>
            <w:r w:rsidR="006E7CCF" w:rsidRPr="00E25B80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6E7CCF" w:rsidRPr="00E25B80">
              <w:rPr>
                <w:rFonts w:ascii="Sakkal Majalla" w:hAnsi="Sakkal Majalla" w:cs="Sakkal Majalla"/>
                <w:b/>
                <w:bCs/>
                <w:sz w:val="24"/>
                <w:szCs w:val="24"/>
                <w:lang w:val="en-US" w:bidi="ar-DZ"/>
              </w:rPr>
              <w:t xml:space="preserve"> </w:t>
            </w:r>
            <w:r w:rsidR="00144EF7" w:rsidRPr="009D142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 xml:space="preserve">يتمكن من فهم وإنشاء المخططات الانسيابية </w:t>
            </w:r>
          </w:p>
          <w:p w:rsidR="007E0BBF" w:rsidRPr="007E0BBF" w:rsidRDefault="007E0BBF" w:rsidP="00953032">
            <w:pPr>
              <w:bidi/>
              <w:rPr>
                <w:rFonts w:ascii="Traditional Arabic" w:hAnsi="Traditional Arabic" w:cs="Traditional Arabic"/>
                <w:color w:val="00B0F0"/>
              </w:rPr>
            </w:pPr>
            <w:r w:rsidRPr="00922293">
              <w:rPr>
                <w:rFonts w:ascii="Traditional Arabic" w:hAnsi="Traditional Arabic" w:cs="Traditional Arabic" w:hint="cs"/>
                <w:b/>
                <w:bCs/>
                <w:color w:val="00B0F0"/>
                <w:sz w:val="24"/>
                <w:szCs w:val="24"/>
                <w:rtl/>
                <w:lang w:bidi="ar-DZ"/>
              </w:rPr>
              <w:t xml:space="preserve">المصدر </w:t>
            </w:r>
            <w:r w:rsidR="00A43439" w:rsidRPr="00922293">
              <w:rPr>
                <w:rFonts w:ascii="Traditional Arabic" w:hAnsi="Traditional Arabic" w:cs="Traditional Arabic" w:hint="cs"/>
                <w:b/>
                <w:bCs/>
                <w:color w:val="00B0F0"/>
                <w:sz w:val="24"/>
                <w:szCs w:val="24"/>
                <w:rtl/>
                <w:lang w:bidi="ar-DZ"/>
              </w:rPr>
              <w:t>أو</w:t>
            </w:r>
            <w:r w:rsidRPr="00922293">
              <w:rPr>
                <w:rFonts w:ascii="Traditional Arabic" w:hAnsi="Traditional Arabic" w:cs="Traditional Arabic" w:hint="cs"/>
                <w:b/>
                <w:bCs/>
                <w:color w:val="00B0F0"/>
                <w:sz w:val="24"/>
                <w:szCs w:val="24"/>
                <w:rtl/>
                <w:lang w:bidi="ar-DZ"/>
              </w:rPr>
              <w:t xml:space="preserve"> المراجع</w:t>
            </w:r>
            <w:r w:rsidRPr="009D3C5A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  <w:r w:rsidR="00A43439" w:rsidRPr="009D3C5A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  <w:lang w:bidi="ar-DZ"/>
              </w:rPr>
              <w:t xml:space="preserve">  الانترنت + الكتاب المدرسي + مذكرات أساتذة في نفس المادة</w:t>
            </w:r>
          </w:p>
        </w:tc>
      </w:tr>
    </w:tbl>
    <w:p w:rsidR="00232190" w:rsidRPr="00AB10A0" w:rsidRDefault="00623292">
      <w:pPr>
        <w:rPr>
          <w:rFonts w:ascii="Traditional Arabic" w:hAnsi="Traditional Arabic" w:cs="Traditional Arabic"/>
          <w:noProof/>
          <w:rtl/>
        </w:rPr>
      </w:pPr>
      <w:r>
        <w:rPr>
          <w:rFonts w:ascii="Traditional Arabic" w:hAnsi="Traditional Arabic" w:cs="Traditional Arabic"/>
          <w:noProof/>
          <w:rtl/>
          <w:lang w:eastAsia="fr-F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1078795</wp:posOffset>
            </wp:positionH>
            <wp:positionV relativeFrom="paragraph">
              <wp:posOffset>-3531023</wp:posOffset>
            </wp:positionV>
            <wp:extent cx="7592625" cy="10701866"/>
            <wp:effectExtent l="1581150" t="0" r="1551375" b="0"/>
            <wp:wrapNone/>
            <wp:docPr id="2" name="Image 1" descr="Design sans titre_20240120_150851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 sans titre_20240120_150851_000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92625" cy="10701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Grilledutableau"/>
        <w:tblpPr w:leftFromText="141" w:rightFromText="141" w:vertAnchor="text" w:horzAnchor="margin" w:tblpXSpec="center" w:tblpY="-58"/>
        <w:tblW w:w="15659" w:type="dxa"/>
        <w:tblLook w:val="04A0"/>
      </w:tblPr>
      <w:tblGrid>
        <w:gridCol w:w="891"/>
        <w:gridCol w:w="2220"/>
        <w:gridCol w:w="1499"/>
        <w:gridCol w:w="1305"/>
        <w:gridCol w:w="2807"/>
        <w:gridCol w:w="2827"/>
        <w:gridCol w:w="2626"/>
        <w:gridCol w:w="1484"/>
      </w:tblGrid>
      <w:tr w:rsidR="00995367" w:rsidRPr="00F172E0" w:rsidTr="00995367">
        <w:tc>
          <w:tcPr>
            <w:tcW w:w="891" w:type="dxa"/>
            <w:vMerge w:val="restart"/>
            <w:shd w:val="clear" w:color="auto" w:fill="FABF8F" w:themeFill="accent6" w:themeFillTint="99"/>
          </w:tcPr>
          <w:p w:rsidR="00995367" w:rsidRPr="00F172E0" w:rsidRDefault="00995367" w:rsidP="00995367">
            <w:pPr>
              <w:bidi/>
              <w:rPr>
                <w:rFonts w:ascii="Sakkal Majalla" w:hAnsi="Sakkal Majalla" w:cs="Sakkal Majalla"/>
                <w:b/>
                <w:bCs/>
                <w:sz w:val="36"/>
                <w:szCs w:val="36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 xml:space="preserve">الوقت </w:t>
            </w:r>
          </w:p>
        </w:tc>
        <w:tc>
          <w:tcPr>
            <w:tcW w:w="2220" w:type="dxa"/>
            <w:vMerge w:val="restart"/>
            <w:shd w:val="clear" w:color="auto" w:fill="FABF8F" w:themeFill="accent6" w:themeFillTint="99"/>
          </w:tcPr>
          <w:p w:rsidR="00995367" w:rsidRPr="00F172E0" w:rsidRDefault="00995367" w:rsidP="00995367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>المهارات</w:t>
            </w:r>
          </w:p>
        </w:tc>
        <w:tc>
          <w:tcPr>
            <w:tcW w:w="8438" w:type="dxa"/>
            <w:gridSpan w:val="4"/>
            <w:shd w:val="clear" w:color="auto" w:fill="FBD4B4" w:themeFill="accent6" w:themeFillTint="66"/>
          </w:tcPr>
          <w:p w:rsidR="00995367" w:rsidRPr="00F172E0" w:rsidRDefault="00995367" w:rsidP="00995367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</w:rPr>
            </w:pPr>
            <w:r w:rsidRPr="007400B0">
              <w:rPr>
                <w:rFonts w:ascii="Sakkal Majalla" w:hAnsi="Sakkal Majalla" w:cs="Sakkal Majalla"/>
                <w:b/>
                <w:bCs/>
                <w:sz w:val="36"/>
                <w:szCs w:val="36"/>
                <w:highlight w:val="yellow"/>
                <w:rtl/>
              </w:rPr>
              <w:t>الأنشطة</w:t>
            </w:r>
          </w:p>
        </w:tc>
        <w:tc>
          <w:tcPr>
            <w:tcW w:w="2626" w:type="dxa"/>
            <w:vMerge w:val="restart"/>
            <w:shd w:val="clear" w:color="auto" w:fill="FDE9D9" w:themeFill="accent6" w:themeFillTint="33"/>
          </w:tcPr>
          <w:p w:rsidR="00995367" w:rsidRPr="00F172E0" w:rsidRDefault="00995367" w:rsidP="00995367">
            <w:pPr>
              <w:bidi/>
              <w:ind w:right="640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995367" w:rsidRPr="00F172E0" w:rsidRDefault="00995367" w:rsidP="00995367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السير المنهجي للوحدة</w:t>
            </w:r>
          </w:p>
        </w:tc>
        <w:tc>
          <w:tcPr>
            <w:tcW w:w="1484" w:type="dxa"/>
            <w:vMerge w:val="restart"/>
            <w:shd w:val="clear" w:color="auto" w:fill="FABF8F" w:themeFill="accent6" w:themeFillTint="99"/>
          </w:tcPr>
          <w:p w:rsidR="00995367" w:rsidRPr="00F172E0" w:rsidRDefault="00995367" w:rsidP="00995367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المراحل التعليمية </w:t>
            </w:r>
          </w:p>
        </w:tc>
      </w:tr>
      <w:tr w:rsidR="00995367" w:rsidRPr="00F172E0" w:rsidTr="00995367">
        <w:tc>
          <w:tcPr>
            <w:tcW w:w="891" w:type="dxa"/>
            <w:vMerge/>
          </w:tcPr>
          <w:p w:rsidR="00995367" w:rsidRPr="00F172E0" w:rsidRDefault="00995367" w:rsidP="00995367">
            <w:pPr>
              <w:bidi/>
              <w:jc w:val="right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2220" w:type="dxa"/>
            <w:vMerge/>
            <w:tcBorders>
              <w:bottom w:val="single" w:sz="4" w:space="0" w:color="auto"/>
            </w:tcBorders>
          </w:tcPr>
          <w:p w:rsidR="00995367" w:rsidRPr="00F172E0" w:rsidRDefault="00995367" w:rsidP="00995367">
            <w:pPr>
              <w:bidi/>
              <w:jc w:val="right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995367" w:rsidRPr="00F172E0" w:rsidRDefault="00995367" w:rsidP="00995367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الاستراتيجيات المستعملة</w:t>
            </w:r>
          </w:p>
        </w:tc>
        <w:tc>
          <w:tcPr>
            <w:tcW w:w="1305" w:type="dxa"/>
            <w:tcBorders>
              <w:left w:val="single" w:sz="4" w:space="0" w:color="auto"/>
            </w:tcBorders>
            <w:shd w:val="clear" w:color="auto" w:fill="FDE9D9" w:themeFill="accent6" w:themeFillTint="33"/>
          </w:tcPr>
          <w:p w:rsidR="00995367" w:rsidRPr="00F172E0" w:rsidRDefault="00995367" w:rsidP="00995367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أسئلة الدرس</w:t>
            </w:r>
          </w:p>
        </w:tc>
        <w:tc>
          <w:tcPr>
            <w:tcW w:w="2807" w:type="dxa"/>
            <w:shd w:val="clear" w:color="auto" w:fill="F2DBDB" w:themeFill="accent2" w:themeFillTint="33"/>
          </w:tcPr>
          <w:p w:rsidR="00995367" w:rsidRPr="00F172E0" w:rsidRDefault="00995367" w:rsidP="00995367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دور المتعلم</w:t>
            </w:r>
          </w:p>
        </w:tc>
        <w:tc>
          <w:tcPr>
            <w:tcW w:w="2827" w:type="dxa"/>
            <w:shd w:val="clear" w:color="auto" w:fill="C6D9F1" w:themeFill="text2" w:themeFillTint="33"/>
          </w:tcPr>
          <w:p w:rsidR="00995367" w:rsidRPr="00F172E0" w:rsidRDefault="00995367" w:rsidP="00995367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دور المعلم</w:t>
            </w:r>
          </w:p>
        </w:tc>
        <w:tc>
          <w:tcPr>
            <w:tcW w:w="2626" w:type="dxa"/>
            <w:vMerge/>
            <w:shd w:val="clear" w:color="auto" w:fill="FDE9D9" w:themeFill="accent6" w:themeFillTint="33"/>
          </w:tcPr>
          <w:p w:rsidR="00995367" w:rsidRPr="00F172E0" w:rsidRDefault="00995367" w:rsidP="00995367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</w:tc>
        <w:tc>
          <w:tcPr>
            <w:tcW w:w="1484" w:type="dxa"/>
            <w:vMerge/>
          </w:tcPr>
          <w:p w:rsidR="00995367" w:rsidRPr="00F172E0" w:rsidRDefault="00995367" w:rsidP="00995367">
            <w:pPr>
              <w:bidi/>
              <w:jc w:val="right"/>
              <w:rPr>
                <w:rFonts w:ascii="Sakkal Majalla" w:hAnsi="Sakkal Majalla" w:cs="Sakkal Majalla"/>
                <w:b/>
                <w:bCs/>
              </w:rPr>
            </w:pPr>
          </w:p>
        </w:tc>
      </w:tr>
      <w:tr w:rsidR="00995367" w:rsidRPr="00F172E0" w:rsidTr="00995367">
        <w:trPr>
          <w:trHeight w:val="1296"/>
        </w:trPr>
        <w:tc>
          <w:tcPr>
            <w:tcW w:w="891" w:type="dxa"/>
            <w:vMerge w:val="restart"/>
          </w:tcPr>
          <w:p w:rsidR="00995367" w:rsidRDefault="00995367" w:rsidP="00995367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</w:rPr>
              <w:t xml:space="preserve">2 </w:t>
            </w:r>
            <w:r w:rsidRPr="00F172E0">
              <w:rPr>
                <w:rFonts w:ascii="Sakkal Majalla" w:hAnsi="Sakkal Majalla" w:cs="Sakkal Majalla"/>
                <w:b/>
                <w:bCs/>
                <w:rtl/>
              </w:rPr>
              <w:t>د</w:t>
            </w:r>
          </w:p>
          <w:p w:rsidR="00995367" w:rsidRDefault="00995367" w:rsidP="00995367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995367" w:rsidRDefault="00995367" w:rsidP="00995367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995367" w:rsidRDefault="00995367" w:rsidP="00995367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995367" w:rsidRDefault="00995367" w:rsidP="00995367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995367" w:rsidRDefault="00995367" w:rsidP="00995367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995367" w:rsidRDefault="00995367" w:rsidP="00995367">
            <w:pPr>
              <w:bidi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995367" w:rsidRDefault="00995367" w:rsidP="00995367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995367" w:rsidRDefault="00995367" w:rsidP="00922293">
            <w:pPr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</w:rPr>
              <w:t xml:space="preserve">10 </w:t>
            </w:r>
            <w:r w:rsidRPr="00120A72">
              <w:rPr>
                <w:rFonts w:ascii="Sakkal Majalla" w:hAnsi="Sakkal Majalla" w:cs="Sakkal Majalla" w:hint="cs"/>
                <w:b/>
                <w:bCs/>
                <w:rtl/>
              </w:rPr>
              <w:t xml:space="preserve">د  </w:t>
            </w:r>
            <w:r w:rsidR="00922293">
              <w:rPr>
                <w:rFonts w:ascii="Sakkal Majalla" w:hAnsi="Sakkal Majalla" w:cs="Sakkal Majalla" w:hint="cs"/>
                <w:b/>
                <w:bCs/>
                <w:rtl/>
              </w:rPr>
              <w:t xml:space="preserve">  </w:t>
            </w:r>
          </w:p>
          <w:p w:rsidR="00995367" w:rsidRDefault="00995367" w:rsidP="00995367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995367" w:rsidRDefault="00995367" w:rsidP="00995367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995367" w:rsidRDefault="00995367" w:rsidP="00995367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995367" w:rsidRDefault="00995367" w:rsidP="00995367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995367" w:rsidRPr="00327B95" w:rsidRDefault="00995367" w:rsidP="00995367">
            <w:pPr>
              <w:rPr>
                <w:rFonts w:ascii="Sakkal Majalla" w:hAnsi="Sakkal Majalla" w:cs="Sakkal Majalla"/>
                <w:b/>
                <w:bCs/>
                <w:rtl/>
                <w:lang w:val="en-US" w:bidi="ar-DZ"/>
              </w:rPr>
            </w:pPr>
          </w:p>
        </w:tc>
        <w:tc>
          <w:tcPr>
            <w:tcW w:w="2220" w:type="dxa"/>
            <w:vMerge w:val="restart"/>
            <w:tcBorders>
              <w:top w:val="single" w:sz="4" w:space="0" w:color="auto"/>
            </w:tcBorders>
          </w:tcPr>
          <w:p w:rsidR="00995367" w:rsidRDefault="00995367" w:rsidP="00995367">
            <w:pPr>
              <w:pStyle w:val="Paragraphedeliste"/>
              <w:bidi/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95367" w:rsidRDefault="00995367" w:rsidP="00995367">
            <w:pPr>
              <w:pStyle w:val="Paragraphedeliste"/>
              <w:bidi/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95367" w:rsidRDefault="00995367" w:rsidP="00995367">
            <w:pPr>
              <w:pStyle w:val="Paragraphedeliste"/>
              <w:bidi/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FB53E3" w:rsidRDefault="00FB53E3" w:rsidP="00FB53E3">
            <w:pPr>
              <w:pStyle w:val="Paragraphedeliste"/>
              <w:bidi/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95367" w:rsidRDefault="00995367" w:rsidP="00995367">
            <w:pPr>
              <w:pStyle w:val="Paragraphedeliste"/>
              <w:bidi/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95367" w:rsidRPr="006377F1" w:rsidRDefault="00995367" w:rsidP="00995367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6377F1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بناء الآراء و الأفكار و وجهات النظر</w:t>
            </w:r>
          </w:p>
          <w:p w:rsidR="00FB53E3" w:rsidRDefault="00995367" w:rsidP="00995367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6377F1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تعلم آداب الحوار</w:t>
            </w:r>
          </w:p>
          <w:p w:rsidR="00FB53E3" w:rsidRDefault="00FB53E3" w:rsidP="00FB53E3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FB53E3" w:rsidRDefault="00FB53E3" w:rsidP="00FB53E3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FB53E3" w:rsidRDefault="00FB53E3" w:rsidP="00FB53E3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995367" w:rsidRPr="006377F1" w:rsidRDefault="00FB53E3" w:rsidP="00FB53E3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التفكير</w:t>
            </w:r>
            <w:r w:rsidR="00995367" w:rsidRPr="006377F1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995367" w:rsidRPr="00F172E0" w:rsidRDefault="00995367" w:rsidP="00995367">
            <w:pPr>
              <w:bidi/>
              <w:jc w:val="center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auto"/>
          </w:tcPr>
          <w:p w:rsidR="00995367" w:rsidRPr="00B05640" w:rsidRDefault="00995367" w:rsidP="00995367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شخصية قيادة ديمقراطية</w:t>
            </w:r>
          </w:p>
        </w:tc>
        <w:tc>
          <w:tcPr>
            <w:tcW w:w="1305" w:type="dxa"/>
            <w:tcBorders>
              <w:left w:val="single" w:sz="4" w:space="0" w:color="auto"/>
            </w:tcBorders>
            <w:shd w:val="clear" w:color="auto" w:fill="auto"/>
          </w:tcPr>
          <w:p w:rsidR="00995367" w:rsidRPr="00B05640" w:rsidRDefault="00995367" w:rsidP="00995367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07" w:type="dxa"/>
            <w:shd w:val="clear" w:color="auto" w:fill="auto"/>
          </w:tcPr>
          <w:p w:rsidR="00995367" w:rsidRPr="00B05640" w:rsidRDefault="00995367" w:rsidP="00995367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الجلوس واستخراج الوثائق</w:t>
            </w:r>
          </w:p>
          <w:p w:rsidR="00995367" w:rsidRPr="00F172E0" w:rsidRDefault="00995367" w:rsidP="00995367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التركيز ولانتباه</w:t>
            </w:r>
          </w:p>
        </w:tc>
        <w:tc>
          <w:tcPr>
            <w:tcW w:w="2827" w:type="dxa"/>
            <w:shd w:val="clear" w:color="auto" w:fill="auto"/>
          </w:tcPr>
          <w:p w:rsidR="00995367" w:rsidRPr="00B05640" w:rsidRDefault="00995367" w:rsidP="00995367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تنظيف السبورة</w:t>
            </w:r>
          </w:p>
          <w:p w:rsidR="00EA314F" w:rsidRPr="00EA314F" w:rsidRDefault="00995367" w:rsidP="00EA314F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EA314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كتابة </w:t>
            </w:r>
            <w:r w:rsidR="00EA314F" w:rsidRPr="00EA314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العن</w:t>
            </w:r>
            <w:r w:rsidR="00EA314F" w:rsidRPr="00EA314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</w:t>
            </w:r>
            <w:r w:rsidR="00EA314F" w:rsidRPr="00EA314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و</w:t>
            </w:r>
            <w:r w:rsidR="00EA314F" w:rsidRPr="00EA314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ين</w:t>
            </w:r>
          </w:p>
          <w:p w:rsidR="00995367" w:rsidRPr="00F172E0" w:rsidRDefault="00EA314F" w:rsidP="00EA314F">
            <w:pPr>
              <w:bidi/>
              <w:rPr>
                <w:rFonts w:ascii="Sakkal Majalla" w:hAnsi="Sakkal Majalla" w:cs="Sakkal Majalla"/>
                <w:b/>
                <w:bCs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  </w:t>
            </w:r>
            <w:r w:rsidR="0099536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(المجال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التعلمي</w:t>
            </w:r>
            <w:r w:rsidR="00995367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+</w:t>
            </w:r>
            <w:r w:rsidR="00B51A2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الوحدة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التعليمية</w:t>
            </w:r>
            <w:r w:rsidR="00B51A2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</w:t>
            </w:r>
            <w:r w:rsidR="00995367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  <w:r w:rsidR="00995367"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)</w:t>
            </w:r>
          </w:p>
        </w:tc>
        <w:tc>
          <w:tcPr>
            <w:tcW w:w="2626" w:type="dxa"/>
          </w:tcPr>
          <w:p w:rsidR="00995367" w:rsidRDefault="00995367" w:rsidP="00995367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995367" w:rsidRDefault="00995367" w:rsidP="00995367">
            <w:pPr>
              <w:rPr>
                <w:rtl/>
                <w:lang w:val="en-US"/>
              </w:rPr>
            </w:pPr>
          </w:p>
          <w:p w:rsidR="00995367" w:rsidRDefault="00995367" w:rsidP="00995367">
            <w:pPr>
              <w:rPr>
                <w:rtl/>
                <w:lang w:val="en-US"/>
              </w:rPr>
            </w:pPr>
          </w:p>
          <w:p w:rsidR="00995367" w:rsidRDefault="00995367" w:rsidP="00995367">
            <w:pPr>
              <w:rPr>
                <w:rtl/>
                <w:lang w:val="en-US"/>
              </w:rPr>
            </w:pPr>
          </w:p>
          <w:p w:rsidR="00594468" w:rsidRPr="00232190" w:rsidRDefault="00594468" w:rsidP="00995367">
            <w:pPr>
              <w:rPr>
                <w:rtl/>
                <w:lang w:val="en-US"/>
              </w:rPr>
            </w:pPr>
          </w:p>
        </w:tc>
        <w:tc>
          <w:tcPr>
            <w:tcW w:w="1484" w:type="dxa"/>
            <w:shd w:val="clear" w:color="auto" w:fill="FDE9D9" w:themeFill="accent6" w:themeFillTint="33"/>
          </w:tcPr>
          <w:p w:rsidR="00995367" w:rsidRPr="00F172E0" w:rsidRDefault="00995367" w:rsidP="00995367">
            <w:pPr>
              <w:bidi/>
              <w:ind w:right="440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F172E0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>مرحلة التحضير</w:t>
            </w:r>
          </w:p>
        </w:tc>
      </w:tr>
      <w:tr w:rsidR="00995367" w:rsidRPr="00F172E0" w:rsidTr="00995367">
        <w:trPr>
          <w:trHeight w:val="3735"/>
        </w:trPr>
        <w:tc>
          <w:tcPr>
            <w:tcW w:w="891" w:type="dxa"/>
            <w:vMerge/>
          </w:tcPr>
          <w:p w:rsidR="00995367" w:rsidRPr="00F172E0" w:rsidRDefault="00995367" w:rsidP="00995367">
            <w:pPr>
              <w:bidi/>
              <w:jc w:val="center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2220" w:type="dxa"/>
            <w:vMerge/>
          </w:tcPr>
          <w:p w:rsidR="00995367" w:rsidRPr="00F172E0" w:rsidRDefault="00995367" w:rsidP="00995367">
            <w:pPr>
              <w:bidi/>
              <w:jc w:val="center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auto"/>
          </w:tcPr>
          <w:p w:rsidR="00995367" w:rsidRPr="00E801EB" w:rsidRDefault="00995367" w:rsidP="00995367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</w:p>
          <w:p w:rsidR="00922293" w:rsidRDefault="00922293" w:rsidP="00995367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إستراتجية</w:t>
            </w:r>
          </w:p>
          <w:p w:rsidR="00922293" w:rsidRDefault="00922293" w:rsidP="00922293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الأسئلة</w:t>
            </w:r>
          </w:p>
          <w:p w:rsidR="00922293" w:rsidRDefault="00922293" w:rsidP="00922293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922293" w:rsidRDefault="00922293" w:rsidP="00922293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922293" w:rsidRDefault="00922293" w:rsidP="00922293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922293" w:rsidRDefault="00922293" w:rsidP="00922293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995367" w:rsidRPr="00FC0A8E" w:rsidRDefault="00922293" w:rsidP="00922293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995367" w:rsidRPr="00F172E0" w:rsidRDefault="00995367" w:rsidP="00995367">
            <w:pPr>
              <w:bidi/>
              <w:jc w:val="right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1305" w:type="dxa"/>
            <w:tcBorders>
              <w:left w:val="single" w:sz="4" w:space="0" w:color="auto"/>
            </w:tcBorders>
            <w:shd w:val="clear" w:color="auto" w:fill="auto"/>
          </w:tcPr>
          <w:p w:rsidR="00FB53E3" w:rsidRDefault="00FB53E3" w:rsidP="00995367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FB53E3" w:rsidRDefault="00FB53E3" w:rsidP="00FB53E3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995367" w:rsidRPr="00327B95" w:rsidRDefault="00995367" w:rsidP="00FB53E3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مجموعة من أسئلة </w:t>
            </w:r>
          </w:p>
          <w:p w:rsidR="00995367" w:rsidRDefault="00995367" w:rsidP="00995367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995367" w:rsidRPr="00327B95" w:rsidRDefault="00995367" w:rsidP="00995367">
            <w:pPr>
              <w:bidi/>
              <w:rPr>
                <w:rFonts w:ascii="Sakkal Majalla" w:hAnsi="Sakkal Majalla" w:cs="Sakkal Majalla"/>
                <w:b/>
                <w:bCs/>
              </w:rPr>
            </w:pPr>
          </w:p>
          <w:p w:rsidR="00995367" w:rsidRDefault="00995367" w:rsidP="00FB53E3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</w:p>
          <w:p w:rsidR="00995367" w:rsidRPr="00F172E0" w:rsidRDefault="00995367" w:rsidP="00995367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</w:rPr>
              <w:t xml:space="preserve"> </w:t>
            </w:r>
          </w:p>
        </w:tc>
        <w:tc>
          <w:tcPr>
            <w:tcW w:w="2807" w:type="dxa"/>
            <w:shd w:val="clear" w:color="auto" w:fill="auto"/>
          </w:tcPr>
          <w:p w:rsidR="00995367" w:rsidRDefault="00995367" w:rsidP="00995367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F172E0">
              <w:rPr>
                <w:rFonts w:ascii="Sakkal Majalla" w:hAnsi="Sakkal Majalla" w:cs="Sakkal Majalla"/>
                <w:b/>
                <w:bCs/>
                <w:rtl/>
              </w:rPr>
              <w:t>-</w:t>
            </w:r>
            <w:r w:rsidRPr="006377F1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إجابات متوقعة</w:t>
            </w:r>
          </w:p>
          <w:p w:rsidR="00995367" w:rsidRDefault="00995367" w:rsidP="00995367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-  الشبكة المحلية </w:t>
            </w:r>
          </w:p>
          <w:p w:rsidR="00995367" w:rsidRDefault="00995367" w:rsidP="00995367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  <w:p w:rsidR="00922293" w:rsidRPr="00327B95" w:rsidRDefault="00040F59" w:rsidP="00040F59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color w:val="984806" w:themeColor="accent6" w:themeShade="80"/>
                <w:sz w:val="28"/>
                <w:szCs w:val="28"/>
                <w:lang w:val="fr-FR" w:eastAsia="fr-FR"/>
              </w:rPr>
              <w:drawing>
                <wp:inline distT="0" distB="0" distL="0" distR="0">
                  <wp:extent cx="1241778" cy="1117600"/>
                  <wp:effectExtent l="19050" t="0" r="0" b="0"/>
                  <wp:docPr id="7" name="Image 6" descr="4ced0a8a6cf53c85db685e1af47435b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ced0a8a6cf53c85db685e1af47435b8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3191" cy="1127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7" w:type="dxa"/>
            <w:shd w:val="clear" w:color="auto" w:fill="auto"/>
          </w:tcPr>
          <w:p w:rsidR="00995367" w:rsidRDefault="00995367" w:rsidP="00922293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</w:pPr>
          </w:p>
          <w:p w:rsidR="00040F59" w:rsidRDefault="00995367" w:rsidP="00040F59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452317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040F5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تقويم تشخيصي </w:t>
            </w:r>
          </w:p>
          <w:p w:rsidR="00040F59" w:rsidRDefault="00040F59" w:rsidP="00040F59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التذكير بالدرس النظري </w:t>
            </w:r>
          </w:p>
          <w:p w:rsidR="00040F59" w:rsidRDefault="00040F59" w:rsidP="00040F59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</w:p>
          <w:p w:rsidR="00040F59" w:rsidRPr="00040F59" w:rsidRDefault="00040F59" w:rsidP="009D33EE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r w:rsidRPr="00040F59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فما هي المخططات الانسيابية؟</w:t>
            </w:r>
          </w:p>
          <w:p w:rsidR="00995367" w:rsidRPr="00040F59" w:rsidRDefault="009D33EE" w:rsidP="009D33EE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 w:bidi="ar-DZ"/>
              </w:rPr>
              <w:t xml:space="preserve">من خلال درس اليوم سوف نتعرف على المخططات الانسيابية </w:t>
            </w:r>
          </w:p>
        </w:tc>
        <w:tc>
          <w:tcPr>
            <w:tcW w:w="2626" w:type="dxa"/>
            <w:shd w:val="clear" w:color="auto" w:fill="auto"/>
          </w:tcPr>
          <w:p w:rsidR="00995367" w:rsidRPr="00040F59" w:rsidRDefault="00995367" w:rsidP="00040F59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8B7341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التذكير بالدرس النظري</w:t>
            </w:r>
          </w:p>
          <w:p w:rsidR="00995367" w:rsidRPr="00181BF3" w:rsidRDefault="00181BF3" w:rsidP="00995367">
            <w:pPr>
              <w:pStyle w:val="Paragraphedeliste"/>
              <w:bidi/>
              <w:ind w:left="360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181BF3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الشبكة المحلية</w:t>
            </w:r>
          </w:p>
          <w:p w:rsidR="00995367" w:rsidRPr="008B7341" w:rsidRDefault="00995367" w:rsidP="00995367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8B7341"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rtl/>
              </w:rPr>
              <w:t>الإشكالية</w:t>
            </w:r>
            <w:r w:rsidRPr="008B7341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040F59" w:rsidRPr="00040F59" w:rsidRDefault="00040F59" w:rsidP="00040F59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040F5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040F59">
              <w:rPr>
                <w:rFonts w:hint="cs"/>
                <w:b/>
                <w:bCs/>
                <w:rtl/>
                <w:lang w:bidi="ar-DZ"/>
              </w:rPr>
              <w:t xml:space="preserve"> جلست أنت  و</w:t>
            </w:r>
            <w:r w:rsidRPr="00040F59">
              <w:rPr>
                <w:b/>
                <w:bCs/>
                <w:rtl/>
                <w:lang w:bidi="ar-DZ"/>
              </w:rPr>
              <w:t xml:space="preserve">  زميلك يتحدث حول صناعة البرامج  فقال  يمكنني صناعة برنامج  يسمح  بحساب عمر أي  شخص انطلاقا   من سنة ميلاده   فقط   فسألته ما هي   الطريقة  التي تسمح لنا بذلك فقال  المخططات الانسيابية  </w:t>
            </w:r>
          </w:p>
          <w:p w:rsidR="00995367" w:rsidRPr="00040F59" w:rsidRDefault="00995367" w:rsidP="00995367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color w:val="984806" w:themeColor="accent6" w:themeShade="80"/>
                <w:sz w:val="28"/>
                <w:szCs w:val="28"/>
                <w:lang w:bidi="ar-DZ"/>
              </w:rPr>
            </w:pPr>
          </w:p>
        </w:tc>
        <w:tc>
          <w:tcPr>
            <w:tcW w:w="1484" w:type="dxa"/>
            <w:shd w:val="clear" w:color="auto" w:fill="FDE9D9" w:themeFill="accent6" w:themeFillTint="33"/>
          </w:tcPr>
          <w:p w:rsidR="00995367" w:rsidRPr="00F172E0" w:rsidRDefault="00995367" w:rsidP="00995367">
            <w:pPr>
              <w:bidi/>
              <w:ind w:right="440"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995367" w:rsidRPr="00F172E0" w:rsidRDefault="00995367" w:rsidP="00995367">
            <w:pPr>
              <w:bidi/>
              <w:ind w:right="440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995367" w:rsidRPr="00F172E0" w:rsidRDefault="00995367" w:rsidP="00995367">
            <w:pPr>
              <w:bidi/>
              <w:ind w:right="440"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995367" w:rsidRDefault="00995367" w:rsidP="00995367">
            <w:pPr>
              <w:bidi/>
              <w:ind w:right="440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مرحلة </w:t>
            </w:r>
          </w:p>
          <w:p w:rsidR="00995367" w:rsidRPr="00F172E0" w:rsidRDefault="00995367" w:rsidP="00995367">
            <w:pPr>
              <w:bidi/>
              <w:ind w:right="440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  <w:drawing>
                <wp:anchor distT="0" distB="0" distL="114300" distR="114300" simplePos="0" relativeHeight="251692032" behindDoc="0" locked="0" layoutInCell="1" allowOverlap="1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285750</wp:posOffset>
                  </wp:positionV>
                  <wp:extent cx="923925" cy="709930"/>
                  <wp:effectExtent l="19050" t="0" r="9525" b="0"/>
                  <wp:wrapNone/>
                  <wp:docPr id="8" name="Image 0" descr="4906974a1489f0279ff24199de5e977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906974a1489f0279ff24199de5e9778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923925" cy="709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الانطلا</w: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ق</w:t>
            </w:r>
          </w:p>
        </w:tc>
      </w:tr>
    </w:tbl>
    <w:p w:rsidR="00232190" w:rsidRDefault="00232190" w:rsidP="00490006">
      <w:pPr>
        <w:ind w:right="440"/>
        <w:rPr>
          <w:rFonts w:ascii="Traditional Arabic" w:hAnsi="Traditional Arabic" w:cs="Traditional Arabic"/>
          <w:noProof/>
          <w:rtl/>
        </w:rPr>
        <w:sectPr w:rsidR="00232190" w:rsidSect="00120A72">
          <w:headerReference w:type="default" r:id="rId11"/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Grilledutableau"/>
        <w:tblpPr w:leftFromText="141" w:rightFromText="141" w:vertAnchor="text" w:horzAnchor="margin" w:tblpXSpec="center" w:tblpY="-1002"/>
        <w:tblW w:w="15984" w:type="dxa"/>
        <w:tblLook w:val="04A0"/>
      </w:tblPr>
      <w:tblGrid>
        <w:gridCol w:w="710"/>
        <w:gridCol w:w="1278"/>
        <w:gridCol w:w="1527"/>
        <w:gridCol w:w="2267"/>
        <w:gridCol w:w="2123"/>
        <w:gridCol w:w="4074"/>
        <w:gridCol w:w="2221"/>
        <w:gridCol w:w="1784"/>
      </w:tblGrid>
      <w:tr w:rsidR="004F0D8E" w:rsidTr="006E2773">
        <w:trPr>
          <w:trHeight w:val="9911"/>
        </w:trPr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6E7CCF" w:rsidRDefault="006E7CCF" w:rsidP="006E7CCF">
            <w:pPr>
              <w:rPr>
                <w:rFonts w:ascii="Traditional Arabic" w:hAnsi="Traditional Arabic" w:cs="Traditional Arabic"/>
                <w:noProof/>
              </w:rPr>
            </w:pPr>
          </w:p>
          <w:p w:rsidR="006E7CCF" w:rsidRDefault="006E7CCF" w:rsidP="006E7CCF">
            <w:pPr>
              <w:rPr>
                <w:rFonts w:ascii="Traditional Arabic" w:hAnsi="Traditional Arabic" w:cs="Traditional Arabic"/>
                <w:noProof/>
              </w:rPr>
            </w:pPr>
          </w:p>
          <w:p w:rsidR="006E7CCF" w:rsidRDefault="006E7CCF" w:rsidP="006E7CCF">
            <w:pPr>
              <w:rPr>
                <w:rFonts w:ascii="Traditional Arabic" w:hAnsi="Traditional Arabic" w:cs="Traditional Arabic"/>
                <w:noProof/>
              </w:rPr>
            </w:pPr>
          </w:p>
          <w:p w:rsidR="006E7CCF" w:rsidRDefault="006E7CCF" w:rsidP="006E7CCF">
            <w:pPr>
              <w:rPr>
                <w:rFonts w:ascii="Traditional Arabic" w:hAnsi="Traditional Arabic" w:cs="Traditional Arabic"/>
                <w:noProof/>
              </w:rPr>
            </w:pPr>
          </w:p>
          <w:p w:rsidR="006E7CCF" w:rsidRDefault="006E7CCF" w:rsidP="006E7CCF">
            <w:pPr>
              <w:rPr>
                <w:rFonts w:ascii="Traditional Arabic" w:hAnsi="Traditional Arabic" w:cs="Traditional Arabic"/>
                <w:noProof/>
              </w:rPr>
            </w:pPr>
          </w:p>
          <w:p w:rsidR="006E7CCF" w:rsidRDefault="006E7CCF" w:rsidP="006E7CCF">
            <w:pPr>
              <w:rPr>
                <w:rFonts w:ascii="Traditional Arabic" w:hAnsi="Traditional Arabic" w:cs="Traditional Arabic"/>
                <w:noProof/>
              </w:rPr>
            </w:pPr>
          </w:p>
          <w:p w:rsidR="006E7CCF" w:rsidRDefault="006E7CCF" w:rsidP="006E7CCF">
            <w:pPr>
              <w:rPr>
                <w:rFonts w:ascii="Traditional Arabic" w:hAnsi="Traditional Arabic" w:cs="Traditional Arabic"/>
                <w:noProof/>
              </w:rPr>
            </w:pPr>
          </w:p>
          <w:p w:rsidR="006E7CCF" w:rsidRDefault="006E7CCF" w:rsidP="006E7CCF">
            <w:pPr>
              <w:rPr>
                <w:rFonts w:ascii="Traditional Arabic" w:hAnsi="Traditional Arabic" w:cs="Traditional Arabic"/>
                <w:noProof/>
              </w:rPr>
            </w:pPr>
          </w:p>
          <w:p w:rsidR="002A2331" w:rsidRDefault="00191701" w:rsidP="0042081B">
            <w:pPr>
              <w:rPr>
                <w:rFonts w:ascii="Traditional Arabic" w:hAnsi="Traditional Arabic" w:cs="Traditional Arabic"/>
                <w:noProof/>
              </w:rPr>
            </w:pPr>
            <w:r>
              <w:rPr>
                <w:rFonts w:ascii="Traditional Arabic" w:hAnsi="Traditional Arabic" w:cs="Traditional Arabic" w:hint="cs"/>
                <w:noProof/>
                <w:rtl/>
              </w:rPr>
              <w:t>38</w:t>
            </w:r>
            <w:r w:rsidR="006E7CCF">
              <w:rPr>
                <w:rFonts w:ascii="Traditional Arabic" w:hAnsi="Traditional Arabic" w:cs="Traditional Arabic" w:hint="cs"/>
                <w:noProof/>
                <w:rtl/>
              </w:rPr>
              <w:t>د</w:t>
            </w:r>
            <w:r w:rsidR="002A2331">
              <w:rPr>
                <w:rFonts w:ascii="Traditional Arabic" w:hAnsi="Traditional Arabic" w:cs="Traditional Arabic" w:hint="cs"/>
                <w:noProof/>
                <w:rtl/>
              </w:rPr>
              <w:t xml:space="preserve"> </w:t>
            </w:r>
            <w:r w:rsidR="006E7CCF">
              <w:rPr>
                <w:rFonts w:ascii="Traditional Arabic" w:hAnsi="Traditional Arabic" w:cs="Traditional Arabic" w:hint="cs"/>
                <w:noProof/>
                <w:rtl/>
              </w:rPr>
              <w:t xml:space="preserve">   </w:t>
            </w:r>
          </w:p>
          <w:p w:rsidR="002A2331" w:rsidRPr="002A2331" w:rsidRDefault="002A2331" w:rsidP="002A2331">
            <w:pPr>
              <w:rPr>
                <w:rFonts w:ascii="Traditional Arabic" w:hAnsi="Traditional Arabic" w:cs="Traditional Arabic"/>
              </w:rPr>
            </w:pPr>
          </w:p>
          <w:p w:rsidR="002A2331" w:rsidRDefault="002A2331" w:rsidP="002A2331">
            <w:pPr>
              <w:rPr>
                <w:rFonts w:ascii="Traditional Arabic" w:hAnsi="Traditional Arabic" w:cs="Traditional Arabic"/>
              </w:rPr>
            </w:pPr>
          </w:p>
          <w:p w:rsidR="002A2331" w:rsidRDefault="002A2331" w:rsidP="002A2331">
            <w:pPr>
              <w:rPr>
                <w:rFonts w:ascii="Traditional Arabic" w:hAnsi="Traditional Arabic" w:cs="Traditional Arabic"/>
              </w:rPr>
            </w:pPr>
          </w:p>
          <w:p w:rsidR="006E7CCF" w:rsidRPr="002A2331" w:rsidRDefault="006E7CCF" w:rsidP="0042081B">
            <w:pPr>
              <w:rPr>
                <w:rFonts w:ascii="Traditional Arabic" w:hAnsi="Traditional Arabic" w:cs="Traditional Arabic"/>
              </w:rPr>
            </w:pPr>
          </w:p>
        </w:tc>
        <w:tc>
          <w:tcPr>
            <w:tcW w:w="1278" w:type="dxa"/>
            <w:tcBorders>
              <w:top w:val="single" w:sz="4" w:space="0" w:color="auto"/>
              <w:bottom w:val="single" w:sz="4" w:space="0" w:color="auto"/>
            </w:tcBorders>
          </w:tcPr>
          <w:p w:rsidR="006E7CCF" w:rsidRDefault="00FB53E3" w:rsidP="006E7CCF">
            <w:pPr>
              <w:rPr>
                <w:rFonts w:ascii="Traditional Arabic" w:hAnsi="Traditional Arabic" w:cs="Traditional Arabic"/>
                <w:b/>
                <w:bCs/>
                <w:noProof/>
              </w:rPr>
            </w:pPr>
            <w:r>
              <w:rPr>
                <w:rFonts w:ascii="Traditional Arabic" w:hAnsi="Traditional Arabic" w:cs="Traditional Arabic"/>
                <w:b/>
                <w:bCs/>
                <w:noProof/>
                <w:lang w:eastAsia="fr-FR"/>
              </w:rPr>
              <w:drawing>
                <wp:anchor distT="0" distB="0" distL="114300" distR="114300" simplePos="0" relativeHeight="251686912" behindDoc="1" locked="0" layoutInCell="1" allowOverlap="1">
                  <wp:simplePos x="0" y="0"/>
                  <wp:positionH relativeFrom="column">
                    <wp:posOffset>738869</wp:posOffset>
                  </wp:positionH>
                  <wp:positionV relativeFrom="paragraph">
                    <wp:posOffset>-1782627</wp:posOffset>
                  </wp:positionV>
                  <wp:extent cx="7641590" cy="10711543"/>
                  <wp:effectExtent l="1562100" t="0" r="1540510" b="0"/>
                  <wp:wrapNone/>
                  <wp:docPr id="9" name="Image 1" descr="Design sans titre_20240120_150851_0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sign sans titre_20240120_150851_0000.png"/>
                          <pic:cNvPicPr/>
                        </pic:nvPicPr>
                        <pic:blipFill>
                          <a:blip r:embed="rId8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641590" cy="10711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E7CCF" w:rsidRDefault="006E7CCF" w:rsidP="006E7CCF">
            <w:pPr>
              <w:rPr>
                <w:rFonts w:ascii="Traditional Arabic" w:hAnsi="Traditional Arabic" w:cs="Traditional Arabic"/>
                <w:b/>
                <w:bCs/>
                <w:noProof/>
              </w:rPr>
            </w:pPr>
          </w:p>
          <w:p w:rsidR="006E7CCF" w:rsidRPr="0056553E" w:rsidRDefault="006E7CCF" w:rsidP="006E7CCF">
            <w:pPr>
              <w:rPr>
                <w:rFonts w:ascii="Traditional Arabic" w:hAnsi="Traditional Arabic" w:cs="Traditional Arabic"/>
              </w:rPr>
            </w:pPr>
          </w:p>
          <w:p w:rsidR="006E7CCF" w:rsidRPr="0056553E" w:rsidRDefault="006E7CCF" w:rsidP="006E7CCF">
            <w:pPr>
              <w:rPr>
                <w:rFonts w:ascii="Traditional Arabic" w:hAnsi="Traditional Arabic" w:cs="Traditional Arabic"/>
              </w:rPr>
            </w:pPr>
          </w:p>
          <w:p w:rsidR="006E7CCF" w:rsidRPr="0056553E" w:rsidRDefault="006E7CCF" w:rsidP="006E7CCF">
            <w:pPr>
              <w:rPr>
                <w:rFonts w:ascii="Traditional Arabic" w:hAnsi="Traditional Arabic" w:cs="Traditional Arabic"/>
              </w:rPr>
            </w:pPr>
          </w:p>
          <w:p w:rsidR="006E7CCF" w:rsidRPr="0056553E" w:rsidRDefault="006E7CCF" w:rsidP="006E7CCF">
            <w:pPr>
              <w:rPr>
                <w:rFonts w:ascii="Traditional Arabic" w:hAnsi="Traditional Arabic" w:cs="Traditional Arabic"/>
              </w:rPr>
            </w:pPr>
          </w:p>
          <w:p w:rsidR="006E7CCF" w:rsidRDefault="006E7CCF" w:rsidP="006E7CCF">
            <w:pPr>
              <w:rPr>
                <w:rFonts w:ascii="Traditional Arabic" w:hAnsi="Traditional Arabic" w:cs="Traditional Arabic"/>
              </w:rPr>
            </w:pPr>
          </w:p>
          <w:p w:rsidR="006E7CCF" w:rsidRPr="0056553E" w:rsidRDefault="006E7CCF" w:rsidP="006E7CCF">
            <w:pPr>
              <w:rPr>
                <w:rFonts w:ascii="Traditional Arabic" w:hAnsi="Traditional Arabic" w:cs="Traditional Arabic"/>
              </w:rPr>
            </w:pPr>
          </w:p>
          <w:p w:rsidR="006E7CCF" w:rsidRDefault="006E7CCF" w:rsidP="006E7CCF">
            <w:pPr>
              <w:rPr>
                <w:rFonts w:ascii="Traditional Arabic" w:hAnsi="Traditional Arabic" w:cs="Traditional Arabic"/>
              </w:rPr>
            </w:pPr>
          </w:p>
          <w:p w:rsidR="006E7CCF" w:rsidRDefault="006E7CCF" w:rsidP="006E7CCF">
            <w:pPr>
              <w:rPr>
                <w:rFonts w:ascii="Traditional Arabic" w:hAnsi="Traditional Arabic" w:cs="Traditional Arabic"/>
              </w:rPr>
            </w:pPr>
          </w:p>
          <w:p w:rsidR="006E7CCF" w:rsidRDefault="006E7CCF" w:rsidP="006E7CCF">
            <w:pPr>
              <w:rPr>
                <w:rFonts w:ascii="Traditional Arabic" w:hAnsi="Traditional Arabic" w:cs="Traditional Arabic"/>
              </w:rPr>
            </w:pPr>
          </w:p>
          <w:p w:rsidR="006E7CCF" w:rsidRDefault="006E7CCF" w:rsidP="006E7CCF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E65A5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التذكر </w:t>
            </w:r>
          </w:p>
          <w:p w:rsidR="006E7CCF" w:rsidRPr="00E65A52" w:rsidRDefault="006E7CCF" w:rsidP="006E7CCF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طر ح الأسئلة </w:t>
            </w:r>
          </w:p>
          <w:p w:rsidR="006E7CCF" w:rsidRDefault="006E7CCF" w:rsidP="006E7CCF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التركي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ز  </w:t>
            </w:r>
          </w:p>
          <w:p w:rsidR="006E7CCF" w:rsidRDefault="006E7CCF" w:rsidP="006E7CCF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الانتباه</w:t>
            </w:r>
          </w:p>
          <w:p w:rsidR="006E7CCF" w:rsidRPr="004E40F8" w:rsidRDefault="006E7CCF" w:rsidP="00FF76A1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  <w:p w:rsidR="006E7CCF" w:rsidRDefault="006E7CCF" w:rsidP="006E7CCF">
            <w:pPr>
              <w:tabs>
                <w:tab w:val="left" w:pos="1363"/>
              </w:tabs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6E7CCF" w:rsidRDefault="006E7CCF" w:rsidP="006E7CCF">
            <w:pPr>
              <w:tabs>
                <w:tab w:val="left" w:pos="1363"/>
              </w:tabs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6E7CCF" w:rsidRPr="0056553E" w:rsidRDefault="006E7CCF" w:rsidP="006E7CCF">
            <w:pPr>
              <w:tabs>
                <w:tab w:val="left" w:pos="1363"/>
              </w:tabs>
              <w:jc w:val="right"/>
              <w:rPr>
                <w:rFonts w:ascii="Traditional Arabic" w:hAnsi="Traditional Arabic" w:cs="Traditional Arabic"/>
              </w:rPr>
            </w:pPr>
          </w:p>
        </w:tc>
        <w:tc>
          <w:tcPr>
            <w:tcW w:w="15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CCF" w:rsidRDefault="006E7CCF" w:rsidP="006E7C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6E7C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6E7C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6E7C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6E7C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Pr="002D2425" w:rsidRDefault="006E7CCF" w:rsidP="006E7CCF">
            <w:pPr>
              <w:jc w:val="right"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</w:rPr>
            </w:pPr>
            <w:r w:rsidRPr="002D2425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  <w:t>العصف الذهني</w:t>
            </w:r>
          </w:p>
          <w:p w:rsidR="006E7CCF" w:rsidRDefault="006E7CCF" w:rsidP="006E7C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6E7C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452317">
            <w:pPr>
              <w:ind w:right="440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6E7C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Pr="008F4563" w:rsidRDefault="008F4563" w:rsidP="0008210E">
            <w:pPr>
              <w:jc w:val="right"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</w:rPr>
            </w:pPr>
            <w:r>
              <w:rPr>
                <w:rFonts w:ascii="Traditional Arabic" w:hAnsi="Traditional Arabic" w:cs="Traditional Arabic" w:hint="cs"/>
                <w:noProof/>
                <w:color w:val="FBD4B4" w:themeColor="accent6" w:themeTint="66"/>
                <w:rtl/>
              </w:rPr>
              <w:t xml:space="preserve"> </w:t>
            </w:r>
          </w:p>
          <w:p w:rsidR="006E7CCF" w:rsidRDefault="006E7CCF" w:rsidP="006E7CCF">
            <w:pPr>
              <w:pStyle w:val="Paragraphedeliste"/>
              <w:bidi/>
              <w:ind w:left="36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6E7CCF" w:rsidRDefault="006E7CCF" w:rsidP="006E7CCF">
            <w:p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6E7CCF">
            <w:p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6E7CCF">
            <w:p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6E7CCF">
            <w:p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6E7CCF">
            <w:p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Pr="00BB36EF" w:rsidRDefault="006E7CCF" w:rsidP="006E7CCF">
            <w:p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54944" w:rsidRDefault="00E54944" w:rsidP="004F0D8E">
            <w:pPr>
              <w:bidi/>
              <w:rPr>
                <w:rFonts w:ascii="Sakkal Majalla" w:hAnsi="Sakkal Majalla" w:cs="Sakkal Majalla"/>
                <w:b/>
                <w:bCs/>
                <w:color w:val="000B22"/>
                <w:sz w:val="24"/>
                <w:szCs w:val="24"/>
                <w:highlight w:val="yellow"/>
                <w:rtl/>
                <w:lang w:bidi="ar-DZ"/>
              </w:rPr>
            </w:pPr>
          </w:p>
          <w:p w:rsidR="00E54944" w:rsidRDefault="00E54944" w:rsidP="00E54944">
            <w:pPr>
              <w:bidi/>
              <w:rPr>
                <w:rFonts w:ascii="Sakkal Majalla" w:hAnsi="Sakkal Majalla" w:cs="Sakkal Majalla"/>
                <w:b/>
                <w:bCs/>
                <w:color w:val="000B22"/>
                <w:sz w:val="24"/>
                <w:szCs w:val="24"/>
                <w:highlight w:val="yellow"/>
                <w:rtl/>
                <w:lang w:bidi="ar-DZ"/>
              </w:rPr>
            </w:pPr>
          </w:p>
          <w:p w:rsidR="00E54944" w:rsidRDefault="00E54944" w:rsidP="00E54944">
            <w:pPr>
              <w:bidi/>
              <w:rPr>
                <w:rFonts w:ascii="Sakkal Majalla" w:hAnsi="Sakkal Majalla" w:cs="Sakkal Majalla"/>
                <w:b/>
                <w:bCs/>
                <w:color w:val="000B22"/>
                <w:sz w:val="24"/>
                <w:szCs w:val="24"/>
                <w:highlight w:val="yellow"/>
                <w:rtl/>
                <w:lang w:bidi="ar-DZ"/>
              </w:rPr>
            </w:pPr>
          </w:p>
          <w:p w:rsidR="002C2348" w:rsidRPr="0042081B" w:rsidRDefault="0042081B" w:rsidP="00E54944">
            <w:pPr>
              <w:bidi/>
              <w:rPr>
                <w:rFonts w:ascii="Sakkal Majalla" w:hAnsi="Sakkal Majalla" w:cs="Sakkal Majalla"/>
                <w:b/>
                <w:bCs/>
                <w:color w:val="000B22"/>
                <w:sz w:val="24"/>
                <w:szCs w:val="24"/>
                <w:rtl/>
                <w:lang w:bidi="ar-DZ"/>
              </w:rPr>
            </w:pPr>
            <w:r w:rsidRPr="0042081B">
              <w:rPr>
                <w:rFonts w:ascii="Sakkal Majalla" w:hAnsi="Sakkal Majalla" w:cs="Sakkal Majalla" w:hint="cs"/>
                <w:b/>
                <w:bCs/>
                <w:color w:val="000B22"/>
                <w:sz w:val="24"/>
                <w:szCs w:val="24"/>
                <w:highlight w:val="yellow"/>
                <w:rtl/>
                <w:lang w:bidi="ar-DZ"/>
              </w:rPr>
              <w:t>نشاط1</w:t>
            </w:r>
          </w:p>
          <w:p w:rsidR="0042081B" w:rsidRDefault="0042081B" w:rsidP="0042081B">
            <w:pPr>
              <w:bidi/>
              <w:rPr>
                <w:rFonts w:ascii="Sakkal Majalla" w:hAnsi="Sakkal Majalla" w:cs="Sakkal Majalla"/>
                <w:b/>
                <w:bCs/>
                <w:color w:val="000B22"/>
                <w:sz w:val="28"/>
                <w:szCs w:val="28"/>
                <w:rtl/>
                <w:lang w:bidi="ar-DZ"/>
              </w:rPr>
            </w:pPr>
          </w:p>
          <w:p w:rsidR="00D94C1A" w:rsidRPr="00D94C1A" w:rsidRDefault="00D94C1A" w:rsidP="00D94C1A">
            <w:pPr>
              <w:bidi/>
              <w:rPr>
                <w:rFonts w:ascii="Sakkal Majalla" w:hAnsi="Sakkal Majalla" w:cs="Sakkal Majalla"/>
                <w:b/>
                <w:bCs/>
                <w:color w:val="000B22"/>
                <w:sz w:val="28"/>
                <w:szCs w:val="28"/>
                <w:lang w:bidi="ar-DZ"/>
              </w:rPr>
            </w:pPr>
            <w:r w:rsidRPr="005D34C4">
              <w:rPr>
                <w:rFonts w:ascii="Sakkal Majalla" w:hAnsi="Sakkal Majalla" w:cs="Sakkal Majalla" w:hint="cs"/>
                <w:b/>
                <w:bCs/>
                <w:color w:val="000B22"/>
                <w:sz w:val="28"/>
                <w:szCs w:val="28"/>
                <w:highlight w:val="yellow"/>
                <w:rtl/>
                <w:lang w:bidi="ar-DZ"/>
              </w:rPr>
              <w:t>س1:</w:t>
            </w:r>
            <w:r w:rsidRPr="00D94C1A">
              <w:rPr>
                <w:rFonts w:ascii="Sakkal Majalla" w:hAnsi="Sakkal Majalla" w:cs="Sakkal Majalla"/>
                <w:b/>
                <w:bCs/>
                <w:color w:val="000B22"/>
                <w:sz w:val="28"/>
                <w:szCs w:val="28"/>
                <w:rtl/>
                <w:lang w:bidi="ar-DZ"/>
              </w:rPr>
              <w:t>ما هي الخطوات اللازمة  لحل مسألة؟</w:t>
            </w:r>
            <w:r w:rsidRPr="00D94C1A">
              <w:rPr>
                <w:rFonts w:ascii="Sakkal Majalla" w:hAnsi="Sakkal Majalla" w:cs="Sakkal Majalla"/>
                <w:b/>
                <w:bCs/>
                <w:color w:val="000B22"/>
                <w:sz w:val="28"/>
                <w:szCs w:val="28"/>
                <w:lang w:bidi="ar-DZ"/>
              </w:rPr>
              <w:t xml:space="preserve"> </w:t>
            </w:r>
          </w:p>
          <w:p w:rsidR="00452317" w:rsidRPr="00D94C1A" w:rsidRDefault="00D94C1A" w:rsidP="003374BC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5D34C4"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rtl/>
              </w:rPr>
              <w:t>س2:</w:t>
            </w:r>
            <w:r w:rsidRPr="00D94C1A">
              <w:rPr>
                <w:rFonts w:ascii="Cairo Black" w:eastAsia="+mn-ea" w:hAnsi="Cairo Black" w:cs="Cairo Black"/>
                <w:b/>
                <w:bCs/>
                <w:color w:val="000000"/>
                <w:kern w:val="24"/>
                <w:sz w:val="72"/>
                <w:szCs w:val="72"/>
                <w:rtl/>
                <w:lang w:bidi="ar-DZ"/>
              </w:rPr>
              <w:t xml:space="preserve"> </w:t>
            </w:r>
            <w:r w:rsidR="003374B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اربط بسهم كل مصطلح بما يناسبه</w:t>
            </w:r>
          </w:p>
          <w:p w:rsidR="00452317" w:rsidRDefault="00452317" w:rsidP="00452317">
            <w:pPr>
              <w:rPr>
                <w:rtl/>
                <w:lang w:val="en-US"/>
              </w:rPr>
            </w:pPr>
          </w:p>
          <w:p w:rsidR="00E54944" w:rsidRDefault="00E54944" w:rsidP="00452317">
            <w:pPr>
              <w:rPr>
                <w:rtl/>
                <w:lang w:val="en-US"/>
              </w:rPr>
            </w:pPr>
          </w:p>
          <w:p w:rsidR="00191701" w:rsidRDefault="00191701" w:rsidP="00452317">
            <w:pPr>
              <w:rPr>
                <w:rtl/>
                <w:lang w:val="en-US"/>
              </w:rPr>
            </w:pPr>
          </w:p>
          <w:p w:rsidR="00191701" w:rsidRPr="0042081B" w:rsidRDefault="0042081B" w:rsidP="005D34C4">
            <w:pPr>
              <w:bidi/>
              <w:rPr>
                <w:b/>
                <w:bCs/>
                <w:rtl/>
                <w:lang w:val="en-US"/>
              </w:rPr>
            </w:pPr>
            <w:r w:rsidRPr="0042081B">
              <w:rPr>
                <w:rFonts w:hint="cs"/>
                <w:b/>
                <w:bCs/>
                <w:highlight w:val="yellow"/>
                <w:rtl/>
                <w:lang w:val="en-US"/>
              </w:rPr>
              <w:t>نشاط 2</w:t>
            </w:r>
          </w:p>
          <w:p w:rsidR="00191701" w:rsidRDefault="00191701" w:rsidP="0042081B">
            <w:pPr>
              <w:jc w:val="right"/>
              <w:rPr>
                <w:rtl/>
                <w:lang w:val="en-US"/>
              </w:rPr>
            </w:pPr>
          </w:p>
          <w:p w:rsidR="005D34C4" w:rsidRPr="005D34C4" w:rsidRDefault="005D34C4" w:rsidP="00165031">
            <w:pPr>
              <w:jc w:val="right"/>
              <w:rPr>
                <w:b/>
                <w:bCs/>
                <w:rtl/>
                <w:lang w:val="en-US" w:bidi="ar-DZ"/>
              </w:rPr>
            </w:pPr>
            <w:r w:rsidRPr="005D34C4">
              <w:rPr>
                <w:rFonts w:hint="cs"/>
                <w:b/>
                <w:bCs/>
                <w:highlight w:val="yellow"/>
                <w:rtl/>
                <w:lang w:val="en-US"/>
              </w:rPr>
              <w:t>س1</w:t>
            </w:r>
            <w:r w:rsidRPr="0042081B">
              <w:rPr>
                <w:rFonts w:hint="cs"/>
                <w:b/>
                <w:bCs/>
                <w:sz w:val="24"/>
                <w:szCs w:val="24"/>
                <w:highlight w:val="yellow"/>
                <w:rtl/>
                <w:lang w:val="en-US"/>
              </w:rPr>
              <w:t>:</w:t>
            </w:r>
            <w:r w:rsidRPr="0042081B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 </w:t>
            </w:r>
            <w:r w:rsidR="00165031" w:rsidRPr="006E2773">
              <w:rPr>
                <w:b/>
                <w:bCs/>
                <w:rtl/>
                <w:lang w:val="en-US" w:eastAsia="en-US" w:bidi="ar-DZ"/>
              </w:rPr>
              <w:t xml:space="preserve"> ضع الكلمات التالية في  المكان المناسب</w:t>
            </w:r>
            <w:r w:rsidR="00165031" w:rsidRPr="0042081B">
              <w:rPr>
                <w:rFonts w:ascii="Century Gothic" w:eastAsia="+mn-ea" w:hAnsi="Century Gothic"/>
                <w:b/>
                <w:bCs/>
                <w:color w:val="000000"/>
                <w:kern w:val="24"/>
                <w:sz w:val="44"/>
                <w:szCs w:val="44"/>
                <w:rtl/>
                <w:lang w:eastAsia="fr-FR" w:bidi="ar-DZ"/>
              </w:rPr>
              <w:t xml:space="preserve"> </w:t>
            </w:r>
            <w:r w:rsidRPr="0042081B">
              <w:rPr>
                <w:rFonts w:ascii="Century Gothic" w:eastAsia="+mn-ea" w:hAnsi="Century Gothic"/>
                <w:b/>
                <w:bCs/>
                <w:color w:val="000000"/>
                <w:kern w:val="24"/>
                <w:sz w:val="44"/>
                <w:szCs w:val="44"/>
                <w:rtl/>
                <w:lang w:eastAsia="fr-FR" w:bidi="ar-DZ"/>
              </w:rPr>
              <w:t xml:space="preserve"> </w:t>
            </w:r>
          </w:p>
          <w:p w:rsidR="00191701" w:rsidRDefault="005D34C4" w:rsidP="0042081B">
            <w:pPr>
              <w:bidi/>
              <w:rPr>
                <w:b/>
                <w:bCs/>
                <w:rtl/>
              </w:rPr>
            </w:pPr>
            <w:r w:rsidRPr="005D34C4">
              <w:rPr>
                <w:b/>
                <w:bCs/>
              </w:rPr>
              <w:t xml:space="preserve"> </w:t>
            </w:r>
            <w:r w:rsidR="0042081B">
              <w:rPr>
                <w:rFonts w:hint="cs"/>
                <w:b/>
                <w:bCs/>
                <w:rtl/>
              </w:rPr>
              <w:t xml:space="preserve">  </w:t>
            </w:r>
          </w:p>
          <w:p w:rsidR="00A0115C" w:rsidRDefault="00A0115C" w:rsidP="00A0115C">
            <w:pPr>
              <w:bidi/>
              <w:rPr>
                <w:b/>
                <w:bCs/>
                <w:rtl/>
              </w:rPr>
            </w:pPr>
          </w:p>
          <w:p w:rsidR="00A0115C" w:rsidRDefault="00A0115C" w:rsidP="00A0115C">
            <w:pPr>
              <w:bidi/>
              <w:rPr>
                <w:b/>
                <w:bCs/>
                <w:rtl/>
              </w:rPr>
            </w:pPr>
          </w:p>
          <w:p w:rsidR="00165031" w:rsidRDefault="00165031" w:rsidP="00165031">
            <w:pPr>
              <w:bidi/>
              <w:rPr>
                <w:b/>
                <w:bCs/>
                <w:rtl/>
              </w:rPr>
            </w:pPr>
          </w:p>
          <w:p w:rsidR="00165031" w:rsidRDefault="00165031" w:rsidP="00165031">
            <w:pPr>
              <w:bidi/>
              <w:rPr>
                <w:b/>
                <w:bCs/>
                <w:rtl/>
              </w:rPr>
            </w:pPr>
          </w:p>
          <w:p w:rsidR="00165031" w:rsidRDefault="00165031" w:rsidP="00165031">
            <w:pPr>
              <w:bidi/>
              <w:rPr>
                <w:b/>
                <w:bCs/>
                <w:rtl/>
              </w:rPr>
            </w:pPr>
          </w:p>
          <w:p w:rsidR="00165031" w:rsidRDefault="00165031" w:rsidP="00165031">
            <w:pPr>
              <w:bidi/>
              <w:rPr>
                <w:b/>
                <w:bCs/>
                <w:rtl/>
              </w:rPr>
            </w:pPr>
          </w:p>
          <w:p w:rsidR="00165031" w:rsidRDefault="00165031" w:rsidP="00165031">
            <w:pPr>
              <w:bidi/>
              <w:rPr>
                <w:b/>
                <w:bCs/>
                <w:rtl/>
              </w:rPr>
            </w:pPr>
          </w:p>
          <w:p w:rsidR="00A0115C" w:rsidRDefault="00A0115C" w:rsidP="00A0115C">
            <w:pPr>
              <w:bidi/>
              <w:rPr>
                <w:b/>
                <w:bCs/>
                <w:rtl/>
              </w:rPr>
            </w:pPr>
          </w:p>
          <w:p w:rsidR="00A0115C" w:rsidRDefault="00A0115C" w:rsidP="00A0115C">
            <w:pPr>
              <w:bidi/>
              <w:rPr>
                <w:b/>
                <w:bCs/>
                <w:rtl/>
              </w:rPr>
            </w:pPr>
            <w:r w:rsidRPr="00A0115C">
              <w:rPr>
                <w:rFonts w:hint="cs"/>
                <w:b/>
                <w:bCs/>
                <w:highlight w:val="yellow"/>
                <w:rtl/>
              </w:rPr>
              <w:t>نشاط 3:</w:t>
            </w:r>
          </w:p>
          <w:p w:rsidR="00A0115C" w:rsidRDefault="00A0115C" w:rsidP="00A0115C">
            <w:pPr>
              <w:bidi/>
              <w:rPr>
                <w:b/>
                <w:bCs/>
                <w:rtl/>
              </w:rPr>
            </w:pPr>
          </w:p>
          <w:p w:rsidR="00A0115C" w:rsidRDefault="00A0115C" w:rsidP="00A0115C">
            <w:pPr>
              <w:bidi/>
              <w:rPr>
                <w:b/>
                <w:bCs/>
                <w:sz w:val="24"/>
                <w:szCs w:val="24"/>
                <w:rtl/>
                <w:lang w:val="en-US" w:bidi="ar-DZ"/>
              </w:rPr>
            </w:pPr>
            <w:r w:rsidRPr="00A0115C">
              <w:rPr>
                <w:rFonts w:hint="cs"/>
                <w:b/>
                <w:bCs/>
                <w:highlight w:val="yellow"/>
                <w:rtl/>
              </w:rPr>
              <w:t>س1:</w:t>
            </w:r>
            <w:r>
              <w:rPr>
                <w:rFonts w:hint="cs"/>
                <w:b/>
                <w:bCs/>
                <w:rtl/>
              </w:rPr>
              <w:t xml:space="preserve">  </w:t>
            </w:r>
            <w:r w:rsidR="00165031" w:rsidRPr="0042081B">
              <w:rPr>
                <w:b/>
                <w:bCs/>
                <w:sz w:val="24"/>
                <w:szCs w:val="24"/>
                <w:rtl/>
                <w:lang w:val="en-US" w:bidi="ar-DZ"/>
              </w:rPr>
              <w:t xml:space="preserve"> أعط اسم  كل شكل</w:t>
            </w:r>
          </w:p>
          <w:p w:rsidR="00165031" w:rsidRDefault="00165031" w:rsidP="00165031">
            <w:pPr>
              <w:bidi/>
              <w:rPr>
                <w:b/>
                <w:bCs/>
                <w:rtl/>
              </w:rPr>
            </w:pPr>
          </w:p>
          <w:p w:rsidR="00452317" w:rsidRPr="00165031" w:rsidRDefault="00452317" w:rsidP="00165031">
            <w:pPr>
              <w:bidi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</w:tc>
        <w:tc>
          <w:tcPr>
            <w:tcW w:w="2123" w:type="dxa"/>
            <w:tcBorders>
              <w:top w:val="single" w:sz="4" w:space="0" w:color="auto"/>
              <w:bottom w:val="single" w:sz="4" w:space="0" w:color="auto"/>
            </w:tcBorders>
          </w:tcPr>
          <w:p w:rsidR="00040F59" w:rsidRDefault="00040F59" w:rsidP="00040F59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D47215" w:rsidRDefault="00D47215" w:rsidP="00D47215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D47215" w:rsidRDefault="00D47215" w:rsidP="00D47215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D47215" w:rsidRPr="009D3C5A" w:rsidRDefault="00D47215" w:rsidP="00D47215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  <w:p w:rsidR="00E54944" w:rsidRPr="00E54944" w:rsidRDefault="006E7CCF" w:rsidP="00E54944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محاولة الإجابة على النشاطات المقدمة من طرف الأستاذ </w:t>
            </w:r>
          </w:p>
          <w:p w:rsidR="006E7CCF" w:rsidRDefault="006E7CCF" w:rsidP="00E54944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E54944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من خلال المكتسبات القبلية  </w:t>
            </w:r>
          </w:p>
          <w:p w:rsidR="00E54944" w:rsidRDefault="00E54944" w:rsidP="00E54944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D47215" w:rsidRDefault="00D47215" w:rsidP="00D47215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D47215" w:rsidRPr="00E54944" w:rsidRDefault="00D47215" w:rsidP="00D47215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  <w:p w:rsidR="006E7CCF" w:rsidRDefault="006E7CCF" w:rsidP="006E7CCF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يسمع ويناقش</w:t>
            </w:r>
          </w:p>
          <w:p w:rsidR="006E7CCF" w:rsidRDefault="006E7CCF" w:rsidP="006E7CCF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طرح الأسئلة  على الأستاذ</w:t>
            </w:r>
          </w:p>
          <w:p w:rsidR="00452317" w:rsidRDefault="00452317" w:rsidP="006E7CCF">
            <w:pPr>
              <w:bidi/>
              <w:ind w:right="360"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bidi="ar-DZ"/>
              </w:rPr>
            </w:pPr>
          </w:p>
          <w:p w:rsidR="00D47215" w:rsidRDefault="00D47215" w:rsidP="00D47215">
            <w:pPr>
              <w:bidi/>
              <w:ind w:right="360"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bidi="ar-DZ"/>
              </w:rPr>
            </w:pPr>
          </w:p>
          <w:p w:rsidR="00D47215" w:rsidRDefault="00D47215" w:rsidP="00D47215">
            <w:pPr>
              <w:bidi/>
              <w:ind w:right="360"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bidi="ar-DZ"/>
              </w:rPr>
            </w:pPr>
          </w:p>
          <w:p w:rsidR="00D47215" w:rsidRDefault="00D47215" w:rsidP="00D47215">
            <w:pPr>
              <w:bidi/>
              <w:ind w:right="360"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bidi="ar-DZ"/>
              </w:rPr>
            </w:pPr>
          </w:p>
          <w:p w:rsidR="006E7CCF" w:rsidRPr="00452317" w:rsidRDefault="006E7CCF" w:rsidP="00D47215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452317" w:rsidRPr="00452317" w:rsidRDefault="00452317" w:rsidP="00452317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4074" w:type="dxa"/>
            <w:tcBorders>
              <w:bottom w:val="single" w:sz="4" w:space="0" w:color="auto"/>
            </w:tcBorders>
          </w:tcPr>
          <w:p w:rsidR="00E54944" w:rsidRDefault="00E54944" w:rsidP="006E7CCF">
            <w:pPr>
              <w:pStyle w:val="Sansinterligne"/>
              <w:rPr>
                <w:rFonts w:ascii="Sakkal Majalla" w:hAnsi="Sakkal Majalla" w:cs="Sakkal Majalla"/>
                <w:b/>
                <w:sz w:val="28"/>
                <w:szCs w:val="28"/>
                <w:highlight w:val="yellow"/>
                <w:rtl/>
                <w:lang w:bidi="ar-DZ"/>
              </w:rPr>
            </w:pPr>
          </w:p>
          <w:p w:rsidR="00FB53E3" w:rsidRDefault="00FB53E3" w:rsidP="006E7CCF">
            <w:pPr>
              <w:pStyle w:val="Sansinterligne"/>
              <w:rPr>
                <w:color w:val="FF0000"/>
                <w:rtl/>
                <w:lang w:bidi="ar-DZ"/>
              </w:rPr>
            </w:pPr>
            <w:r w:rsidRPr="00045C33">
              <w:rPr>
                <w:rFonts w:ascii="Sakkal Majalla" w:hAnsi="Sakkal Majalla" w:cs="Sakkal Majalla"/>
                <w:b/>
                <w:sz w:val="28"/>
                <w:szCs w:val="28"/>
                <w:highlight w:val="yellow"/>
                <w:rtl/>
                <w:lang w:bidi="ar-DZ"/>
              </w:rPr>
              <w:t>نشاط</w:t>
            </w:r>
            <w:r w:rsidRPr="003B2C35">
              <w:rPr>
                <w:rFonts w:ascii="Sakkal Majalla" w:hAnsi="Sakkal Majalla" w:cs="Sakkal Majalla" w:hint="cs"/>
                <w:b/>
                <w:sz w:val="28"/>
                <w:szCs w:val="28"/>
                <w:highlight w:val="yellow"/>
                <w:rtl/>
                <w:lang w:bidi="ar-DZ"/>
              </w:rPr>
              <w:t xml:space="preserve"> </w:t>
            </w:r>
            <w:r w:rsidRPr="003B2C35">
              <w:rPr>
                <w:rFonts w:ascii="Sakkal Majalla" w:hAnsi="Sakkal Majalla" w:cs="Sakkal Majalla"/>
                <w:b/>
                <w:sz w:val="28"/>
                <w:szCs w:val="28"/>
                <w:highlight w:val="yellow"/>
                <w:rtl/>
                <w:lang w:bidi="ar-DZ"/>
              </w:rPr>
              <w:t>1</w:t>
            </w:r>
            <w:r w:rsidRPr="003B2C35">
              <w:rPr>
                <w:rFonts w:ascii="Sakkal Majalla" w:hAnsi="Sakkal Majalla" w:cs="Sakkal Majalla" w:hint="cs"/>
                <w:b/>
                <w:sz w:val="28"/>
                <w:szCs w:val="28"/>
                <w:highlight w:val="yellow"/>
                <w:rtl/>
                <w:lang w:bidi="ar-DZ"/>
              </w:rPr>
              <w:t xml:space="preserve"> :</w:t>
            </w:r>
            <w:r>
              <w:rPr>
                <w:rFonts w:ascii="Sakkal Majalla" w:hAnsi="Sakkal Majalla" w:cs="Sakkal Majalla" w:hint="cs"/>
                <w:b/>
                <w:sz w:val="28"/>
                <w:szCs w:val="28"/>
                <w:rtl/>
                <w:lang w:bidi="ar-DZ"/>
              </w:rPr>
              <w:t xml:space="preserve">     </w:t>
            </w:r>
          </w:p>
          <w:p w:rsidR="00FB53E3" w:rsidRPr="00452317" w:rsidRDefault="00FB53E3" w:rsidP="00FB53E3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452317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في مرحلة التعليم الابتدائي </w:t>
            </w:r>
          </w:p>
          <w:p w:rsidR="00FB53E3" w:rsidRDefault="00FB53E3" w:rsidP="00FB53E3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 xml:space="preserve">من اجل حل مسألة رياضية </w:t>
            </w:r>
          </w:p>
          <w:p w:rsidR="00FB53E3" w:rsidRDefault="00FB53E3" w:rsidP="00FB53E3">
            <w:pPr>
              <w:pStyle w:val="Sansinterligne"/>
              <w:rPr>
                <w:color w:val="FF0000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sz w:val="28"/>
                <w:szCs w:val="28"/>
                <w:rtl/>
                <w:lang w:bidi="ar-DZ"/>
              </w:rPr>
              <w:t xml:space="preserve">نقوم بمجموعة من الخطوات  </w:t>
            </w:r>
          </w:p>
          <w:p w:rsidR="00FB53E3" w:rsidRDefault="00425991" w:rsidP="003374BC">
            <w:pPr>
              <w:pStyle w:val="Sansinterligne"/>
              <w:numPr>
                <w:ilvl w:val="0"/>
                <w:numId w:val="1"/>
              </w:numPr>
              <w:rPr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المعطيات                   - المخرجات</w:t>
            </w:r>
          </w:p>
          <w:p w:rsidR="00425991" w:rsidRDefault="00425991" w:rsidP="003374BC">
            <w:pPr>
              <w:pStyle w:val="Sansinterligne"/>
              <w:numPr>
                <w:ilvl w:val="0"/>
                <w:numId w:val="1"/>
              </w:numPr>
              <w:rPr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العمليات                   -المعالجة</w:t>
            </w:r>
          </w:p>
          <w:p w:rsidR="00425991" w:rsidRDefault="00425991" w:rsidP="003374BC">
            <w:pPr>
              <w:pStyle w:val="Sansinterligne"/>
              <w:numPr>
                <w:ilvl w:val="0"/>
                <w:numId w:val="1"/>
              </w:numPr>
              <w:rPr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 xml:space="preserve">النتائج                      - المدخلات </w:t>
            </w:r>
          </w:p>
          <w:p w:rsidR="00A0115C" w:rsidRDefault="00A0115C" w:rsidP="00A0115C">
            <w:pPr>
              <w:pStyle w:val="Sansinterligne"/>
              <w:ind w:left="360"/>
              <w:rPr>
                <w:rtl/>
                <w:lang w:val="fr-FR" w:bidi="ar-DZ"/>
              </w:rPr>
            </w:pPr>
          </w:p>
          <w:p w:rsidR="00A0115C" w:rsidRPr="00D94C1A" w:rsidRDefault="00A0115C" w:rsidP="00A0115C">
            <w:pPr>
              <w:pStyle w:val="Sansinterligne"/>
              <w:ind w:left="360"/>
              <w:rPr>
                <w:rtl/>
                <w:lang w:val="fr-FR" w:bidi="ar-DZ"/>
              </w:rPr>
            </w:pPr>
          </w:p>
          <w:p w:rsidR="00425991" w:rsidRDefault="00A0115C" w:rsidP="00191701">
            <w:pPr>
              <w:bidi/>
              <w:spacing w:line="276" w:lineRule="auto"/>
              <w:ind w:firstLine="90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>نشاط</w:t>
            </w:r>
            <w:r w:rsidRPr="002A2331"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>2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 xml:space="preserve">:  </w:t>
            </w:r>
          </w:p>
          <w:p w:rsidR="00A0115C" w:rsidRDefault="00A0115C" w:rsidP="00A0115C">
            <w:pPr>
              <w:bidi/>
              <w:rPr>
                <w:rFonts w:ascii="Sakkal Majalla" w:eastAsiaTheme="minorHAnsi" w:hAnsi="Sakkal Majalla" w:cs="Sakkal Majalla"/>
                <w:b/>
                <w:bCs/>
                <w:noProof/>
                <w:color w:val="000000" w:themeColor="text1"/>
                <w:sz w:val="28"/>
                <w:szCs w:val="28"/>
                <w:rtl/>
                <w:lang w:val="en-US" w:eastAsia="en-US" w:bidi="ar-DZ"/>
              </w:rPr>
            </w:pPr>
            <w:r w:rsidRPr="00E54944">
              <w:rPr>
                <w:rFonts w:ascii="Sakkal Majalla" w:eastAsiaTheme="minorHAnsi" w:hAnsi="Sakkal Majalla" w:cs="Sakkal Majalla"/>
                <w:b/>
                <w:bCs/>
                <w:noProof/>
                <w:color w:val="000000" w:themeColor="text1"/>
                <w:sz w:val="28"/>
                <w:szCs w:val="28"/>
                <w:rtl/>
                <w:lang w:val="en-US" w:eastAsia="en-US" w:bidi="ar-DZ"/>
              </w:rPr>
              <w:t xml:space="preserve">تفرضه,باستعمال, خطوات حل مسألة, الأشكال الهندسية ,البداية </w:t>
            </w:r>
          </w:p>
          <w:p w:rsidR="00A0115C" w:rsidRPr="00A0115C" w:rsidRDefault="00A0115C" w:rsidP="00A0115C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eastAsiaTheme="minorHAnsi" w:hAnsi="Sakkal Majalla" w:cs="Sakkal Majalla"/>
                <w:bCs/>
                <w:noProof/>
                <w:color w:val="000000" w:themeColor="text1"/>
                <w:sz w:val="28"/>
                <w:szCs w:val="28"/>
                <w:lang w:eastAsia="en-US" w:bidi="ar-DZ"/>
              </w:rPr>
            </w:pPr>
            <w:r>
              <w:rPr>
                <w:rFonts w:ascii="Sakkal Majalla" w:eastAsiaTheme="minorHAnsi" w:hAnsi="Sakkal Majalla" w:cs="Sakkal Majalla" w:hint="cs"/>
                <w:bCs/>
                <w:noProof/>
                <w:color w:val="000000" w:themeColor="text1"/>
                <w:sz w:val="28"/>
                <w:szCs w:val="28"/>
                <w:rtl/>
                <w:lang w:eastAsia="en-US" w:bidi="ar-DZ"/>
              </w:rPr>
              <w:t xml:space="preserve">مفهوم المخطط الانسيابي </w:t>
            </w:r>
          </w:p>
          <w:p w:rsidR="00A0115C" w:rsidRPr="00E54944" w:rsidRDefault="00A0115C" w:rsidP="00A0115C">
            <w:pPr>
              <w:pStyle w:val="Sansinterligne"/>
              <w:rPr>
                <w:rFonts w:ascii="Sakkal Majalla" w:hAnsi="Sakkal Majalla" w:cs="Sakkal Majalla"/>
                <w:noProof/>
                <w:color w:val="000000" w:themeColor="text1"/>
                <w:sz w:val="28"/>
                <w:szCs w:val="28"/>
                <w:lang w:val="fr-FR" w:bidi="ar-DZ"/>
              </w:rPr>
            </w:pPr>
            <w:r>
              <w:rPr>
                <w:rFonts w:ascii="Sakkal Majalla" w:hAnsi="Sakkal Majalla" w:cs="Sakkal Majalla"/>
                <w:noProof/>
                <w:color w:val="000000" w:themeColor="text1"/>
                <w:sz w:val="28"/>
                <w:szCs w:val="28"/>
                <w:rtl/>
                <w:lang w:bidi="ar-DZ"/>
              </w:rPr>
              <w:t>هو تمثيل بياني</w:t>
            </w:r>
            <w:r>
              <w:rPr>
                <w:rFonts w:ascii="Sakkal Majalla" w:hAnsi="Sakkal Majalla" w:cs="Sakkal Majalla" w:hint="cs"/>
                <w:noProof/>
                <w:color w:val="000000" w:themeColor="text1"/>
                <w:sz w:val="28"/>
                <w:szCs w:val="28"/>
                <w:rtl/>
                <w:lang w:bidi="ar-DZ"/>
              </w:rPr>
              <w:t xml:space="preserve"> يوضح </w:t>
            </w:r>
            <w:r w:rsidRPr="00E54944">
              <w:rPr>
                <w:rFonts w:ascii="Sakkal Majalla" w:hAnsi="Sakkal Majalla" w:cs="Sakkal Majalla"/>
                <w:noProof/>
                <w:color w:val="000000" w:themeColor="text1"/>
                <w:sz w:val="28"/>
                <w:szCs w:val="28"/>
                <w:rtl/>
                <w:lang w:bidi="ar-DZ"/>
              </w:rPr>
              <w:t>................(مشكلة) معينة من ............. إلى النهاية</w:t>
            </w:r>
            <w:r>
              <w:rPr>
                <w:rFonts w:ascii="Sakkal Majalla" w:hAnsi="Sakkal Majalla" w:cs="Sakkal Majalla" w:hint="cs"/>
                <w:noProof/>
                <w:color w:val="000000" w:themeColor="text1"/>
                <w:sz w:val="28"/>
                <w:szCs w:val="28"/>
                <w:rtl/>
                <w:lang w:bidi="ar-DZ"/>
              </w:rPr>
              <w:t xml:space="preserve">  </w:t>
            </w:r>
            <w:r w:rsidRPr="00E54944">
              <w:rPr>
                <w:rFonts w:ascii="Sakkal Majalla" w:hAnsi="Sakkal Majalla" w:cs="Sakkal Majalla"/>
                <w:noProof/>
                <w:color w:val="000000" w:themeColor="text1"/>
                <w:sz w:val="28"/>
                <w:szCs w:val="28"/>
                <w:rtl/>
                <w:lang w:bidi="ar-DZ"/>
              </w:rPr>
              <w:t>..............</w:t>
            </w:r>
            <w:r>
              <w:rPr>
                <w:rFonts w:ascii="Sakkal Majalla" w:hAnsi="Sakkal Majalla" w:cs="Sakkal Majalla" w:hint="cs"/>
                <w:noProof/>
                <w:color w:val="000000" w:themeColor="text1"/>
                <w:sz w:val="28"/>
                <w:szCs w:val="28"/>
                <w:rtl/>
                <w:lang w:bidi="ar-DZ"/>
              </w:rPr>
              <w:t>.......</w:t>
            </w:r>
            <w:r w:rsidRPr="00E54944">
              <w:rPr>
                <w:rFonts w:ascii="Sakkal Majalla" w:hAnsi="Sakkal Majalla" w:cs="Sakkal Majalla"/>
                <w:noProof/>
                <w:color w:val="000000" w:themeColor="text1"/>
                <w:sz w:val="28"/>
                <w:szCs w:val="28"/>
                <w:rtl/>
                <w:lang w:bidi="ar-DZ"/>
              </w:rPr>
              <w:t xml:space="preserve"> مجموعة من ................... .......... حسب ترتيب </w:t>
            </w:r>
          </w:p>
          <w:p w:rsidR="00A0115C" w:rsidRPr="00E54944" w:rsidRDefault="00A0115C" w:rsidP="00A0115C">
            <w:pPr>
              <w:pStyle w:val="Sansinterligne"/>
              <w:rPr>
                <w:rFonts w:ascii="Sakkal Majalla" w:hAnsi="Sakkal Majalla" w:cs="Sakkal Majalla"/>
                <w:noProof/>
                <w:color w:val="000000" w:themeColor="text1"/>
                <w:sz w:val="28"/>
                <w:szCs w:val="28"/>
                <w:lang w:val="fr-FR" w:bidi="ar-DZ"/>
              </w:rPr>
            </w:pPr>
            <w:r w:rsidRPr="00E54944">
              <w:rPr>
                <w:rFonts w:ascii="Sakkal Majalla" w:hAnsi="Sakkal Majalla" w:cs="Sakkal Majalla"/>
                <w:noProof/>
                <w:color w:val="000000" w:themeColor="text1"/>
                <w:sz w:val="28"/>
                <w:szCs w:val="28"/>
                <w:rtl/>
                <w:lang w:bidi="ar-DZ"/>
              </w:rPr>
              <w:t>معين .......... ...........المسألة</w:t>
            </w:r>
            <w:r w:rsidRPr="00E54944">
              <w:rPr>
                <w:rFonts w:ascii="Sakkal Majalla" w:hAnsi="Sakkal Majalla" w:cs="Sakkal Majalla"/>
                <w:noProof/>
                <w:color w:val="000000" w:themeColor="text1"/>
                <w:sz w:val="28"/>
                <w:szCs w:val="28"/>
                <w:lang w:val="fr-FR" w:bidi="ar-DZ"/>
              </w:rPr>
              <w:t xml:space="preserve"> </w:t>
            </w:r>
          </w:p>
          <w:p w:rsidR="00A0115C" w:rsidRDefault="00A0115C" w:rsidP="00634EFD">
            <w:pPr>
              <w:bidi/>
              <w:spacing w:line="276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rtl/>
                <w:lang w:bidi="ar-DZ"/>
              </w:rPr>
            </w:pPr>
          </w:p>
          <w:p w:rsidR="003B2C35" w:rsidRDefault="004D2DF8" w:rsidP="00A0115C">
            <w:pPr>
              <w:bidi/>
              <w:spacing w:line="276" w:lineRule="auto"/>
              <w:ind w:firstLine="9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_x0000_s1031" type="#_x0000_t4" style="position:absolute;left:0;text-align:left;margin-left:85.6pt;margin-top:19.35pt;width:36.45pt;height:28.4pt;z-index:251695104"/>
              </w:pict>
            </w:r>
            <w:r w:rsidR="002A2331"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>نشاط</w:t>
            </w:r>
            <w:r w:rsidR="00A0115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3</w:t>
            </w:r>
            <w:r w:rsidR="002A2331" w:rsidRPr="00191701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r w:rsidR="002A2331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425991" w:rsidRPr="00425991">
              <w:rPr>
                <w:rFonts w:ascii="Century Gothic" w:eastAsia="+mn-ea" w:hAnsi="Tahoma" w:cs="Tahoma"/>
                <w:b/>
                <w:bCs/>
                <w:color w:val="000000"/>
                <w:kern w:val="24"/>
                <w:sz w:val="40"/>
                <w:szCs w:val="40"/>
                <w:rtl/>
                <w:lang w:bidi="ar-DZ"/>
              </w:rPr>
              <w:t xml:space="preserve"> </w:t>
            </w:r>
            <w:r w:rsidR="00425991" w:rsidRPr="00425991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إليك الإشكال الهندسية التالية</w:t>
            </w:r>
          </w:p>
          <w:p w:rsidR="00425991" w:rsidRDefault="004D2DF8" w:rsidP="00425991">
            <w:pPr>
              <w:bidi/>
              <w:spacing w:line="276" w:lineRule="auto"/>
              <w:ind w:firstLine="9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_x0000_s1032" type="#_x0000_t7" style="position:absolute;left:0;text-align:left;margin-left:10.9pt;margin-top:4.8pt;width:55.1pt;height:20.45pt;z-index:251696128"/>
              </w:pict>
            </w:r>
            <w:r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oval id="_x0000_s1029" style="position:absolute;left:0;text-align:left;margin-left:142.45pt;margin-top:4.75pt;width:45.35pt;height:20.45pt;z-index:251693056"/>
              </w:pict>
            </w:r>
          </w:p>
          <w:p w:rsidR="00452317" w:rsidRPr="00191701" w:rsidRDefault="004D2DF8" w:rsidP="00425991">
            <w:pPr>
              <w:bidi/>
              <w:spacing w:line="276" w:lineRule="auto"/>
              <w:rPr>
                <w:rFonts w:ascii="Sakkal Majalla" w:hAnsi="Sakkal Majalla" w:cs="Sakkal Majalla"/>
                <w:noProof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noProof/>
                <w:sz w:val="28"/>
                <w:szCs w:val="28"/>
                <w:rtl/>
                <w:lang w:eastAsia="fr-FR"/>
              </w:rPr>
              <w:pict>
                <v:rect id="_x0000_s1033" style="position:absolute;left:0;text-align:left;margin-left:117.55pt;margin-top:20.4pt;width:75.6pt;height:24.9pt;z-index:251697152"/>
              </w:pict>
            </w:r>
          </w:p>
          <w:p w:rsidR="005D34C4" w:rsidRDefault="004D2DF8" w:rsidP="00953032">
            <w:pPr>
              <w:bidi/>
              <w:rPr>
                <w:rFonts w:ascii="Sakkal Majalla" w:hAnsi="Sakkal Majalla" w:cs="Sakkal Majalla"/>
                <w:b/>
                <w:bCs/>
                <w:lang w:eastAsia="en-US" w:bidi="ar-DZ"/>
              </w:rPr>
            </w:pPr>
            <w:r w:rsidRPr="004D2DF8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lang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4" type="#_x0000_t32" style="position:absolute;left:0;text-align:left;margin-left:30.45pt;margin-top:8.65pt;width:55.15pt;height:0;flip:x;z-index:251698176" o:connectortype="straight">
                  <v:stroke endarrow="block"/>
                </v:shape>
              </w:pict>
            </w:r>
            <w:r w:rsidR="00191701" w:rsidRPr="00953032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eastAsia="en-US" w:bidi="ar-DZ"/>
              </w:rPr>
              <w:t xml:space="preserve"> </w:t>
            </w:r>
          </w:p>
          <w:p w:rsidR="005C7DE9" w:rsidRDefault="005C7DE9" w:rsidP="005C7DE9">
            <w:pPr>
              <w:rPr>
                <w:rtl/>
                <w:lang w:val="en-US" w:eastAsia="en-US" w:bidi="ar-DZ"/>
              </w:rPr>
            </w:pPr>
          </w:p>
          <w:p w:rsidR="005C7DE9" w:rsidRPr="005C7DE9" w:rsidRDefault="005C7DE9" w:rsidP="005C7DE9">
            <w:pPr>
              <w:rPr>
                <w:lang w:val="en-US" w:eastAsia="en-US" w:bidi="ar-DZ"/>
              </w:rPr>
            </w:pPr>
          </w:p>
        </w:tc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6E7CCF" w:rsidRDefault="006E7CCF" w:rsidP="006E7CCF">
            <w:p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</w:rPr>
            </w:pPr>
          </w:p>
          <w:p w:rsidR="004F0D8E" w:rsidRDefault="004F0D8E" w:rsidP="004F0D8E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</w:pPr>
          </w:p>
          <w:p w:rsidR="00425991" w:rsidRDefault="00425991" w:rsidP="00425991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</w:pPr>
          </w:p>
          <w:p w:rsidR="00E54944" w:rsidRDefault="00E54944" w:rsidP="00E54944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</w:pPr>
          </w:p>
          <w:p w:rsidR="00425991" w:rsidRPr="004F0D8E" w:rsidRDefault="00425991" w:rsidP="00425991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</w:rPr>
            </w:pPr>
          </w:p>
          <w:p w:rsidR="004F0D8E" w:rsidRDefault="00E801EB" w:rsidP="004F0D8E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</w:rPr>
              <w:t xml:space="preserve"> يتعرف على عناصر تحليل مسألة </w:t>
            </w:r>
          </w:p>
          <w:p w:rsidR="007D3BC0" w:rsidRDefault="007D3BC0" w:rsidP="007D3BC0">
            <w:pPr>
              <w:pStyle w:val="Paragraphedeliste"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</w:pPr>
          </w:p>
          <w:p w:rsidR="00425991" w:rsidRDefault="00425991" w:rsidP="007D3BC0">
            <w:pPr>
              <w:pStyle w:val="Paragraphedeliste"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</w:pPr>
          </w:p>
          <w:p w:rsidR="00E54944" w:rsidRDefault="00E54944" w:rsidP="007D3BC0">
            <w:pPr>
              <w:pStyle w:val="Paragraphedeliste"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</w:pPr>
          </w:p>
          <w:p w:rsidR="00E54944" w:rsidRPr="007D3BC0" w:rsidRDefault="00E54944" w:rsidP="007D3BC0">
            <w:pPr>
              <w:pStyle w:val="Paragraphedeliste"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</w:pPr>
          </w:p>
          <w:p w:rsidR="004F0D8E" w:rsidRPr="00FF76A1" w:rsidRDefault="00FF76A1" w:rsidP="00FF76A1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</w:rPr>
              <w:t>يتعرف على</w:t>
            </w:r>
            <w:r w:rsidR="00CB27C1"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</w:rPr>
              <w:t xml:space="preserve"> مفهوم</w:t>
            </w:r>
            <w:r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</w:rPr>
              <w:t xml:space="preserve"> المخطط الانسيابي </w:t>
            </w:r>
            <w:r w:rsidR="007D3BC0"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</w:rPr>
              <w:t xml:space="preserve"> </w:t>
            </w:r>
          </w:p>
          <w:p w:rsidR="007D3BC0" w:rsidRDefault="007D3BC0" w:rsidP="00FF76A1">
            <w:pPr>
              <w:bidi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val="en-US"/>
              </w:rPr>
            </w:pPr>
          </w:p>
          <w:p w:rsidR="00E54944" w:rsidRDefault="00E54944" w:rsidP="00E54944">
            <w:pPr>
              <w:bidi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val="en-US"/>
              </w:rPr>
            </w:pPr>
          </w:p>
          <w:p w:rsidR="00E54944" w:rsidRPr="00CB27C1" w:rsidRDefault="00E54944" w:rsidP="00E54944">
            <w:pPr>
              <w:bidi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val="en-US"/>
              </w:rPr>
            </w:pPr>
          </w:p>
          <w:p w:rsidR="007D3BC0" w:rsidRPr="007400B0" w:rsidRDefault="007D3BC0" w:rsidP="00D47215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</w:pPr>
          </w:p>
          <w:p w:rsidR="006E7CCF" w:rsidRPr="004F0D8E" w:rsidRDefault="006E7CCF" w:rsidP="004F0D8E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</w:p>
          <w:p w:rsidR="00191701" w:rsidRPr="00191701" w:rsidRDefault="00191701" w:rsidP="00191701">
            <w:pPr>
              <w:pStyle w:val="Paragraphedeliste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</w:rPr>
            </w:pPr>
          </w:p>
          <w:p w:rsidR="00191701" w:rsidRPr="006E7CCF" w:rsidRDefault="00191701" w:rsidP="00CB27C1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7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DE9D9" w:themeFill="accent6" w:themeFillTint="33"/>
          </w:tcPr>
          <w:p w:rsidR="006E7CCF" w:rsidRDefault="006E7CCF" w:rsidP="006E7CCF">
            <w:pPr>
              <w:rPr>
                <w:rFonts w:ascii="Traditional Arabic" w:hAnsi="Traditional Arabic" w:cs="Traditional Arabic"/>
                <w:noProof/>
                <w:rtl/>
              </w:rPr>
            </w:pPr>
          </w:p>
          <w:p w:rsidR="006E7CCF" w:rsidRDefault="006E7CCF" w:rsidP="006E7CCF">
            <w:pPr>
              <w:rPr>
                <w:rFonts w:ascii="Traditional Arabic" w:hAnsi="Traditional Arabic" w:cs="Traditional Arabic"/>
                <w:noProof/>
                <w:rtl/>
              </w:rPr>
            </w:pPr>
          </w:p>
          <w:p w:rsidR="006E7CCF" w:rsidRDefault="006E7CCF" w:rsidP="006E7CCF">
            <w:pPr>
              <w:rPr>
                <w:rFonts w:ascii="Traditional Arabic" w:hAnsi="Traditional Arabic" w:cs="Traditional Arabic"/>
                <w:noProof/>
                <w:rtl/>
              </w:rPr>
            </w:pPr>
          </w:p>
          <w:p w:rsidR="006E7CCF" w:rsidRDefault="006E7CCF" w:rsidP="006E7CCF">
            <w:pPr>
              <w:jc w:val="right"/>
              <w:rPr>
                <w:rFonts w:ascii="Traditional Arabic" w:hAnsi="Traditional Arabic" w:cs="Traditional Arabic"/>
                <w:noProof/>
                <w:rtl/>
                <w:lang w:val="en-US" w:bidi="ar-DZ"/>
              </w:rPr>
            </w:pPr>
          </w:p>
          <w:p w:rsidR="006E7CCF" w:rsidRPr="006E2773" w:rsidRDefault="006E2773" w:rsidP="006E2773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</w:pPr>
            <w:r w:rsidRPr="00AF3F1E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مرحلة البناء</w:t>
            </w:r>
          </w:p>
          <w:p w:rsidR="006E7CCF" w:rsidRPr="0056553E" w:rsidRDefault="006E2773" w:rsidP="006E7CCF">
            <w:pPr>
              <w:jc w:val="right"/>
              <w:rPr>
                <w:rFonts w:ascii="Traditional Arabic" w:hAnsi="Traditional Arabic" w:cs="Traditional Arabic"/>
                <w:rtl/>
                <w:lang w:val="en-US" w:bidi="ar-DZ"/>
              </w:rPr>
            </w:pPr>
            <w:r>
              <w:rPr>
                <w:rFonts w:ascii="Traditional Arabic" w:hAnsi="Traditional Arabic" w:cs="Traditional Arabic"/>
                <w:noProof/>
                <w:rtl/>
                <w:lang w:eastAsia="fr-FR"/>
              </w:rPr>
              <w:drawing>
                <wp:anchor distT="0" distB="0" distL="114300" distR="114300" simplePos="0" relativeHeight="251688960" behindDoc="0" locked="0" layoutInCell="1" allowOverlap="1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192405</wp:posOffset>
                  </wp:positionV>
                  <wp:extent cx="969645" cy="3025775"/>
                  <wp:effectExtent l="19050" t="0" r="1905" b="0"/>
                  <wp:wrapThrough wrapText="bothSides">
                    <wp:wrapPolygon edited="0">
                      <wp:start x="-424" y="0"/>
                      <wp:lineTo x="-424" y="21487"/>
                      <wp:lineTo x="21642" y="21487"/>
                      <wp:lineTo x="21642" y="0"/>
                      <wp:lineTo x="-424" y="0"/>
                    </wp:wrapPolygon>
                  </wp:wrapThrough>
                  <wp:docPr id="4" name="Image 2" descr="9b3d5a8c8b30ec5fb30c2b819e68abc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b3d5a8c8b30ec5fb30c2b819e68abc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645" cy="302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E7CCF" w:rsidRDefault="006E7CCF" w:rsidP="006E7CCF">
            <w:pPr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6E7CCF" w:rsidRPr="0056553E" w:rsidRDefault="006E7CCF" w:rsidP="006E7CCF">
            <w:pPr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6E7CCF" w:rsidRPr="0056553E" w:rsidRDefault="006E7CCF" w:rsidP="006E2773">
            <w:pPr>
              <w:tabs>
                <w:tab w:val="left" w:pos="1026"/>
              </w:tabs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</w:tc>
      </w:tr>
      <w:tr w:rsidR="006E2773" w:rsidTr="00634EFD">
        <w:trPr>
          <w:trHeight w:val="7078"/>
        </w:trPr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6E2773" w:rsidRDefault="006E2773" w:rsidP="006E7CCF">
            <w:pPr>
              <w:rPr>
                <w:rFonts w:ascii="Traditional Arabic" w:hAnsi="Traditional Arabic" w:cs="Traditional Arabic"/>
                <w:noProof/>
                <w:rtl/>
              </w:rPr>
            </w:pPr>
          </w:p>
        </w:tc>
        <w:tc>
          <w:tcPr>
            <w:tcW w:w="1278" w:type="dxa"/>
            <w:tcBorders>
              <w:top w:val="single" w:sz="4" w:space="0" w:color="auto"/>
              <w:bottom w:val="single" w:sz="4" w:space="0" w:color="auto"/>
            </w:tcBorders>
          </w:tcPr>
          <w:p w:rsidR="006E2773" w:rsidRDefault="006E2773" w:rsidP="006E7CCF">
            <w:pPr>
              <w:tabs>
                <w:tab w:val="left" w:pos="1363"/>
              </w:tabs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15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EFD" w:rsidRDefault="00634EFD" w:rsidP="006E7CCF">
            <w:pPr>
              <w:bidi/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</w:rPr>
            </w:pPr>
          </w:p>
          <w:p w:rsidR="00634EFD" w:rsidRDefault="00634EFD" w:rsidP="00634EFD">
            <w:pPr>
              <w:bidi/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</w:rPr>
            </w:pPr>
          </w:p>
          <w:p w:rsidR="00634EFD" w:rsidRDefault="00634EFD" w:rsidP="00634EFD">
            <w:pPr>
              <w:bidi/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</w:rPr>
            </w:pPr>
          </w:p>
          <w:p w:rsidR="00634EFD" w:rsidRDefault="00634EFD" w:rsidP="00634EFD">
            <w:pPr>
              <w:bidi/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</w:rPr>
            </w:pPr>
          </w:p>
          <w:p w:rsidR="00634EFD" w:rsidRDefault="00634EFD" w:rsidP="00634EFD">
            <w:pPr>
              <w:bidi/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</w:rPr>
            </w:pPr>
          </w:p>
          <w:p w:rsidR="00634EFD" w:rsidRDefault="00634EFD" w:rsidP="00634EFD">
            <w:pPr>
              <w:bidi/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</w:rPr>
            </w:pPr>
          </w:p>
          <w:p w:rsidR="006E2773" w:rsidRPr="009D3C5A" w:rsidRDefault="00D47215" w:rsidP="00634EFD">
            <w:pPr>
              <w:bidi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</w:rPr>
              <w:t xml:space="preserve">العصف الذهني 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E2773" w:rsidRDefault="006E2773" w:rsidP="00165031">
            <w:pPr>
              <w:bidi/>
              <w:rPr>
                <w:b/>
                <w:bCs/>
                <w:rtl/>
                <w:lang w:val="en-US" w:eastAsia="en-US" w:bidi="ar-DZ"/>
              </w:rPr>
            </w:pPr>
          </w:p>
          <w:p w:rsidR="006E2773" w:rsidRDefault="006E2773" w:rsidP="006E2773">
            <w:pPr>
              <w:bidi/>
              <w:rPr>
                <w:b/>
                <w:bCs/>
                <w:rtl/>
                <w:lang w:val="en-US" w:eastAsia="en-US" w:bidi="ar-DZ"/>
              </w:rPr>
            </w:pPr>
          </w:p>
          <w:p w:rsidR="00165031" w:rsidRDefault="00165031" w:rsidP="00165031">
            <w:pPr>
              <w:bidi/>
              <w:rPr>
                <w:b/>
                <w:bCs/>
                <w:rtl/>
              </w:rPr>
            </w:pPr>
            <w:r w:rsidRPr="0042081B">
              <w:rPr>
                <w:rFonts w:hint="cs"/>
                <w:b/>
                <w:bCs/>
                <w:highlight w:val="yellow"/>
                <w:rtl/>
              </w:rPr>
              <w:t>س2 :</w:t>
            </w:r>
            <w:r w:rsidRPr="0042081B">
              <w:rPr>
                <w:b/>
                <w:bCs/>
                <w:rtl/>
                <w:lang w:bidi="ar-DZ"/>
              </w:rPr>
              <w:t>رتب الأشكال الهندسية السابقة  من اجل الحصول على مخطط كامل</w:t>
            </w:r>
          </w:p>
          <w:p w:rsidR="00165031" w:rsidRDefault="00165031" w:rsidP="00165031">
            <w:pPr>
              <w:bidi/>
              <w:rPr>
                <w:b/>
                <w:bCs/>
                <w:rtl/>
              </w:rPr>
            </w:pPr>
          </w:p>
          <w:p w:rsidR="00165031" w:rsidRDefault="00165031" w:rsidP="00165031">
            <w:pPr>
              <w:bidi/>
              <w:rPr>
                <w:b/>
                <w:bCs/>
                <w:rtl/>
                <w:lang w:val="en-US" w:bidi="ar-DZ"/>
              </w:rPr>
            </w:pPr>
            <w:r w:rsidRPr="0042081B">
              <w:rPr>
                <w:rFonts w:hint="cs"/>
                <w:b/>
                <w:bCs/>
                <w:highlight w:val="yellow"/>
                <w:rtl/>
                <w:lang w:val="en-US"/>
              </w:rPr>
              <w:t>س3:</w:t>
            </w:r>
            <w:r w:rsidRPr="0042081B">
              <w:rPr>
                <w:rFonts w:hint="cs"/>
                <w:b/>
                <w:bCs/>
                <w:rtl/>
                <w:lang w:val="en-US"/>
              </w:rPr>
              <w:t xml:space="preserve">  </w:t>
            </w:r>
            <w:r w:rsidRPr="0042081B">
              <w:rPr>
                <w:b/>
                <w:bCs/>
                <w:rtl/>
                <w:lang w:val="en-US" w:bidi="ar-DZ"/>
              </w:rPr>
              <w:t xml:space="preserve"> </w:t>
            </w:r>
            <w:r>
              <w:rPr>
                <w:rFonts w:hint="cs"/>
                <w:b/>
                <w:bCs/>
                <w:rtl/>
                <w:lang w:val="en-US" w:bidi="ar-DZ"/>
              </w:rPr>
              <w:t>م</w:t>
            </w:r>
            <w:r w:rsidRPr="0042081B">
              <w:rPr>
                <w:b/>
                <w:bCs/>
                <w:rtl/>
                <w:lang w:val="en-US" w:bidi="ar-DZ"/>
              </w:rPr>
              <w:t>ما سبق حدد دور  كل شكل؟</w:t>
            </w:r>
          </w:p>
          <w:p w:rsidR="006E2773" w:rsidRDefault="006E2773" w:rsidP="006E2773">
            <w:pPr>
              <w:bidi/>
              <w:rPr>
                <w:b/>
                <w:bCs/>
                <w:rtl/>
                <w:lang w:val="en-US" w:eastAsia="en-US" w:bidi="ar-DZ"/>
              </w:rPr>
            </w:pPr>
          </w:p>
          <w:p w:rsidR="00D47215" w:rsidRDefault="00D47215" w:rsidP="00D47215">
            <w:pPr>
              <w:bidi/>
              <w:rPr>
                <w:b/>
                <w:bCs/>
                <w:rtl/>
                <w:lang w:val="en-US" w:eastAsia="en-US" w:bidi="ar-DZ"/>
              </w:rPr>
            </w:pPr>
          </w:p>
          <w:p w:rsidR="00D47215" w:rsidRDefault="00D47215" w:rsidP="00D47215">
            <w:pPr>
              <w:bidi/>
              <w:rPr>
                <w:b/>
                <w:bCs/>
                <w:rtl/>
                <w:lang w:val="en-US" w:eastAsia="en-US" w:bidi="ar-DZ"/>
              </w:rPr>
            </w:pPr>
          </w:p>
          <w:p w:rsidR="00165031" w:rsidRDefault="00165031" w:rsidP="00165031">
            <w:pPr>
              <w:bidi/>
              <w:rPr>
                <w:b/>
                <w:bCs/>
                <w:rtl/>
                <w:lang w:val="en-US" w:eastAsia="en-US" w:bidi="ar-DZ"/>
              </w:rPr>
            </w:pPr>
          </w:p>
          <w:p w:rsidR="00165031" w:rsidRDefault="00165031" w:rsidP="00165031">
            <w:pPr>
              <w:bidi/>
              <w:rPr>
                <w:b/>
                <w:bCs/>
                <w:rtl/>
                <w:lang w:val="en-US" w:eastAsia="en-US" w:bidi="ar-DZ"/>
              </w:rPr>
            </w:pPr>
          </w:p>
          <w:p w:rsidR="00165031" w:rsidRDefault="00165031" w:rsidP="00165031">
            <w:pPr>
              <w:bidi/>
              <w:rPr>
                <w:b/>
                <w:bCs/>
                <w:rtl/>
                <w:lang w:val="en-US" w:eastAsia="en-US" w:bidi="ar-DZ"/>
              </w:rPr>
            </w:pPr>
          </w:p>
          <w:p w:rsidR="00165031" w:rsidRDefault="00165031" w:rsidP="00165031">
            <w:pPr>
              <w:bidi/>
              <w:rPr>
                <w:b/>
                <w:bCs/>
                <w:rtl/>
                <w:lang w:val="en-US" w:eastAsia="en-US" w:bidi="ar-DZ"/>
              </w:rPr>
            </w:pPr>
            <w:r w:rsidRPr="00165031">
              <w:rPr>
                <w:rFonts w:hint="cs"/>
                <w:b/>
                <w:bCs/>
                <w:highlight w:val="yellow"/>
                <w:rtl/>
                <w:lang w:val="en-US" w:eastAsia="en-US" w:bidi="ar-DZ"/>
              </w:rPr>
              <w:t>نشاط  4:</w:t>
            </w:r>
          </w:p>
          <w:p w:rsidR="00165031" w:rsidRDefault="00165031" w:rsidP="00165031">
            <w:pPr>
              <w:bidi/>
              <w:rPr>
                <w:b/>
                <w:bCs/>
                <w:rtl/>
                <w:lang w:val="en-US" w:eastAsia="en-US" w:bidi="ar-DZ"/>
              </w:rPr>
            </w:pPr>
          </w:p>
          <w:p w:rsidR="00165031" w:rsidRDefault="00165031" w:rsidP="00165031">
            <w:pPr>
              <w:pStyle w:val="Paragraphedeliste"/>
              <w:numPr>
                <w:ilvl w:val="0"/>
                <w:numId w:val="5"/>
              </w:numPr>
              <w:bidi/>
              <w:rPr>
                <w:b/>
                <w:bCs/>
                <w:lang w:eastAsia="en-US" w:bidi="ar-DZ"/>
              </w:rPr>
            </w:pPr>
            <w:r>
              <w:rPr>
                <w:rFonts w:hint="cs"/>
                <w:b/>
                <w:bCs/>
                <w:rtl/>
                <w:lang w:eastAsia="en-US" w:bidi="ar-DZ"/>
              </w:rPr>
              <w:t xml:space="preserve">هل يمكن كتابة أكثر من عملية في نفس   المستطيل </w:t>
            </w:r>
          </w:p>
          <w:p w:rsidR="00165031" w:rsidRPr="00165031" w:rsidRDefault="00165031" w:rsidP="00165031">
            <w:pPr>
              <w:pStyle w:val="Paragraphedeliste"/>
              <w:numPr>
                <w:ilvl w:val="0"/>
                <w:numId w:val="5"/>
              </w:numPr>
              <w:bidi/>
              <w:rPr>
                <w:b/>
                <w:bCs/>
                <w:rtl/>
                <w:lang w:eastAsia="en-US" w:bidi="ar-DZ"/>
              </w:rPr>
            </w:pPr>
            <w:r>
              <w:rPr>
                <w:rFonts w:hint="cs"/>
                <w:b/>
                <w:bCs/>
                <w:rtl/>
                <w:lang w:eastAsia="en-US" w:bidi="ar-DZ"/>
              </w:rPr>
              <w:t xml:space="preserve"> </w:t>
            </w:r>
          </w:p>
          <w:p w:rsidR="006E2773" w:rsidRDefault="006E2773" w:rsidP="006E2773">
            <w:pPr>
              <w:bidi/>
              <w:rPr>
                <w:b/>
                <w:bCs/>
                <w:rtl/>
                <w:lang w:val="en-US" w:eastAsia="en-US"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  <w:lang w:bidi="ar-DZ"/>
              </w:rPr>
              <w:t>وهل هذه الاشكال  مصطلح عليها عالميا  ام يمكننا اختيارها  حسب رغبتنا؟</w:t>
            </w:r>
          </w:p>
          <w:p w:rsidR="006E2773" w:rsidRDefault="006E2773" w:rsidP="006E2773">
            <w:pPr>
              <w:bidi/>
              <w:rPr>
                <w:b/>
                <w:bCs/>
                <w:rtl/>
                <w:lang w:val="en-US" w:eastAsia="en-US" w:bidi="ar-DZ"/>
              </w:rPr>
            </w:pPr>
          </w:p>
          <w:p w:rsidR="006E2773" w:rsidRPr="00953032" w:rsidRDefault="006E2773" w:rsidP="006E2773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123" w:type="dxa"/>
            <w:tcBorders>
              <w:top w:val="single" w:sz="4" w:space="0" w:color="auto"/>
              <w:bottom w:val="single" w:sz="4" w:space="0" w:color="auto"/>
            </w:tcBorders>
          </w:tcPr>
          <w:p w:rsidR="004721D9" w:rsidRDefault="004721D9" w:rsidP="004721D9">
            <w:pPr>
              <w:pStyle w:val="Paragraphedeliste"/>
              <w:bidi/>
              <w:ind w:left="360"/>
              <w:rPr>
                <w:rFonts w:ascii="Sakkal Majalla" w:hAnsi="Sakkal Majalla" w:cs="Sakkal Majalla" w:hint="cs"/>
                <w:b/>
                <w:bCs/>
                <w:sz w:val="28"/>
                <w:szCs w:val="28"/>
              </w:rPr>
            </w:pPr>
          </w:p>
          <w:p w:rsidR="00165031" w:rsidRPr="000065B3" w:rsidRDefault="00165031" w:rsidP="004721D9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يدون على الكراس عند إشارة الأستاذ</w:t>
            </w:r>
          </w:p>
          <w:p w:rsidR="00D47215" w:rsidRPr="00165031" w:rsidRDefault="00D47215" w:rsidP="006E7CCF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</w:pPr>
          </w:p>
          <w:p w:rsidR="006E2773" w:rsidRPr="004721D9" w:rsidRDefault="00D47215" w:rsidP="004721D9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4721D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محاولة المتعلمون الإجابة على  </w:t>
            </w:r>
            <w:r w:rsidR="004721D9" w:rsidRPr="004721D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الأسئلة  الموجه  من طرف الأستاذة</w:t>
            </w:r>
          </w:p>
        </w:tc>
        <w:tc>
          <w:tcPr>
            <w:tcW w:w="4074" w:type="dxa"/>
            <w:tcBorders>
              <w:top w:val="single" w:sz="4" w:space="0" w:color="auto"/>
              <w:bottom w:val="single" w:sz="4" w:space="0" w:color="auto"/>
            </w:tcBorders>
          </w:tcPr>
          <w:p w:rsidR="00E54944" w:rsidRPr="00E54944" w:rsidRDefault="00E54944" w:rsidP="00A0115C">
            <w:pPr>
              <w:bidi/>
              <w:rPr>
                <w:rFonts w:ascii="Sakkal Majalla" w:hAnsi="Sakkal Majalla" w:cs="Sakkal Majalla"/>
                <w:noProof/>
                <w:color w:val="000000" w:themeColor="text1"/>
                <w:sz w:val="28"/>
                <w:szCs w:val="28"/>
                <w:lang w:bidi="ar-DZ"/>
              </w:rPr>
            </w:pPr>
          </w:p>
          <w:p w:rsidR="006E2773" w:rsidRPr="00A0115C" w:rsidRDefault="004D2DF8" w:rsidP="00A0115C">
            <w:pPr>
              <w:pStyle w:val="Sansinterligne"/>
              <w:numPr>
                <w:ilvl w:val="0"/>
                <w:numId w:val="5"/>
              </w:numPr>
              <w:rPr>
                <w:rFonts w:ascii="Sakkal Majalla" w:hAnsi="Sakkal Majalla" w:cs="Sakkal Majalla"/>
                <w:noProof/>
                <w:color w:val="000000" w:themeColor="text1"/>
                <w:sz w:val="28"/>
                <w:szCs w:val="28"/>
                <w:lang w:bidi="ar-DZ"/>
              </w:rPr>
            </w:pPr>
            <w:r w:rsidRPr="004D2DF8">
              <w:rPr>
                <w:rFonts w:ascii="Sakkal Majalla" w:hAnsi="Sakkal Majalla" w:cs="Sakkal Majalla"/>
                <w:b/>
                <w:noProof/>
                <w:sz w:val="28"/>
                <w:szCs w:val="28"/>
                <w:lang w:eastAsia="fr-FR"/>
              </w:rPr>
              <w:pict>
                <v:oval id="_x0000_s1036" style="position:absolute;left:0;text-align:left;margin-left:-4.6pt;margin-top:20.8pt;width:65.75pt;height:25.45pt;z-index:251699200">
                  <v:textbox style="mso-next-textbox:#_x0000_s1036">
                    <w:txbxContent>
                      <w:p w:rsidR="005C7DE9" w:rsidRDefault="005C7DE9" w:rsidP="005C7DE9">
                        <w:pPr>
                          <w:jc w:val="center"/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>ا</w:t>
                        </w:r>
                        <w:r w:rsidRPr="005C7DE9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لنهاية</w:t>
                        </w:r>
                      </w:p>
                    </w:txbxContent>
                  </v:textbox>
                </v:oval>
              </w:pict>
            </w:r>
            <w:r w:rsidR="00A0115C" w:rsidRPr="005D34C4">
              <w:rPr>
                <w:rFonts w:ascii="Sakkal Majalla" w:hAnsi="Sakkal Majalla" w:cs="Sakkal Majalla" w:hint="cs"/>
                <w:b/>
                <w:sz w:val="28"/>
                <w:szCs w:val="28"/>
                <w:rtl/>
                <w:lang w:bidi="ar-DZ"/>
              </w:rPr>
              <w:t>إليك</w:t>
            </w:r>
            <w:r w:rsidR="00A0115C" w:rsidRPr="005D34C4">
              <w:rPr>
                <w:rFonts w:ascii="Sakkal Majalla" w:hAnsi="Sakkal Majalla" w:cs="Sakkal Majalla"/>
                <w:b/>
                <w:sz w:val="28"/>
                <w:szCs w:val="28"/>
                <w:rtl/>
                <w:lang w:bidi="ar-DZ"/>
              </w:rPr>
              <w:t xml:space="preserve"> الأشكال الهندسية السابقة بعد الكتابة بداخلها</w:t>
            </w:r>
          </w:p>
          <w:p w:rsidR="00A0115C" w:rsidRDefault="004D2DF8" w:rsidP="00A0115C">
            <w:pPr>
              <w:pStyle w:val="Sansinterligne"/>
              <w:rPr>
                <w:rFonts w:ascii="Sakkal Majalla" w:hAnsi="Sakkal Majalla" w:cs="Sakkal Majalla"/>
                <w:b/>
                <w:sz w:val="28"/>
                <w:szCs w:val="28"/>
                <w:rtl/>
                <w:lang w:bidi="ar-DZ"/>
              </w:rPr>
            </w:pPr>
            <w:r w:rsidRPr="004D2DF8">
              <w:rPr>
                <w:rFonts w:ascii="Sakkal Majalla" w:hAnsi="Sakkal Majalla" w:cs="Sakkal Majalla"/>
                <w:b/>
                <w:noProof/>
                <w:sz w:val="28"/>
                <w:szCs w:val="28"/>
                <w:rtl/>
                <w:lang w:eastAsia="fr-FR"/>
              </w:rPr>
              <w:pict>
                <v:rect id="_x0000_s1041" style="position:absolute;left:0;text-align:left;margin-left:61.15pt;margin-top:6.4pt;width:119.5pt;height:32.45pt;z-index:251705344">
                  <v:textbox style="mso-next-textbox:#_x0000_s1041">
                    <w:txbxContent>
                      <w:p w:rsidR="005C7DE9" w:rsidRPr="005C7DE9" w:rsidRDefault="005C7DE9" w:rsidP="005C7DE9">
                        <w:pPr>
                          <w:jc w:val="right"/>
                          <w:rPr>
                            <w:b/>
                            <w:bCs/>
                            <w:lang w:bidi="ar-DZ"/>
                          </w:rPr>
                        </w:pPr>
                        <w:r w:rsidRPr="005C7DE9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المساحة= الطول *العرض</w:t>
                        </w:r>
                      </w:p>
                    </w:txbxContent>
                  </v:textbox>
                </v:rect>
              </w:pict>
            </w:r>
          </w:p>
          <w:p w:rsidR="00A0115C" w:rsidRDefault="00A0115C" w:rsidP="00A0115C">
            <w:pPr>
              <w:pStyle w:val="Sansinterligne"/>
              <w:rPr>
                <w:rFonts w:ascii="Sakkal Majalla" w:hAnsi="Sakkal Majalla" w:cs="Sakkal Majalla"/>
                <w:b/>
                <w:sz w:val="28"/>
                <w:szCs w:val="28"/>
                <w:rtl/>
                <w:lang w:bidi="ar-DZ"/>
              </w:rPr>
            </w:pPr>
          </w:p>
          <w:p w:rsidR="00A0115C" w:rsidRDefault="004D2DF8" w:rsidP="00A0115C">
            <w:pPr>
              <w:pStyle w:val="Sansinterligne"/>
              <w:rPr>
                <w:rFonts w:ascii="Sakkal Majalla" w:hAnsi="Sakkal Majalla" w:cs="Sakkal Majalla"/>
                <w:b/>
                <w:sz w:val="28"/>
                <w:szCs w:val="28"/>
                <w:rtl/>
                <w:lang w:bidi="ar-DZ"/>
              </w:rPr>
            </w:pPr>
            <w:r w:rsidRPr="004D2DF8">
              <w:rPr>
                <w:rFonts w:ascii="Sakkal Majalla" w:hAnsi="Sakkal Majalla" w:cs="Sakkal Majalla"/>
                <w:b/>
                <w:noProof/>
                <w:sz w:val="28"/>
                <w:szCs w:val="28"/>
                <w:rtl/>
                <w:lang w:eastAsia="fr-FR"/>
              </w:rPr>
              <w:pict>
                <v:shape id="_x0000_s1040" type="#_x0000_t7" style="position:absolute;left:0;text-align:left;margin-left:14pt;margin-top:8.45pt;width:132.5pt;height:25.75pt;z-index:251704320" adj="4679">
                  <v:textbox>
                    <w:txbxContent>
                      <w:p w:rsidR="005C7DE9" w:rsidRPr="005C7DE9" w:rsidRDefault="005C7DE9">
                        <w:pPr>
                          <w:rPr>
                            <w:b/>
                            <w:bCs/>
                            <w:lang w:bidi="ar-DZ"/>
                          </w:rPr>
                        </w:pPr>
                        <w:r w:rsidRPr="005C7DE9"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 xml:space="preserve">إخراج( المساحة) </w:t>
                        </w:r>
                      </w:p>
                    </w:txbxContent>
                  </v:textbox>
                </v:shape>
              </w:pict>
            </w:r>
          </w:p>
          <w:p w:rsidR="00A0115C" w:rsidRDefault="004D2DF8" w:rsidP="00A0115C">
            <w:pPr>
              <w:pStyle w:val="Sansinterligne"/>
              <w:rPr>
                <w:rFonts w:ascii="Sakkal Majalla" w:hAnsi="Sakkal Majalla" w:cs="Sakkal Majalla"/>
                <w:b/>
                <w:sz w:val="28"/>
                <w:szCs w:val="28"/>
                <w:rtl/>
                <w:lang w:bidi="ar-DZ"/>
              </w:rPr>
            </w:pPr>
            <w:r w:rsidRPr="004D2DF8">
              <w:rPr>
                <w:rFonts w:ascii="Sakkal Majalla" w:hAnsi="Sakkal Majalla" w:cs="Sakkal Majalla"/>
                <w:b/>
                <w:noProof/>
                <w:sz w:val="28"/>
                <w:szCs w:val="28"/>
                <w:rtl/>
                <w:lang w:eastAsia="fr-FR"/>
              </w:rPr>
              <w:pict>
                <v:oval id="_x0000_s1042" style="position:absolute;left:0;text-align:left;margin-left:130.1pt;margin-top:14.65pt;width:65.75pt;height:25.45pt;z-index:251706368">
                  <v:textbox>
                    <w:txbxContent>
                      <w:p w:rsidR="005C7DE9" w:rsidRPr="005C7DE9" w:rsidRDefault="005C7DE9" w:rsidP="005C7DE9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bidi="ar-DZ"/>
                          </w:rPr>
                        </w:pPr>
                        <w:r w:rsidRPr="005C7DE9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البداية</w:t>
                        </w:r>
                      </w:p>
                    </w:txbxContent>
                  </v:textbox>
                </v:oval>
              </w:pict>
            </w:r>
          </w:p>
          <w:p w:rsidR="00A0115C" w:rsidRDefault="00A0115C" w:rsidP="00A0115C">
            <w:pPr>
              <w:pStyle w:val="Sansinterligne"/>
              <w:rPr>
                <w:rFonts w:ascii="Sakkal Majalla" w:hAnsi="Sakkal Majalla" w:cs="Sakkal Majalla"/>
                <w:noProof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noProof/>
                <w:color w:val="000000" w:themeColor="text1"/>
                <w:sz w:val="28"/>
                <w:szCs w:val="28"/>
                <w:rtl/>
                <w:lang w:bidi="ar-DZ"/>
              </w:rPr>
              <w:t xml:space="preserve">         </w:t>
            </w:r>
          </w:p>
          <w:p w:rsidR="00A0115C" w:rsidRDefault="00634EFD" w:rsidP="00A0115C">
            <w:pPr>
              <w:pStyle w:val="Sansinterligne"/>
              <w:rPr>
                <w:rFonts w:ascii="Sakkal Majalla" w:hAnsi="Sakkal Majalla" w:cs="Sakkal Majalla"/>
                <w:noProof/>
                <w:color w:val="000000" w:themeColor="text1"/>
                <w:sz w:val="28"/>
                <w:szCs w:val="28"/>
                <w:rtl/>
                <w:lang w:bidi="ar-DZ"/>
              </w:rPr>
            </w:pPr>
            <w:r w:rsidRPr="004D2DF8">
              <w:rPr>
                <w:rFonts w:ascii="Sakkal Majalla" w:hAnsi="Sakkal Majalla" w:cs="Sakkal Majalla"/>
                <w:b/>
                <w:bCs w:val="0"/>
                <w:noProof/>
                <w:sz w:val="28"/>
                <w:szCs w:val="28"/>
                <w:rtl/>
                <w:lang w:val="fr-FR" w:eastAsia="fr-FR"/>
              </w:rPr>
              <w:pict>
                <v:shape id="_x0000_s1038" type="#_x0000_t7" style="position:absolute;left:0;text-align:left;margin-left:.7pt;margin-top:15.2pt;width:159.85pt;height:29.75pt;z-index:251702272" adj="3722">
                  <v:textbox>
                    <w:txbxContent>
                      <w:p w:rsidR="005C7DE9" w:rsidRDefault="005C7DE9" w:rsidP="005C7DE9">
                        <w:pPr>
                          <w:jc w:val="right"/>
                          <w:rPr>
                            <w:lang w:bidi="ar-DZ"/>
                          </w:rPr>
                        </w:pPr>
                        <w:r w:rsidRPr="005C7DE9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إدخال (الطول والعرض</w:t>
                        </w:r>
                        <w:r>
                          <w:rPr>
                            <w:rFonts w:hint="cs"/>
                            <w:rtl/>
                            <w:lang w:bidi="ar-DZ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 w:rsidR="004D2DF8" w:rsidRPr="004D2DF8">
              <w:rPr>
                <w:rFonts w:ascii="Sakkal Majalla" w:hAnsi="Sakkal Majalla" w:cs="Sakkal Majalla"/>
                <w:noProof/>
                <w:color w:val="000000" w:themeColor="text1"/>
                <w:sz w:val="28"/>
                <w:szCs w:val="28"/>
                <w:rtl/>
                <w:lang w:eastAsia="fr-FR"/>
              </w:rPr>
              <w:pict>
                <v:shape id="_x0000_s1045" type="#_x0000_t32" style="position:absolute;left:0;text-align:left;margin-left:33.8pt;margin-top:1pt;width:55.15pt;height:0;flip:x;z-index:251713536" o:connectortype="straight">
                  <v:stroke endarrow="block"/>
                </v:shape>
              </w:pict>
            </w:r>
          </w:p>
          <w:p w:rsidR="00A0115C" w:rsidRDefault="00A0115C" w:rsidP="00A0115C">
            <w:pPr>
              <w:pStyle w:val="Sansinterligne"/>
              <w:rPr>
                <w:rFonts w:ascii="Sakkal Majalla" w:hAnsi="Sakkal Majalla" w:cs="Sakkal Majalla"/>
                <w:noProof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A0115C" w:rsidRDefault="00A0115C" w:rsidP="00A0115C">
            <w:pPr>
              <w:pStyle w:val="Sansinterligne"/>
              <w:rPr>
                <w:rFonts w:ascii="Sakkal Majalla" w:hAnsi="Sakkal Majalla" w:cs="Sakkal Majalla" w:hint="cs"/>
                <w:noProof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634EFD" w:rsidRDefault="00634EFD" w:rsidP="00A0115C">
            <w:pPr>
              <w:pStyle w:val="Sansinterligne"/>
              <w:rPr>
                <w:rFonts w:ascii="Sakkal Majalla" w:hAnsi="Sakkal Majalla" w:cs="Sakkal Majalla"/>
                <w:noProof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D47215" w:rsidRDefault="00D47215" w:rsidP="00165031">
            <w:pPr>
              <w:pStyle w:val="Sansinterligne"/>
              <w:rPr>
                <w:rFonts w:ascii="Sakkal Majalla" w:hAnsi="Sakkal Majalla" w:cs="Sakkal Majalla"/>
                <w:noProof/>
                <w:color w:val="000000" w:themeColor="text1"/>
                <w:sz w:val="28"/>
                <w:szCs w:val="28"/>
                <w:rtl/>
                <w:lang w:bidi="ar-DZ"/>
              </w:rPr>
            </w:pPr>
            <w:r w:rsidRPr="00165031">
              <w:rPr>
                <w:rFonts w:ascii="Sakkal Majalla" w:hAnsi="Sakkal Majalla" w:cs="Sakkal Majalla" w:hint="cs"/>
                <w:noProof/>
                <w:color w:val="000000" w:themeColor="text1"/>
                <w:sz w:val="28"/>
                <w:szCs w:val="28"/>
                <w:highlight w:val="yellow"/>
                <w:rtl/>
                <w:lang w:bidi="ar-DZ"/>
              </w:rPr>
              <w:t xml:space="preserve">نشاط </w:t>
            </w:r>
            <w:r w:rsidR="00165031" w:rsidRPr="00165031">
              <w:rPr>
                <w:rFonts w:ascii="Sakkal Majalla" w:hAnsi="Sakkal Majalla" w:cs="Sakkal Majalla" w:hint="cs"/>
                <w:noProof/>
                <w:color w:val="000000" w:themeColor="text1"/>
                <w:sz w:val="28"/>
                <w:szCs w:val="28"/>
                <w:highlight w:val="yellow"/>
                <w:rtl/>
                <w:lang w:bidi="ar-DZ"/>
              </w:rPr>
              <w:t>4:</w:t>
            </w:r>
            <w:r>
              <w:rPr>
                <w:rFonts w:ascii="Sakkal Majalla" w:hAnsi="Sakkal Majalla" w:cs="Sakkal Majalla" w:hint="cs"/>
                <w:noProof/>
                <w:color w:val="000000" w:themeColor="text1"/>
                <w:sz w:val="28"/>
                <w:szCs w:val="28"/>
                <w:rtl/>
                <w:lang w:bidi="ar-DZ"/>
              </w:rPr>
              <w:t xml:space="preserve">  من خلال الانشطة السابقة   اكمل الجدول  التالي </w:t>
            </w:r>
          </w:p>
          <w:p w:rsidR="00D47215" w:rsidRDefault="00D47215" w:rsidP="00D47215">
            <w:pPr>
              <w:pStyle w:val="Sansinterligne"/>
              <w:rPr>
                <w:rFonts w:ascii="Sakkal Majalla" w:hAnsi="Sakkal Majalla" w:cs="Sakkal Majalla"/>
                <w:noProof/>
                <w:color w:val="000000" w:themeColor="text1"/>
                <w:sz w:val="28"/>
                <w:szCs w:val="28"/>
                <w:rtl/>
                <w:lang w:bidi="ar-DZ"/>
              </w:rPr>
            </w:pPr>
            <w:r w:rsidRPr="00D47215">
              <w:rPr>
                <w:rFonts w:ascii="Sakkal Majalla" w:hAnsi="Sakkal Majalla" w:cs="Sakkal Majalla" w:hint="cs"/>
                <w:noProof/>
                <w:color w:val="000000" w:themeColor="text1"/>
                <w:sz w:val="28"/>
                <w:szCs w:val="28"/>
                <w:highlight w:val="yellow"/>
                <w:rtl/>
                <w:lang w:bidi="ar-DZ"/>
              </w:rPr>
              <w:t>مثال</w:t>
            </w:r>
            <w:r>
              <w:rPr>
                <w:rFonts w:ascii="Sakkal Majalla" w:hAnsi="Sakkal Majalla" w:cs="Sakkal Majalla" w:hint="cs"/>
                <w:noProof/>
                <w:color w:val="000000" w:themeColor="text1"/>
                <w:sz w:val="28"/>
                <w:szCs w:val="28"/>
                <w:rtl/>
                <w:lang w:bidi="ar-DZ"/>
              </w:rPr>
              <w:t xml:space="preserve">  : انشئ المخطط الانسيابي الذي يسمح  بحساب   مساحة ومحيط مستطيل </w:t>
            </w:r>
          </w:p>
          <w:p w:rsidR="00D47215" w:rsidRDefault="00D47215" w:rsidP="00D47215">
            <w:pPr>
              <w:pStyle w:val="Sansinterligne"/>
              <w:rPr>
                <w:rFonts w:ascii="Sakkal Majalla" w:hAnsi="Sakkal Majalla" w:cs="Sakkal Majalla"/>
                <w:noProof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D47215" w:rsidRPr="00E54944" w:rsidRDefault="00D47215" w:rsidP="00D47215">
            <w:pPr>
              <w:pStyle w:val="Sansinterligne"/>
              <w:rPr>
                <w:rFonts w:ascii="Sakkal Majalla" w:hAnsi="Sakkal Majalla" w:cs="Sakkal Majalla"/>
                <w:noProof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6E2773" w:rsidRDefault="006E2773" w:rsidP="00E54944">
            <w:pPr>
              <w:pStyle w:val="Paragraphedeliste"/>
              <w:bidi/>
              <w:ind w:left="360"/>
              <w:rPr>
                <w:rFonts w:asciiTheme="majorBidi" w:hAnsiTheme="majorBidi"/>
                <w:b/>
                <w:bCs/>
                <w:color w:val="000B22"/>
                <w:sz w:val="28"/>
                <w:szCs w:val="28"/>
                <w:rtl/>
                <w:lang w:bidi="ar-DZ"/>
              </w:rPr>
            </w:pPr>
          </w:p>
          <w:p w:rsidR="00E54944" w:rsidRDefault="00E54944" w:rsidP="00E54944">
            <w:pPr>
              <w:pStyle w:val="Paragraphedeliste"/>
              <w:bidi/>
              <w:ind w:left="360"/>
              <w:rPr>
                <w:rFonts w:asciiTheme="majorBidi" w:hAnsiTheme="majorBidi"/>
                <w:b/>
                <w:bCs/>
                <w:color w:val="000B22"/>
                <w:sz w:val="28"/>
                <w:szCs w:val="28"/>
                <w:rtl/>
                <w:lang w:bidi="ar-DZ"/>
              </w:rPr>
            </w:pPr>
          </w:p>
          <w:p w:rsidR="00165031" w:rsidRDefault="00165031" w:rsidP="00165031">
            <w:pPr>
              <w:pStyle w:val="Paragraphedeliste"/>
              <w:bidi/>
              <w:ind w:left="360"/>
              <w:rPr>
                <w:rFonts w:asciiTheme="majorBidi" w:hAnsiTheme="majorBidi"/>
                <w:b/>
                <w:bCs/>
                <w:color w:val="000B22"/>
                <w:sz w:val="28"/>
                <w:szCs w:val="28"/>
                <w:rtl/>
                <w:lang w:bidi="ar-DZ"/>
              </w:rPr>
            </w:pPr>
          </w:p>
          <w:p w:rsidR="00165031" w:rsidRDefault="00165031" w:rsidP="00165031">
            <w:pPr>
              <w:pStyle w:val="Paragraphedeliste"/>
              <w:bidi/>
              <w:ind w:left="360"/>
              <w:rPr>
                <w:rFonts w:asciiTheme="majorBidi" w:hAnsiTheme="majorBidi"/>
                <w:b/>
                <w:bCs/>
                <w:color w:val="000B22"/>
                <w:sz w:val="28"/>
                <w:szCs w:val="28"/>
                <w:rtl/>
                <w:lang w:bidi="ar-DZ"/>
              </w:rPr>
            </w:pPr>
          </w:p>
          <w:p w:rsidR="00165031" w:rsidRDefault="00165031" w:rsidP="00165031">
            <w:pPr>
              <w:pStyle w:val="Paragraphedeliste"/>
              <w:bidi/>
              <w:ind w:left="360"/>
              <w:rPr>
                <w:rFonts w:asciiTheme="majorBidi" w:hAnsiTheme="majorBidi"/>
                <w:b/>
                <w:bCs/>
                <w:color w:val="000B22"/>
                <w:sz w:val="28"/>
                <w:szCs w:val="28"/>
                <w:rtl/>
                <w:lang w:bidi="ar-DZ"/>
              </w:rPr>
            </w:pPr>
          </w:p>
          <w:p w:rsidR="00165031" w:rsidRDefault="00165031" w:rsidP="00165031">
            <w:pPr>
              <w:pStyle w:val="Paragraphedeliste"/>
              <w:bidi/>
              <w:ind w:left="360"/>
              <w:rPr>
                <w:rFonts w:asciiTheme="majorBidi" w:hAnsiTheme="majorBidi"/>
                <w:b/>
                <w:bCs/>
                <w:color w:val="000B22"/>
                <w:sz w:val="28"/>
                <w:szCs w:val="28"/>
                <w:rtl/>
                <w:lang w:bidi="ar-DZ"/>
              </w:rPr>
            </w:pPr>
          </w:p>
          <w:p w:rsidR="00165031" w:rsidRDefault="00165031" w:rsidP="00165031">
            <w:pPr>
              <w:pStyle w:val="Paragraphedeliste"/>
              <w:bidi/>
              <w:ind w:left="360"/>
              <w:rPr>
                <w:rFonts w:asciiTheme="majorBidi" w:hAnsiTheme="majorBidi"/>
                <w:b/>
                <w:bCs/>
                <w:color w:val="000B22"/>
                <w:sz w:val="28"/>
                <w:szCs w:val="28"/>
                <w:rtl/>
                <w:lang w:bidi="ar-DZ"/>
              </w:rPr>
            </w:pPr>
          </w:p>
          <w:p w:rsidR="00165031" w:rsidRDefault="00165031" w:rsidP="00165031">
            <w:pPr>
              <w:pStyle w:val="Paragraphedeliste"/>
              <w:bidi/>
              <w:ind w:left="360"/>
              <w:rPr>
                <w:rFonts w:asciiTheme="majorBidi" w:hAnsiTheme="majorBidi"/>
                <w:b/>
                <w:bCs/>
                <w:color w:val="000B22"/>
                <w:sz w:val="28"/>
                <w:szCs w:val="28"/>
                <w:rtl/>
                <w:lang w:bidi="ar-DZ"/>
              </w:rPr>
            </w:pPr>
          </w:p>
          <w:p w:rsidR="00165031" w:rsidRDefault="00165031" w:rsidP="00165031">
            <w:pPr>
              <w:pStyle w:val="Paragraphedeliste"/>
              <w:bidi/>
              <w:ind w:left="360"/>
              <w:rPr>
                <w:rFonts w:asciiTheme="majorBidi" w:hAnsiTheme="majorBidi"/>
                <w:b/>
                <w:bCs/>
                <w:color w:val="000B22"/>
                <w:sz w:val="28"/>
                <w:szCs w:val="28"/>
                <w:rtl/>
                <w:lang w:bidi="ar-DZ"/>
              </w:rPr>
            </w:pPr>
          </w:p>
          <w:p w:rsidR="00E54944" w:rsidRDefault="00E54944" w:rsidP="00E54944">
            <w:pPr>
              <w:pStyle w:val="Paragraphedeliste"/>
              <w:bidi/>
              <w:ind w:left="0"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</w:pPr>
            <w:r>
              <w:rPr>
                <w:rFonts w:asciiTheme="majorBidi" w:hAnsiTheme="majorBidi" w:hint="cs"/>
                <w:b/>
                <w:bCs/>
                <w:color w:val="000B22"/>
                <w:sz w:val="28"/>
                <w:szCs w:val="28"/>
                <w:rtl/>
                <w:lang w:bidi="ar-DZ"/>
              </w:rPr>
              <w:t>-</w:t>
            </w:r>
            <w:r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</w:rPr>
              <w:t xml:space="preserve"> يتعرف على مختلف دلالات الاشكال الهندسية</w:t>
            </w:r>
          </w:p>
          <w:p w:rsidR="00D47215" w:rsidRDefault="00D47215" w:rsidP="00D47215">
            <w:pPr>
              <w:pStyle w:val="Paragraphedeliste"/>
              <w:bidi/>
              <w:ind w:left="0"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</w:pPr>
          </w:p>
          <w:p w:rsidR="00D47215" w:rsidRDefault="00D47215" w:rsidP="00D47215">
            <w:pPr>
              <w:pStyle w:val="Paragraphedeliste"/>
              <w:bidi/>
              <w:ind w:left="0"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</w:pPr>
          </w:p>
          <w:p w:rsidR="00D47215" w:rsidRPr="00995367" w:rsidRDefault="00D47215" w:rsidP="00D47215">
            <w:pPr>
              <w:pStyle w:val="Paragraphedeliste"/>
              <w:bidi/>
              <w:ind w:left="0"/>
              <w:rPr>
                <w:rFonts w:asciiTheme="majorBidi" w:hAnsiTheme="majorBidi"/>
                <w:b/>
                <w:bCs/>
                <w:color w:val="000B22"/>
                <w:sz w:val="28"/>
                <w:szCs w:val="28"/>
                <w:rtl/>
                <w:lang w:bidi="ar-DZ"/>
              </w:rPr>
            </w:pPr>
          </w:p>
        </w:tc>
        <w:tc>
          <w:tcPr>
            <w:tcW w:w="17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DE9D9" w:themeFill="accent6" w:themeFillTint="33"/>
          </w:tcPr>
          <w:p w:rsidR="006E2773" w:rsidRDefault="00181BF3" w:rsidP="00E25B80">
            <w:pPr>
              <w:bidi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</w:pPr>
            <w:r w:rsidRPr="00181BF3"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lang w:eastAsia="fr-FR"/>
              </w:rPr>
              <w:drawing>
                <wp:anchor distT="0" distB="0" distL="114300" distR="114300" simplePos="0" relativeHeight="251712512" behindDoc="0" locked="0" layoutInCell="1" allowOverlap="1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487045</wp:posOffset>
                  </wp:positionV>
                  <wp:extent cx="969645" cy="3101975"/>
                  <wp:effectExtent l="19050" t="0" r="1905" b="0"/>
                  <wp:wrapThrough wrapText="bothSides">
                    <wp:wrapPolygon edited="0">
                      <wp:start x="-424" y="0"/>
                      <wp:lineTo x="-424" y="21489"/>
                      <wp:lineTo x="21642" y="21489"/>
                      <wp:lineTo x="21642" y="0"/>
                      <wp:lineTo x="-424" y="0"/>
                    </wp:wrapPolygon>
                  </wp:wrapThrough>
                  <wp:docPr id="13" name="Image 2" descr="9b3d5a8c8b30ec5fb30c2b819e68abc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b3d5a8c8b30ec5fb30c2b819e68abc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645" cy="310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25B80"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w:t>مرحلة البناء</w:t>
            </w:r>
          </w:p>
        </w:tc>
      </w:tr>
      <w:tr w:rsidR="004F0D8E" w:rsidTr="00452317">
        <w:trPr>
          <w:trHeight w:val="1209"/>
        </w:trPr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191701" w:rsidRDefault="00191701" w:rsidP="006E7CCF">
            <w:pPr>
              <w:rPr>
                <w:rFonts w:ascii="Traditional Arabic" w:hAnsi="Traditional Arabic" w:cs="Traditional Arabic"/>
                <w:noProof/>
                <w:rtl/>
              </w:rPr>
            </w:pPr>
          </w:p>
          <w:p w:rsidR="00181BF3" w:rsidRDefault="00181BF3" w:rsidP="006E7CCF">
            <w:pPr>
              <w:rPr>
                <w:rFonts w:ascii="Traditional Arabic" w:hAnsi="Traditional Arabic" w:cs="Traditional Arabic"/>
                <w:noProof/>
                <w:rtl/>
              </w:rPr>
            </w:pPr>
          </w:p>
          <w:p w:rsidR="00181BF3" w:rsidRDefault="00181BF3" w:rsidP="006E7CCF">
            <w:pPr>
              <w:rPr>
                <w:rFonts w:ascii="Traditional Arabic" w:hAnsi="Traditional Arabic" w:cs="Traditional Arabic"/>
                <w:noProof/>
              </w:rPr>
            </w:pPr>
            <w:r>
              <w:rPr>
                <w:rFonts w:ascii="Traditional Arabic" w:hAnsi="Traditional Arabic" w:cs="Traditional Arabic" w:hint="cs"/>
                <w:noProof/>
                <w:rtl/>
              </w:rPr>
              <w:t>10د</w:t>
            </w:r>
          </w:p>
        </w:tc>
        <w:tc>
          <w:tcPr>
            <w:tcW w:w="1278" w:type="dxa"/>
            <w:tcBorders>
              <w:top w:val="single" w:sz="4" w:space="0" w:color="auto"/>
              <w:bottom w:val="single" w:sz="4" w:space="0" w:color="auto"/>
            </w:tcBorders>
          </w:tcPr>
          <w:p w:rsidR="006E7CCF" w:rsidRDefault="006E7CCF" w:rsidP="006E7CCF">
            <w:pPr>
              <w:tabs>
                <w:tab w:val="left" w:pos="1363"/>
              </w:tabs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6E7CCF" w:rsidRDefault="006E7CCF" w:rsidP="006E7CCF">
            <w:pPr>
              <w:pStyle w:val="Paragraphedeliste"/>
              <w:numPr>
                <w:ilvl w:val="0"/>
                <w:numId w:val="6"/>
              </w:numPr>
              <w:tabs>
                <w:tab w:val="left" w:pos="1363"/>
              </w:tabs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</w:rPr>
              <w:t>الفهم</w:t>
            </w:r>
          </w:p>
          <w:p w:rsidR="006E7CCF" w:rsidRDefault="006E7CCF" w:rsidP="008F4563">
            <w:pPr>
              <w:tabs>
                <w:tab w:val="left" w:pos="1363"/>
              </w:tabs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6E7CCF" w:rsidRDefault="006E7CCF" w:rsidP="006E7CCF">
            <w:pPr>
              <w:tabs>
                <w:tab w:val="left" w:pos="1363"/>
              </w:tabs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6E7CCF" w:rsidRDefault="006E7CCF" w:rsidP="006E7CCF">
            <w:pPr>
              <w:tabs>
                <w:tab w:val="left" w:pos="1363"/>
              </w:tabs>
              <w:jc w:val="right"/>
              <w:rPr>
                <w:rFonts w:ascii="Traditional Arabic" w:hAnsi="Traditional Arabic" w:cs="Traditional Arabic"/>
                <w:b/>
                <w:bCs/>
                <w:noProof/>
              </w:rPr>
            </w:pPr>
          </w:p>
        </w:tc>
        <w:tc>
          <w:tcPr>
            <w:tcW w:w="15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CCF" w:rsidRPr="009D3C5A" w:rsidRDefault="006E7CCF" w:rsidP="00D47215">
            <w:pPr>
              <w:bidi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</w:rPr>
            </w:pPr>
            <w:r w:rsidRPr="009D3C5A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  <w:t xml:space="preserve">التعلم </w:t>
            </w:r>
            <w:r w:rsidR="00D47215"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</w:rPr>
              <w:t xml:space="preserve"> التعاوني </w:t>
            </w:r>
          </w:p>
          <w:p w:rsidR="006E7CCF" w:rsidRDefault="006E7CCF" w:rsidP="006E7CCF">
            <w:p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6E7C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E7CCF" w:rsidRPr="00144EF7" w:rsidRDefault="006E7CCF" w:rsidP="006E7CCF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noProof/>
                <w:lang w:val="fr-FR"/>
              </w:rPr>
            </w:pPr>
          </w:p>
        </w:tc>
        <w:tc>
          <w:tcPr>
            <w:tcW w:w="2123" w:type="dxa"/>
            <w:tcBorders>
              <w:top w:val="single" w:sz="4" w:space="0" w:color="auto"/>
              <w:bottom w:val="single" w:sz="4" w:space="0" w:color="auto"/>
            </w:tcBorders>
          </w:tcPr>
          <w:p w:rsidR="006E7CCF" w:rsidRPr="00A25434" w:rsidRDefault="006E7CCF" w:rsidP="006E7CCF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A25434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محاولة الإجابة </w:t>
            </w:r>
          </w:p>
          <w:p w:rsidR="006E7CCF" w:rsidRPr="009D3C5A" w:rsidRDefault="006E7CCF" w:rsidP="009C482B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A25434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على </w:t>
            </w:r>
            <w:r w:rsidR="009C482B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التقويم المرحلي</w:t>
            </w:r>
          </w:p>
        </w:tc>
        <w:tc>
          <w:tcPr>
            <w:tcW w:w="4074" w:type="dxa"/>
            <w:tcBorders>
              <w:top w:val="single" w:sz="4" w:space="0" w:color="auto"/>
              <w:bottom w:val="single" w:sz="4" w:space="0" w:color="auto"/>
            </w:tcBorders>
          </w:tcPr>
          <w:p w:rsidR="00D47215" w:rsidRPr="00D47215" w:rsidRDefault="009C482B" w:rsidP="00D47215">
            <w:pPr>
              <w:pStyle w:val="Sansinterligne"/>
              <w:ind w:left="165"/>
              <w:rPr>
                <w:rFonts w:ascii="Sakkal Majalla" w:hAnsi="Sakkal Majalla" w:cs="Sakkal Majalla"/>
                <w:noProof/>
                <w:color w:val="000000" w:themeColor="text1"/>
                <w:sz w:val="28"/>
                <w:szCs w:val="28"/>
                <w:lang w:val="fr-FR" w:bidi="ar-DZ"/>
              </w:rPr>
            </w:pPr>
            <w:r>
              <w:rPr>
                <w:rFonts w:ascii="Sakkal Majalla" w:hAnsi="Sakkal Majalla" w:cs="Sakkal Majalla" w:hint="cs"/>
                <w:noProof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Pr="009C482B">
              <w:rPr>
                <w:rFonts w:ascii="Sakkal Majalla" w:hAnsi="Sakkal Majalla" w:cs="Sakkal Majalla" w:hint="cs"/>
                <w:noProof/>
                <w:color w:val="000000" w:themeColor="text1"/>
                <w:sz w:val="28"/>
                <w:szCs w:val="28"/>
                <w:highlight w:val="yellow"/>
                <w:rtl/>
                <w:lang w:bidi="ar-DZ"/>
              </w:rPr>
              <w:t>التقويم المرحلي :</w:t>
            </w:r>
            <w:r w:rsidR="00D47215" w:rsidRPr="00D47215">
              <w:rPr>
                <w:rFonts w:ascii="Sakkal Majalla" w:hAnsi="Sakkal Majalla" w:cs="Sakkal Majalla"/>
                <w:b/>
                <w:noProof/>
                <w:color w:val="000000" w:themeColor="text1"/>
                <w:sz w:val="28"/>
                <w:szCs w:val="28"/>
                <w:rtl/>
                <w:lang w:bidi="ar-DZ"/>
              </w:rPr>
              <w:t>أنشئ المخطط الانسيابي الذي يقوم بحساب عمر الشخص انطلاقا من سنة الميلاد</w:t>
            </w:r>
          </w:p>
          <w:p w:rsidR="006E7CCF" w:rsidRPr="00D47215" w:rsidRDefault="006E7CCF" w:rsidP="00D47215">
            <w:pPr>
              <w:pStyle w:val="Sansinterligne"/>
              <w:ind w:left="165"/>
              <w:rPr>
                <w:rFonts w:ascii="Sakkal Majalla" w:hAnsi="Sakkal Majalla" w:cs="Sakkal Majalla"/>
                <w:noProof/>
                <w:color w:val="000000" w:themeColor="text1"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6E7CCF" w:rsidRPr="00995367" w:rsidRDefault="004F0D8E" w:rsidP="004F0D8E">
            <w:pPr>
              <w:pStyle w:val="Paragraphedeliste"/>
              <w:numPr>
                <w:ilvl w:val="0"/>
                <w:numId w:val="6"/>
              </w:numPr>
              <w:bidi/>
              <w:rPr>
                <w:rFonts w:asciiTheme="majorBidi" w:hAnsiTheme="majorBidi"/>
                <w:b/>
                <w:bCs/>
                <w:color w:val="000B22"/>
                <w:sz w:val="28"/>
                <w:szCs w:val="28"/>
                <w:rtl/>
                <w:lang w:bidi="ar-DZ"/>
              </w:rPr>
            </w:pPr>
            <w:r w:rsidRPr="00995367">
              <w:rPr>
                <w:rFonts w:asciiTheme="majorBidi" w:hAnsiTheme="majorBidi" w:hint="cs"/>
                <w:b/>
                <w:bCs/>
                <w:color w:val="000B22"/>
                <w:sz w:val="28"/>
                <w:szCs w:val="28"/>
                <w:rtl/>
                <w:lang w:bidi="ar-DZ"/>
              </w:rPr>
              <w:t xml:space="preserve">تقيم الكفاءة </w:t>
            </w:r>
          </w:p>
          <w:p w:rsidR="004F0D8E" w:rsidRPr="004F0D8E" w:rsidRDefault="004F0D8E" w:rsidP="004F0D8E">
            <w:p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17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DE9D9" w:themeFill="accent6" w:themeFillTint="33"/>
          </w:tcPr>
          <w:p w:rsidR="006E7CCF" w:rsidRDefault="005252EC" w:rsidP="006E7CCF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  <w:drawing>
                <wp:anchor distT="0" distB="0" distL="114300" distR="114300" simplePos="0" relativeHeight="251689984" behindDoc="0" locked="0" layoutInCell="1" allowOverlap="1">
                  <wp:simplePos x="0" y="0"/>
                  <wp:positionH relativeFrom="column">
                    <wp:posOffset>-5329</wp:posOffset>
                  </wp:positionH>
                  <wp:positionV relativeFrom="paragraph">
                    <wp:posOffset>200932</wp:posOffset>
                  </wp:positionV>
                  <wp:extent cx="988695" cy="480060"/>
                  <wp:effectExtent l="171450" t="133350" r="363855" b="300990"/>
                  <wp:wrapNone/>
                  <wp:docPr id="5" name="Image 4" descr="81695756ee31f88644904281c03ade5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1695756ee31f88644904281c03ade56.jpg"/>
                          <pic:cNvPicPr/>
                        </pic:nvPicPr>
                        <pic:blipFill>
                          <a:blip r:embed="rId13" cstate="print">
                            <a:lum bright="-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8695" cy="480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6E7CCF" w:rsidRPr="00AF3F1E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مرحلة التقويم</w:t>
            </w:r>
          </w:p>
          <w:p w:rsidR="004F0D8E" w:rsidRDefault="004F0D8E" w:rsidP="006E7CCF">
            <w:pPr>
              <w:rPr>
                <w:rFonts w:ascii="Traditional Arabic" w:hAnsi="Traditional Arabic" w:cs="Traditional Arabic"/>
                <w:noProof/>
                <w:rtl/>
              </w:rPr>
            </w:pPr>
          </w:p>
          <w:p w:rsidR="004F0D8E" w:rsidRDefault="004F0D8E" w:rsidP="004F0D8E">
            <w:pPr>
              <w:rPr>
                <w:rFonts w:ascii="Traditional Arabic" w:hAnsi="Traditional Arabic" w:cs="Traditional Arabic"/>
                <w:rtl/>
              </w:rPr>
            </w:pPr>
          </w:p>
          <w:p w:rsidR="00826583" w:rsidRPr="004F0D8E" w:rsidRDefault="004F0D8E" w:rsidP="004F0D8E">
            <w:pPr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/>
                <w:noProof/>
                <w:rtl/>
                <w:lang w:eastAsia="fr-FR"/>
              </w:rPr>
              <w:drawing>
                <wp:inline distT="0" distB="0" distL="0" distR="0">
                  <wp:extent cx="976414" cy="455915"/>
                  <wp:effectExtent l="19050" t="0" r="0" b="0"/>
                  <wp:docPr id="3" name="Image 2" descr="280205e1d9c959499818bce7491fa3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80205e1d9c959499818bce7491fa308.jp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753" cy="45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7758" w:rsidRPr="003D3DB6" w:rsidRDefault="00E54944" w:rsidP="00634EFD">
      <w:pPr>
        <w:ind w:right="220"/>
        <w:rPr>
          <w:rFonts w:ascii="Traditional Arabic" w:hAnsi="Traditional Arabic" w:cs="Traditional Arabic"/>
          <w:noProof/>
          <w:rtl/>
        </w:rPr>
        <w:sectPr w:rsidR="00027758" w:rsidRPr="003D3DB6" w:rsidSect="006931D8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  <w:lang w:eastAsia="fr-FR"/>
        </w:rPr>
        <w:drawing>
          <wp:anchor distT="0" distB="0" distL="114300" distR="114300" simplePos="0" relativeHeight="251710464" behindDoc="1" locked="0" layoutInCell="1" allowOverlap="1">
            <wp:simplePos x="0" y="0"/>
            <wp:positionH relativeFrom="column">
              <wp:posOffset>1061085</wp:posOffset>
            </wp:positionH>
            <wp:positionV relativeFrom="paragraph">
              <wp:posOffset>-2357755</wp:posOffset>
            </wp:positionV>
            <wp:extent cx="7641590" cy="10711180"/>
            <wp:effectExtent l="1562100" t="0" r="1540510" b="0"/>
            <wp:wrapNone/>
            <wp:docPr id="12" name="Image 1" descr="Design sans titre_20240120_150851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 sans titre_20240120_150851_0000.png"/>
                    <pic:cNvPicPr/>
                  </pic:nvPicPr>
                  <pic:blipFill>
                    <a:blip r:embed="rId8">
                      <a:lum/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41590" cy="1071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2773" w:rsidRPr="006E2773">
        <w:rPr>
          <w:noProof/>
          <w:lang w:eastAsia="fr-FR"/>
        </w:rPr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posOffset>1083129</wp:posOffset>
            </wp:positionH>
            <wp:positionV relativeFrom="paragraph">
              <wp:posOffset>-2358118</wp:posOffset>
            </wp:positionV>
            <wp:extent cx="7641590" cy="10711543"/>
            <wp:effectExtent l="1562100" t="0" r="1540510" b="0"/>
            <wp:wrapNone/>
            <wp:docPr id="11" name="Image 1" descr="Design sans titre_20240120_150851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 sans titre_20240120_150851_0000.png"/>
                    <pic:cNvPicPr/>
                  </pic:nvPicPr>
                  <pic:blipFill>
                    <a:blip r:embed="rId8">
                      <a:lum/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41590" cy="10711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5B8B" w:rsidRPr="00FD077C" w:rsidRDefault="008F5B8B" w:rsidP="00634EFD">
      <w:pPr>
        <w:ind w:right="440"/>
      </w:pPr>
    </w:p>
    <w:sectPr w:rsidR="008F5B8B" w:rsidRPr="00FD077C" w:rsidSect="0083792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7FA6" w:rsidRDefault="00B07FA6" w:rsidP="007B08D9">
      <w:pPr>
        <w:spacing w:after="0" w:line="240" w:lineRule="auto"/>
      </w:pPr>
      <w:r>
        <w:separator/>
      </w:r>
    </w:p>
  </w:endnote>
  <w:endnote w:type="continuationSeparator" w:id="1">
    <w:p w:rsidR="00B07FA6" w:rsidRDefault="00B07FA6" w:rsidP="007B0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Amiri">
    <w:altName w:val="Courier New"/>
    <w:charset w:val="00"/>
    <w:family w:val="auto"/>
    <w:pitch w:val="variable"/>
    <w:sig w:usb0="00000000" w:usb1="80002042" w:usb2="00000008" w:usb3="00000000" w:csb0="000000D3" w:csb1="00000000"/>
  </w:font>
  <w:font w:name="Cairo Black">
    <w:panose1 w:val="00000A00000000000000"/>
    <w:charset w:val="00"/>
    <w:family w:val="auto"/>
    <w:pitch w:val="variable"/>
    <w:sig w:usb0="00002007" w:usb1="00000001" w:usb2="00000008" w:usb3="00000000" w:csb0="000000D3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7FA6" w:rsidRDefault="00B07FA6" w:rsidP="007B08D9">
      <w:pPr>
        <w:spacing w:after="0" w:line="240" w:lineRule="auto"/>
      </w:pPr>
      <w:r>
        <w:separator/>
      </w:r>
    </w:p>
  </w:footnote>
  <w:footnote w:type="continuationSeparator" w:id="1">
    <w:p w:rsidR="00B07FA6" w:rsidRDefault="00B07FA6" w:rsidP="007B0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4BC" w:rsidRDefault="003374BC">
    <w:pPr>
      <w:pStyle w:val="En-tte"/>
    </w:pPr>
  </w:p>
  <w:p w:rsidR="003374BC" w:rsidRDefault="003374BC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50FB1"/>
    <w:multiLevelType w:val="hybridMultilevel"/>
    <w:tmpl w:val="598A5D70"/>
    <w:lvl w:ilvl="0" w:tplc="43AA28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7F206E"/>
    <w:multiLevelType w:val="hybridMultilevel"/>
    <w:tmpl w:val="C62882BC"/>
    <w:lvl w:ilvl="0" w:tplc="151898FE">
      <w:start w:val="1"/>
      <w:numFmt w:val="decimal"/>
      <w:lvlText w:val="%1-"/>
      <w:lvlJc w:val="left"/>
      <w:pPr>
        <w:ind w:left="525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245" w:hanging="360"/>
      </w:pPr>
    </w:lvl>
    <w:lvl w:ilvl="2" w:tplc="040C001B" w:tentative="1">
      <w:start w:val="1"/>
      <w:numFmt w:val="lowerRoman"/>
      <w:lvlText w:val="%3."/>
      <w:lvlJc w:val="right"/>
      <w:pPr>
        <w:ind w:left="1965" w:hanging="180"/>
      </w:pPr>
    </w:lvl>
    <w:lvl w:ilvl="3" w:tplc="040C000F" w:tentative="1">
      <w:start w:val="1"/>
      <w:numFmt w:val="decimal"/>
      <w:lvlText w:val="%4."/>
      <w:lvlJc w:val="left"/>
      <w:pPr>
        <w:ind w:left="2685" w:hanging="360"/>
      </w:pPr>
    </w:lvl>
    <w:lvl w:ilvl="4" w:tplc="040C0019" w:tentative="1">
      <w:start w:val="1"/>
      <w:numFmt w:val="lowerLetter"/>
      <w:lvlText w:val="%5."/>
      <w:lvlJc w:val="left"/>
      <w:pPr>
        <w:ind w:left="3405" w:hanging="360"/>
      </w:pPr>
    </w:lvl>
    <w:lvl w:ilvl="5" w:tplc="040C001B" w:tentative="1">
      <w:start w:val="1"/>
      <w:numFmt w:val="lowerRoman"/>
      <w:lvlText w:val="%6."/>
      <w:lvlJc w:val="right"/>
      <w:pPr>
        <w:ind w:left="4125" w:hanging="180"/>
      </w:pPr>
    </w:lvl>
    <w:lvl w:ilvl="6" w:tplc="040C000F" w:tentative="1">
      <w:start w:val="1"/>
      <w:numFmt w:val="decimal"/>
      <w:lvlText w:val="%7."/>
      <w:lvlJc w:val="left"/>
      <w:pPr>
        <w:ind w:left="4845" w:hanging="360"/>
      </w:pPr>
    </w:lvl>
    <w:lvl w:ilvl="7" w:tplc="040C0019" w:tentative="1">
      <w:start w:val="1"/>
      <w:numFmt w:val="lowerLetter"/>
      <w:lvlText w:val="%8."/>
      <w:lvlJc w:val="left"/>
      <w:pPr>
        <w:ind w:left="5565" w:hanging="360"/>
      </w:pPr>
    </w:lvl>
    <w:lvl w:ilvl="8" w:tplc="040C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">
    <w:nsid w:val="27B17AE6"/>
    <w:multiLevelType w:val="hybridMultilevel"/>
    <w:tmpl w:val="4E98B54A"/>
    <w:lvl w:ilvl="0" w:tplc="81D2D98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b/>
        <w:bCs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AF7BE1"/>
    <w:multiLevelType w:val="hybridMultilevel"/>
    <w:tmpl w:val="73F0347C"/>
    <w:lvl w:ilvl="0" w:tplc="875A0B60">
      <w:numFmt w:val="bullet"/>
      <w:lvlText w:val="-"/>
      <w:lvlJc w:val="left"/>
      <w:pPr>
        <w:ind w:left="775" w:hanging="360"/>
      </w:pPr>
      <w:rPr>
        <w:rFonts w:ascii="Arial" w:eastAsiaTheme="minorHAnsi" w:hAnsi="Arial" w:cs="Arial" w:hint="default"/>
        <w:b/>
        <w:bCs w:val="0"/>
        <w:color w:val="auto"/>
      </w:rPr>
    </w:lvl>
    <w:lvl w:ilvl="1" w:tplc="040C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4">
    <w:nsid w:val="43171D91"/>
    <w:multiLevelType w:val="hybridMultilevel"/>
    <w:tmpl w:val="7054BAD6"/>
    <w:lvl w:ilvl="0" w:tplc="23E44786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  <w:color w:val="D99594" w:themeColor="accent2" w:themeTint="99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9B9460C"/>
    <w:multiLevelType w:val="hybridMultilevel"/>
    <w:tmpl w:val="5C0A6E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A753C5"/>
    <w:multiLevelType w:val="hybridMultilevel"/>
    <w:tmpl w:val="5C0A6E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3A7531"/>
    <w:multiLevelType w:val="hybridMultilevel"/>
    <w:tmpl w:val="60D0A7BA"/>
    <w:lvl w:ilvl="0" w:tplc="FEFE171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CC2DA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A94B3A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C2678E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A9C2BC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ECB9B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7F45FF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CBAD57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786899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68AE1B7A"/>
    <w:multiLevelType w:val="hybridMultilevel"/>
    <w:tmpl w:val="986E4B0C"/>
    <w:lvl w:ilvl="0" w:tplc="875A0B6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b/>
        <w:bCs w:val="0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BA6E8B"/>
    <w:multiLevelType w:val="hybridMultilevel"/>
    <w:tmpl w:val="D8B065D2"/>
    <w:lvl w:ilvl="0" w:tplc="81D2D98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b/>
        <w:bCs w:val="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4"/>
  </w:num>
  <w:num w:numId="7">
    <w:abstractNumId w:val="3"/>
  </w:num>
  <w:num w:numId="8">
    <w:abstractNumId w:val="6"/>
  </w:num>
  <w:num w:numId="9">
    <w:abstractNumId w:val="5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isplayBackgroundShape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2466">
      <o:colormenu v:ext="edit" fillcolor="none [3212]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32190"/>
    <w:rsid w:val="000065B3"/>
    <w:rsid w:val="00027758"/>
    <w:rsid w:val="00040F59"/>
    <w:rsid w:val="00045C33"/>
    <w:rsid w:val="0008210E"/>
    <w:rsid w:val="00090993"/>
    <w:rsid w:val="000A58E1"/>
    <w:rsid w:val="000E42E6"/>
    <w:rsid w:val="00100F29"/>
    <w:rsid w:val="00120A72"/>
    <w:rsid w:val="00135F96"/>
    <w:rsid w:val="00144EF7"/>
    <w:rsid w:val="00157BD9"/>
    <w:rsid w:val="00165031"/>
    <w:rsid w:val="00181BF3"/>
    <w:rsid w:val="00185BA4"/>
    <w:rsid w:val="00191701"/>
    <w:rsid w:val="001C6AB8"/>
    <w:rsid w:val="001D0F16"/>
    <w:rsid w:val="002168FF"/>
    <w:rsid w:val="002169A1"/>
    <w:rsid w:val="00232190"/>
    <w:rsid w:val="00255620"/>
    <w:rsid w:val="00260927"/>
    <w:rsid w:val="002A2331"/>
    <w:rsid w:val="002C2348"/>
    <w:rsid w:val="002D2425"/>
    <w:rsid w:val="0031747C"/>
    <w:rsid w:val="00327B95"/>
    <w:rsid w:val="003374BC"/>
    <w:rsid w:val="0035790C"/>
    <w:rsid w:val="003B2C35"/>
    <w:rsid w:val="003B3DE1"/>
    <w:rsid w:val="003D2879"/>
    <w:rsid w:val="003D2F25"/>
    <w:rsid w:val="003D3DB6"/>
    <w:rsid w:val="003E7777"/>
    <w:rsid w:val="003E7C17"/>
    <w:rsid w:val="003F59E1"/>
    <w:rsid w:val="0042081B"/>
    <w:rsid w:val="00425991"/>
    <w:rsid w:val="0042691F"/>
    <w:rsid w:val="00426929"/>
    <w:rsid w:val="00452317"/>
    <w:rsid w:val="004721D9"/>
    <w:rsid w:val="00490006"/>
    <w:rsid w:val="004C0302"/>
    <w:rsid w:val="004D2DF8"/>
    <w:rsid w:val="004E40F8"/>
    <w:rsid w:val="004F0D8E"/>
    <w:rsid w:val="00503898"/>
    <w:rsid w:val="005252EC"/>
    <w:rsid w:val="005579BD"/>
    <w:rsid w:val="0056553E"/>
    <w:rsid w:val="0058436D"/>
    <w:rsid w:val="00594468"/>
    <w:rsid w:val="005B626F"/>
    <w:rsid w:val="005C7DE9"/>
    <w:rsid w:val="005D34C4"/>
    <w:rsid w:val="005E7702"/>
    <w:rsid w:val="005F1CE3"/>
    <w:rsid w:val="006014EB"/>
    <w:rsid w:val="00623292"/>
    <w:rsid w:val="00634EFD"/>
    <w:rsid w:val="006377F1"/>
    <w:rsid w:val="00691B30"/>
    <w:rsid w:val="006931D8"/>
    <w:rsid w:val="006C1401"/>
    <w:rsid w:val="006E2773"/>
    <w:rsid w:val="006E7CCF"/>
    <w:rsid w:val="0070175E"/>
    <w:rsid w:val="0072041A"/>
    <w:rsid w:val="007400B0"/>
    <w:rsid w:val="00771A6C"/>
    <w:rsid w:val="00793B94"/>
    <w:rsid w:val="007B08D9"/>
    <w:rsid w:val="007C59F8"/>
    <w:rsid w:val="007C7973"/>
    <w:rsid w:val="007D3BC0"/>
    <w:rsid w:val="007E0BBF"/>
    <w:rsid w:val="00811EDC"/>
    <w:rsid w:val="00826583"/>
    <w:rsid w:val="0083073A"/>
    <w:rsid w:val="00837927"/>
    <w:rsid w:val="0086557A"/>
    <w:rsid w:val="00876E41"/>
    <w:rsid w:val="0088174B"/>
    <w:rsid w:val="008B7341"/>
    <w:rsid w:val="008E44A8"/>
    <w:rsid w:val="008F133C"/>
    <w:rsid w:val="008F4563"/>
    <w:rsid w:val="008F5B8B"/>
    <w:rsid w:val="00917442"/>
    <w:rsid w:val="00922293"/>
    <w:rsid w:val="00953032"/>
    <w:rsid w:val="00970D67"/>
    <w:rsid w:val="00995367"/>
    <w:rsid w:val="009B0D68"/>
    <w:rsid w:val="009C482B"/>
    <w:rsid w:val="009D1426"/>
    <w:rsid w:val="009D33EE"/>
    <w:rsid w:val="009D3C5A"/>
    <w:rsid w:val="009D61D0"/>
    <w:rsid w:val="00A0115C"/>
    <w:rsid w:val="00A06151"/>
    <w:rsid w:val="00A0752F"/>
    <w:rsid w:val="00A247ED"/>
    <w:rsid w:val="00A25434"/>
    <w:rsid w:val="00A304F2"/>
    <w:rsid w:val="00A31867"/>
    <w:rsid w:val="00A43439"/>
    <w:rsid w:val="00A720FC"/>
    <w:rsid w:val="00A86868"/>
    <w:rsid w:val="00AA3331"/>
    <w:rsid w:val="00AB0CDE"/>
    <w:rsid w:val="00AB10A0"/>
    <w:rsid w:val="00AB1E97"/>
    <w:rsid w:val="00AB5B8B"/>
    <w:rsid w:val="00AF3F1E"/>
    <w:rsid w:val="00AF4203"/>
    <w:rsid w:val="00B07FA6"/>
    <w:rsid w:val="00B16C34"/>
    <w:rsid w:val="00B51A23"/>
    <w:rsid w:val="00B70655"/>
    <w:rsid w:val="00B83CEC"/>
    <w:rsid w:val="00B918BE"/>
    <w:rsid w:val="00BB36EF"/>
    <w:rsid w:val="00C427CD"/>
    <w:rsid w:val="00C559AB"/>
    <w:rsid w:val="00C57F08"/>
    <w:rsid w:val="00C72B8A"/>
    <w:rsid w:val="00CB27C1"/>
    <w:rsid w:val="00CB7E33"/>
    <w:rsid w:val="00CD6C64"/>
    <w:rsid w:val="00CF6D32"/>
    <w:rsid w:val="00D073C6"/>
    <w:rsid w:val="00D44ACD"/>
    <w:rsid w:val="00D47215"/>
    <w:rsid w:val="00D52222"/>
    <w:rsid w:val="00D817C4"/>
    <w:rsid w:val="00D87BA7"/>
    <w:rsid w:val="00D90AD0"/>
    <w:rsid w:val="00D91DA0"/>
    <w:rsid w:val="00D94C1A"/>
    <w:rsid w:val="00D95451"/>
    <w:rsid w:val="00DB6F76"/>
    <w:rsid w:val="00E25B80"/>
    <w:rsid w:val="00E34E1A"/>
    <w:rsid w:val="00E35468"/>
    <w:rsid w:val="00E54944"/>
    <w:rsid w:val="00E801EB"/>
    <w:rsid w:val="00E92B16"/>
    <w:rsid w:val="00E9456B"/>
    <w:rsid w:val="00EA314F"/>
    <w:rsid w:val="00EB190A"/>
    <w:rsid w:val="00F02005"/>
    <w:rsid w:val="00F1003A"/>
    <w:rsid w:val="00F13869"/>
    <w:rsid w:val="00F2749B"/>
    <w:rsid w:val="00F37A3D"/>
    <w:rsid w:val="00F86BC9"/>
    <w:rsid w:val="00F94190"/>
    <w:rsid w:val="00FA594B"/>
    <w:rsid w:val="00FB2640"/>
    <w:rsid w:val="00FB53E3"/>
    <w:rsid w:val="00FC0A8E"/>
    <w:rsid w:val="00FD077C"/>
    <w:rsid w:val="00FD2685"/>
    <w:rsid w:val="00FD45E1"/>
    <w:rsid w:val="00FE5C90"/>
    <w:rsid w:val="00FF7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>
      <o:colormenu v:ext="edit" fillcolor="none [3212]"/>
    </o:shapedefaults>
    <o:shapelayout v:ext="edit">
      <o:idmap v:ext="edit" data="1"/>
      <o:rules v:ext="edit">
        <o:r id="V:Rule3" type="connector" idref="#_x0000_s1034"/>
        <o:r id="V:Rule4" type="connector" idref="#_x0000_s104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00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37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3792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379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DB6F76"/>
    <w:pPr>
      <w:bidi/>
      <w:spacing w:after="0" w:line="240" w:lineRule="auto"/>
    </w:pPr>
    <w:rPr>
      <w:rFonts w:eastAsiaTheme="minorHAnsi" w:cs="Traditional Arabic"/>
      <w:bCs/>
      <w:szCs w:val="24"/>
      <w:lang w:val="en-US"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232190"/>
    <w:pPr>
      <w:ind w:left="720"/>
      <w:contextualSpacing/>
    </w:pPr>
    <w:rPr>
      <w:lang w:val="en-US"/>
    </w:r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232190"/>
    <w:rPr>
      <w:lang w:val="en-US"/>
    </w:rPr>
  </w:style>
  <w:style w:type="table" w:customStyle="1" w:styleId="Style1">
    <w:name w:val="Style1"/>
    <w:basedOn w:val="TableauNormal"/>
    <w:uiPriority w:val="99"/>
    <w:qFormat/>
    <w:rsid w:val="00232190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7B08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B08D9"/>
  </w:style>
  <w:style w:type="paragraph" w:styleId="Pieddepage">
    <w:name w:val="footer"/>
    <w:basedOn w:val="Normal"/>
    <w:link w:val="PieddepageCar"/>
    <w:uiPriority w:val="99"/>
    <w:semiHidden/>
    <w:unhideWhenUsed/>
    <w:rsid w:val="007B08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B08D9"/>
  </w:style>
  <w:style w:type="paragraph" w:styleId="NormalWeb">
    <w:name w:val="Normal (Web)"/>
    <w:basedOn w:val="Normal"/>
    <w:uiPriority w:val="99"/>
    <w:semiHidden/>
    <w:unhideWhenUsed/>
    <w:rsid w:val="00D94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o\Desktop\&#1602;&#1575;&#1604;&#1576;%20&#1575;&#1604;&#1605;&#1584;&#1603;&#1585;&#1577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3CF228-F284-48D2-A830-7DFA5D2F7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قالب المذكرة.dotx</Template>
  <TotalTime>32</TotalTime>
  <Pages>4</Pages>
  <Words>513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pc</cp:lastModifiedBy>
  <cp:revision>4</cp:revision>
  <cp:lastPrinted>2024-03-31T13:29:00Z</cp:lastPrinted>
  <dcterms:created xsi:type="dcterms:W3CDTF">2024-11-22T10:14:00Z</dcterms:created>
  <dcterms:modified xsi:type="dcterms:W3CDTF">2024-11-22T13:19:00Z</dcterms:modified>
</cp:coreProperties>
</file>