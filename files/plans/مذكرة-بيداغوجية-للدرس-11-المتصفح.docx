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327558" w:rsidRDefault="00E8078D" w:rsidP="006073D8">
      <w:pPr>
        <w:rPr>
          <w:rFonts w:ascii="Al-Jazeera-Arabic-Bold" w:eastAsia="Arial Unicode MS" w:hAnsi="Al-Jazeera-Arabic-Bold" w:cs="Al-Jazeera-Arabic-Bold"/>
          <w:rtl/>
        </w:rPr>
      </w:pPr>
      <w:r>
        <w:rPr>
          <w:rFonts w:ascii="Arial Unicode MS" w:eastAsia="Arial Unicode MS" w:hAnsi="Arial Unicode MS" w:cs="Arial Unicode MS" w:hint="cs"/>
          <w:color w:val="943634" w:themeColor="accent2" w:themeShade="BF"/>
          <w:sz w:val="24"/>
          <w:szCs w:val="24"/>
          <w:rtl/>
        </w:rPr>
        <w:t xml:space="preserve">   </w:t>
      </w:r>
      <w:r w:rsidR="00087556" w:rsidRPr="005A7F68">
        <w:rPr>
          <w:rFonts w:ascii="Arial Unicode MS" w:eastAsia="Arial Unicode MS" w:hAnsi="Arial Unicode MS" w:cs="Arial Unicode MS" w:hint="cs"/>
          <w:sz w:val="24"/>
          <w:szCs w:val="24"/>
          <w:rtl/>
        </w:rPr>
        <w:tab/>
      </w:r>
      <w:r w:rsidR="006073D8" w:rsidRPr="006073D8">
        <w:rPr>
          <w:rFonts w:ascii="Al-Jazeera-Arabic-Bold" w:eastAsia="Arial Unicode MS" w:hAnsi="Al-Jazeera-Arabic-Bold" w:cs="Al-Jazeera-Arabic-Bold" w:hint="cs"/>
          <w:color w:val="FF0000"/>
          <w:rtl/>
        </w:rPr>
        <w:t>الثانوية :</w:t>
      </w:r>
      <w:r w:rsidR="006073D8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                                            </w:t>
      </w:r>
      <w:r w:rsidR="00087556" w:rsidRPr="00327558">
        <w:rPr>
          <w:rFonts w:ascii="Al-Jazeera-Arabic-Bold" w:eastAsia="Arial Unicode MS" w:hAnsi="Al-Jazeera-Arabic-Bold" w:cs="Al-Jazeera-Arabic-Bold"/>
          <w:color w:val="00B050"/>
          <w:rtl/>
        </w:rPr>
        <w:t xml:space="preserve">  المادة 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Pr="00327558">
        <w:rPr>
          <w:rFonts w:ascii="Al-Jazeera-Arabic-Bold" w:eastAsia="Arial Unicode MS" w:hAnsi="Al-Jazeera-Arabic-Bold" w:cs="Al-Jazeera-Arabic-Bold"/>
          <w:rtl/>
        </w:rPr>
        <w:t xml:space="preserve">             </w:t>
      </w:r>
      <w:r w:rsidR="006073D8">
        <w:rPr>
          <w:rFonts w:ascii="Al-Jazeera-Arabic-Bold" w:eastAsia="Arial Unicode MS" w:hAnsi="Al-Jazeera-Arabic-Bold" w:cs="Al-Jazeera-Arabic-Bold" w:hint="cs"/>
          <w:rtl/>
        </w:rPr>
        <w:t xml:space="preserve">           </w:t>
      </w:r>
      <w:r w:rsidRPr="00327558">
        <w:rPr>
          <w:rFonts w:ascii="Al-Jazeera-Arabic-Bold" w:eastAsia="Arial Unicode MS" w:hAnsi="Al-Jazeera-Arabic-Bold" w:cs="Al-Jazeera-Arabic-Bold"/>
          <w:rtl/>
        </w:rPr>
        <w:t xml:space="preserve">        </w:t>
      </w:r>
      <w:r w:rsidR="00CC14A4" w:rsidRPr="00327558">
        <w:rPr>
          <w:rFonts w:ascii="Al-Jazeera-Arabic-Bold" w:eastAsia="Arial Unicode MS" w:hAnsi="Al-Jazeera-Arabic-Bold" w:cs="Al-Jazeera-Arabic-Bold"/>
          <w:rtl/>
        </w:rPr>
        <w:t xml:space="preserve">  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="00087556" w:rsidRPr="00327558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</w:t>
      </w:r>
    </w:p>
    <w:tbl>
      <w:tblPr>
        <w:tblStyle w:val="Trameclaire-Accent2"/>
        <w:bidiVisual/>
        <w:tblW w:w="10707" w:type="dxa"/>
        <w:tblInd w:w="455" w:type="dxa"/>
        <w:tblLook w:val="04A0" w:firstRow="1" w:lastRow="0" w:firstColumn="1" w:lastColumn="0" w:noHBand="0" w:noVBand="1"/>
      </w:tblPr>
      <w:tblGrid>
        <w:gridCol w:w="5746"/>
        <w:gridCol w:w="4961"/>
      </w:tblGrid>
      <w:tr w:rsidR="00087556" w:rsidRPr="00327558" w:rsidTr="00260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E8078D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المفاهيمي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0</w:t>
            </w:r>
            <w:r w:rsidR="00E8078D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3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: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مقدمة في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الويب</w:t>
            </w:r>
          </w:p>
        </w:tc>
        <w:tc>
          <w:tcPr>
            <w:tcW w:w="496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327558" w:rsidRDefault="00087556" w:rsidP="00AC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</w:t>
            </w:r>
            <w:r w:rsidR="00327558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/ آداب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)</w:t>
            </w:r>
          </w:p>
        </w:tc>
      </w:tr>
      <w:tr w:rsidR="0008755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E8078D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الوحدة المفاهيمية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01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573286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المتصفح</w:t>
            </w:r>
          </w:p>
        </w:tc>
        <w:tc>
          <w:tcPr>
            <w:tcW w:w="496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327558" w:rsidRDefault="005158D6" w:rsidP="00E8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 xml:space="preserve">مذكرة رقم 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FF0000"/>
                <w:rtl/>
              </w:rPr>
              <w:t xml:space="preserve">  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:</w:t>
            </w:r>
            <w:r w:rsidR="00E8078D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>11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 </w:t>
            </w:r>
            <w:r w:rsidR="00916B42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</w:rPr>
              <w:t xml:space="preserve"> </w:t>
            </w:r>
          </w:p>
        </w:tc>
      </w:tr>
      <w:tr w:rsidR="005158D6" w:rsidRPr="00327558" w:rsidTr="00260A1C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327558" w:rsidRDefault="005158D6" w:rsidP="00327558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الكفاءة القاعدية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أن </w:t>
            </w:r>
            <w:r w:rsidR="00327558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>يتعرف على بعض المتصفحات</w:t>
            </w:r>
            <w:r w:rsidR="003E5B4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</w:tc>
        <w:tc>
          <w:tcPr>
            <w:tcW w:w="496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327558" w:rsidRDefault="005158D6" w:rsidP="00202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02</w:t>
            </w:r>
            <w:r w:rsidR="00916B42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ساعات</w:t>
            </w:r>
          </w:p>
        </w:tc>
      </w:tr>
      <w:tr w:rsidR="005158D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327558" w:rsidRDefault="00C130B8" w:rsidP="00E8078D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مذكرة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بيداغوجية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النظرية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11</w:t>
            </w:r>
          </w:p>
        </w:tc>
        <w:tc>
          <w:tcPr>
            <w:tcW w:w="496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327558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5151"/>
        <w:gridCol w:w="5531"/>
      </w:tblGrid>
      <w:tr w:rsidR="0093294B" w:rsidRPr="00327558" w:rsidTr="0032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327558" w:rsidRDefault="0093294B" w:rsidP="00CC14A4">
            <w:pPr>
              <w:rPr>
                <w:rFonts w:ascii="Al-Jazeera-Arabic-Bold" w:hAnsi="Al-Jazeera-Arabic-Bold" w:cs="Al-Jazeera-Arabic-Bold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5531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327558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3294B" w:rsidRPr="00327558" w:rsidTr="0032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260A1C" w:rsidRPr="00327558" w:rsidRDefault="00260A1C" w:rsidP="006A38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93294B" w:rsidRPr="00327558" w:rsidRDefault="00322B11" w:rsidP="00327558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س1: 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ماهي </w:t>
            </w:r>
            <w:r w:rsidR="00327558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>البرامج المستعملة بكثرة على الحاسوب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 ؟</w:t>
            </w:r>
          </w:p>
        </w:tc>
        <w:tc>
          <w:tcPr>
            <w:tcW w:w="5531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3E5B4D" w:rsidRPr="00327558" w:rsidRDefault="00681249" w:rsidP="0032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327558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أن يتمكن من الوصول إلى الموقع الإلكتروني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</w:p>
          <w:p w:rsidR="00681249" w:rsidRPr="00327558" w:rsidRDefault="00681249" w:rsidP="0032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مرحلية (02) 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:</w:t>
            </w:r>
            <w:r w:rsidR="003E5B4D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327558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أن يتدرب على طرق البحث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</w:p>
          <w:p w:rsidR="003E5B4D" w:rsidRPr="00327558" w:rsidRDefault="00681249" w:rsidP="0032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(03) :</w:t>
            </w:r>
            <w:r w:rsidR="003E5B4D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327558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أن يستغل نتائج البحث</w:t>
            </w:r>
          </w:p>
        </w:tc>
      </w:tr>
      <w:tr w:rsidR="00E54179" w:rsidRPr="00327558" w:rsidTr="0032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327558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</w:tr>
      <w:tr w:rsidR="00E54179" w:rsidRPr="00327558" w:rsidTr="0032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327558" w:rsidRDefault="00681249" w:rsidP="00E8078D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السبورة، الأقل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ام، ملف عرض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11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، الكتاب المدرسي</w:t>
            </w:r>
          </w:p>
        </w:tc>
      </w:tr>
    </w:tbl>
    <w:tbl>
      <w:tblPr>
        <w:tblStyle w:val="Grilledutableau"/>
        <w:bidiVisual/>
        <w:tblW w:w="11304" w:type="dxa"/>
        <w:tblInd w:w="160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842"/>
        <w:gridCol w:w="7371"/>
        <w:gridCol w:w="851"/>
      </w:tblGrid>
      <w:tr w:rsidR="00614E57" w:rsidRPr="00327558" w:rsidTr="00E71D38">
        <w:trPr>
          <w:trHeight w:val="309"/>
        </w:trPr>
        <w:tc>
          <w:tcPr>
            <w:tcW w:w="1240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6"/>
                <w:szCs w:val="6"/>
                <w:rtl/>
                <w:lang w:bidi="ar-DZ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CC14A4" w:rsidRPr="00327558" w:rsidTr="00E71D38">
        <w:trPr>
          <w:trHeight w:val="439"/>
        </w:trPr>
        <w:tc>
          <w:tcPr>
            <w:tcW w:w="1240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842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الكفاءة المستهدفة</w:t>
            </w:r>
          </w:p>
        </w:tc>
        <w:tc>
          <w:tcPr>
            <w:tcW w:w="737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85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</w:tr>
      <w:tr w:rsidR="00CC14A4" w:rsidRPr="00327558" w:rsidTr="00327558">
        <w:trPr>
          <w:trHeight w:val="1167"/>
        </w:trPr>
        <w:tc>
          <w:tcPr>
            <w:tcW w:w="1240" w:type="dxa"/>
            <w:shd w:val="clear" w:color="auto" w:fill="C6D9F1" w:themeFill="text2" w:themeFillTint="33"/>
          </w:tcPr>
          <w:p w:rsidR="00381278" w:rsidRPr="00327558" w:rsidRDefault="00381278" w:rsidP="00327558">
            <w:pPr>
              <w:shd w:val="clear" w:color="auto" w:fill="C6D9F1" w:themeFill="text2" w:themeFillTint="33"/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shd w:val="clear" w:color="auto" w:fill="C6D9F1" w:themeFill="text2" w:themeFillTint="33"/>
                <w:rtl/>
                <w:lang w:bidi="ar-DZ"/>
              </w:rPr>
              <w:t>مرحلة</w:t>
            </w: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 xml:space="preserve"> التحضير</w:t>
            </w:r>
          </w:p>
        </w:tc>
        <w:tc>
          <w:tcPr>
            <w:tcW w:w="1842" w:type="dxa"/>
          </w:tcPr>
          <w:p w:rsidR="00381278" w:rsidRPr="00327558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1" w:type="dxa"/>
          </w:tcPr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تنظيف السبورة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(حتى ولو لا تستعمل)</w:t>
            </w:r>
          </w:p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كتابة عنوان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المادة </w:t>
            </w:r>
            <w:r w:rsidR="00202101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–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المجال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–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الوحدة)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1278" w:rsidRPr="00327558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rtl/>
                <w:lang w:bidi="ar-DZ"/>
              </w:rPr>
              <w:t>3د</w:t>
            </w:r>
          </w:p>
        </w:tc>
      </w:tr>
      <w:tr w:rsidR="00CC14A4" w:rsidTr="006315E4">
        <w:trPr>
          <w:trHeight w:val="968"/>
        </w:trPr>
        <w:tc>
          <w:tcPr>
            <w:tcW w:w="1240" w:type="dxa"/>
            <w:shd w:val="clear" w:color="auto" w:fill="F2DBDB" w:themeFill="accent2" w:themeFillTint="33"/>
            <w:vAlign w:val="center"/>
          </w:tcPr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وضعية الإنطلاق</w:t>
            </w:r>
          </w:p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81278" w:rsidRPr="00614E57" w:rsidRDefault="00381278" w:rsidP="00614E57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المقدمة</w:t>
            </w:r>
          </w:p>
        </w:tc>
        <w:tc>
          <w:tcPr>
            <w:tcW w:w="7371" w:type="dxa"/>
          </w:tcPr>
          <w:p w:rsidR="00681249" w:rsidRPr="00E8679B" w:rsidRDefault="00E8679B" w:rsidP="00E8679B">
            <w:pPr>
              <w:pStyle w:val="Paragraphedeliste"/>
              <w:bidi/>
              <w:ind w:left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إذا أردت البحث عن موضوع ما، هناك تقنية جديدة سهلت هذه المهمة و أصبحت تستعمل من طرف عامة الناس</w:t>
            </w:r>
          </w:p>
          <w:p w:rsidR="000B55F3" w:rsidRPr="00E8679B" w:rsidRDefault="00E8679B" w:rsidP="00E8679B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FF0000"/>
                <w:sz w:val="28"/>
                <w:szCs w:val="28"/>
                <w:rtl/>
                <w:lang w:val="en-CA" w:bidi="ar-DZ"/>
              </w:rPr>
              <w:t>س</w:t>
            </w:r>
            <w:r w:rsidR="005A7F68"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sz w:val="28"/>
                <w:szCs w:val="28"/>
                <w:rtl/>
                <w:lang w:val="en-CA"/>
              </w:rPr>
              <w:t xml:space="preserve">: </w:t>
            </w:r>
            <w:r w:rsidR="00E71D38"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ماهي </w:t>
            </w:r>
            <w:r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هذه التقنية، و ماهو البرنامج الذي يسمح لنا باستغلالها </w:t>
            </w:r>
            <w:r w:rsidR="00E71D38"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؟</w:t>
            </w:r>
          </w:p>
          <w:p w:rsidR="005A7F68" w:rsidRPr="00E8679B" w:rsidRDefault="005A7F68" w:rsidP="00E8679B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  <w:t>ج:</w:t>
            </w:r>
          </w:p>
          <w:p w:rsidR="00E8679B" w:rsidRPr="00E8679B" w:rsidRDefault="00E8679B" w:rsidP="00E8679B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l-Jazeera-Arabic-Bold" w:hAnsi="Al-Jazeera-Arabic-Bold" w:cs="Al-Jazeera-Arabic-Bold"/>
                <w:b/>
                <w:bCs/>
                <w:color w:val="000000"/>
                <w:sz w:val="28"/>
                <w:szCs w:val="28"/>
                <w:u w:val="single"/>
              </w:rPr>
            </w:pPr>
            <w:r w:rsidRPr="00E8679B">
              <w:rPr>
                <w:rFonts w:cstheme="minorHAnsi"/>
                <w:b/>
                <w:bCs/>
                <w:color w:val="000000"/>
              </w:rPr>
              <w:t>WEB</w:t>
            </w:r>
            <w:r w:rsidRPr="00E8679B">
              <w:rPr>
                <w:rFonts w:ascii="Al-Jazeera-Arabic-Bold" w:hAnsi="Al-Jazeera-Arabic-Bold" w:cs="Al-Jazeera-Arabic-Bold"/>
                <w:b/>
                <w:bCs/>
                <w:color w:val="000000"/>
                <w:sz w:val="28"/>
                <w:szCs w:val="28"/>
                <w:rtl/>
                <w:lang w:bidi="ar-DZ"/>
              </w:rPr>
              <w:t xml:space="preserve"> : </w:t>
            </w:r>
            <w:r w:rsidRPr="00E8679B">
              <w:rPr>
                <w:rFonts w:ascii="Al-Jazeera-Arabic-Bold" w:hAnsi="Al-Jazeera-Arabic-Bold" w:cs="Al-Jazeera-Arabic-Bold"/>
                <w:color w:val="000000"/>
                <w:rtl/>
              </w:rPr>
              <w:t>هو</w:t>
            </w:r>
            <w:r w:rsidRPr="00E8679B">
              <w:rPr>
                <w:rFonts w:ascii="Al-Jazeera-Arabic-Bold" w:hAnsi="Al-Jazeera-Arabic-Bold" w:cs="Al-Jazeera-Arabic-Bold"/>
                <w:color w:val="000000"/>
                <w:sz w:val="20"/>
                <w:szCs w:val="20"/>
                <w:rtl/>
              </w:rPr>
              <w:t xml:space="preserve"> </w:t>
            </w:r>
            <w:r w:rsidRPr="00E8679B">
              <w:rPr>
                <w:rFonts w:ascii="Al-Jazeera-Arabic-Bold" w:hAnsi="Al-Jazeera-Arabic-Bold" w:cs="Al-Jazeera-Arabic-Bold"/>
                <w:color w:val="000000"/>
                <w:sz w:val="20"/>
                <w:szCs w:val="20"/>
                <w:rtl/>
                <w:lang w:bidi="ar-DZ"/>
              </w:rPr>
              <w:t>ا</w:t>
            </w:r>
            <w:r w:rsidRPr="00E8679B">
              <w:rPr>
                <w:rFonts w:ascii="Al-Jazeera-Arabic-Bold" w:hAnsi="Al-Jazeera-Arabic-Bold" w:cs="Al-Jazeera-Arabic-Bold"/>
                <w:color w:val="000000"/>
                <w:rtl/>
              </w:rPr>
              <w:t xml:space="preserve">ختصار لعبارة </w:t>
            </w:r>
            <w:r w:rsidRPr="00E8679B">
              <w:rPr>
                <w:rFonts w:cstheme="minorHAnsi"/>
                <w:b/>
                <w:bCs/>
                <w:color w:val="000000"/>
              </w:rPr>
              <w:t>WORLD WIDE WEB</w:t>
            </w:r>
            <w:r w:rsidRPr="00E8679B">
              <w:rPr>
                <w:rFonts w:ascii="Al-Jazeera-Arabic-Bold" w:hAnsi="Al-Jazeera-Arabic-Bold" w:cs="Al-Jazeera-Arabic-Bold"/>
                <w:color w:val="000000"/>
                <w:rtl/>
              </w:rPr>
              <w:t xml:space="preserve"> و تعني الشبكة العنكبوتية العالمية، يعتبر وسيلة تسهل الوصول إلى المعلومات في الأنترنت، فهو أشبه بالنافذة التي تطل منها على الأنترنت و هي عبارة عن صفحات تكتب بلغة تسمى </w:t>
            </w:r>
            <w:r w:rsidRPr="00E8679B">
              <w:rPr>
                <w:rFonts w:cstheme="minorHAnsi"/>
                <w:b/>
                <w:bCs/>
                <w:color w:val="000000"/>
              </w:rPr>
              <w:t>HTML</w:t>
            </w:r>
            <w:r w:rsidRPr="00E8679B">
              <w:rPr>
                <w:rFonts w:ascii="Al-Jazeera-Arabic-Bold" w:hAnsi="Al-Jazeera-Arabic-Bold" w:cs="Al-Jazeera-Arabic-Bold"/>
                <w:color w:val="000000"/>
                <w:rtl/>
              </w:rPr>
              <w:t xml:space="preserve"> و يمكنك عرضها بواسطة برنامج يسمى المتصفح</w:t>
            </w:r>
            <w:r w:rsidRPr="00E8679B">
              <w:rPr>
                <w:rFonts w:ascii="Al-Jazeera-Arabic-Bold" w:hAnsi="Al-Jazeera-Arabic-Bold" w:cs="Al-Jazeera-Arabic-Bold"/>
                <w:b/>
                <w:bCs/>
                <w:color w:val="00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E8679B">
              <w:rPr>
                <w:rFonts w:cstheme="minorHAnsi"/>
                <w:b/>
                <w:bCs/>
                <w:color w:val="000000"/>
              </w:rPr>
              <w:t>NAVIGATEUR</w:t>
            </w:r>
          </w:p>
          <w:p w:rsidR="00E71D38" w:rsidRPr="00E8679B" w:rsidRDefault="00E71D38" w:rsidP="00E8679B">
            <w:pPr>
              <w:pStyle w:val="Paragraphedeliste"/>
              <w:bidi/>
              <w:rPr>
                <w:rFonts w:ascii="Segoe UI" w:eastAsia="Arial Unicode MS" w:hAnsi="Segoe UI" w:cs="Segoe UI"/>
                <w:color w:val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2DBDB" w:themeFill="accent2" w:themeFillTint="33"/>
          </w:tcPr>
          <w:p w:rsidR="00381278" w:rsidRPr="00EA347A" w:rsidRDefault="007D5BAA" w:rsidP="007D5BAA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10</w:t>
            </w:r>
            <w:r w:rsidR="00381278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6315E4">
        <w:trPr>
          <w:trHeight w:val="1921"/>
        </w:trPr>
        <w:tc>
          <w:tcPr>
            <w:tcW w:w="1240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9B77F6" w:rsidRPr="009B77F6" w:rsidRDefault="00411838" w:rsidP="00614E57">
            <w:pPr>
              <w:ind w:left="113" w:right="113"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FE520FC" wp14:editId="342F2855">
                      <wp:simplePos x="0" y="0"/>
                      <wp:positionH relativeFrom="column">
                        <wp:posOffset>-310196</wp:posOffset>
                      </wp:positionH>
                      <wp:positionV relativeFrom="paragraph">
                        <wp:posOffset>585787</wp:posOffset>
                      </wp:positionV>
                      <wp:extent cx="1350010" cy="36512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838" w:rsidRDefault="00411838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520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-24.4pt;margin-top:46.1pt;width:106.3pt;height:28.7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" filled="f" stroked="f" strokeweight=".5pt">
                      <v:textbox>
                        <w:txbxContent>
                          <w:p w:rsidR="00411838" w:rsidRDefault="00411838" w:rsidP="00411838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09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AD2CFA" wp14:editId="12A35534">
                      <wp:simplePos x="0" y="0"/>
                      <wp:positionH relativeFrom="column">
                        <wp:posOffset>5281295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309C1" w:rsidRPr="00736E52" w:rsidRDefault="002309C1" w:rsidP="00736E52">
                                  <w:pPr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DZ"/>
                                    </w:rPr>
                                  </w:pPr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D2CFA" id="Zone de texte 1" o:spid="_x0000_s1027" type="#_x0000_t202" style="position:absolute;left:0;text-align:left;margin-left:415.85pt;margin-top:0;width:2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" filled="f" strokeweight=".5pt">
                      <v:textbox>
                        <w:txbxContent>
                          <w:p w:rsidR="002309C1" w:rsidRPr="00736E52" w:rsidRDefault="002309C1" w:rsidP="00736E52">
                            <w:pPr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2" w:type="dxa"/>
            <w:vAlign w:val="center"/>
          </w:tcPr>
          <w:p w:rsidR="00E71D38" w:rsidRDefault="00D1499E" w:rsidP="00E71D38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تعريف المتصفح </w:t>
            </w:r>
          </w:p>
          <w:p w:rsidR="00D1499E" w:rsidRPr="00D1499E" w:rsidRDefault="00D1499E" w:rsidP="00E71D38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lang w:val="fr-FR"/>
              </w:rPr>
            </w:pPr>
            <w:r w:rsidRPr="00D1499E">
              <w:rPr>
                <w:rFonts w:asciiTheme="majorBidi" w:eastAsiaTheme="minorHAnsi" w:hAnsiTheme="majorBidi" w:cs="Times New Roman"/>
                <w:b/>
                <w:bCs/>
                <w:color w:val="FF0000"/>
                <w:lang w:val="fr-FR"/>
              </w:rPr>
              <w:t>NAVIGATEUR</w:t>
            </w:r>
          </w:p>
          <w:p w:rsidR="00322B11" w:rsidRPr="00322B11" w:rsidRDefault="00322B11" w:rsidP="005905C4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</w:p>
        </w:tc>
        <w:tc>
          <w:tcPr>
            <w:tcW w:w="7371" w:type="dxa"/>
            <w:tcBorders>
              <w:bottom w:val="single" w:sz="8" w:space="0" w:color="4F6228" w:themeColor="accent3" w:themeShade="80"/>
            </w:tcBorders>
          </w:tcPr>
          <w:p w:rsidR="009B77F6" w:rsidRDefault="009B77F6" w:rsidP="009B77F6">
            <w:pPr>
              <w:ind w:left="720"/>
              <w:rPr>
                <w:sz w:val="24"/>
                <w:szCs w:val="24"/>
                <w:rtl/>
                <w:lang w:bidi="ar-DZ"/>
              </w:rPr>
            </w:pPr>
          </w:p>
          <w:p w:rsidR="009B77F6" w:rsidRPr="00614E57" w:rsidRDefault="00E8679B" w:rsidP="00D1499E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</w:t>
            </w:r>
            <w:r w:rsidR="009B77F6" w:rsidRPr="009E7B6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ما </w:t>
            </w:r>
            <w:r w:rsidR="00D1499E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هو المتصفح</w:t>
            </w:r>
            <w:r w:rsidR="009B77F6" w:rsidRPr="009E7B6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9B77F6" w:rsidRDefault="009B77F6" w:rsidP="009B77F6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ج:</w:t>
            </w:r>
          </w:p>
          <w:p w:rsidR="00D1499E" w:rsidRDefault="00D1499E" w:rsidP="00D1499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 w:cs="Al-Jazeera-Arabic-Bold"/>
                <w:color w:val="000000"/>
                <w:rtl/>
              </w:rPr>
            </w:pPr>
            <w:r w:rsidRPr="002C7E58">
              <w:rPr>
                <w:rFonts w:ascii="Al-Jazeera-Arabic-Bold" w:hAnsi="Al-Jazeera-Arabic-Bold" w:cs="Al-Jazeera-Arabic-Bold"/>
                <w:color w:val="000000"/>
                <w:rtl/>
              </w:rPr>
              <w:t>ه</w:t>
            </w: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 xml:space="preserve">و برنامج يقوم بعرض النصوص و الصور و المحتويات الأخرى المختلفة الموجودة داخل صفحات الويب بسهولة و سرعة عن طريق تتبع الروابط، توجد العديد من المتصفحات و من أشهرها : </w:t>
            </w:r>
            <w:r>
              <w:rPr>
                <w:rFonts w:ascii="Cambria" w:hAnsi="Cambria" w:cs="Al-Jazeera-Arabic-Bold"/>
                <w:color w:val="000000"/>
              </w:rPr>
              <w:t>google chrome, opéra, netscape …</w:t>
            </w:r>
          </w:p>
          <w:p w:rsidR="00D1499E" w:rsidRDefault="00327558" w:rsidP="009B77F6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E27A86">
              <w:rPr>
                <w:rFonts w:ascii="Al-Jazeera-Arabic-Bold" w:hAnsi="Al-Jazeera-Arabic-Bold" w:cs="Al-Jazeera-Arabic-Bold"/>
                <w:b/>
                <w:bCs/>
                <w:noProof/>
                <w:color w:val="000000"/>
                <w:sz w:val="32"/>
                <w:szCs w:val="32"/>
                <w:rtl/>
              </w:rPr>
              <w:drawing>
                <wp:anchor distT="0" distB="0" distL="114300" distR="114300" simplePos="0" relativeHeight="251739136" behindDoc="0" locked="0" layoutInCell="1" allowOverlap="1" wp14:anchorId="6F189538" wp14:editId="1D217B82">
                  <wp:simplePos x="0" y="0"/>
                  <wp:positionH relativeFrom="margin">
                    <wp:posOffset>619125</wp:posOffset>
                  </wp:positionH>
                  <wp:positionV relativeFrom="margin">
                    <wp:posOffset>1409700</wp:posOffset>
                  </wp:positionV>
                  <wp:extent cx="3230245" cy="904875"/>
                  <wp:effectExtent l="0" t="0" r="8255" b="9525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24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25BA7" w:rsidRPr="00625BA7" w:rsidRDefault="00625BA7" w:rsidP="00D1499E">
            <w:pPr>
              <w:ind w:left="720"/>
              <w:rPr>
                <w:rFonts w:ascii="Segoe UI" w:eastAsia="Arial Unicode MS" w:hAnsi="Segoe UI" w:cs="Segoe U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2A1781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10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 xml:space="preserve"> د</w:t>
            </w:r>
          </w:p>
        </w:tc>
      </w:tr>
      <w:tr w:rsidR="009B77F6" w:rsidTr="006315E4">
        <w:trPr>
          <w:trHeight w:val="1921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22B11" w:rsidRPr="00322B11" w:rsidRDefault="00E324E0" w:rsidP="00625BA7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349C545" wp14:editId="5021BA30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405130</wp:posOffset>
                      </wp:positionV>
                      <wp:extent cx="1350010" cy="365125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4E0" w:rsidRDefault="00E324E0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9C545" id="Zone de texte 6" o:spid="_x0000_s1028" type="#_x0000_t202" style="position:absolute;left:0;text-align:left;margin-left:62.95pt;margin-top:31.9pt;width:106.3pt;height:28.7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" filled="f" stroked="f" strokeweight=".5pt">
                      <v:textbox>
                        <w:txbxContent>
                          <w:p w:rsidR="00E324E0" w:rsidRDefault="00E324E0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499E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خواص و مميزات المتصفح</w:t>
            </w:r>
          </w:p>
          <w:p w:rsidR="002309C1" w:rsidRPr="007E1D9F" w:rsidRDefault="002309C1" w:rsidP="00625BA7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:rsidR="00C50C53" w:rsidRDefault="00C50C53" w:rsidP="00D1499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:rsidR="009B77F6" w:rsidRPr="00E0103F" w:rsidRDefault="009B77F6" w:rsidP="00D1499E">
            <w:pPr>
              <w:rPr>
                <w:rFonts w:ascii="Segoe UI" w:eastAsia="Arial Unicode MS" w:hAnsi="Segoe UI" w:cs="Segoe UI"/>
                <w:sz w:val="28"/>
                <w:szCs w:val="28"/>
                <w:rtl/>
                <w:lang w:val="fr-FR"/>
              </w:rPr>
            </w:pPr>
            <w:bookmarkStart w:id="0" w:name="_GoBack"/>
            <w:bookmarkEnd w:id="0"/>
            <w:r w:rsidRPr="00E0103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س : </w:t>
            </w:r>
            <w:r w:rsidR="00D1499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بم يتميز المتصفح</w:t>
            </w:r>
            <w:r w:rsidRPr="00E0103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؟</w:t>
            </w:r>
          </w:p>
          <w:p w:rsidR="00E67AF1" w:rsidRDefault="009539D8" w:rsidP="003F1FBC">
            <w:pPr>
              <w:rPr>
                <w:rFonts w:ascii="Segoe UI" w:eastAsia="Arial Unicode MS" w:hAnsi="Segoe UI" w:cs="Segoe UI"/>
                <w:color w:val="00B050"/>
                <w:sz w:val="28"/>
                <w:szCs w:val="28"/>
                <w:rtl/>
                <w:lang w:val="fr-FR"/>
              </w:rPr>
            </w:pPr>
            <w:r>
              <w:rPr>
                <w:rFonts w:ascii="Segoe UI" w:eastAsia="Arial Unicode MS" w:hAnsi="Segoe UI" w:cs="Segoe UI" w:hint="cs"/>
                <w:color w:val="00B050"/>
                <w:sz w:val="28"/>
                <w:szCs w:val="28"/>
                <w:rtl/>
                <w:lang w:val="fr-FR"/>
              </w:rPr>
              <w:t>ج :</w:t>
            </w:r>
          </w:p>
          <w:p w:rsidR="00D1499E" w:rsidRDefault="00D1499E" w:rsidP="00D1499E">
            <w:pPr>
              <w:pStyle w:val="Paragraphedeliste"/>
              <w:numPr>
                <w:ilvl w:val="0"/>
                <w:numId w:val="46"/>
              </w:numPr>
              <w:autoSpaceDE w:val="0"/>
              <w:autoSpaceDN w:val="0"/>
              <w:bidi/>
              <w:adjustRightInd w:val="0"/>
              <w:spacing w:line="276" w:lineRule="auto"/>
              <w:ind w:left="177" w:hanging="177"/>
              <w:jc w:val="both"/>
              <w:rPr>
                <w:rFonts w:ascii="Al-Jazeera-Arabic-Bold" w:hAnsi="Al-Jazeera-Arabic-Bold" w:cs="Al-Jazeera-Arabic-Bold"/>
                <w:color w:val="000000"/>
              </w:rPr>
            </w:pPr>
            <w:r w:rsidRPr="00F202F2">
              <w:rPr>
                <w:rFonts w:ascii="Al-Jazeera-Arabic-Bold" w:hAnsi="Al-Jazeera-Arabic-Bold" w:cs="Al-Jazeera-Arabic-Bold" w:hint="cs"/>
                <w:color w:val="000000"/>
                <w:rtl/>
              </w:rPr>
              <w:t>السرعة في فتح صفحات الويب</w:t>
            </w:r>
          </w:p>
          <w:p w:rsidR="00D1499E" w:rsidRDefault="00D1499E" w:rsidP="00D1499E">
            <w:pPr>
              <w:pStyle w:val="Paragraphedeliste"/>
              <w:numPr>
                <w:ilvl w:val="0"/>
                <w:numId w:val="46"/>
              </w:numPr>
              <w:autoSpaceDE w:val="0"/>
              <w:autoSpaceDN w:val="0"/>
              <w:bidi/>
              <w:adjustRightInd w:val="0"/>
              <w:spacing w:line="276" w:lineRule="auto"/>
              <w:ind w:left="177" w:hanging="177"/>
              <w:jc w:val="both"/>
              <w:rPr>
                <w:rFonts w:ascii="Al-Jazeera-Arabic-Bold" w:hAnsi="Al-Jazeera-Arabic-Bold" w:cs="Al-Jazeera-Arabic-Bold"/>
                <w:color w:val="000000"/>
              </w:rPr>
            </w:pP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>الإضافات (</w:t>
            </w:r>
            <w:r>
              <w:rPr>
                <w:rFonts w:ascii="Cambria" w:hAnsi="Cambria" w:cs="Al-Jazeera-Arabic-Bold"/>
                <w:color w:val="000000"/>
              </w:rPr>
              <w:t>Les extensions</w:t>
            </w: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 xml:space="preserve">) : و هي عبارة عن امتدادات يتم اضافتها للمتصفح و من هذه الامتدادات (الطقس </w:t>
            </w:r>
            <w:r>
              <w:rPr>
                <w:rFonts w:ascii="Al-Jazeera-Arabic-Bold" w:hAnsi="Al-Jazeera-Arabic-Bold" w:cs="Al-Jazeera-Arabic-Bold"/>
                <w:color w:val="000000"/>
                <w:rtl/>
              </w:rPr>
              <w:t>–</w:t>
            </w: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 xml:space="preserve"> المؤذن </w:t>
            </w:r>
            <w:r>
              <w:rPr>
                <w:rFonts w:ascii="Al-Jazeera-Arabic-Bold" w:hAnsi="Al-Jazeera-Arabic-Bold" w:cs="Al-Jazeera-Arabic-Bold"/>
                <w:color w:val="000000"/>
                <w:rtl/>
              </w:rPr>
              <w:t>–</w:t>
            </w: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 xml:space="preserve"> المترجم </w:t>
            </w:r>
            <w:r>
              <w:rPr>
                <w:rFonts w:ascii="Al-Jazeera-Arabic-Bold" w:hAnsi="Al-Jazeera-Arabic-Bold" w:cs="Al-Jazeera-Arabic-Bold"/>
                <w:color w:val="000000"/>
                <w:rtl/>
              </w:rPr>
              <w:t>–</w:t>
            </w: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 xml:space="preserve"> إغلاق نوافذ الإعلانات المزعجة ... الخ)</w:t>
            </w:r>
          </w:p>
          <w:p w:rsidR="00D1499E" w:rsidRDefault="00D1499E" w:rsidP="00D1499E">
            <w:pPr>
              <w:pStyle w:val="Paragraphedeliste"/>
              <w:numPr>
                <w:ilvl w:val="0"/>
                <w:numId w:val="46"/>
              </w:numPr>
              <w:autoSpaceDE w:val="0"/>
              <w:autoSpaceDN w:val="0"/>
              <w:bidi/>
              <w:adjustRightInd w:val="0"/>
              <w:spacing w:line="276" w:lineRule="auto"/>
              <w:ind w:left="177" w:hanging="177"/>
              <w:jc w:val="both"/>
              <w:rPr>
                <w:rFonts w:ascii="Al-Jazeera-Arabic-Bold" w:hAnsi="Al-Jazeera-Arabic-Bold" w:cs="Al-Jazeera-Arabic-Bold"/>
                <w:color w:val="000000"/>
              </w:rPr>
            </w:pP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>إمكانية فتح أكثر من صفحة في نفس البرنامج</w:t>
            </w:r>
          </w:p>
          <w:p w:rsidR="00D1499E" w:rsidRDefault="00D1499E" w:rsidP="00D1499E">
            <w:pPr>
              <w:pStyle w:val="Paragraphedeliste"/>
              <w:numPr>
                <w:ilvl w:val="0"/>
                <w:numId w:val="46"/>
              </w:numPr>
              <w:autoSpaceDE w:val="0"/>
              <w:autoSpaceDN w:val="0"/>
              <w:bidi/>
              <w:adjustRightInd w:val="0"/>
              <w:spacing w:line="276" w:lineRule="auto"/>
              <w:ind w:left="177" w:hanging="177"/>
              <w:jc w:val="both"/>
              <w:rPr>
                <w:rFonts w:ascii="Al-Jazeera-Arabic-Bold" w:hAnsi="Al-Jazeera-Arabic-Bold" w:cs="Al-Jazeera-Arabic-Bold"/>
                <w:color w:val="000000"/>
              </w:rPr>
            </w:pP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>حفظ آخر الصفحات المفتوحة في قائمة خاصة و سريعة</w:t>
            </w:r>
          </w:p>
          <w:p w:rsidR="004A1ADA" w:rsidRPr="007D5BAA" w:rsidRDefault="004A1ADA" w:rsidP="009539D8">
            <w:pPr>
              <w:numPr>
                <w:ilvl w:val="0"/>
                <w:numId w:val="33"/>
              </w:numPr>
              <w:rPr>
                <w:rFonts w:ascii="Segoe UI" w:eastAsia="Arial Unicode MS" w:hAnsi="Segoe UI" w:cs="Segoe UI"/>
                <w:sz w:val="6"/>
                <w:szCs w:val="6"/>
                <w:lang w:val="fr-FR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6F11BD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15 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6315E4">
        <w:trPr>
          <w:trHeight w:val="1921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22B11" w:rsidRPr="00E71D38" w:rsidRDefault="00D1499E" w:rsidP="00E71D38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عمليات على المتصفح</w:t>
            </w:r>
          </w:p>
          <w:p w:rsidR="002309C1" w:rsidRPr="009E7B63" w:rsidRDefault="00E324E0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349C545" wp14:editId="5021BA30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1019175</wp:posOffset>
                      </wp:positionV>
                      <wp:extent cx="1350010" cy="365125"/>
                      <wp:effectExtent l="0" t="0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4E0" w:rsidRDefault="00E324E0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9C545" id="Zone de texte 7" o:spid="_x0000_s1029" type="#_x0000_t202" style="position:absolute;left:0;text-align:left;margin-left:65.2pt;margin-top:80.25pt;width:106.3pt;height:28.7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" filled="f" stroked="f" strokeweight=".5pt">
                      <v:textbox>
                        <w:txbxContent>
                          <w:p w:rsidR="00E324E0" w:rsidRDefault="00E324E0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1" w:type="dxa"/>
          </w:tcPr>
          <w:p w:rsidR="00260A1C" w:rsidRPr="009539D8" w:rsidRDefault="00260A1C" w:rsidP="006865CF">
            <w:pPr>
              <w:rPr>
                <w:b/>
                <w:bCs/>
                <w:color w:val="FF0000"/>
                <w:sz w:val="6"/>
                <w:szCs w:val="6"/>
                <w:rtl/>
                <w:lang w:bidi="ar-DZ"/>
              </w:rPr>
            </w:pPr>
          </w:p>
          <w:p w:rsidR="009B77F6" w:rsidRPr="00614E57" w:rsidRDefault="009539D8" w:rsidP="00D1499E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</w:t>
            </w:r>
            <w:r w:rsidR="00F74F9E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ماهي </w:t>
            </w:r>
            <w:r w:rsidR="00D1499E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العمليات التي يتيح لنا المتصفح القيام بها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614E57"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E0103F" w:rsidRDefault="00614E57" w:rsidP="003F1FBC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E324E0" w:rsidRDefault="00E324E0" w:rsidP="00E324E0">
            <w:pPr>
              <w:pStyle w:val="Paragraphedeliste"/>
              <w:numPr>
                <w:ilvl w:val="0"/>
                <w:numId w:val="47"/>
              </w:numPr>
              <w:autoSpaceDE w:val="0"/>
              <w:autoSpaceDN w:val="0"/>
              <w:bidi/>
              <w:adjustRightInd w:val="0"/>
              <w:spacing w:line="276" w:lineRule="auto"/>
              <w:ind w:left="827"/>
              <w:jc w:val="both"/>
              <w:rPr>
                <w:rFonts w:ascii="Al-Jazeera-Arabic-Bold" w:hAnsi="Al-Jazeera-Arabic-Bold" w:cs="Al-Jazeera-Arabic-Bold"/>
                <w:color w:val="000000"/>
                <w:rtl/>
              </w:rPr>
            </w:pP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>حفظ الصفحة</w:t>
            </w:r>
          </w:p>
          <w:p w:rsidR="00E324E0" w:rsidRDefault="00E324E0" w:rsidP="00E324E0">
            <w:pPr>
              <w:pStyle w:val="Paragraphedeliste"/>
              <w:numPr>
                <w:ilvl w:val="0"/>
                <w:numId w:val="47"/>
              </w:numPr>
              <w:autoSpaceDE w:val="0"/>
              <w:autoSpaceDN w:val="0"/>
              <w:bidi/>
              <w:adjustRightInd w:val="0"/>
              <w:spacing w:line="276" w:lineRule="auto"/>
              <w:ind w:left="827"/>
              <w:jc w:val="both"/>
              <w:rPr>
                <w:rFonts w:ascii="Al-Jazeera-Arabic-Bold" w:hAnsi="Al-Jazeera-Arabic-Bold" w:cs="Al-Jazeera-Arabic-Bold"/>
                <w:color w:val="000000"/>
                <w:rtl/>
              </w:rPr>
            </w:pP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>حفظ المفضلة (</w:t>
            </w:r>
            <w:r>
              <w:rPr>
                <w:rFonts w:ascii="Cambria" w:hAnsi="Cambria" w:cs="Al-Jazeera-Arabic-Bold"/>
                <w:color w:val="000000"/>
              </w:rPr>
              <w:t>Favoris</w:t>
            </w: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 xml:space="preserve">) </w:t>
            </w:r>
          </w:p>
          <w:p w:rsidR="00E324E0" w:rsidRDefault="00E324E0" w:rsidP="00E324E0">
            <w:pPr>
              <w:pStyle w:val="Paragraphedeliste"/>
              <w:numPr>
                <w:ilvl w:val="0"/>
                <w:numId w:val="47"/>
              </w:numPr>
              <w:autoSpaceDE w:val="0"/>
              <w:autoSpaceDN w:val="0"/>
              <w:bidi/>
              <w:adjustRightInd w:val="0"/>
              <w:spacing w:line="276" w:lineRule="auto"/>
              <w:ind w:left="827"/>
              <w:jc w:val="both"/>
              <w:rPr>
                <w:rFonts w:ascii="Al-Jazeera-Arabic-Bold" w:hAnsi="Al-Jazeera-Arabic-Bold" w:cs="Al-Jazeera-Arabic-Bold"/>
                <w:color w:val="000000"/>
                <w:rtl/>
              </w:rPr>
            </w:pP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>تخصيص الصفحة الرئيسية (</w:t>
            </w:r>
            <w:r>
              <w:rPr>
                <w:rFonts w:ascii="Cambria" w:hAnsi="Cambria" w:cs="Al-Jazeera-Arabic-Bold"/>
                <w:color w:val="000000"/>
              </w:rPr>
              <w:t>Page d’Accueil</w:t>
            </w: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 xml:space="preserve">) </w:t>
            </w:r>
          </w:p>
          <w:p w:rsidR="003F1FBC" w:rsidRPr="00C50C53" w:rsidRDefault="00E324E0" w:rsidP="00C50C53">
            <w:pPr>
              <w:pStyle w:val="Paragraphedeliste"/>
              <w:numPr>
                <w:ilvl w:val="0"/>
                <w:numId w:val="47"/>
              </w:numPr>
              <w:autoSpaceDE w:val="0"/>
              <w:autoSpaceDN w:val="0"/>
              <w:bidi/>
              <w:adjustRightInd w:val="0"/>
              <w:spacing w:line="276" w:lineRule="auto"/>
              <w:ind w:left="827"/>
              <w:jc w:val="both"/>
              <w:rPr>
                <w:rFonts w:ascii="Al-Jazeera-Arabic-Bold" w:hAnsi="Al-Jazeera-Arabic-Bold" w:cs="Al-Jazeera-Arabic-Bold"/>
                <w:color w:val="000000"/>
              </w:rPr>
            </w:pP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>آثار التصفح (</w:t>
            </w:r>
            <w:r>
              <w:rPr>
                <w:rFonts w:ascii="Cambria" w:hAnsi="Cambria" w:cs="Al-Jazeera-Arabic-Bold"/>
                <w:color w:val="000000"/>
              </w:rPr>
              <w:t>Historique</w:t>
            </w: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>)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DC2704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15 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2309C1" w:rsidTr="006315E4">
        <w:trPr>
          <w:trHeight w:val="3520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2309C1" w:rsidRDefault="002309C1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2309C1" w:rsidRDefault="00D1499E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محركات البحث </w:t>
            </w:r>
          </w:p>
          <w:p w:rsidR="00D1499E" w:rsidRPr="00D1499E" w:rsidRDefault="00D1499E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  <w:r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  <w:t>Moteur de recherche</w:t>
            </w:r>
          </w:p>
        </w:tc>
        <w:tc>
          <w:tcPr>
            <w:tcW w:w="7371" w:type="dxa"/>
          </w:tcPr>
          <w:p w:rsidR="00C50C53" w:rsidRDefault="00C50C53" w:rsidP="00D1499E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D1499E" w:rsidRPr="00614E57" w:rsidRDefault="00D1499E" w:rsidP="00D1499E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ماهو محرك البحث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D1499E" w:rsidRPr="007D5BAA" w:rsidRDefault="00D1499E" w:rsidP="00D1499E">
            <w:pPr>
              <w:rPr>
                <w:color w:val="FF0000"/>
                <w:sz w:val="6"/>
                <w:szCs w:val="6"/>
                <w:rtl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B26925" w:rsidRDefault="00E324E0" w:rsidP="00E324E0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ascii="Cambria" w:hAnsi="Cambria" w:cs="Al-Jazeera-Arabic-Bold"/>
                <w:color w:val="000000"/>
                <w:rtl/>
              </w:rPr>
            </w:pPr>
            <w:r w:rsidRPr="00E27A86">
              <w:rPr>
                <w:rFonts w:ascii="Al-Jazeera-Arabic-Bold" w:hAnsi="Al-Jazeera-Arabic-Bold" w:cs="Al-Jazeera-Arabic-Bold" w:hint="cs"/>
                <w:noProof/>
                <w:color w:val="000000"/>
                <w:rtl/>
                <w:lang w:val="en-US"/>
              </w:rPr>
              <w:drawing>
                <wp:anchor distT="0" distB="0" distL="114300" distR="114300" simplePos="0" relativeHeight="251741184" behindDoc="0" locked="0" layoutInCell="1" allowOverlap="1" wp14:anchorId="2CD74014" wp14:editId="58C1FFDA">
                  <wp:simplePos x="0" y="0"/>
                  <wp:positionH relativeFrom="margin">
                    <wp:posOffset>235585</wp:posOffset>
                  </wp:positionH>
                  <wp:positionV relativeFrom="margin">
                    <wp:posOffset>1360805</wp:posOffset>
                  </wp:positionV>
                  <wp:extent cx="3878580" cy="891540"/>
                  <wp:effectExtent l="0" t="0" r="7620" b="381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58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l-Jazeera-Arabic-Bold" w:hAnsi="Al-Jazeera-Arabic-Bold" w:cs="Al-Jazeera-Arabic-Bold" w:hint="cs"/>
                <w:color w:val="000000"/>
                <w:rtl/>
              </w:rPr>
              <w:t xml:space="preserve">محرك البحث هو برنامج يتيح للمستخدمين البحث عن كلمات محددة ضمن مصادر الأنترنت المختلفة، من بين محركات البحث المعروفة : </w:t>
            </w:r>
            <w:r>
              <w:rPr>
                <w:rFonts w:ascii="Cambria" w:hAnsi="Cambria" w:cs="Al-Jazeera-Arabic-Bold"/>
                <w:color w:val="000000"/>
              </w:rPr>
              <w:t>google.com, Ask.com, bing.com, yahoo.fr</w:t>
            </w:r>
          </w:p>
          <w:p w:rsidR="00C50C53" w:rsidRPr="000D7C9C" w:rsidRDefault="00C50C53" w:rsidP="00C50C53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ascii="Al-Jazeera-Arabic-Bold" w:hAnsi="Al-Jazeera-Arabic-Bold" w:cs="Al-Jazeera-Arabic-Bold"/>
                <w:color w:val="000000"/>
                <w:rtl/>
              </w:rPr>
            </w:pP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ويتألف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محرك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البحث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من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ثلاثة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أجزاء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رئيسة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هي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>:</w:t>
            </w:r>
          </w:p>
          <w:p w:rsidR="00C50C53" w:rsidRPr="000D7C9C" w:rsidRDefault="00C50C53" w:rsidP="00C50C53">
            <w:pPr>
              <w:pStyle w:val="Paragraphedeliste"/>
              <w:numPr>
                <w:ilvl w:val="0"/>
                <w:numId w:val="48"/>
              </w:numPr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ascii="Al-Jazeera-Arabic-Bold" w:hAnsi="Al-Jazeera-Arabic-Bold" w:cs="Al-Jazeera-Arabic-Bold"/>
                <w:color w:val="000000"/>
              </w:rPr>
            </w:pP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برنامج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العنكبوت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(</w:t>
            </w:r>
            <w:r w:rsidRPr="000D7C9C">
              <w:rPr>
                <w:rFonts w:cstheme="minorHAnsi"/>
                <w:b/>
                <w:bCs/>
                <w:color w:val="000000"/>
              </w:rPr>
              <w:t>(spider program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</w:p>
          <w:p w:rsidR="00C50C53" w:rsidRPr="000D7C9C" w:rsidRDefault="00C50C53" w:rsidP="00C50C53">
            <w:pPr>
              <w:pStyle w:val="Paragraphedeliste"/>
              <w:numPr>
                <w:ilvl w:val="0"/>
                <w:numId w:val="48"/>
              </w:numPr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ascii="Al-Jazeera-Arabic-Bold" w:hAnsi="Al-Jazeera-Arabic-Bold" w:cs="Al-Jazeera-Arabic-Bold"/>
                <w:color w:val="000000"/>
              </w:rPr>
            </w:pP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برنامج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المُفهرِس</w:t>
            </w:r>
            <w:r w:rsidRPr="000D7C9C">
              <w:rPr>
                <w:rFonts w:cstheme="minorHAnsi"/>
                <w:b/>
                <w:bCs/>
                <w:color w:val="000000"/>
              </w:rPr>
              <w:t>. (indexer program)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</w:p>
          <w:p w:rsidR="00C50C53" w:rsidRPr="000D7C9C" w:rsidRDefault="00C50C53" w:rsidP="00C50C53">
            <w:pPr>
              <w:pStyle w:val="Paragraphedeliste"/>
              <w:numPr>
                <w:ilvl w:val="0"/>
                <w:numId w:val="48"/>
              </w:numPr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ascii="Al-Jazeera-Arabic-Bold" w:hAnsi="Al-Jazeera-Arabic-Bold" w:cs="Al-Jazeera-Arabic-Bold"/>
                <w:color w:val="000000"/>
              </w:rPr>
            </w:pP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برنامج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محرك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  <w:r w:rsidRPr="000D7C9C">
              <w:rPr>
                <w:rFonts w:ascii="Al-Jazeera-Arabic-Bold" w:hAnsi="Al-Jazeera-Arabic-Bold" w:cs="Al-Jazeera-Arabic-Bold"/>
                <w:color w:val="000000"/>
                <w:rtl/>
              </w:rPr>
              <w:t>البحث</w:t>
            </w:r>
            <w:r w:rsidRPr="000D7C9C">
              <w:rPr>
                <w:rFonts w:ascii="Al-Jazeera-Arabic-Bold" w:hAnsi="Al-Jazeera-Arabic-Bold" w:cs="Al-Jazeera-Arabic-Bold"/>
                <w:color w:val="000000"/>
              </w:rPr>
              <w:t>.</w:t>
            </w:r>
          </w:p>
          <w:p w:rsidR="00C50C53" w:rsidRPr="00E324E0" w:rsidRDefault="00C50C53" w:rsidP="00C50C53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ascii="Cambria" w:hAnsi="Cambria" w:cs="Al-Jazeera-Arabic-Bold"/>
                <w:color w:val="000000"/>
                <w:rtl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2309C1" w:rsidRDefault="00DC2704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10 </w:t>
            </w:r>
            <w:r w:rsidR="007D5BA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627805" w:rsidTr="006315E4">
        <w:trPr>
          <w:trHeight w:val="898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627805" w:rsidRPr="00363495" w:rsidRDefault="00627805" w:rsidP="009539D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6349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الوضعية الختامية</w:t>
            </w:r>
          </w:p>
        </w:tc>
        <w:tc>
          <w:tcPr>
            <w:tcW w:w="9213" w:type="dxa"/>
            <w:gridSpan w:val="2"/>
            <w:vAlign w:val="center"/>
          </w:tcPr>
          <w:p w:rsidR="00627805" w:rsidRDefault="00E324E0" w:rsidP="0041183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الطلب من التلاميذ الولوج إلى موقع يحدده الأستاذ </w:t>
            </w:r>
          </w:p>
          <w:p w:rsidR="00E324E0" w:rsidRPr="00E71D38" w:rsidRDefault="00E324E0" w:rsidP="00411838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البحث عن أهم المعالم السياحية في الجزائر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627805" w:rsidRPr="00EA347A" w:rsidRDefault="007D5BAA" w:rsidP="002A178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2</w:t>
            </w:r>
            <w:r w:rsidR="00627805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627805" w:rsidTr="00E71D38">
        <w:trPr>
          <w:trHeight w:val="546"/>
        </w:trPr>
        <w:tc>
          <w:tcPr>
            <w:tcW w:w="11304" w:type="dxa"/>
            <w:gridSpan w:val="4"/>
          </w:tcPr>
          <w:p w:rsidR="00627805" w:rsidRPr="002A1781" w:rsidRDefault="00627805" w:rsidP="002A1781">
            <w:pPr>
              <w:jc w:val="center"/>
              <w:rPr>
                <w:rFonts w:ascii="Segoe UI" w:eastAsia="Arial Unicode MS" w:hAnsi="Segoe UI" w:cs="Segoe UI"/>
                <w:b/>
                <w:bCs/>
                <w:color w:val="00B050"/>
                <w:sz w:val="32"/>
                <w:szCs w:val="32"/>
                <w:u w:val="single"/>
                <w:rtl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B050"/>
                <w:sz w:val="32"/>
                <w:szCs w:val="32"/>
                <w:u w:val="single"/>
                <w:rtl/>
              </w:rPr>
              <w:t>ملاحظات:</w:t>
            </w:r>
          </w:p>
        </w:tc>
      </w:tr>
      <w:tr w:rsidR="00627805" w:rsidTr="00E71D38">
        <w:trPr>
          <w:trHeight w:val="924"/>
        </w:trPr>
        <w:tc>
          <w:tcPr>
            <w:tcW w:w="11304" w:type="dxa"/>
            <w:gridSpan w:val="4"/>
          </w:tcPr>
          <w:p w:rsidR="00627805" w:rsidRPr="002A1781" w:rsidRDefault="00627805" w:rsidP="00260A1C">
            <w:pPr>
              <w:jc w:val="center"/>
              <w:rPr>
                <w:rFonts w:ascii="Segoe UI" w:eastAsia="Arial Unicode MS" w:hAnsi="Segoe UI" w:cs="Segoe UI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60A1C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</w:t>
            </w:r>
          </w:p>
        </w:tc>
      </w:tr>
    </w:tbl>
    <w:p w:rsidR="00087556" w:rsidRPr="002C4E3C" w:rsidRDefault="00087556" w:rsidP="002C4E3C">
      <w:pPr>
        <w:rPr>
          <w:rFonts w:ascii="Segoe UI" w:eastAsia="Arial Unicode MS" w:hAnsi="Segoe UI" w:cs="Segoe UI"/>
        </w:rPr>
      </w:pPr>
    </w:p>
    <w:sectPr w:rsidR="00087556" w:rsidRPr="002C4E3C" w:rsidSect="0027770F">
      <w:pgSz w:w="11906" w:h="16838"/>
      <w:pgMar w:top="284" w:right="284" w:bottom="709" w:left="425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323" w:rsidRDefault="00F43323" w:rsidP="00CC14A4">
      <w:pPr>
        <w:spacing w:after="0" w:line="240" w:lineRule="auto"/>
      </w:pPr>
      <w:r>
        <w:separator/>
      </w:r>
    </w:p>
  </w:endnote>
  <w:endnote w:type="continuationSeparator" w:id="0">
    <w:p w:rsidR="00F43323" w:rsidRDefault="00F43323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323" w:rsidRDefault="00F43323" w:rsidP="00CC14A4">
      <w:pPr>
        <w:spacing w:after="0" w:line="240" w:lineRule="auto"/>
      </w:pPr>
      <w:r>
        <w:separator/>
      </w:r>
    </w:p>
  </w:footnote>
  <w:footnote w:type="continuationSeparator" w:id="0">
    <w:p w:rsidR="00F43323" w:rsidRDefault="00F43323" w:rsidP="00CC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713"/>
    <w:multiLevelType w:val="hybridMultilevel"/>
    <w:tmpl w:val="6388B3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0B7D27"/>
    <w:multiLevelType w:val="hybridMultilevel"/>
    <w:tmpl w:val="D3FE4EB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08B7"/>
    <w:multiLevelType w:val="hybridMultilevel"/>
    <w:tmpl w:val="EAA8D6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80BFD"/>
    <w:multiLevelType w:val="hybridMultilevel"/>
    <w:tmpl w:val="9A08898E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2F030E4">
      <w:start w:val="4"/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8401629"/>
    <w:multiLevelType w:val="hybridMultilevel"/>
    <w:tmpl w:val="5638F5DE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1AD20EA6"/>
    <w:multiLevelType w:val="hybridMultilevel"/>
    <w:tmpl w:val="76A63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73CB0"/>
    <w:multiLevelType w:val="hybridMultilevel"/>
    <w:tmpl w:val="D15C5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0B63"/>
    <w:multiLevelType w:val="hybridMultilevel"/>
    <w:tmpl w:val="3AB22AE0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5FD8453A">
      <w:numFmt w:val="bullet"/>
      <w:lvlText w:val="-"/>
      <w:lvlJc w:val="left"/>
      <w:pPr>
        <w:ind w:left="2148" w:hanging="360"/>
      </w:pPr>
      <w:rPr>
        <w:rFonts w:ascii="Sakkal Majalla" w:eastAsiaTheme="minorHAnsi" w:hAnsi="Sakkal Majalla" w:cs="Sakkal Majalla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032277F"/>
    <w:multiLevelType w:val="hybridMultilevel"/>
    <w:tmpl w:val="019ACA74"/>
    <w:lvl w:ilvl="0" w:tplc="67F8EDE0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47407"/>
    <w:multiLevelType w:val="hybridMultilevel"/>
    <w:tmpl w:val="FB3CCB82"/>
    <w:lvl w:ilvl="0" w:tplc="7CD80A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51247"/>
    <w:multiLevelType w:val="hybridMultilevel"/>
    <w:tmpl w:val="89A294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02540"/>
    <w:multiLevelType w:val="hybridMultilevel"/>
    <w:tmpl w:val="CD92EB20"/>
    <w:lvl w:ilvl="0" w:tplc="A2EEEEA4">
      <w:start w:val="5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125BE"/>
    <w:multiLevelType w:val="hybridMultilevel"/>
    <w:tmpl w:val="076870E6"/>
    <w:lvl w:ilvl="0" w:tplc="B42A305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3" w15:restartNumberingAfterBreak="0">
    <w:nsid w:val="49C82F69"/>
    <w:multiLevelType w:val="hybridMultilevel"/>
    <w:tmpl w:val="2B1411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C708B9"/>
    <w:multiLevelType w:val="hybridMultilevel"/>
    <w:tmpl w:val="C9020AEC"/>
    <w:lvl w:ilvl="0" w:tplc="6D6C2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F3B13"/>
    <w:multiLevelType w:val="hybridMultilevel"/>
    <w:tmpl w:val="9EB88C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718FE"/>
    <w:multiLevelType w:val="hybridMultilevel"/>
    <w:tmpl w:val="D38667F0"/>
    <w:lvl w:ilvl="0" w:tplc="DD5C9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97CD0"/>
    <w:multiLevelType w:val="hybridMultilevel"/>
    <w:tmpl w:val="3BD48EF6"/>
    <w:lvl w:ilvl="0" w:tplc="A82087DA">
      <w:start w:val="1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30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1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2603B4"/>
    <w:multiLevelType w:val="hybridMultilevel"/>
    <w:tmpl w:val="7FCE9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73039"/>
    <w:multiLevelType w:val="hybridMultilevel"/>
    <w:tmpl w:val="007C1092"/>
    <w:lvl w:ilvl="0" w:tplc="1D2A5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E27A8"/>
    <w:multiLevelType w:val="hybridMultilevel"/>
    <w:tmpl w:val="F05C8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37AEF"/>
    <w:multiLevelType w:val="hybridMultilevel"/>
    <w:tmpl w:val="5FA8099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A175C7"/>
    <w:multiLevelType w:val="hybridMultilevel"/>
    <w:tmpl w:val="91F4A1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39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40" w15:restartNumberingAfterBreak="0">
    <w:nsid w:val="71563EF0"/>
    <w:multiLevelType w:val="hybridMultilevel"/>
    <w:tmpl w:val="4A4466A8"/>
    <w:lvl w:ilvl="0" w:tplc="7CD80A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2" w15:restartNumberingAfterBreak="0">
    <w:nsid w:val="7224222F"/>
    <w:multiLevelType w:val="hybridMultilevel"/>
    <w:tmpl w:val="5D702E1C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3" w15:restartNumberingAfterBreak="0">
    <w:nsid w:val="785356BA"/>
    <w:multiLevelType w:val="hybridMultilevel"/>
    <w:tmpl w:val="FCAE286C"/>
    <w:lvl w:ilvl="0" w:tplc="14EE34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D7D7A"/>
    <w:multiLevelType w:val="hybridMultilevel"/>
    <w:tmpl w:val="F6E2D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E12E6"/>
    <w:multiLevelType w:val="hybridMultilevel"/>
    <w:tmpl w:val="1674CABC"/>
    <w:lvl w:ilvl="0" w:tplc="CC882392">
      <w:start w:val="3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000000" w:themeColor="text1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7F2AF5"/>
    <w:multiLevelType w:val="hybridMultilevel"/>
    <w:tmpl w:val="08089B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39"/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19"/>
  </w:num>
  <w:num w:numId="8">
    <w:abstractNumId w:val="31"/>
  </w:num>
  <w:num w:numId="9">
    <w:abstractNumId w:val="18"/>
  </w:num>
  <w:num w:numId="10">
    <w:abstractNumId w:val="2"/>
  </w:num>
  <w:num w:numId="11">
    <w:abstractNumId w:val="16"/>
  </w:num>
  <w:num w:numId="12">
    <w:abstractNumId w:val="22"/>
  </w:num>
  <w:num w:numId="13">
    <w:abstractNumId w:val="29"/>
  </w:num>
  <w:num w:numId="14">
    <w:abstractNumId w:val="41"/>
  </w:num>
  <w:num w:numId="15">
    <w:abstractNumId w:val="36"/>
  </w:num>
  <w:num w:numId="16">
    <w:abstractNumId w:val="13"/>
  </w:num>
  <w:num w:numId="17">
    <w:abstractNumId w:val="28"/>
  </w:num>
  <w:num w:numId="18">
    <w:abstractNumId w:val="15"/>
  </w:num>
  <w:num w:numId="19">
    <w:abstractNumId w:val="45"/>
  </w:num>
  <w:num w:numId="20">
    <w:abstractNumId w:val="27"/>
  </w:num>
  <w:num w:numId="21">
    <w:abstractNumId w:val="46"/>
  </w:num>
  <w:num w:numId="22">
    <w:abstractNumId w:val="20"/>
  </w:num>
  <w:num w:numId="23">
    <w:abstractNumId w:val="0"/>
  </w:num>
  <w:num w:numId="24">
    <w:abstractNumId w:val="1"/>
  </w:num>
  <w:num w:numId="25">
    <w:abstractNumId w:val="24"/>
  </w:num>
  <w:num w:numId="26">
    <w:abstractNumId w:val="43"/>
  </w:num>
  <w:num w:numId="27">
    <w:abstractNumId w:val="7"/>
  </w:num>
  <w:num w:numId="28">
    <w:abstractNumId w:val="4"/>
  </w:num>
  <w:num w:numId="29">
    <w:abstractNumId w:val="5"/>
  </w:num>
  <w:num w:numId="30">
    <w:abstractNumId w:val="42"/>
  </w:num>
  <w:num w:numId="31">
    <w:abstractNumId w:val="35"/>
  </w:num>
  <w:num w:numId="32">
    <w:abstractNumId w:val="17"/>
  </w:num>
  <w:num w:numId="33">
    <w:abstractNumId w:val="25"/>
  </w:num>
  <w:num w:numId="34">
    <w:abstractNumId w:val="21"/>
  </w:num>
  <w:num w:numId="35">
    <w:abstractNumId w:val="14"/>
  </w:num>
  <w:num w:numId="36">
    <w:abstractNumId w:val="40"/>
  </w:num>
  <w:num w:numId="37">
    <w:abstractNumId w:val="34"/>
  </w:num>
  <w:num w:numId="38">
    <w:abstractNumId w:val="8"/>
  </w:num>
  <w:num w:numId="39">
    <w:abstractNumId w:val="32"/>
  </w:num>
  <w:num w:numId="40">
    <w:abstractNumId w:val="26"/>
  </w:num>
  <w:num w:numId="41">
    <w:abstractNumId w:val="37"/>
  </w:num>
  <w:num w:numId="42">
    <w:abstractNumId w:val="9"/>
  </w:num>
  <w:num w:numId="43">
    <w:abstractNumId w:val="33"/>
  </w:num>
  <w:num w:numId="44">
    <w:abstractNumId w:val="47"/>
  </w:num>
  <w:num w:numId="45">
    <w:abstractNumId w:val="12"/>
  </w:num>
  <w:num w:numId="46">
    <w:abstractNumId w:val="44"/>
  </w:num>
  <w:num w:numId="47">
    <w:abstractNumId w:val="3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3"/>
    <w:rsid w:val="000414CB"/>
    <w:rsid w:val="00055287"/>
    <w:rsid w:val="00087556"/>
    <w:rsid w:val="000B55F3"/>
    <w:rsid w:val="000F5431"/>
    <w:rsid w:val="00105DA1"/>
    <w:rsid w:val="00143903"/>
    <w:rsid w:val="0019300D"/>
    <w:rsid w:val="001D73EB"/>
    <w:rsid w:val="001F03C5"/>
    <w:rsid w:val="00202101"/>
    <w:rsid w:val="00225947"/>
    <w:rsid w:val="002309C1"/>
    <w:rsid w:val="00260A1C"/>
    <w:rsid w:val="00264429"/>
    <w:rsid w:val="0027770F"/>
    <w:rsid w:val="002A1781"/>
    <w:rsid w:val="002A1BC4"/>
    <w:rsid w:val="002B6590"/>
    <w:rsid w:val="002B6E8E"/>
    <w:rsid w:val="002C3C39"/>
    <w:rsid w:val="002C3CEB"/>
    <w:rsid w:val="002C4E3C"/>
    <w:rsid w:val="002C696E"/>
    <w:rsid w:val="002D5D94"/>
    <w:rsid w:val="002E747E"/>
    <w:rsid w:val="002F215F"/>
    <w:rsid w:val="00322B11"/>
    <w:rsid w:val="00327558"/>
    <w:rsid w:val="0032760C"/>
    <w:rsid w:val="0034747C"/>
    <w:rsid w:val="00363495"/>
    <w:rsid w:val="00381278"/>
    <w:rsid w:val="003A3062"/>
    <w:rsid w:val="003B704A"/>
    <w:rsid w:val="003E5B4D"/>
    <w:rsid w:val="003F1FBC"/>
    <w:rsid w:val="003F555B"/>
    <w:rsid w:val="003F6C82"/>
    <w:rsid w:val="00411838"/>
    <w:rsid w:val="00432853"/>
    <w:rsid w:val="00437555"/>
    <w:rsid w:val="00446380"/>
    <w:rsid w:val="0047195E"/>
    <w:rsid w:val="004A1ADA"/>
    <w:rsid w:val="00512129"/>
    <w:rsid w:val="005158D6"/>
    <w:rsid w:val="00544BC5"/>
    <w:rsid w:val="005529C5"/>
    <w:rsid w:val="00555152"/>
    <w:rsid w:val="00560725"/>
    <w:rsid w:val="00573286"/>
    <w:rsid w:val="005905C4"/>
    <w:rsid w:val="005A7F68"/>
    <w:rsid w:val="005B2287"/>
    <w:rsid w:val="005D62F1"/>
    <w:rsid w:val="005E2416"/>
    <w:rsid w:val="006073D8"/>
    <w:rsid w:val="00614E57"/>
    <w:rsid w:val="00625BA7"/>
    <w:rsid w:val="00627805"/>
    <w:rsid w:val="006315E4"/>
    <w:rsid w:val="006617A6"/>
    <w:rsid w:val="00681249"/>
    <w:rsid w:val="006865CF"/>
    <w:rsid w:val="006A382E"/>
    <w:rsid w:val="006D6E93"/>
    <w:rsid w:val="006E332E"/>
    <w:rsid w:val="006F11BD"/>
    <w:rsid w:val="007140BC"/>
    <w:rsid w:val="007165C5"/>
    <w:rsid w:val="007735BC"/>
    <w:rsid w:val="007D5BAA"/>
    <w:rsid w:val="007E042A"/>
    <w:rsid w:val="007E1D9F"/>
    <w:rsid w:val="00831DCF"/>
    <w:rsid w:val="008618B7"/>
    <w:rsid w:val="008751FE"/>
    <w:rsid w:val="00881868"/>
    <w:rsid w:val="008A39CF"/>
    <w:rsid w:val="008A739F"/>
    <w:rsid w:val="008B2807"/>
    <w:rsid w:val="008F49F4"/>
    <w:rsid w:val="00916B42"/>
    <w:rsid w:val="0093294B"/>
    <w:rsid w:val="00951315"/>
    <w:rsid w:val="009539D8"/>
    <w:rsid w:val="009B77F6"/>
    <w:rsid w:val="009E7B63"/>
    <w:rsid w:val="00A2690C"/>
    <w:rsid w:val="00A54662"/>
    <w:rsid w:val="00AC2FF8"/>
    <w:rsid w:val="00AE39D7"/>
    <w:rsid w:val="00AF339C"/>
    <w:rsid w:val="00AF34E2"/>
    <w:rsid w:val="00B26925"/>
    <w:rsid w:val="00B44FF2"/>
    <w:rsid w:val="00B730BE"/>
    <w:rsid w:val="00C01571"/>
    <w:rsid w:val="00C130B8"/>
    <w:rsid w:val="00C16A5B"/>
    <w:rsid w:val="00C50C53"/>
    <w:rsid w:val="00CC14A4"/>
    <w:rsid w:val="00D03207"/>
    <w:rsid w:val="00D1499E"/>
    <w:rsid w:val="00D41BCC"/>
    <w:rsid w:val="00D77DBD"/>
    <w:rsid w:val="00DC2704"/>
    <w:rsid w:val="00DD6DB1"/>
    <w:rsid w:val="00E0103F"/>
    <w:rsid w:val="00E137F4"/>
    <w:rsid w:val="00E249DD"/>
    <w:rsid w:val="00E324E0"/>
    <w:rsid w:val="00E54179"/>
    <w:rsid w:val="00E67AF1"/>
    <w:rsid w:val="00E71D38"/>
    <w:rsid w:val="00E8078D"/>
    <w:rsid w:val="00E82B47"/>
    <w:rsid w:val="00E8679B"/>
    <w:rsid w:val="00EA347A"/>
    <w:rsid w:val="00EA4F18"/>
    <w:rsid w:val="00F00F20"/>
    <w:rsid w:val="00F43323"/>
    <w:rsid w:val="00F74F9E"/>
    <w:rsid w:val="00F775B8"/>
    <w:rsid w:val="00F86A57"/>
    <w:rsid w:val="00FC5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9CC0"/>
  <w15:docId w15:val="{88A1BC73-8439-4A6E-AE06-C4C9D910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  <w:style w:type="table" w:styleId="Tramemoyenne1-Accent1">
    <w:name w:val="Medium Shading 1 Accent 1"/>
    <w:basedOn w:val="TableauNormal"/>
    <w:uiPriority w:val="63"/>
    <w:rsid w:val="004A1A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D41B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5;&#1584;&#1603;&#1585;&#1577;%20&#1576;&#1610;&#1583;&#1575;&#1594;&#1608;&#1580;&#1610;&#1577;%20&#1604;&#1604;&#1583;&#1585;&#1587;%2001%20&#1578;&#1602;&#1606;&#1610;&#1577;%20&#1575;&#1604;&#1605;&#1593;&#1604;&#1608;&#1605;&#1575;&#1578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بيداغوجية للدرس 01 تقنية المعلومات 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bakhta leila linda</cp:lastModifiedBy>
  <cp:revision>15</cp:revision>
  <cp:lastPrinted>2018-10-26T12:11:00Z</cp:lastPrinted>
  <dcterms:created xsi:type="dcterms:W3CDTF">2018-11-26T08:26:00Z</dcterms:created>
  <dcterms:modified xsi:type="dcterms:W3CDTF">2025-02-18T15:13:00Z</dcterms:modified>
</cp:coreProperties>
</file>