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BE3227" w:rsidRDefault="00CC14A4" w:rsidP="00BE3227">
      <w:pPr>
        <w:rPr>
          <w:rFonts w:ascii="Al-Jazeera-Arabic-Bold" w:eastAsia="Arial Unicode MS" w:hAnsi="Al-Jazeera-Arabic-Bold" w:cs="Al-Jazeera-Arabic-Bold"/>
          <w:sz w:val="20"/>
          <w:szCs w:val="20"/>
          <w:rtl/>
        </w:rPr>
      </w:pPr>
      <w:r w:rsidRPr="00BE3227">
        <w:rPr>
          <w:rFonts w:ascii="Al-Jazeera-Arabic-Bold" w:eastAsia="Arial Unicode MS" w:hAnsi="Al-Jazeera-Arabic-Bold" w:cs="Al-Jazeera-Arabic-Bold"/>
          <w:color w:val="943634" w:themeColor="accent2" w:themeShade="BF"/>
          <w:sz w:val="20"/>
          <w:szCs w:val="20"/>
          <w:rtl/>
        </w:rPr>
        <w:t xml:space="preserve">                  </w:t>
      </w:r>
      <w:r w:rsidR="00087556" w:rsidRPr="00BE3227">
        <w:rPr>
          <w:rFonts w:ascii="Al-Jazeera-Arabic-Bold" w:eastAsia="Arial Unicode MS" w:hAnsi="Al-Jazeera-Arabic-Bold" w:cs="Al-Jazeera-Arabic-Bold"/>
          <w:color w:val="943634" w:themeColor="accent2" w:themeShade="BF"/>
          <w:sz w:val="20"/>
          <w:szCs w:val="20"/>
          <w:rtl/>
        </w:rPr>
        <w:t xml:space="preserve">ثانوية </w:t>
      </w:r>
      <w:r w:rsidR="00BE3227">
        <w:rPr>
          <w:rFonts w:ascii="Al-Jazeera-Arabic-Bold" w:eastAsia="Arial Unicode MS" w:hAnsi="Al-Jazeera-Arabic-Bold" w:cs="Al-Jazeera-Arabic-Bold" w:hint="cs"/>
          <w:color w:val="943634" w:themeColor="accent2" w:themeShade="BF"/>
          <w:sz w:val="20"/>
          <w:szCs w:val="20"/>
          <w:rtl/>
        </w:rPr>
        <w:t xml:space="preserve">                                   </w:t>
      </w:r>
      <w:r w:rsidR="00087556" w:rsidRPr="00BE3227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087556" w:rsidRPr="00BE3227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087556" w:rsidRPr="00BE3227">
        <w:rPr>
          <w:rFonts w:ascii="Al-Jazeera-Arabic-Bold" w:eastAsia="Arial Unicode MS" w:hAnsi="Al-Jazeera-Arabic-Bold" w:cs="Al-Jazeera-Arabic-Bold"/>
          <w:color w:val="00B050"/>
          <w:sz w:val="20"/>
          <w:szCs w:val="20"/>
          <w:rtl/>
        </w:rPr>
        <w:t xml:space="preserve">  المادة :</w:t>
      </w:r>
      <w:r w:rsidR="00087556" w:rsidRPr="00BE3227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المعلوماتية </w:t>
      </w:r>
      <w:r w:rsidR="005D62F1" w:rsidRPr="00BE3227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Pr="00BE3227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  </w:t>
      </w:r>
      <w:r w:rsidR="005D62F1" w:rsidRPr="00BE3227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087556" w:rsidRPr="00BE3227">
        <w:rPr>
          <w:rFonts w:ascii="Al-Jazeera-Arabic-Bold" w:eastAsia="Arial Unicode MS" w:hAnsi="Al-Jazeera-Arabic-Bold" w:cs="Al-Jazeera-Arabic-Bold"/>
          <w:color w:val="FF0000"/>
          <w:sz w:val="20"/>
          <w:szCs w:val="20"/>
          <w:rtl/>
        </w:rPr>
        <w:t>الأستاذة:</w:t>
      </w:r>
      <w:r w:rsidR="00087556" w:rsidRPr="00BE3227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</w:t>
      </w:r>
    </w:p>
    <w:tbl>
      <w:tblPr>
        <w:tblStyle w:val="Trameclaire-Accent2"/>
        <w:bidiVisual/>
        <w:tblW w:w="10707" w:type="dxa"/>
        <w:tblInd w:w="455" w:type="dxa"/>
        <w:tblLook w:val="04A0" w:firstRow="1" w:lastRow="0" w:firstColumn="1" w:lastColumn="0" w:noHBand="0" w:noVBand="1"/>
      </w:tblPr>
      <w:tblGrid>
        <w:gridCol w:w="5746"/>
        <w:gridCol w:w="4961"/>
      </w:tblGrid>
      <w:tr w:rsidR="00087556" w:rsidRPr="00BE3227" w:rsidTr="00260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BE3227" w:rsidRDefault="00087556" w:rsidP="00AC2FF8">
            <w:pPr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المجال المفاهيمي </w:t>
            </w:r>
            <w:r w:rsidR="00AC2FF8" w:rsidRPr="00BE3227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>02</w:t>
            </w:r>
            <w:r w:rsidRPr="00BE3227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: </w:t>
            </w:r>
            <w:r w:rsidR="00AC2FF8" w:rsidRPr="00BE322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مقدمة في البرمجة</w:t>
            </w:r>
          </w:p>
        </w:tc>
        <w:tc>
          <w:tcPr>
            <w:tcW w:w="4961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BE3227" w:rsidRDefault="00087556" w:rsidP="00AC2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FF0000"/>
                <w:sz w:val="18"/>
                <w:szCs w:val="18"/>
                <w:rtl/>
              </w:rPr>
              <w:t>المستوى :</w:t>
            </w:r>
            <w:r w:rsidRPr="00BE322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السنة الأولى ثانوي (علوم و تكنولوجيا)</w:t>
            </w:r>
          </w:p>
        </w:tc>
      </w:tr>
      <w:tr w:rsidR="00087556" w:rsidRPr="00BE3227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BE3227" w:rsidRDefault="00087556" w:rsidP="00AC2FF8">
            <w:pPr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>الوحدة المفاهيمية</w:t>
            </w:r>
            <w:r w:rsidR="006A382E" w:rsidRPr="00BE3227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</w:t>
            </w:r>
            <w:r w:rsidR="00AC2FF8" w:rsidRPr="00BE3227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>01</w:t>
            </w:r>
            <w:r w:rsidR="006A382E" w:rsidRPr="00BE3227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</w:t>
            </w:r>
            <w:r w:rsidR="00573286" w:rsidRPr="00BE3227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</w:t>
            </w:r>
            <w:r w:rsidRPr="00BE3227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: </w:t>
            </w:r>
            <w:r w:rsidR="00AC2FF8" w:rsidRPr="00BE322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المخططات الإنسيابية</w:t>
            </w:r>
          </w:p>
        </w:tc>
        <w:tc>
          <w:tcPr>
            <w:tcW w:w="4961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BE3227" w:rsidRDefault="005158D6" w:rsidP="00A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FF0000"/>
                <w:sz w:val="18"/>
                <w:szCs w:val="18"/>
                <w:rtl/>
              </w:rPr>
              <w:t>مذكرة رقم :</w:t>
            </w:r>
            <w:r w:rsidR="00AC2FF8" w:rsidRPr="00BE3227"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  <w:rtl/>
              </w:rPr>
              <w:t xml:space="preserve">07   </w:t>
            </w:r>
            <w:r w:rsidR="00916B42" w:rsidRPr="00BE3227"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  <w:rtl/>
              </w:rPr>
              <w:t xml:space="preserve"> </w:t>
            </w:r>
            <w:r w:rsidR="006A382E" w:rsidRPr="00BE3227"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</w:rPr>
              <w:t xml:space="preserve"> </w:t>
            </w:r>
          </w:p>
        </w:tc>
      </w:tr>
      <w:tr w:rsidR="005158D6" w:rsidRPr="00BE3227" w:rsidTr="00260A1C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BE3227" w:rsidRDefault="005158D6" w:rsidP="00202101">
            <w:pPr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  <w:lang w:bidi="ar-DZ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>الكفاءة القاعدية :</w:t>
            </w:r>
            <w:r w:rsidR="006A382E" w:rsidRPr="00BE322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 xml:space="preserve"> </w:t>
            </w:r>
            <w:r w:rsidR="003E5B4D" w:rsidRPr="00BE322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  <w:lang w:bidi="ar-DZ"/>
              </w:rPr>
              <w:t xml:space="preserve">أن </w:t>
            </w:r>
            <w:r w:rsidR="00202101" w:rsidRPr="00BE322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  <w:lang w:bidi="ar-DZ"/>
              </w:rPr>
              <w:t>يتمكن من فهم و إنشاء مخططات إنسيابية</w:t>
            </w:r>
            <w:r w:rsidR="003E5B4D" w:rsidRPr="00BE322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4961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BE3227" w:rsidRDefault="005158D6" w:rsidP="00202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00B050"/>
                <w:sz w:val="18"/>
                <w:szCs w:val="18"/>
                <w:rtl/>
              </w:rPr>
              <w:t>الحجم الساعي :</w:t>
            </w:r>
            <w:r w:rsidR="006A382E" w:rsidRPr="00BE3227"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  <w:rtl/>
              </w:rPr>
              <w:t xml:space="preserve"> </w:t>
            </w:r>
            <w:r w:rsidR="00202101" w:rsidRPr="00BE3227"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  <w:rtl/>
              </w:rPr>
              <w:t>02</w:t>
            </w:r>
            <w:r w:rsidR="00916B42" w:rsidRPr="00BE3227"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  <w:rtl/>
              </w:rPr>
              <w:t xml:space="preserve"> ساعات</w:t>
            </w:r>
          </w:p>
        </w:tc>
      </w:tr>
      <w:tr w:rsidR="005158D6" w:rsidRPr="00BE3227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BE3227" w:rsidRDefault="00C130B8" w:rsidP="00AC2FF8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>ال</w:t>
            </w:r>
            <w:r w:rsidR="005158D6" w:rsidRPr="00BE322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 xml:space="preserve">مذكرة </w:t>
            </w:r>
            <w:r w:rsidRPr="00BE322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>ال</w:t>
            </w:r>
            <w:r w:rsidR="005158D6" w:rsidRPr="00BE322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 xml:space="preserve">بيداغوجية </w:t>
            </w:r>
            <w:r w:rsidRPr="00BE322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>النظرية</w:t>
            </w:r>
            <w:r w:rsidR="005158D6" w:rsidRPr="00BE322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 xml:space="preserve"> </w:t>
            </w:r>
            <w:r w:rsidR="00AC2FF8" w:rsidRPr="00BE322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>07</w:t>
            </w:r>
          </w:p>
        </w:tc>
        <w:tc>
          <w:tcPr>
            <w:tcW w:w="4961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BE3227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XSpec="center" w:tblpY="102"/>
        <w:bidiVisual/>
        <w:tblW w:w="0" w:type="auto"/>
        <w:tblLook w:val="04A0" w:firstRow="1" w:lastRow="0" w:firstColumn="1" w:lastColumn="0" w:noHBand="0" w:noVBand="1"/>
      </w:tblPr>
      <w:tblGrid>
        <w:gridCol w:w="5674"/>
        <w:gridCol w:w="5008"/>
      </w:tblGrid>
      <w:tr w:rsidR="0093294B" w:rsidRPr="00BE3227" w:rsidTr="00CC1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tcBorders>
              <w:bottom w:val="nil"/>
              <w:right w:val="single" w:sz="4" w:space="0" w:color="76923C" w:themeColor="accent3" w:themeShade="BF"/>
            </w:tcBorders>
          </w:tcPr>
          <w:p w:rsidR="0093294B" w:rsidRPr="00BE3227" w:rsidRDefault="0093294B" w:rsidP="00CC14A4">
            <w:pPr>
              <w:rPr>
                <w:rFonts w:ascii="Al-Jazeera-Arabic-Bold" w:hAnsi="Al-Jazeera-Arabic-Bold" w:cs="Al-Jazeera-Arabic-Bold"/>
                <w:sz w:val="20"/>
                <w:szCs w:val="20"/>
                <w:rtl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0"/>
                <w:szCs w:val="20"/>
                <w:u w:val="single"/>
                <w:rtl/>
              </w:rPr>
              <w:t>تقويم تشخيصي و مكتسبات قبلية :</w:t>
            </w:r>
          </w:p>
        </w:tc>
        <w:tc>
          <w:tcPr>
            <w:tcW w:w="5008" w:type="dxa"/>
            <w:tcBorders>
              <w:left w:val="single" w:sz="4" w:space="0" w:color="76923C" w:themeColor="accent3" w:themeShade="BF"/>
              <w:bottom w:val="nil"/>
            </w:tcBorders>
          </w:tcPr>
          <w:p w:rsidR="0093294B" w:rsidRPr="00BE3227" w:rsidRDefault="0093294B" w:rsidP="00CC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  <w:t>الكفاءات المستهدفة :</w:t>
            </w:r>
          </w:p>
        </w:tc>
      </w:tr>
      <w:tr w:rsidR="0093294B" w:rsidRPr="00BE3227" w:rsidTr="00CC1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260A1C" w:rsidRPr="00BE3227" w:rsidRDefault="00260A1C" w:rsidP="006A382E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</w:p>
          <w:p w:rsidR="0093294B" w:rsidRPr="00BE3227" w:rsidRDefault="00322B11" w:rsidP="00202101">
            <w:pPr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  <w:rtl/>
                <w:lang w:val="en-CA" w:bidi="ar-DZ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FF0000"/>
                <w:sz w:val="18"/>
                <w:szCs w:val="18"/>
                <w:rtl/>
                <w:lang w:val="en-CA" w:bidi="ar-DZ"/>
              </w:rPr>
              <w:t xml:space="preserve">س1: </w:t>
            </w:r>
            <w:r w:rsidR="00202101" w:rsidRPr="00BE3227"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  <w:rtl/>
                <w:lang w:val="en-CA" w:bidi="ar-DZ"/>
              </w:rPr>
              <w:t>ماهي طرق الحصول على قواسم عدد ؟</w:t>
            </w:r>
          </w:p>
        </w:tc>
        <w:tc>
          <w:tcPr>
            <w:tcW w:w="5008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3E5B4D" w:rsidRPr="00BE3227" w:rsidRDefault="00681249" w:rsidP="0020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مرحلية (01) :</w:t>
            </w:r>
            <w:r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يتعرف على </w:t>
            </w:r>
            <w:r w:rsidR="00202101"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المخططات الإنسيابية </w:t>
            </w:r>
            <w:r w:rsidR="003E5B4D"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</w:t>
            </w:r>
          </w:p>
          <w:p w:rsidR="00681249" w:rsidRPr="00BE3227" w:rsidRDefault="00681249" w:rsidP="0020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مرحلية (02) </w:t>
            </w:r>
            <w:r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:</w:t>
            </w:r>
            <w:r w:rsidR="003E5B4D"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</w:t>
            </w:r>
            <w:r w:rsidR="00202101"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يتعرف على عناصر حل مشكلة</w:t>
            </w:r>
            <w:r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</w:t>
            </w:r>
          </w:p>
          <w:p w:rsidR="000B55F3" w:rsidRPr="00BE3227" w:rsidRDefault="00681249" w:rsidP="0020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مرحلية (03) :</w:t>
            </w:r>
            <w:r w:rsidR="003E5B4D"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</w:t>
            </w:r>
            <w:r w:rsidR="00202101"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يتعرف على مختلف دلالات الأشكال</w:t>
            </w:r>
          </w:p>
          <w:p w:rsidR="003E5B4D" w:rsidRPr="00BE3227" w:rsidRDefault="003E5B4D" w:rsidP="0020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</w:p>
        </w:tc>
      </w:tr>
      <w:tr w:rsidR="00E54179" w:rsidRPr="00BE3227" w:rsidTr="00CC1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E54179" w:rsidRPr="00BE3227" w:rsidRDefault="00E54179" w:rsidP="00CC14A4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  <w:t>الوسائل المستعملة :</w:t>
            </w:r>
          </w:p>
        </w:tc>
      </w:tr>
      <w:tr w:rsidR="00E54179" w:rsidRPr="00BE3227" w:rsidTr="00CC1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nil"/>
            </w:tcBorders>
            <w:vAlign w:val="center"/>
          </w:tcPr>
          <w:p w:rsidR="00E54179" w:rsidRPr="00BE3227" w:rsidRDefault="00681249" w:rsidP="00202101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السبورة، الأقل</w:t>
            </w:r>
            <w:r w:rsidR="00105DA1"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ام، ملف عرض </w:t>
            </w:r>
            <w:r w:rsidR="00916B42"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0</w:t>
            </w:r>
            <w:r w:rsidR="00202101"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7</w:t>
            </w:r>
            <w:r w:rsidR="00105DA1"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، الكتاب المدرسي</w:t>
            </w:r>
          </w:p>
        </w:tc>
      </w:tr>
    </w:tbl>
    <w:tbl>
      <w:tblPr>
        <w:tblStyle w:val="Grilledutableau"/>
        <w:bidiVisual/>
        <w:tblW w:w="11304" w:type="dxa"/>
        <w:tblInd w:w="160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single" w:sz="8" w:space="0" w:color="4F6228" w:themeColor="accent3" w:themeShade="80"/>
          <w:insideV w:val="single" w:sz="8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1842"/>
        <w:gridCol w:w="7371"/>
        <w:gridCol w:w="851"/>
      </w:tblGrid>
      <w:tr w:rsidR="00614E57" w:rsidRPr="00BE3227" w:rsidTr="00E71D38">
        <w:trPr>
          <w:trHeight w:val="309"/>
        </w:trPr>
        <w:tc>
          <w:tcPr>
            <w:tcW w:w="1240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BE3227" w:rsidRDefault="002A1781" w:rsidP="002A1781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BE3227" w:rsidRDefault="002A1781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4"/>
                <w:szCs w:val="4"/>
                <w:rtl/>
                <w:lang w:bidi="ar-DZ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BE3227" w:rsidRDefault="002A1781" w:rsidP="002A1781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BE3227" w:rsidRDefault="002A1781" w:rsidP="002A1781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</w:tr>
      <w:tr w:rsidR="00CC14A4" w:rsidRPr="00BE3227" w:rsidTr="00E71D38">
        <w:trPr>
          <w:trHeight w:val="439"/>
        </w:trPr>
        <w:tc>
          <w:tcPr>
            <w:tcW w:w="1240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BE3227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1842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BE3227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الكفاءة المستهدفة</w:t>
            </w:r>
          </w:p>
        </w:tc>
        <w:tc>
          <w:tcPr>
            <w:tcW w:w="737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BE3227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نشاط الأستاذ</w:t>
            </w:r>
          </w:p>
        </w:tc>
        <w:tc>
          <w:tcPr>
            <w:tcW w:w="85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BE3227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المدة</w:t>
            </w:r>
          </w:p>
        </w:tc>
      </w:tr>
      <w:tr w:rsidR="00CC14A4" w:rsidRPr="00BE3227" w:rsidTr="006315E4">
        <w:trPr>
          <w:trHeight w:val="734"/>
        </w:trPr>
        <w:tc>
          <w:tcPr>
            <w:tcW w:w="1240" w:type="dxa"/>
            <w:shd w:val="clear" w:color="auto" w:fill="C6D9F1" w:themeFill="text2" w:themeFillTint="33"/>
          </w:tcPr>
          <w:p w:rsidR="00381278" w:rsidRPr="00BE3227" w:rsidRDefault="00381278" w:rsidP="006315E4">
            <w:pPr>
              <w:shd w:val="clear" w:color="auto" w:fill="C6D9F1" w:themeFill="text2" w:themeFillTint="33"/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shd w:val="clear" w:color="auto" w:fill="C6D9F1" w:themeFill="text2" w:themeFillTint="33"/>
                <w:rtl/>
                <w:lang w:bidi="ar-DZ"/>
              </w:rPr>
              <w:t>مرحلة</w:t>
            </w:r>
            <w:r w:rsidRPr="00BE3227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 التحضير</w:t>
            </w:r>
          </w:p>
          <w:p w:rsidR="00381278" w:rsidRPr="00BE3227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</w:tcPr>
          <w:p w:rsidR="00381278" w:rsidRPr="00BE3227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371" w:type="dxa"/>
          </w:tcPr>
          <w:p w:rsidR="00381278" w:rsidRPr="00BE3227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rtl/>
                <w:lang w:bidi="ar-DZ"/>
              </w:rPr>
              <w:t>تنظيف السبورة</w:t>
            </w:r>
            <w:r w:rsidR="000B55F3" w:rsidRPr="00BE3227">
              <w:rPr>
                <w:rFonts w:ascii="Al-Jazeera-Arabic-Bold" w:hAnsi="Al-Jazeera-Arabic-Bold" w:cs="Al-Jazeera-Arabic-Bold"/>
                <w:rtl/>
                <w:lang w:bidi="ar-DZ"/>
              </w:rPr>
              <w:t xml:space="preserve">  </w:t>
            </w:r>
            <w:r w:rsidRPr="00BE3227">
              <w:rPr>
                <w:rFonts w:ascii="Al-Jazeera-Arabic-Bold" w:hAnsi="Al-Jazeera-Arabic-Bold" w:cs="Al-Jazeera-Arabic-Bold"/>
                <w:rtl/>
                <w:lang w:bidi="ar-DZ"/>
              </w:rPr>
              <w:t>(حتى ولو لا تستعمل)</w:t>
            </w:r>
          </w:p>
          <w:p w:rsidR="00381278" w:rsidRPr="00BE3227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rtl/>
                <w:lang w:bidi="ar-DZ"/>
              </w:rPr>
              <w:t>كتابة عنوان</w:t>
            </w:r>
            <w:r w:rsidR="000B55F3" w:rsidRPr="00BE3227">
              <w:rPr>
                <w:rFonts w:ascii="Al-Jazeera-Arabic-Bold" w:hAnsi="Al-Jazeera-Arabic-Bold" w:cs="Al-Jazeera-Arabic-Bold"/>
                <w:rtl/>
                <w:lang w:bidi="ar-DZ"/>
              </w:rPr>
              <w:t xml:space="preserve"> </w:t>
            </w:r>
            <w:r w:rsidRPr="00BE3227">
              <w:rPr>
                <w:rFonts w:ascii="Al-Jazeera-Arabic-Bold" w:hAnsi="Al-Jazeera-Arabic-Bold" w:cs="Al-Jazeera-Arabic-Bold"/>
                <w:rtl/>
                <w:lang w:bidi="ar-DZ"/>
              </w:rPr>
              <w:t>(</w:t>
            </w:r>
            <w:r w:rsidR="005A7F68" w:rsidRPr="00BE3227">
              <w:rPr>
                <w:rFonts w:ascii="Al-Jazeera-Arabic-Bold" w:hAnsi="Al-Jazeera-Arabic-Bold" w:cs="Al-Jazeera-Arabic-Bold"/>
                <w:rtl/>
                <w:lang w:bidi="ar-DZ"/>
              </w:rPr>
              <w:t xml:space="preserve"> المادة </w:t>
            </w:r>
            <w:r w:rsidR="00202101" w:rsidRPr="00BE3227">
              <w:rPr>
                <w:rFonts w:ascii="Al-Jazeera-Arabic-Bold" w:hAnsi="Al-Jazeera-Arabic-Bold" w:cs="Al-Jazeera-Arabic-Bold"/>
                <w:rtl/>
                <w:lang w:bidi="ar-DZ"/>
              </w:rPr>
              <w:t>–</w:t>
            </w:r>
            <w:r w:rsidR="005A7F68" w:rsidRPr="00BE3227">
              <w:rPr>
                <w:rFonts w:ascii="Al-Jazeera-Arabic-Bold" w:hAnsi="Al-Jazeera-Arabic-Bold" w:cs="Al-Jazeera-Arabic-Bold"/>
                <w:rtl/>
                <w:lang w:bidi="ar-DZ"/>
              </w:rPr>
              <w:t xml:space="preserve"> </w:t>
            </w:r>
            <w:r w:rsidRPr="00BE3227">
              <w:rPr>
                <w:rFonts w:ascii="Al-Jazeera-Arabic-Bold" w:hAnsi="Al-Jazeera-Arabic-Bold" w:cs="Al-Jazeera-Arabic-Bold"/>
                <w:rtl/>
                <w:lang w:bidi="ar-DZ"/>
              </w:rPr>
              <w:t>المجال</w:t>
            </w:r>
            <w:r w:rsidR="005A7F68" w:rsidRPr="00BE3227">
              <w:rPr>
                <w:rFonts w:ascii="Al-Jazeera-Arabic-Bold" w:hAnsi="Al-Jazeera-Arabic-Bold" w:cs="Al-Jazeera-Arabic-Bold"/>
                <w:rtl/>
                <w:lang w:bidi="ar-DZ"/>
              </w:rPr>
              <w:t xml:space="preserve"> –</w:t>
            </w:r>
            <w:r w:rsidR="000B55F3" w:rsidRPr="00BE3227">
              <w:rPr>
                <w:rFonts w:ascii="Al-Jazeera-Arabic-Bold" w:hAnsi="Al-Jazeera-Arabic-Bold" w:cs="Al-Jazeera-Arabic-Bold"/>
                <w:rtl/>
                <w:lang w:bidi="ar-DZ"/>
              </w:rPr>
              <w:t xml:space="preserve"> </w:t>
            </w:r>
            <w:r w:rsidRPr="00BE3227">
              <w:rPr>
                <w:rFonts w:ascii="Al-Jazeera-Arabic-Bold" w:hAnsi="Al-Jazeera-Arabic-Bold" w:cs="Al-Jazeera-Arabic-Bold"/>
                <w:rtl/>
                <w:lang w:bidi="ar-DZ"/>
              </w:rPr>
              <w:t>الوحدة)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1278" w:rsidRPr="00BE3227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  <w:t>3د</w:t>
            </w:r>
          </w:p>
        </w:tc>
      </w:tr>
      <w:tr w:rsidR="00CC14A4" w:rsidRPr="00BE3227" w:rsidTr="006315E4">
        <w:trPr>
          <w:trHeight w:val="968"/>
        </w:trPr>
        <w:tc>
          <w:tcPr>
            <w:tcW w:w="1240" w:type="dxa"/>
            <w:shd w:val="clear" w:color="auto" w:fill="F2DBDB" w:themeFill="accent2" w:themeFillTint="33"/>
            <w:vAlign w:val="center"/>
          </w:tcPr>
          <w:p w:rsidR="00381278" w:rsidRPr="00BE3227" w:rsidRDefault="00381278" w:rsidP="005905C4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وضعية الإنطلاق</w:t>
            </w:r>
          </w:p>
          <w:p w:rsidR="00381278" w:rsidRPr="00BE3227" w:rsidRDefault="00381278" w:rsidP="005905C4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81278" w:rsidRPr="00BE3227" w:rsidRDefault="00381278" w:rsidP="00614E57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المقدمة</w:t>
            </w:r>
          </w:p>
        </w:tc>
        <w:tc>
          <w:tcPr>
            <w:tcW w:w="7371" w:type="dxa"/>
          </w:tcPr>
          <w:p w:rsidR="00681249" w:rsidRPr="00BE3227" w:rsidRDefault="00202101" w:rsidP="00E71D38">
            <w:pPr>
              <w:pStyle w:val="Paragraphedeliste"/>
              <w:jc w:val="right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>نريد حساب مساحة</w:t>
            </w:r>
            <w:r w:rsidR="00E71D38"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 xml:space="preserve"> مستطيل</w:t>
            </w:r>
            <w:r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>.</w:t>
            </w:r>
          </w:p>
          <w:p w:rsidR="000B55F3" w:rsidRPr="00BE3227" w:rsidRDefault="005A7F68" w:rsidP="00E71D38">
            <w:pPr>
              <w:pStyle w:val="Paragraphedeliste"/>
              <w:jc w:val="right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س1 </w:t>
            </w:r>
            <w:r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  <w:t xml:space="preserve">: </w:t>
            </w:r>
            <w:r w:rsidR="00E71D38"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>ماهي الخطوات التي يتوجب علينا إتباعها ؟</w:t>
            </w:r>
          </w:p>
          <w:p w:rsidR="005A7F68" w:rsidRPr="00BE3227" w:rsidRDefault="005A7F68" w:rsidP="000B55F3">
            <w:pPr>
              <w:pStyle w:val="Paragraphedeliste"/>
              <w:jc w:val="right"/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  <w:lang w:val="en-CA" w:bidi="ar-DZ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  <w:lang w:val="en-CA" w:bidi="ar-DZ"/>
              </w:rPr>
              <w:t>ج1:</w:t>
            </w:r>
          </w:p>
          <w:p w:rsidR="009B77F6" w:rsidRPr="00BE3227" w:rsidRDefault="00E71D38" w:rsidP="00E71D38">
            <w:pPr>
              <w:pStyle w:val="Paragraphedeliste"/>
              <w:numPr>
                <w:ilvl w:val="0"/>
                <w:numId w:val="43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تحديد المعطيات</w:t>
            </w:r>
          </w:p>
          <w:p w:rsidR="00E71D38" w:rsidRPr="00BE3227" w:rsidRDefault="00E71D38" w:rsidP="00E71D38">
            <w:pPr>
              <w:pStyle w:val="Paragraphedeliste"/>
              <w:numPr>
                <w:ilvl w:val="0"/>
                <w:numId w:val="43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تحديد العمليات</w:t>
            </w:r>
          </w:p>
          <w:p w:rsidR="00E71D38" w:rsidRPr="00BE3227" w:rsidRDefault="00E71D38" w:rsidP="00E71D38">
            <w:pPr>
              <w:pStyle w:val="Paragraphedeliste"/>
              <w:numPr>
                <w:ilvl w:val="0"/>
                <w:numId w:val="43"/>
              </w:numPr>
              <w:bidi/>
              <w:rPr>
                <w:rFonts w:ascii="Al-Jazeera-Arabic-Bold" w:eastAsia="Arial Unicode MS" w:hAnsi="Al-Jazeera-Arabic-Bold" w:cs="Al-Jazeera-Arabic-Bold"/>
                <w:color w:val="00B050"/>
                <w:sz w:val="18"/>
                <w:szCs w:val="18"/>
                <w:rtl/>
                <w:lang w:val="en-CA" w:bidi="ar-DZ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تحديد النتائج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:rsidR="00381278" w:rsidRPr="00BE3227" w:rsidRDefault="007D5BAA" w:rsidP="007D5BAA">
            <w:pPr>
              <w:jc w:val="center"/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sz w:val="20"/>
                <w:szCs w:val="20"/>
                <w:lang w:bidi="ar-DZ"/>
              </w:rPr>
              <w:t>10</w:t>
            </w:r>
            <w:r w:rsidR="00381278" w:rsidRPr="00BE3227"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  <w:t>د</w:t>
            </w:r>
          </w:p>
        </w:tc>
      </w:tr>
      <w:tr w:rsidR="009B77F6" w:rsidRPr="00BE3227" w:rsidTr="006315E4">
        <w:trPr>
          <w:trHeight w:val="1921"/>
        </w:trPr>
        <w:tc>
          <w:tcPr>
            <w:tcW w:w="1240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9B77F6" w:rsidRPr="00BE3227" w:rsidRDefault="00411838" w:rsidP="00614E57">
            <w:pPr>
              <w:ind w:left="113" w:right="113"/>
              <w:jc w:val="center"/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FE520FC" wp14:editId="342F2855">
                      <wp:simplePos x="0" y="0"/>
                      <wp:positionH relativeFrom="column">
                        <wp:posOffset>-356552</wp:posOffset>
                      </wp:positionH>
                      <wp:positionV relativeFrom="paragraph">
                        <wp:posOffset>842962</wp:posOffset>
                      </wp:positionV>
                      <wp:extent cx="1350010" cy="365125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838" w:rsidRDefault="00411838" w:rsidP="00411838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520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-28.05pt;margin-top:66.35pt;width:106.3pt;height:28.75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" filled="f" stroked="f" strokeweight=".5pt">
                      <v:textbox>
                        <w:txbxContent>
                          <w:p w:rsidR="00411838" w:rsidRDefault="00411838" w:rsidP="00411838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09C1" w:rsidRPr="00BE3227">
              <w:rPr>
                <w:rFonts w:ascii="Al-Jazeera-Arabic-Bold" w:hAnsi="Al-Jazeera-Arabic-Bold" w:cs="Al-Jazeera-Arabic-Bol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AD2CFA" wp14:editId="12A35534">
                      <wp:simplePos x="0" y="0"/>
                      <wp:positionH relativeFrom="column">
                        <wp:posOffset>5281295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309C1" w:rsidRPr="00736E52" w:rsidRDefault="002309C1" w:rsidP="00736E52">
                                  <w:pPr>
                                    <w:spacing w:after="0" w:line="240" w:lineRule="auto"/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bidi="ar-DZ"/>
                                    </w:rPr>
                                  </w:pPr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D2CFA" id="Zone de texte 1" o:spid="_x0000_s1027" type="#_x0000_t202" style="position:absolute;left:0;text-align:left;margin-left:415.85pt;margin-top:0;width:2in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" filled="f" strokeweight=".5pt">
                      <v:textbox>
                        <w:txbxContent>
                          <w:p w:rsidR="002309C1" w:rsidRPr="00736E52" w:rsidRDefault="002309C1" w:rsidP="00736E52">
                            <w:pPr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42" w:type="dxa"/>
            <w:vAlign w:val="center"/>
          </w:tcPr>
          <w:p w:rsidR="00E71D38" w:rsidRPr="00BE3227" w:rsidRDefault="00E71D38" w:rsidP="00E71D38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lang w:val="fr-FR"/>
              </w:rPr>
            </w:pPr>
            <w:r w:rsidRPr="00BE3227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rtl/>
              </w:rPr>
              <w:t>تحديد</w:t>
            </w:r>
            <w:r w:rsidRPr="00BE3227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r w:rsidRPr="00BE3227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rtl/>
              </w:rPr>
              <w:t>وتحليل</w:t>
            </w:r>
            <w:r w:rsidRPr="00BE3227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r w:rsidRPr="00BE3227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rtl/>
              </w:rPr>
              <w:t>عناصر</w:t>
            </w:r>
            <w:r w:rsidRPr="00BE3227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r w:rsidRPr="00BE3227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rtl/>
              </w:rPr>
              <w:t>المسألة</w:t>
            </w:r>
          </w:p>
          <w:p w:rsidR="00322B11" w:rsidRPr="00BE3227" w:rsidRDefault="00322B11" w:rsidP="005905C4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lang w:val="fr-FR"/>
              </w:rPr>
            </w:pPr>
          </w:p>
        </w:tc>
        <w:tc>
          <w:tcPr>
            <w:tcW w:w="7371" w:type="dxa"/>
            <w:tcBorders>
              <w:bottom w:val="single" w:sz="8" w:space="0" w:color="4F6228" w:themeColor="accent3" w:themeShade="80"/>
            </w:tcBorders>
          </w:tcPr>
          <w:p w:rsidR="009B77F6" w:rsidRPr="00BE3227" w:rsidRDefault="009B77F6" w:rsidP="009B77F6">
            <w:pPr>
              <w:ind w:left="720"/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</w:pPr>
          </w:p>
          <w:p w:rsidR="009B77F6" w:rsidRPr="00BE3227" w:rsidRDefault="009B77F6" w:rsidP="00E71D38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س2 : ما </w:t>
            </w:r>
            <w:r w:rsidR="00681249"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هي </w:t>
            </w:r>
            <w:r w:rsidR="00E71D38"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>عناصر حل مشكلة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؟</w:t>
            </w:r>
          </w:p>
          <w:p w:rsidR="009B77F6" w:rsidRPr="00BE3227" w:rsidRDefault="009B77F6" w:rsidP="009B77F6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0"/>
                <w:szCs w:val="20"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00B050"/>
                <w:sz w:val="20"/>
                <w:szCs w:val="20"/>
                <w:rtl/>
                <w:lang w:bidi="ar-DZ"/>
              </w:rPr>
              <w:t>ج2:</w:t>
            </w:r>
          </w:p>
          <w:p w:rsidR="00625BA7" w:rsidRPr="00BE3227" w:rsidRDefault="00625BA7" w:rsidP="00625BA7">
            <w:pPr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/>
              </w:rPr>
              <w:t>لحل أي مشكلة تصادفنا توجب علينا أولا الفهم الجيد لها، بعدها توجب علينا إستخراج عناصر الحل وهي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lang w:val="fr-FR"/>
              </w:rPr>
              <w:t xml:space="preserve"> 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/>
              </w:rPr>
              <w:t>مرحلة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lang w:val="fr-FR"/>
              </w:rPr>
              <w:t xml:space="preserve"> 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/>
              </w:rPr>
              <w:t>الأساسية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lang w:val="fr-FR"/>
              </w:rPr>
              <w:t xml:space="preserve"> 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/>
              </w:rPr>
              <w:t>وتعتمد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lang w:val="fr-FR"/>
              </w:rPr>
              <w:t xml:space="preserve"> 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/>
              </w:rPr>
              <w:t>عاد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lang w:val="fr-FR"/>
              </w:rPr>
              <w:t xml:space="preserve"> 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/>
              </w:rPr>
              <w:t>ة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lang w:val="fr-FR"/>
              </w:rPr>
              <w:t xml:space="preserve"> 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/>
              </w:rPr>
              <w:t>على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lang w:val="fr-FR"/>
              </w:rPr>
              <w:t xml:space="preserve"> 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/>
              </w:rPr>
              <w:t>ثلاثة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lang w:val="fr-FR"/>
              </w:rPr>
              <w:t xml:space="preserve"> 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/>
              </w:rPr>
              <w:t xml:space="preserve">خطوات </w:t>
            </w: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lang w:val="fr-FR"/>
              </w:rPr>
              <w:t>:</w:t>
            </w:r>
          </w:p>
          <w:p w:rsidR="00625BA7" w:rsidRPr="00BE3227" w:rsidRDefault="00625BA7" w:rsidP="00625BA7">
            <w:pPr>
              <w:rPr>
                <w:rFonts w:ascii="Al-Jazeera-Arabic-Bold" w:eastAsia="Arial Unicode MS" w:hAnsi="Al-Jazeera-Arabic-Bold" w:cs="Al-Jazeera-Arabic-Bold"/>
                <w:b/>
                <w:bCs/>
                <w:lang w:val="fr-FR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noProof/>
                <w:u w:val="single"/>
                <w:rtl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3B2311AD" wp14:editId="4B69F8B5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97791</wp:posOffset>
                      </wp:positionV>
                      <wp:extent cx="4619156" cy="752476"/>
                      <wp:effectExtent l="0" t="0" r="10160" b="28575"/>
                      <wp:wrapNone/>
                      <wp:docPr id="4" name="Groupe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19156" cy="752476"/>
                                <a:chOff x="331008" y="-1"/>
                                <a:chExt cx="6173939" cy="752476"/>
                              </a:xfrm>
                            </wpg:grpSpPr>
                            <wps:wsp>
                              <wps:cNvPr id="27" name="Ellipse 27"/>
                              <wps:cNvSpPr/>
                              <wps:spPr>
                                <a:xfrm>
                                  <a:off x="4888102" y="-1"/>
                                  <a:ext cx="1616845" cy="714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25BA7" w:rsidRPr="00625BA7" w:rsidRDefault="00625BA7" w:rsidP="00625BA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bidi="ar-DZ"/>
                                      </w:rPr>
                                    </w:pPr>
                                    <w:r w:rsidRPr="00625BA7"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تحديد المدخلات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2743199" y="57150"/>
                                  <a:ext cx="1476375" cy="6381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25BA7" w:rsidRPr="00625BA7" w:rsidRDefault="00625BA7" w:rsidP="00625BA7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  <w:lang w:bidi="ar-DZ"/>
                                      </w:rPr>
                                    </w:pPr>
                                    <w:r w:rsidRPr="00625BA7">
                                      <w:rPr>
                                        <w:rFonts w:hint="cs"/>
                                        <w:sz w:val="32"/>
                                        <w:szCs w:val="32"/>
                                        <w:rtl/>
                                        <w:lang w:bidi="ar-DZ"/>
                                      </w:rPr>
                                      <w:t>تحديد العمليات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Ellipse 29"/>
                              <wps:cNvSpPr/>
                              <wps:spPr>
                                <a:xfrm>
                                  <a:off x="331008" y="28575"/>
                                  <a:ext cx="1802592" cy="7239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25BA7" w:rsidRPr="00625BA7" w:rsidRDefault="00625BA7" w:rsidP="00625BA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bidi="ar-DZ"/>
                                      </w:rPr>
                                    </w:pPr>
                                    <w:r w:rsidRPr="00625BA7"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الوصول للمخرجات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Connecteur droit avec flèche 30"/>
                              <wps:cNvCnPr/>
                              <wps:spPr>
                                <a:xfrm flipH="1">
                                  <a:off x="4257675" y="361950"/>
                                  <a:ext cx="5143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Connecteur droit avec flèche 31"/>
                              <wps:cNvCnPr/>
                              <wps:spPr>
                                <a:xfrm flipH="1">
                                  <a:off x="2171700" y="352425"/>
                                  <a:ext cx="5143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2311AD" id="Groupe 4" o:spid="_x0000_s1028" style="position:absolute;left:0;text-align:left;margin-left:-3.6pt;margin-top:7.7pt;width:363.7pt;height:59.25pt;z-index:251722752;mso-width-relative:margin;mso-height-relative:margin" coordorigin="3310" coordsize="6173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">
                      <v:oval id="Ellipse 27" o:spid="_x0000_s1029" style="position:absolute;left:48881;width:16168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/+cMA&#10;AADbAAAADwAAAGRycy9kb3ducmV2LnhtbESPQYvCMBSE7wv+h/CEva2pPay2GkUEQWUvtoLXZ/Ns&#10;q81LaaLWf79ZWPA4zMw3zHzZm0Y8qHO1ZQXjUQSCuLC65lLBMd98TUE4j6yxsUwKXuRguRh8zDHV&#10;9skHemS+FAHCLkUFlfdtKqUrKjLoRrYlDt7FdgZ9kF0pdYfPADeNjKPoWxqsOSxU2NK6ouKW3Y2C&#10;8nBz+xiT4npOJtmuqfOf5JQr9TnsVzMQnnr/Dv+3t1pBPIG/L+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Q/+cMAAADb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625BA7" w:rsidRPr="00625BA7" w:rsidRDefault="00625BA7" w:rsidP="00625BA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625BA7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تحديد المدخلات</w:t>
                              </w:r>
                            </w:p>
                          </w:txbxContent>
                        </v:textbox>
                      </v:oval>
                      <v:rect id="Rectangle 28" o:spid="_x0000_s1030" style="position:absolute;left:27431;top:571;width:14764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4xM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s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4xM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625BA7" w:rsidRPr="00625BA7" w:rsidRDefault="00625BA7" w:rsidP="00625BA7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 w:rsidRPr="00625BA7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تحديد العمليات</w:t>
                              </w:r>
                            </w:p>
                          </w:txbxContent>
                        </v:textbox>
                      </v:rect>
                      <v:oval id="Ellipse 29" o:spid="_x0000_s1031" style="position:absolute;left:3310;top:285;width:18026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EMIA&#10;AADb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OIG/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w4QwgAAANs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625BA7" w:rsidRPr="00625BA7" w:rsidRDefault="00625BA7" w:rsidP="00625BA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625BA7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الوصول للمخرجات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30" o:spid="_x0000_s1032" type="#_x0000_t32" style="position:absolute;left:42576;top:3619;width:51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Jrb8IAAADbAAAADwAAAGRycy9kb3ducmV2LnhtbERPz2vCMBS+D/wfwhN2GZo6YYxqFHUM&#10;PTiHVfD6aJ5psXmpTbT1vzeHwY4f3+/pvLOVuFPjS8cKRsMEBHHudMlGwfHwPfgE4QOyxsoxKXiQ&#10;h/ms9zLFVLuW93TPghExhH2KCooQ6lRKnxdk0Q9dTRy5s2sshggbI3WDbQy3lXxPkg9pseTYUGBN&#10;q4LyS3azCsy6XZxX9mv0uzWn3dsDrz9LeVXqtd8tJiACdeFf/OfeaAXjuD5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Jrb8IAAADbAAAADwAAAAAAAAAAAAAA&#10;AAChAgAAZHJzL2Rvd25yZXYueG1sUEsFBgAAAAAEAAQA+QAAAJA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Connecteur droit avec flèche 31" o:spid="_x0000_s1033" type="#_x0000_t32" style="position:absolute;left:21717;top:3524;width:51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7O9MYAAADbAAAADwAAAGRycy9kb3ducmV2LnhtbESPT2vCQBTE70K/w/IKXqRu0kKR1FX8&#10;Q9FDq5gWen1kn5vQ7NuYXU389t2C4HGYmd8w03lva3Gh1leOFaTjBARx4XTFRsH31/vTBIQPyBpr&#10;x6TgSh7ms4fBFDPtOj7QJQ9GRAj7DBWUITSZlL4oyaIfu4Y4ekfXWgxRtkbqFrsIt7V8TpJXabHi&#10;uFBiQ6uSit/8bBWYTbc4ruw63X+Yn93oiqfPpTwpNXzsF28gAvXhHr61t1rBSwr/X+IP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OzvTGAAAA2wAAAA8AAAAAAAAA&#10;AAAAAAAAoQIAAGRycy9kb3ducmV2LnhtbFBLBQYAAAAABAAEAPkAAACUAwAAAAA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</w:pict>
                </mc:Fallback>
              </mc:AlternateContent>
            </w:r>
          </w:p>
          <w:p w:rsidR="00625BA7" w:rsidRPr="00BE3227" w:rsidRDefault="00625BA7" w:rsidP="00625BA7">
            <w:pPr>
              <w:rPr>
                <w:rFonts w:ascii="Al-Jazeera-Arabic-Bold" w:eastAsia="Arial Unicode MS" w:hAnsi="Al-Jazeera-Arabic-Bold" w:cs="Al-Jazeera-Arabic-Bold"/>
                <w:b/>
                <w:bCs/>
                <w:u w:val="single"/>
                <w:rtl/>
                <w:lang w:val="fr-FR"/>
              </w:rPr>
            </w:pPr>
          </w:p>
          <w:p w:rsidR="00625BA7" w:rsidRPr="00BE3227" w:rsidRDefault="00625BA7" w:rsidP="00625BA7">
            <w:pPr>
              <w:rPr>
                <w:rFonts w:ascii="Al-Jazeera-Arabic-Bold" w:eastAsia="Arial Unicode MS" w:hAnsi="Al-Jazeera-Arabic-Bold" w:cs="Al-Jazeera-Arabic-Bold"/>
                <w:b/>
                <w:bCs/>
                <w:u w:val="single"/>
                <w:rtl/>
                <w:lang w:val="fr-FR"/>
              </w:rPr>
            </w:pPr>
          </w:p>
          <w:p w:rsidR="00625BA7" w:rsidRPr="00BE3227" w:rsidRDefault="00625BA7" w:rsidP="00625BA7">
            <w:pPr>
              <w:rPr>
                <w:rFonts w:ascii="Al-Jazeera-Arabic-Bold" w:eastAsia="Arial Unicode MS" w:hAnsi="Al-Jazeera-Arabic-Bold" w:cs="Al-Jazeera-Arabic-Bold"/>
                <w:b/>
                <w:bCs/>
                <w:u w:val="single"/>
                <w:rtl/>
                <w:lang w:val="fr-FR"/>
              </w:rPr>
            </w:pPr>
          </w:p>
          <w:p w:rsidR="00625BA7" w:rsidRPr="00BE3227" w:rsidRDefault="00625BA7" w:rsidP="00625BA7">
            <w:pPr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 w:bidi="ar-DZ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 w:bidi="ar-DZ"/>
              </w:rPr>
              <w:t>و لتمثيل حل هذا النوع من المشكلات نستعمل طريقتين :</w:t>
            </w:r>
          </w:p>
          <w:p w:rsidR="00625BA7" w:rsidRPr="00BE3227" w:rsidRDefault="00625BA7" w:rsidP="00625BA7">
            <w:pPr>
              <w:numPr>
                <w:ilvl w:val="0"/>
                <w:numId w:val="44"/>
              </w:numPr>
              <w:rPr>
                <w:rFonts w:ascii="Al-Jazeera-Arabic-Bold" w:eastAsia="Arial Unicode MS" w:hAnsi="Al-Jazeera-Arabic-Bold" w:cs="Al-Jazeera-Arabic-Bold"/>
                <w:b/>
                <w:bCs/>
                <w:lang w:val="fr-FR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 w:bidi="ar-DZ"/>
              </w:rPr>
              <w:t>المخططات الإنسيابية</w:t>
            </w:r>
          </w:p>
          <w:p w:rsidR="00E71D38" w:rsidRPr="00BE3227" w:rsidRDefault="00625BA7" w:rsidP="00625BA7">
            <w:pPr>
              <w:numPr>
                <w:ilvl w:val="0"/>
                <w:numId w:val="44"/>
              </w:numPr>
              <w:rPr>
                <w:rFonts w:ascii="Al-Jazeera-Arabic-Bold" w:eastAsia="Arial Unicode MS" w:hAnsi="Al-Jazeera-Arabic-Bold" w:cs="Al-Jazeera-Arabic-Bold"/>
                <w:b/>
                <w:bCs/>
                <w:lang w:val="fr-FR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 w:bidi="ar-DZ"/>
              </w:rPr>
              <w:t>الخوارزميات</w:t>
            </w:r>
          </w:p>
          <w:p w:rsidR="00625BA7" w:rsidRPr="00BE3227" w:rsidRDefault="00625BA7" w:rsidP="00625BA7">
            <w:pPr>
              <w:ind w:left="720"/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BE3227" w:rsidRDefault="00DC2704" w:rsidP="002A1781">
            <w:pPr>
              <w:jc w:val="center"/>
              <w:rPr>
                <w:rFonts w:ascii="Al-Jazeera-Arabic-Bold" w:hAnsi="Al-Jazeera-Arabic-Bold" w:cs="Al-Jazeera-Arabic-Bold"/>
                <w:sz w:val="20"/>
                <w:szCs w:val="20"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  <w:t>10</w:t>
            </w:r>
            <w:r w:rsidR="00627805" w:rsidRPr="00BE3227"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  <w:t xml:space="preserve"> د</w:t>
            </w:r>
          </w:p>
        </w:tc>
      </w:tr>
      <w:tr w:rsidR="009B77F6" w:rsidRPr="00BE3227" w:rsidTr="006315E4">
        <w:trPr>
          <w:trHeight w:val="1921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9B77F6" w:rsidRPr="00BE3227" w:rsidRDefault="009B77F6" w:rsidP="002A1781">
            <w:pPr>
              <w:jc w:val="center"/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E71D38" w:rsidRPr="00BE3227" w:rsidRDefault="00E71D38" w:rsidP="00625BA7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rtl/>
              </w:rPr>
            </w:pPr>
            <w:r w:rsidRPr="00BE3227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rtl/>
              </w:rPr>
              <w:t>تعريف المخططات</w:t>
            </w:r>
          </w:p>
          <w:p w:rsidR="00322B11" w:rsidRPr="00BE3227" w:rsidRDefault="00411838" w:rsidP="00625BA7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5B9C1B4" wp14:editId="5248E849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26670</wp:posOffset>
                      </wp:positionV>
                      <wp:extent cx="1350010" cy="365125"/>
                      <wp:effectExtent l="0" t="0" r="0" b="0"/>
                      <wp:wrapNone/>
                      <wp:docPr id="60" name="Zone de text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838" w:rsidRDefault="00411838" w:rsidP="00411838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9C1B4" id="Zone de texte 60" o:spid="_x0000_s1034" type="#_x0000_t202" style="position:absolute;left:0;text-align:left;margin-left:66.7pt;margin-top:2.1pt;width:106.3pt;height:28.75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" filled="f" stroked="f" strokeweight=".5pt">
                      <v:textbox>
                        <w:txbxContent>
                          <w:p w:rsidR="00411838" w:rsidRDefault="00411838" w:rsidP="00411838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1D38" w:rsidRPr="00BE3227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rtl/>
              </w:rPr>
              <w:t>الإنسيابية</w:t>
            </w:r>
            <w:r w:rsidR="00E71D38" w:rsidRPr="00BE3227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lang w:val="fr-FR"/>
              </w:rPr>
              <w:t xml:space="preserve"> Organigramme</w:t>
            </w:r>
          </w:p>
          <w:p w:rsidR="002309C1" w:rsidRPr="00BE3227" w:rsidRDefault="002309C1" w:rsidP="00625BA7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371" w:type="dxa"/>
          </w:tcPr>
          <w:p w:rsidR="00260A1C" w:rsidRPr="00BE3227" w:rsidRDefault="00260A1C" w:rsidP="006865CF">
            <w:pPr>
              <w:rPr>
                <w:rFonts w:ascii="Al-Jazeera-Arabic-Bold" w:eastAsia="Arial Unicode MS" w:hAnsi="Al-Jazeera-Arabic-Bold" w:cs="Al-Jazeera-Arabic-Bold"/>
                <w:rtl/>
                <w:lang w:val="fr-FR"/>
              </w:rPr>
            </w:pPr>
          </w:p>
          <w:p w:rsidR="009B77F6" w:rsidRPr="00BE3227" w:rsidRDefault="009B77F6" w:rsidP="003F1FBC">
            <w:pPr>
              <w:rPr>
                <w:rFonts w:ascii="Al-Jazeera-Arabic-Bold" w:eastAsia="Arial Unicode MS" w:hAnsi="Al-Jazeera-Arabic-Bold" w:cs="Al-Jazeera-Arabic-Bold"/>
                <w:rtl/>
                <w:lang w:val="fr-FR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</w:rPr>
              <w:t>س</w:t>
            </w:r>
            <w:r w:rsidR="003F1FBC"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</w:rPr>
              <w:t>3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</w:rPr>
              <w:t xml:space="preserve"> : </w:t>
            </w:r>
            <w:r w:rsidR="00EA4F18"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</w:rPr>
              <w:t xml:space="preserve">ماهي </w:t>
            </w:r>
            <w:r w:rsidR="00625BA7"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</w:rPr>
              <w:t>المخططات الإنسيابية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</w:rPr>
              <w:t xml:space="preserve"> ؟</w:t>
            </w:r>
          </w:p>
          <w:p w:rsidR="00E67AF1" w:rsidRPr="00BE3227" w:rsidRDefault="009539D8" w:rsidP="003F1FBC">
            <w:pPr>
              <w:rPr>
                <w:rFonts w:ascii="Al-Jazeera-Arabic-Bold" w:eastAsia="Arial Unicode MS" w:hAnsi="Al-Jazeera-Arabic-Bold" w:cs="Al-Jazeera-Arabic-Bold"/>
                <w:rtl/>
                <w:lang w:val="fr-FR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color w:val="00B050"/>
                <w:rtl/>
                <w:lang w:val="fr-FR"/>
              </w:rPr>
              <w:t>ج</w:t>
            </w:r>
            <w:r w:rsidR="003F1FBC" w:rsidRPr="00BE3227">
              <w:rPr>
                <w:rFonts w:ascii="Al-Jazeera-Arabic-Bold" w:eastAsia="Arial Unicode MS" w:hAnsi="Al-Jazeera-Arabic-Bold" w:cs="Al-Jazeera-Arabic-Bold"/>
                <w:color w:val="00B050"/>
                <w:rtl/>
                <w:lang w:val="fr-FR"/>
              </w:rPr>
              <w:t>3</w:t>
            </w:r>
            <w:r w:rsidRPr="00BE3227">
              <w:rPr>
                <w:rFonts w:ascii="Al-Jazeera-Arabic-Bold" w:eastAsia="Arial Unicode MS" w:hAnsi="Al-Jazeera-Arabic-Bold" w:cs="Al-Jazeera-Arabic-Bold"/>
                <w:color w:val="00B050"/>
                <w:rtl/>
                <w:lang w:val="fr-FR"/>
              </w:rPr>
              <w:t xml:space="preserve"> :</w:t>
            </w:r>
          </w:p>
          <w:p w:rsidR="00E67AF1" w:rsidRPr="00BE3227" w:rsidRDefault="00E67AF1" w:rsidP="009B77F6">
            <w:pPr>
              <w:rPr>
                <w:rFonts w:ascii="Al-Jazeera-Arabic-Bold" w:eastAsia="Arial Unicode MS" w:hAnsi="Al-Jazeera-Arabic-Bold" w:cs="Al-Jazeera-Arabic-Bold"/>
                <w:sz w:val="2"/>
                <w:szCs w:val="2"/>
                <w:rtl/>
                <w:lang w:val="fr-FR"/>
              </w:rPr>
            </w:pPr>
          </w:p>
          <w:p w:rsidR="00625BA7" w:rsidRPr="00BE3227" w:rsidRDefault="00625BA7" w:rsidP="00625BA7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هو تمثيل مصور يوضح خطوات حل المشكلة من البداية إلى النهاية و ذلك بإستعمال  أشكال هندسية  تعبر عن العملية المراد القيام بها.</w:t>
            </w:r>
          </w:p>
          <w:p w:rsidR="00EA4F18" w:rsidRPr="00BE3227" w:rsidRDefault="00EA4F18" w:rsidP="00EA4F18">
            <w:pPr>
              <w:bidi w:val="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/>
              </w:rPr>
            </w:pPr>
          </w:p>
          <w:p w:rsidR="004A1ADA" w:rsidRPr="00BE3227" w:rsidRDefault="004A1ADA" w:rsidP="009539D8">
            <w:pPr>
              <w:numPr>
                <w:ilvl w:val="0"/>
                <w:numId w:val="33"/>
              </w:numPr>
              <w:rPr>
                <w:rFonts w:ascii="Al-Jazeera-Arabic-Bold" w:eastAsia="Arial Unicode MS" w:hAnsi="Al-Jazeera-Arabic-Bold" w:cs="Al-Jazeera-Arabic-Bold"/>
                <w:sz w:val="2"/>
                <w:szCs w:val="2"/>
                <w:lang w:val="fr-FR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BE3227" w:rsidRDefault="00DC2704" w:rsidP="006F11BD">
            <w:pPr>
              <w:jc w:val="center"/>
              <w:rPr>
                <w:rFonts w:ascii="Al-Jazeera-Arabic-Bold" w:hAnsi="Al-Jazeera-Arabic-Bold" w:cs="Al-Jazeera-Arabic-Bold"/>
                <w:sz w:val="20"/>
                <w:szCs w:val="20"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  <w:t xml:space="preserve">15 </w:t>
            </w:r>
            <w:r w:rsidR="00627805" w:rsidRPr="00BE3227"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  <w:t>د</w:t>
            </w:r>
          </w:p>
        </w:tc>
      </w:tr>
      <w:tr w:rsidR="009B77F6" w:rsidRPr="00BE3227" w:rsidTr="006315E4">
        <w:trPr>
          <w:trHeight w:val="1921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9B77F6" w:rsidRPr="00BE3227" w:rsidRDefault="009B77F6" w:rsidP="002A1781">
            <w:pPr>
              <w:jc w:val="center"/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22B11" w:rsidRPr="00BE3227" w:rsidRDefault="00E71D38" w:rsidP="00E71D38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</w:rPr>
            </w:pPr>
            <w:r w:rsidRPr="00BE3227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rtl/>
              </w:rPr>
              <w:t>الأشكال الهندسية المستعملة في المخططات الإنسيابية</w:t>
            </w:r>
          </w:p>
          <w:p w:rsidR="002309C1" w:rsidRPr="00BE3227" w:rsidRDefault="002309C1" w:rsidP="000B55F3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7371" w:type="dxa"/>
          </w:tcPr>
          <w:p w:rsidR="00260A1C" w:rsidRPr="00BE3227" w:rsidRDefault="00260A1C" w:rsidP="006865CF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"/>
                <w:szCs w:val="2"/>
                <w:rtl/>
                <w:lang w:bidi="ar-DZ"/>
              </w:rPr>
            </w:pPr>
          </w:p>
          <w:p w:rsidR="009B77F6" w:rsidRPr="00BE3227" w:rsidRDefault="009539D8" w:rsidP="003F1FBC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>س</w:t>
            </w:r>
            <w:r w:rsidR="003F1FBC"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>4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: </w:t>
            </w:r>
            <w:r w:rsidR="00F74F9E"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ماهي </w:t>
            </w:r>
            <w:r w:rsidR="00625BA7"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>أهم الأشكال التي نستعملها في المخططات الإنسيابية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="00614E57"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>؟</w:t>
            </w:r>
          </w:p>
          <w:p w:rsidR="00E0103F" w:rsidRPr="00BE3227" w:rsidRDefault="00614E57" w:rsidP="003F1FBC">
            <w:pPr>
              <w:rPr>
                <w:rFonts w:ascii="Al-Jazeera-Arabic-Bold" w:hAnsi="Al-Jazeera-Arabic-Bold" w:cs="Al-Jazeera-Arabic-Bold"/>
                <w:color w:val="FF0000"/>
                <w:sz w:val="2"/>
                <w:szCs w:val="2"/>
                <w:rtl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00B050"/>
                <w:sz w:val="20"/>
                <w:szCs w:val="20"/>
                <w:rtl/>
                <w:lang w:bidi="ar-DZ"/>
              </w:rPr>
              <w:t>ج</w:t>
            </w:r>
            <w:r w:rsidR="003F1FBC" w:rsidRPr="00BE3227">
              <w:rPr>
                <w:rFonts w:ascii="Al-Jazeera-Arabic-Bold" w:hAnsi="Al-Jazeera-Arabic-Bold" w:cs="Al-Jazeera-Arabic-Bold"/>
                <w:b/>
                <w:bCs/>
                <w:color w:val="00B050"/>
                <w:sz w:val="20"/>
                <w:szCs w:val="20"/>
                <w:rtl/>
                <w:lang w:bidi="ar-DZ"/>
              </w:rPr>
              <w:t>4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00B050"/>
                <w:sz w:val="20"/>
                <w:szCs w:val="20"/>
                <w:rtl/>
                <w:lang w:bidi="ar-DZ"/>
              </w:rPr>
              <w:t xml:space="preserve"> :</w:t>
            </w:r>
          </w:p>
          <w:p w:rsidR="007D5BAA" w:rsidRPr="00BE3227" w:rsidRDefault="007D5BAA" w:rsidP="00F74F9E">
            <w:pPr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tbl>
            <w:tblPr>
              <w:tblStyle w:val="TableauGrille4-Accentuation6"/>
              <w:bidiVisual/>
              <w:tblW w:w="0" w:type="auto"/>
              <w:tblBorders>
                <w:top w:val="single" w:sz="4" w:space="0" w:color="F79646" w:themeColor="accent6"/>
                <w:left w:val="single" w:sz="4" w:space="0" w:color="F79646" w:themeColor="accent6"/>
                <w:bottom w:val="single" w:sz="4" w:space="0" w:color="F79646" w:themeColor="accent6"/>
                <w:right w:val="single" w:sz="4" w:space="0" w:color="F79646" w:themeColor="accent6"/>
                <w:insideH w:val="single" w:sz="4" w:space="0" w:color="F79646" w:themeColor="accent6"/>
                <w:insideV w:val="single" w:sz="4" w:space="0" w:color="F79646" w:themeColor="accent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245"/>
              <w:gridCol w:w="3379"/>
            </w:tblGrid>
            <w:tr w:rsidR="00D41BCC" w:rsidRPr="00BE3227" w:rsidTr="00D41B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D41BCC" w:rsidRPr="00BE3227" w:rsidRDefault="00D41BCC" w:rsidP="00D41BCC">
                  <w:pPr>
                    <w:tabs>
                      <w:tab w:val="left" w:pos="898"/>
                    </w:tabs>
                    <w:jc w:val="center"/>
                    <w:rPr>
                      <w:rFonts w:ascii="Al-Jazeera-Arabic-Bold" w:hAnsi="Al-Jazeera-Arabic-Bold" w:cs="Al-Jazeera-Arabic-Bold"/>
                      <w:sz w:val="32"/>
                      <w:szCs w:val="32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sz w:val="32"/>
                      <w:szCs w:val="32"/>
                      <w:rtl/>
                      <w:lang w:bidi="ar-DZ"/>
                    </w:rPr>
                    <w:t>الشكل</w:t>
                  </w:r>
                </w:p>
              </w:tc>
              <w:tc>
                <w:tcPr>
                  <w:tcW w:w="22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D41BCC" w:rsidRPr="00BE3227" w:rsidRDefault="00D41BCC" w:rsidP="00D41BCC">
                  <w:pPr>
                    <w:tabs>
                      <w:tab w:val="left" w:pos="898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sz w:val="32"/>
                      <w:szCs w:val="32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sz w:val="32"/>
                      <w:szCs w:val="32"/>
                      <w:rtl/>
                      <w:lang w:bidi="ar-DZ"/>
                    </w:rPr>
                    <w:t>الإستخدام</w:t>
                  </w:r>
                </w:p>
              </w:tc>
              <w:tc>
                <w:tcPr>
                  <w:tcW w:w="337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D41BCC" w:rsidRPr="00BE3227" w:rsidRDefault="00D41BCC" w:rsidP="00D41BCC">
                  <w:pPr>
                    <w:tabs>
                      <w:tab w:val="left" w:pos="898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sz w:val="32"/>
                      <w:szCs w:val="32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sz w:val="32"/>
                      <w:szCs w:val="32"/>
                      <w:rtl/>
                      <w:lang w:bidi="ar-DZ"/>
                    </w:rPr>
                    <w:t>توضيح (مثال)</w:t>
                  </w:r>
                </w:p>
              </w:tc>
            </w:tr>
            <w:tr w:rsidR="00D41BCC" w:rsidRPr="00BE3227" w:rsidTr="003F1F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9" w:type="dxa"/>
                  <w:vAlign w:val="center"/>
                </w:tcPr>
                <w:p w:rsidR="00D41BCC" w:rsidRPr="00BE3227" w:rsidRDefault="00D41BCC" w:rsidP="003F1FBC">
                  <w:pPr>
                    <w:tabs>
                      <w:tab w:val="left" w:pos="898"/>
                    </w:tabs>
                    <w:jc w:val="center"/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5A5570D5" wp14:editId="1AD6899A">
                            <wp:simplePos x="0" y="0"/>
                            <wp:positionH relativeFrom="column">
                              <wp:posOffset>33655</wp:posOffset>
                            </wp:positionH>
                            <wp:positionV relativeFrom="paragraph">
                              <wp:posOffset>128905</wp:posOffset>
                            </wp:positionV>
                            <wp:extent cx="742950" cy="352425"/>
                            <wp:effectExtent l="0" t="0" r="19050" b="28575"/>
                            <wp:wrapNone/>
                            <wp:docPr id="14" name="Ellips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42950" cy="3524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4D4F1D5" id="Ellipse 14" o:spid="_x0000_s1026" style="position:absolute;margin-left:2.65pt;margin-top:10.15pt;width:58.5pt;height:2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" fillcolor="white [3212]" strokecolor="black [3213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2245" w:type="dxa"/>
                  <w:vAlign w:val="center"/>
                </w:tcPr>
                <w:p w:rsidR="00D41BCC" w:rsidRPr="00BE3227" w:rsidRDefault="00D41BCC" w:rsidP="003F1FBC">
                  <w:pPr>
                    <w:tabs>
                      <w:tab w:val="left" w:pos="898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  <w:t>لتمثيل بداية أو نهاية البرنامج</w:t>
                  </w:r>
                </w:p>
              </w:tc>
              <w:tc>
                <w:tcPr>
                  <w:tcW w:w="3379" w:type="dxa"/>
                </w:tcPr>
                <w:p w:rsidR="00D41BCC" w:rsidRPr="00BE3227" w:rsidRDefault="00D41BCC" w:rsidP="00D41BCC">
                  <w:pPr>
                    <w:tabs>
                      <w:tab w:val="left" w:pos="898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sz w:val="16"/>
                      <w:szCs w:val="16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noProof/>
                      <w:sz w:val="16"/>
                      <w:szCs w:val="16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7872" behindDoc="0" locked="0" layoutInCell="1" allowOverlap="1" wp14:anchorId="336993D7" wp14:editId="7459701A">
                            <wp:simplePos x="0" y="0"/>
                            <wp:positionH relativeFrom="column">
                              <wp:posOffset>-33655</wp:posOffset>
                            </wp:positionH>
                            <wp:positionV relativeFrom="paragraph">
                              <wp:posOffset>679450</wp:posOffset>
                            </wp:positionV>
                            <wp:extent cx="2085975" cy="508000"/>
                            <wp:effectExtent l="0" t="0" r="28575" b="63500"/>
                            <wp:wrapNone/>
                            <wp:docPr id="1171" name="Groupe 117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85975" cy="508000"/>
                                      <a:chOff x="0" y="0"/>
                                      <a:chExt cx="2085975" cy="508000"/>
                                    </a:xfrm>
                                  </wpg:grpSpPr>
                                  <wpg:grpSp>
                                    <wpg:cNvPr id="54" name="Groupe 54"/>
                                    <wpg:cNvGrpSpPr/>
                                    <wpg:grpSpPr>
                                      <a:xfrm>
                                        <a:off x="1038225" y="0"/>
                                        <a:ext cx="1047750" cy="508000"/>
                                        <a:chOff x="0" y="0"/>
                                        <a:chExt cx="1047750" cy="508050"/>
                                      </a:xfrm>
                                    </wpg:grpSpPr>
                                    <wpg:grpSp>
                                      <wpg:cNvPr id="48" name="Groupe 48"/>
                                      <wpg:cNvGrpSpPr/>
                                      <wpg:grpSpPr>
                                        <a:xfrm>
                                          <a:off x="0" y="133350"/>
                                          <a:ext cx="1047750" cy="247650"/>
                                          <a:chOff x="0" y="0"/>
                                          <a:chExt cx="1047750" cy="247650"/>
                                        </a:xfrm>
                                      </wpg:grpSpPr>
                                      <wps:wsp>
                                        <wps:cNvPr id="46" name="Zone de texte 46"/>
                                        <wps:cNvSpPr txBox="1"/>
                                        <wps:spPr>
                                          <a:xfrm>
                                            <a:off x="142875" y="0"/>
                                            <a:ext cx="734695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41BCC" w:rsidRPr="00057A50" w:rsidRDefault="00D41BCC" w:rsidP="00D41BCC">
                                              <w:pPr>
                                                <w:rPr>
                                                  <w:lang w:val="fr-FR" w:bidi="ar-DZ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rtl/>
                                                  <w:lang w:bidi="ar-DZ"/>
                                                </w:rPr>
                                                <w:t>إدخال</w:t>
                                              </w:r>
                                              <w:r>
                                                <w:rPr>
                                                  <w:lang w:bidi="ar-DZ"/>
                                                </w:rPr>
                                                <w:t xml:space="preserve">A,B  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" name="Parallélogramme 44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047750" cy="238125"/>
                                          </a:xfrm>
                                          <a:prstGeom prst="parallelogram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0" name="Connecteur droit avec flèche 50"/>
                                      <wps:cNvCnPr/>
                                      <wps:spPr>
                                        <a:xfrm>
                                          <a:off x="504825" y="0"/>
                                          <a:ext cx="0" cy="14351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2" name="Connecteur droit avec flèche 52"/>
                                      <wps:cNvCnPr/>
                                      <wps:spPr>
                                        <a:xfrm>
                                          <a:off x="514350" y="400050"/>
                                          <a:ext cx="0" cy="108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55" name="Groupe 55"/>
                                    <wpg:cNvGrpSpPr/>
                                    <wpg:grpSpPr>
                                      <a:xfrm>
                                        <a:off x="0" y="19050"/>
                                        <a:ext cx="1047750" cy="457835"/>
                                        <a:chOff x="0" y="0"/>
                                        <a:chExt cx="1047750" cy="457835"/>
                                      </a:xfrm>
                                    </wpg:grpSpPr>
                                    <wpg:grpSp>
                                      <wpg:cNvPr id="49" name="Groupe 49"/>
                                      <wpg:cNvGrpSpPr/>
                                      <wpg:grpSpPr>
                                        <a:xfrm>
                                          <a:off x="0" y="85725"/>
                                          <a:ext cx="1047750" cy="257175"/>
                                          <a:chOff x="0" y="0"/>
                                          <a:chExt cx="1047750" cy="257175"/>
                                        </a:xfrm>
                                      </wpg:grpSpPr>
                                      <wps:wsp>
                                        <wps:cNvPr id="47" name="Zone de texte 47"/>
                                        <wps:cNvSpPr txBox="1"/>
                                        <wps:spPr>
                                          <a:xfrm>
                                            <a:off x="209550" y="0"/>
                                            <a:ext cx="73469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41BCC" w:rsidRPr="00057A50" w:rsidRDefault="00D41BCC" w:rsidP="00D41BCC">
                                              <w:pPr>
                                                <w:rPr>
                                                  <w:lang w:val="en-CA" w:bidi="ar-DZ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rtl/>
                                                  <w:lang w:bidi="ar-DZ"/>
                                                </w:rPr>
                                                <w:t>إخراج</w:t>
                                              </w:r>
                                              <w:r>
                                                <w:rPr>
                                                  <w:lang w:bidi="ar-DZ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rFonts w:hint="cs"/>
                                                  <w:rtl/>
                                                  <w:lang w:bidi="ar-DZ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lang w:bidi="ar-DZ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lang w:val="en-CA" w:bidi="ar-DZ"/>
                                                </w:rPr>
                                                <w:t>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5" name="Parallélogramme 45"/>
                                        <wps:cNvSpPr/>
                                        <wps:spPr>
                                          <a:xfrm>
                                            <a:off x="0" y="9525"/>
                                            <a:ext cx="1047750" cy="238125"/>
                                          </a:xfrm>
                                          <a:prstGeom prst="parallelogram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1" name="Connecteur droit avec flèche 51"/>
                                      <wps:cNvCnPr/>
                                      <wps:spPr>
                                        <a:xfrm>
                                          <a:off x="523875" y="0"/>
                                          <a:ext cx="0" cy="10795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Connecteur droit avec flèche 53"/>
                                      <wps:cNvCnPr/>
                                      <wps:spPr>
                                        <a:xfrm>
                                          <a:off x="523875" y="314325"/>
                                          <a:ext cx="0" cy="14351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36993D7" id="Groupe 1171" o:spid="_x0000_s1035" style="position:absolute;left:0;text-align:left;margin-left:-2.65pt;margin-top:53.5pt;width:164.25pt;height:40pt;z-index:251727872;mso-width-relative:margin;mso-height-relative:margin" coordsize="20859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">
                            <v:group id="Groupe 54" o:spid="_x0000_s1036" style="position:absolute;left:10382;width:10477;height:5080" coordsize="10477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<v:group id="Groupe 48" o:spid="_x0000_s1037" style="position:absolute;top:1333;width:10477;height:2477" coordsize="10477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<v:shape id="Zone de texte 46" o:spid="_x0000_s1038" type="#_x0000_t202" style="position:absolute;left:1428;width:734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                <v:textbox>
                                    <w:txbxContent>
                                      <w:p w:rsidR="00D41BCC" w:rsidRPr="00057A50" w:rsidRDefault="00D41BCC" w:rsidP="00D41BCC">
                                        <w:pPr>
                                          <w:rPr>
                                            <w:lang w:val="fr-FR" w:bidi="ar-DZ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ar-DZ"/>
                                          </w:rPr>
                                          <w:t>إدخال</w:t>
                                        </w:r>
                                        <w:r>
                                          <w:rPr>
                                            <w:lang w:bidi="ar-DZ"/>
                                          </w:rPr>
                                          <w:t xml:space="preserve">A,B  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type id="_x0000_t7" coordsize="21600,21600" o:spt="7" adj="5400" path="m@0,l,21600@1,21600,21600,xe">
                                  <v:stroke joinstyle="miter"/>
                                  <v:formulas>
                                    <v:f eqn="val #0"/>
                                    <v:f eqn="sum width 0 #0"/>
                                    <v:f eqn="prod #0 1 2"/>
                                    <v:f eqn="sum width 0 @2"/>
                                    <v:f eqn="mid #0 width"/>
                                    <v:f eqn="mid @1 0"/>
                                    <v:f eqn="prod height width #0"/>
                                    <v:f eqn="prod @6 1 2"/>
                                    <v:f eqn="sum height 0 @7"/>
                                    <v:f eqn="prod width 1 2"/>
                                    <v:f eqn="sum #0 0 @9"/>
                                    <v:f eqn="if @10 @8 0"/>
                                    <v:f eqn="if @10 @7 height"/>
                                  </v:formulas>
                                  <v:path gradientshapeok="t" o:connecttype="custom" o:connectlocs="@4,0;10800,@11;@3,10800;@5,21600;10800,@12;@2,10800" textboxrect="1800,1800,19800,19800;8100,8100,13500,13500;10800,10800,10800,10800"/>
                                  <v:handles>
                                    <v:h position="#0,topLeft" xrange="0,21600"/>
                                  </v:handles>
                                </v:shapetype>
                                <v:shape id="Parallélogramme 44" o:spid="_x0000_s1039" type="#_x0000_t7" style="position:absolute;width:1047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aaJsQA&#10;AADbAAAADwAAAGRycy9kb3ducmV2LnhtbESPwWrDMBBE74X8g9hCLqWWG4IpbuRQ0gRyKsQNPS/W&#10;1jaWVo4lO87fV4VCjsPMvGE229kaMdHgW8cKXpIUBHHldMu1gvPX4fkVhA/IGo1jUnAjD9ti8bDB&#10;XLsrn2gqQy0ihH2OCpoQ+lxKXzVk0SeuJ47ejxsshiiHWuoBrxFujVylaSYtthwXGuxp11DVlaNV&#10;wGP2dDSf7tvsz/ux6z6yqbxclFo+zu9vIALN4R7+bx+1gvUa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2mibEAAAA2wAAAA8AAAAAAAAAAAAAAAAAmAIAAGRycy9k&#10;b3ducmV2LnhtbFBLBQYAAAAABAAEAPUAAACJAwAAAAA=&#10;" adj="1227" filled="f" strokecolor="black [3213]" strokeweight="2pt"/>
                              </v:group>
                              <v:shape id="Connecteur droit avec flèche 50" o:spid="_x0000_s1040" type="#_x0000_t32" style="position:absolute;left:5048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gopsEAAADbAAAADwAAAGRycy9kb3ducmV2LnhtbERPy2rCQBTdF/yH4Qru6sRXLTETEUUU&#10;2k1su79krkkwcyfMjBr79Z2F0OXhvLN1b1pxI+cbywom4wQEcWl1w5WC76/96zsIH5A1tpZJwYM8&#10;rPPBS4aptncu6HYKlYgh7FNUUIfQpVL6siaDfmw74sidrTMYInSV1A7vMdy0cpokb9Jgw7Ghxo62&#10;NZWX09UoOGic/ZznC1MWxb7aLT8+58tfr9Ro2G9WIAL14V/8dB+1gkVcH7/EHyD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GCimwQAAANsAAAAPAAAAAAAAAAAAAAAA&#10;AKECAABkcnMvZG93bnJldi54bWxQSwUGAAAAAAQABAD5AAAAjwMAAAAA&#10;" strokecolor="black [3213]" strokeweight="1pt">
                                <v:stroke endarrow="block"/>
                              </v:shape>
                              <v:shape id="Connecteur droit avec flèche 52" o:spid="_x0000_s1041" type="#_x0000_t32" style="position:absolute;left:5143;top:4000;width:0;height:1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YTSsQAAADbAAAADwAAAGRycy9kb3ducmV2LnhtbESPQWvCQBSE7wX/w/IK3ppNrTaSuopY&#10;ggV7SVrvj+wzCc2+DdnVRH99Vyj0OMzMN8xqM5pWXKh3jWUFz1EMgri0uuFKwfdX9rQE4TyyxtYy&#10;KbiSg8168rDCVNuBc7oUvhIBwi5FBbX3XSqlK2sy6CLbEQfvZHuDPsi+krrHIcBNK2dx/CoNNhwW&#10;auxoV1P5U5yNgr3Gl+NpvjBlnmfVe3L4nCc3p9T0cdy+gfA0+v/wX/tDK1jM4P4l/A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hhNKxAAAANsAAAAPAAAAAAAAAAAA&#10;AAAAAKECAABkcnMvZG93bnJldi54bWxQSwUGAAAAAAQABAD5AAAAkgMAAAAA&#10;" strokecolor="black [3213]" strokeweight="1pt">
                                <v:stroke endarrow="block"/>
                              </v:shape>
                            </v:group>
                            <v:group id="Groupe 55" o:spid="_x0000_s1042" style="position:absolute;top:190;width:10477;height:4578" coordsize="10477,4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<v:group id="Groupe 49" o:spid="_x0000_s1043" style="position:absolute;top:857;width:10477;height:2572" coordsize="10477,2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<v:shape id="Zone de texte 47" o:spid="_x0000_s1044" type="#_x0000_t202" style="position:absolute;left:2095;width:7347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              <v:textbox>
                                    <w:txbxContent>
                                      <w:p w:rsidR="00D41BCC" w:rsidRPr="00057A50" w:rsidRDefault="00D41BCC" w:rsidP="00D41BCC">
                                        <w:pPr>
                                          <w:rPr>
                                            <w:lang w:val="en-CA" w:bidi="ar-DZ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ar-DZ"/>
                                          </w:rPr>
                                          <w:t>إخراج</w:t>
                                        </w:r>
                                        <w:r>
                                          <w:rPr>
                                            <w:lang w:bidi="ar-DZ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lang w:bidi="ar-DZ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lang w:val="en-CA" w:bidi="ar-DZ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Parallélogramme 45" o:spid="_x0000_s1045" type="#_x0000_t7" style="position:absolute;top:95;width:1047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/vcQA&#10;AADbAAAADwAAAGRycy9kb3ducmV2LnhtbESPQWvCQBSE74X+h+UVvBTdVGyQ1FXEWvAkNJWeH9nX&#10;JGT3bcxuYvrvXUHwOMzMN8xqM1ojBup87VjB2ywBQVw4XXOp4PTzNV2C8AFZo3FMCv7Jw2b9/LTC&#10;TLsLf9OQh1JECPsMFVQhtJmUvqjIop+5ljh6f66zGKLsSqk7vES4NXKeJKm0WHNcqLClXUVFk/dW&#10;Affp68Ec3a/Zn/Z903ymQ34+KzV5GbcfIAKN4RG+tw9aweIdbl/i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6P73EAAAA2wAAAA8AAAAAAAAAAAAAAAAAmAIAAGRycy9k&#10;b3ducmV2LnhtbFBLBQYAAAAABAAEAPUAAACJAwAAAAA=&#10;" adj="1227" filled="f" strokecolor="black [3213]" strokeweight="2pt"/>
                              </v:group>
                              <v:shape id="Connecteur droit avec flèche 51" o:spid="_x0000_s1046" type="#_x0000_t32" style="position:absolute;left:5238;width:0;height:10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SNPcUAAADbAAAADwAAAGRycy9kb3ducmV2LnhtbESPS2vDMBCE74X8B7GB3mrZedTBiWJC&#10;QmihvTiP+2JtbBNrZSwlcfvrq0Khx2FmvmFW+WBacafeNZYVJFEMgri0uuFKwem4f1mAcB5ZY2uZ&#10;FHyRg3w9elphpu2DC7offCUChF2GCmrvu0xKV9Zk0EW2Iw7exfYGfZB9JXWPjwA3rZzE8as02HBY&#10;qLGjbU3l9XAzCt40Ts+X2dyURbGvdunH5yz9dko9j4fNEoSnwf+H/9rvWsE8gd8v4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SNPcUAAADbAAAADwAAAAAAAAAA&#10;AAAAAAChAgAAZHJzL2Rvd25yZXYueG1sUEsFBgAAAAAEAAQA+QAAAJMDAAAAAA==&#10;" strokecolor="black [3213]" strokeweight="1pt">
                                <v:stroke endarrow="block"/>
                              </v:shape>
                              <v:shape id="Connecteur droit avec flèche 53" o:spid="_x0000_s1047" type="#_x0000_t32" style="position:absolute;left:5238;top:3143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q20cIAAADbAAAADwAAAGRycy9kb3ducmV2LnhtbESPS4vCQBCE7wv+h6EFbzrxLdFRRBEX&#10;1kt83JtMmwQzPSEzavTX7ywIeyyq6itqsWpMKR5Uu8Kygn4vAkGcWl1wpuB82nVnIJxH1lhaJgUv&#10;crBatr4WGGv75IQeR5+JAGEXo4Lc+yqW0qU5GXQ9WxEH72prgz7IOpO6xmeAm1IOomgiDRYcFnKs&#10;aJNTejvejYK9xuHlOhqbNEl22Xb6cxhN306pTrtZz0F4avx/+NP+1grGQ/j7En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q20cIAAADbAAAADwAAAAAAAAAAAAAA&#10;AAChAgAAZHJzL2Rvd25yZXYueG1sUEsFBgAAAAAEAAQA+QAAAJADAAAAAA==&#10;" strokecolor="black [3213]" strokeweight="1pt">
                                <v:stroke endarrow="block"/>
                              </v:shape>
                            </v:group>
                          </v:group>
                        </w:pict>
                      </mc:Fallback>
                    </mc:AlternateContent>
                  </w:r>
                  <w:r w:rsidRPr="00BE3227">
                    <w:rPr>
                      <w:rFonts w:ascii="Al-Jazeera-Arabic-Bold" w:hAnsi="Al-Jazeera-Arabic-Bold" w:cs="Al-Jazeera-Arabic-Bold"/>
                      <w:noProof/>
                      <w:sz w:val="16"/>
                      <w:szCs w:val="16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5824" behindDoc="0" locked="0" layoutInCell="1" allowOverlap="1" wp14:anchorId="262E7CD9" wp14:editId="60785DC8">
                            <wp:simplePos x="0" y="0"/>
                            <wp:positionH relativeFrom="column">
                              <wp:posOffset>-17780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1895475" cy="533400"/>
                            <wp:effectExtent l="0" t="0" r="28575" b="57150"/>
                            <wp:wrapTight wrapText="bothSides">
                              <wp:wrapPolygon edited="0">
                                <wp:start x="5210" y="0"/>
                                <wp:lineTo x="2605" y="5400"/>
                                <wp:lineTo x="0" y="12343"/>
                                <wp:lineTo x="0" y="20829"/>
                                <wp:lineTo x="14979" y="23143"/>
                                <wp:lineTo x="15847" y="23143"/>
                                <wp:lineTo x="16064" y="21600"/>
                                <wp:lineTo x="20189" y="12343"/>
                                <wp:lineTo x="21709" y="10800"/>
                                <wp:lineTo x="21709" y="771"/>
                                <wp:lineTo x="6078" y="0"/>
                                <wp:lineTo x="5210" y="0"/>
                              </wp:wrapPolygon>
                            </wp:wrapTight>
                            <wp:docPr id="1172" name="Groupe 117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895475" cy="533400"/>
                                      <a:chOff x="0" y="0"/>
                                      <a:chExt cx="1895475" cy="533400"/>
                                    </a:xfrm>
                                  </wpg:grpSpPr>
                                  <wpg:grpSp>
                                    <wpg:cNvPr id="40" name="Groupe 40"/>
                                    <wpg:cNvGrpSpPr/>
                                    <wpg:grpSpPr>
                                      <a:xfrm>
                                        <a:off x="876300" y="38100"/>
                                        <a:ext cx="1019175" cy="495300"/>
                                        <a:chOff x="0" y="0"/>
                                        <a:chExt cx="1019175" cy="495300"/>
                                      </a:xfrm>
                                    </wpg:grpSpPr>
                                    <wpg:grpSp>
                                      <wpg:cNvPr id="35" name="Groupe 35"/>
                                      <wpg:cNvGrpSpPr/>
                                      <wpg:grpSpPr>
                                        <a:xfrm>
                                          <a:off x="0" y="0"/>
                                          <a:ext cx="1019175" cy="285750"/>
                                          <a:chOff x="0" y="0"/>
                                          <a:chExt cx="1019175" cy="285750"/>
                                        </a:xfrm>
                                      </wpg:grpSpPr>
                                      <wps:wsp>
                                        <wps:cNvPr id="34" name="Zone de texte 34"/>
                                        <wps:cNvSpPr txBox="1"/>
                                        <wps:spPr>
                                          <a:xfrm>
                                            <a:off x="304800" y="28575"/>
                                            <a:ext cx="552450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41BCC" w:rsidRDefault="00D41BCC" w:rsidP="00D41BCC">
                                              <w:pPr>
                                                <w:rPr>
                                                  <w:lang w:bidi="ar-DZ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rtl/>
                                                  <w:lang w:bidi="ar-DZ"/>
                                                </w:rPr>
                                                <w:t>بداية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3" name="Ellipse 3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019175" cy="2762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9" name="Connecteur droit avec flèche 39"/>
                                      <wps:cNvCnPr/>
                                      <wps:spPr>
                                        <a:xfrm>
                                          <a:off x="476250" y="304800"/>
                                          <a:ext cx="0" cy="1905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42" name="Groupe 42"/>
                                    <wpg:cNvGrpSpPr/>
                                    <wpg:grpSpPr>
                                      <a:xfrm>
                                        <a:off x="0" y="0"/>
                                        <a:ext cx="1019175" cy="485775"/>
                                        <a:chOff x="0" y="0"/>
                                        <a:chExt cx="1019175" cy="485775"/>
                                      </a:xfrm>
                                    </wpg:grpSpPr>
                                    <wpg:grpSp>
                                      <wpg:cNvPr id="36" name="Groupe 36"/>
                                      <wpg:cNvGrpSpPr/>
                                      <wpg:grpSpPr>
                                        <a:xfrm>
                                          <a:off x="0" y="209550"/>
                                          <a:ext cx="1019175" cy="276225"/>
                                          <a:chOff x="0" y="0"/>
                                          <a:chExt cx="1019175" cy="276225"/>
                                        </a:xfrm>
                                      </wpg:grpSpPr>
                                      <wps:wsp>
                                        <wps:cNvPr id="37" name="Zone de texte 37"/>
                                        <wps:cNvSpPr txBox="1"/>
                                        <wps:spPr>
                                          <a:xfrm>
                                            <a:off x="247650" y="9525"/>
                                            <a:ext cx="552450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41BCC" w:rsidRDefault="00D41BCC" w:rsidP="00D41BCC">
                                              <w:pPr>
                                                <w:bidi w:val="0"/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rtl/>
                                                  <w:lang w:bidi="ar-DZ"/>
                                                </w:rPr>
                                                <w:t>نهاية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" name="Ellipse 38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019175" cy="2762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1" name="Connecteur droit avec flèche 41"/>
                                      <wps:cNvCnPr/>
                                      <wps:spPr>
                                        <a:xfrm>
                                          <a:off x="485775" y="0"/>
                                          <a:ext cx="0" cy="1905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62E7CD9" id="Groupe 1172" o:spid="_x0000_s1048" style="position:absolute;left:0;text-align:left;margin-left:-1.4pt;margin-top:4.55pt;width:149.25pt;height:42pt;z-index:251725824;mso-width-relative:margin;mso-height-relative:margin" coordsize="1895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">
                            <v:group id="Groupe 40" o:spid="_x0000_s1049" style="position:absolute;left:8763;top:381;width:10191;height:4953" coordsize="10191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<v:group id="Groupe 35" o:spid="_x0000_s1050" style="position:absolute;width:10191;height:2857" coordsize="10191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<v:shape id="Zone de texte 34" o:spid="_x0000_s1051" type="#_x0000_t202" style="position:absolute;left:3048;top:285;width:552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                <v:textbox>
                                    <w:txbxContent>
                                      <w:p w:rsidR="00D41BCC" w:rsidRDefault="00D41BCC" w:rsidP="00D41BCC">
                                        <w:pPr>
                                          <w:rPr>
                                            <w:rFonts w:hint="cs"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ar-DZ"/>
                                          </w:rPr>
                                          <w:t>بداية</w:t>
                                        </w:r>
                                      </w:p>
                                    </w:txbxContent>
                                  </v:textbox>
                                </v:shape>
                                <v:oval id="Ellipse 33" o:spid="_x0000_s1052" style="position:absolute;width:10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ek88UA&#10;AADbAAAADwAAAGRycy9kb3ducmV2LnhtbESPS2vDMBCE74H+B7GFXkost4I0caKEUihNcwl1HufF&#10;Wj+ItTKWmjj/PioUchxm5htmsRpsK87U+8axhpckBUFcONNwpWG/+xxPQfiAbLB1TBqu5GG1fBgt&#10;MDPuwj90zkMlIoR9hhrqELpMSl/UZNEnriOOXul6iyHKvpKmx0uE21a+pulEWmw4LtTY0UdNxSn/&#10;tRpm68N+I8u34Vl9nWbfR1KN3Sqtnx6H9zmIQEO4h//ba6NBKfj7En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d6TzxQAAANsAAAAPAAAAAAAAAAAAAAAAAJgCAABkcnMv&#10;ZG93bnJldi54bWxQSwUGAAAAAAQABAD1AAAAigMAAAAA&#10;" filled="f" strokecolor="black [3213]" strokeweight="2pt"/>
                              </v:group>
                              <v:shape id="Connecteur droit avec flèche 39" o:spid="_x0000_s1053" type="#_x0000_t32" style="position:absolute;left:4762;top:3048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1km8QAAADbAAAADwAAAGRycy9kb3ducmV2LnhtbESPT2vCQBTE7wW/w/IEb3WjpmrTbEQs&#10;0oJeYuv9kX35g9m3IbvVtJ++Wyh4HGbmN0y6GUwrrtS7xrKC2TQCQVxY3XCl4PNj/7gG4TyyxtYy&#10;KfgmB5ts9JBiou2Nc7qefCUChF2CCmrvu0RKV9Rk0E1tRxy80vYGfZB9JXWPtwA3rZxH0VIabDgs&#10;1NjRrqbicvoyCt40Ls5l/GSKPN9Xr6vDMV79OKUm42H7AsLT4O/h//a7VrB4hr8v4QfI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WSbxAAAANsAAAAPAAAAAAAAAAAA&#10;AAAAAKECAABkcnMvZG93bnJldi54bWxQSwUGAAAAAAQABAD5AAAAkgMAAAAA&#10;" strokecolor="black [3213]" strokeweight="1pt">
                                <v:stroke endarrow="block"/>
                              </v:shape>
                            </v:group>
                            <v:group id="Groupe 42" o:spid="_x0000_s1054" style="position:absolute;width:10191;height:4857" coordsize="10191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<v:group id="Groupe 36" o:spid="_x0000_s1055" style="position:absolute;top:2095;width:10191;height:2762" coordsize="1019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  <v:shape id="Zone de texte 37" o:spid="_x0000_s1056" type="#_x0000_t202" style="position:absolute;left:2476;top:95;width:5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                <v:textbox>
                                    <w:txbxContent>
                                      <w:p w:rsidR="00D41BCC" w:rsidRDefault="00D41BCC" w:rsidP="00D41BCC">
                                        <w:pPr>
                                          <w:bidi w:val="0"/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ar-DZ"/>
                                          </w:rPr>
                                          <w:t>نهاية</w:t>
                                        </w:r>
                                      </w:p>
                                    </w:txbxContent>
                                  </v:textbox>
                                </v:shape>
                                <v:oval id="Ellipse 38" o:spid="_x0000_s1057" style="position:absolute;width:10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2gsEA&#10;AADbAAAADwAAAGRycy9kb3ducmV2LnhtbERPy4rCMBTdC/MP4Q64EU2dgqMdUxmEwcdGdNT1pbm2&#10;pc1NaaLWvzcLweXhvOeLztTiRq0rLSsYjyIQxJnVJecKjv9/wykI55E11pZJwYMcLNKP3hwTbe+8&#10;p9vB5yKEsEtQQeF9k0jpsoIMupFtiAN3sa1BH2CbS93iPYSbWn5F0UQaLDk0FNjQsqCsOlyNgtn6&#10;dNzKy3c3iFfVbHOmuDS7WKn+Z/f7A8JT59/il3utFcRhbPgSfoB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TNoLBAAAA2wAAAA8AAAAAAAAAAAAAAAAAmAIAAGRycy9kb3du&#10;cmV2LnhtbFBLBQYAAAAABAAEAPUAAACGAwAAAAA=&#10;" filled="f" strokecolor="black [3213]" strokeweight="2pt"/>
                              </v:group>
                              <v:shape id="Connecteur droit avec flèche 41" o:spid="_x0000_s1058" type="#_x0000_t32" style="position:absolute;left:485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0b4MIAAADbAAAADwAAAGRycy9kb3ducmV2LnhtbESPQYvCMBSE74L/ITzBm6auVZeuUWRF&#10;XNBLdff+aJ5tsXkpTdTqrzcLgsdhZr5h5svWVOJKjSstKxgNIxDEmdUl5wp+j5vBJwjnkTVWlknB&#10;nRwsF93OHBNtb5zS9eBzESDsElRQeF8nUrqsIINuaGvi4J1sY9AH2eRSN3gLcFPJjyiaSoMlh4UC&#10;a/ouKDsfLkbBVuP47xRPTJamm3w92+3j2cMp1e+1qy8Qnlr/Dr/aP1pBPIL/L+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0b4MIAAADbAAAADwAAAAAAAAAAAAAA&#10;AAChAgAAZHJzL2Rvd25yZXYueG1sUEsFBgAAAAAEAAQA+QAAAJADAAAAAA==&#10;" strokecolor="black [3213]" strokeweight="1pt">
                                <v:stroke endarrow="block"/>
                              </v:shape>
                            </v:group>
                            <w10:wrap type="tight"/>
                          </v:group>
                        </w:pict>
                      </mc:Fallback>
                    </mc:AlternateContent>
                  </w:r>
                </w:p>
              </w:tc>
            </w:tr>
            <w:tr w:rsidR="00D41BCC" w:rsidRPr="00BE3227" w:rsidTr="003F1FBC">
              <w:trPr>
                <w:trHeight w:val="9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9" w:type="dxa"/>
                  <w:vAlign w:val="center"/>
                </w:tcPr>
                <w:p w:rsidR="00D41BCC" w:rsidRPr="00BE3227" w:rsidRDefault="00411838" w:rsidP="003F1FBC">
                  <w:pPr>
                    <w:tabs>
                      <w:tab w:val="left" w:pos="898"/>
                    </w:tabs>
                    <w:jc w:val="center"/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646C39A8" wp14:editId="26ECCA42">
                            <wp:simplePos x="0" y="0"/>
                            <wp:positionH relativeFrom="column">
                              <wp:posOffset>1910715</wp:posOffset>
                            </wp:positionH>
                            <wp:positionV relativeFrom="paragraph">
                              <wp:posOffset>69215</wp:posOffset>
                            </wp:positionV>
                            <wp:extent cx="1350010" cy="365125"/>
                            <wp:effectExtent l="0" t="0" r="0" b="0"/>
                            <wp:wrapNone/>
                            <wp:docPr id="59" name="Zone de texte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 rot="16200000">
                                      <a:off x="0" y="0"/>
                                      <a:ext cx="1350010" cy="365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11838" w:rsidRDefault="00411838" w:rsidP="00411838">
                                        <w:r w:rsidRPr="009B77F6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40"/>
                                            <w:szCs w:val="40"/>
                                            <w:rtl/>
                                            <w:lang w:bidi="ar-DZ"/>
                                          </w:rPr>
                                          <w:t>وضعية البناء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6C39A8" id="Zone de texte 59" o:spid="_x0000_s1059" type="#_x0000_t202" style="position:absolute;left:0;text-align:left;margin-left:150.45pt;margin-top:5.45pt;width:106.3pt;height:28.75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" filled="f" stroked="f" strokeweight=".5pt">
                            <v:textbox>
                              <w:txbxContent>
                                <w:p w:rsidR="00411838" w:rsidRDefault="00411838" w:rsidP="00411838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3F1FBC" w:rsidRPr="00BE3227">
                    <w:rPr>
                      <w:rFonts w:ascii="Al-Jazeera-Arabic-Bold" w:hAnsi="Al-Jazeera-Arabic-Bold" w:cs="Al-Jazeera-Arabic-Bold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5C9CBC00" wp14:editId="03E5253E">
                            <wp:simplePos x="0" y="0"/>
                            <wp:positionH relativeFrom="column">
                              <wp:posOffset>-23495</wp:posOffset>
                            </wp:positionH>
                            <wp:positionV relativeFrom="paragraph">
                              <wp:posOffset>148577</wp:posOffset>
                            </wp:positionV>
                            <wp:extent cx="885825" cy="323850"/>
                            <wp:effectExtent l="0" t="0" r="28575" b="19050"/>
                            <wp:wrapNone/>
                            <wp:docPr id="43" name="Parallélogramme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5825" cy="323850"/>
                                    </a:xfrm>
                                    <a:prstGeom prst="parallelogram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231EFFE" id="Parallélogramme 43" o:spid="_x0000_s1026" type="#_x0000_t7" style="position:absolute;margin-left:-1.85pt;margin-top:11.7pt;width:69.7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" adj="1974" filled="f" strokecolor="black [3213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2245" w:type="dxa"/>
                  <w:vAlign w:val="center"/>
                </w:tcPr>
                <w:p w:rsidR="00D41BCC" w:rsidRPr="00BE3227" w:rsidRDefault="00D41BCC" w:rsidP="003F1FBC">
                  <w:pPr>
                    <w:tabs>
                      <w:tab w:val="left" w:pos="898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  <w:t>لتمثيل إدخال المعطيات أو إخراج النتائج (مدخلات و مخرجات )</w:t>
                  </w:r>
                </w:p>
              </w:tc>
              <w:tc>
                <w:tcPr>
                  <w:tcW w:w="3379" w:type="dxa"/>
                </w:tcPr>
                <w:p w:rsidR="00D41BCC" w:rsidRPr="00BE3227" w:rsidRDefault="00D41BCC" w:rsidP="00D41BCC">
                  <w:pPr>
                    <w:tabs>
                      <w:tab w:val="left" w:pos="898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sz w:val="16"/>
                      <w:szCs w:val="16"/>
                      <w:rtl/>
                      <w:lang w:bidi="ar-DZ"/>
                    </w:rPr>
                  </w:pPr>
                </w:p>
              </w:tc>
            </w:tr>
            <w:tr w:rsidR="00D41BCC" w:rsidRPr="00BE3227" w:rsidTr="003F1F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9" w:type="dxa"/>
                  <w:vAlign w:val="center"/>
                </w:tcPr>
                <w:p w:rsidR="00D41BCC" w:rsidRPr="00BE3227" w:rsidRDefault="003F1FBC" w:rsidP="003F1FBC">
                  <w:pPr>
                    <w:tabs>
                      <w:tab w:val="left" w:pos="898"/>
                    </w:tabs>
                    <w:jc w:val="center"/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57B6E173" wp14:editId="1DF3DCF5">
                            <wp:simplePos x="0" y="0"/>
                            <wp:positionH relativeFrom="column">
                              <wp:posOffset>5080</wp:posOffset>
                            </wp:positionH>
                            <wp:positionV relativeFrom="paragraph">
                              <wp:posOffset>113665</wp:posOffset>
                            </wp:positionV>
                            <wp:extent cx="800100" cy="314325"/>
                            <wp:effectExtent l="0" t="0" r="19050" b="28575"/>
                            <wp:wrapNone/>
                            <wp:docPr id="58" name="Rectangle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0100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3AFD6AC" id="Rectangle 58" o:spid="_x0000_s1026" style="position:absolute;margin-left:.4pt;margin-top:8.95pt;width:63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" filled="f" strokecolor="black [3213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2245" w:type="dxa"/>
                  <w:vAlign w:val="center"/>
                </w:tcPr>
                <w:p w:rsidR="003F1FBC" w:rsidRPr="00BE3227" w:rsidRDefault="00D41BCC" w:rsidP="003F1FBC">
                  <w:pPr>
                    <w:tabs>
                      <w:tab w:val="left" w:pos="898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  <w:t>لتمثيل العمليات الحسابية</w:t>
                  </w:r>
                </w:p>
                <w:p w:rsidR="00D41BCC" w:rsidRPr="00BE3227" w:rsidRDefault="00D41BCC" w:rsidP="003F1FBC">
                  <w:pPr>
                    <w:tabs>
                      <w:tab w:val="left" w:pos="898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rtl/>
                      <w:lang w:val="fr-FR"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  <w:t xml:space="preserve">( + ، - ، </w:t>
                  </w:r>
                  <w:r w:rsidRPr="00BE3227">
                    <w:rPr>
                      <w:rFonts w:ascii="Al-Jazeera-Arabic-Bold" w:hAnsi="Al-Jazeera-Arabic-Bold" w:cs="Al-Jazeera-Arabic-Bold"/>
                      <w:lang w:val="en-CA" w:bidi="ar-DZ"/>
                    </w:rPr>
                    <w:t>X</w:t>
                  </w:r>
                  <w:r w:rsidRPr="00BE3227">
                    <w:rPr>
                      <w:rFonts w:ascii="Al-Jazeera-Arabic-Bold" w:hAnsi="Al-Jazeera-Arabic-Bold" w:cs="Al-Jazeera-Arabic-Bold"/>
                      <w:lang w:bidi="ar-DZ"/>
                    </w:rPr>
                    <w:t xml:space="preserve"> </w:t>
                  </w:r>
                  <w:r w:rsidRPr="00BE3227"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  <w:t xml:space="preserve"> ، / )</w:t>
                  </w:r>
                </w:p>
              </w:tc>
              <w:tc>
                <w:tcPr>
                  <w:tcW w:w="3379" w:type="dxa"/>
                </w:tcPr>
                <w:p w:rsidR="00D41BCC" w:rsidRPr="00BE3227" w:rsidRDefault="00D41BCC" w:rsidP="00D41BCC">
                  <w:pPr>
                    <w:tabs>
                      <w:tab w:val="left" w:pos="898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sz w:val="16"/>
                      <w:szCs w:val="16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noProof/>
                      <w:sz w:val="16"/>
                      <w:szCs w:val="16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9920" behindDoc="0" locked="0" layoutInCell="1" allowOverlap="1" wp14:anchorId="2F70773A" wp14:editId="089AA5D8">
                            <wp:simplePos x="0" y="0"/>
                            <wp:positionH relativeFrom="column">
                              <wp:posOffset>506730</wp:posOffset>
                            </wp:positionH>
                            <wp:positionV relativeFrom="paragraph">
                              <wp:posOffset>88265</wp:posOffset>
                            </wp:positionV>
                            <wp:extent cx="1047750" cy="508000"/>
                            <wp:effectExtent l="0" t="0" r="19050" b="63500"/>
                            <wp:wrapNone/>
                            <wp:docPr id="61" name="Groupe 6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508000"/>
                                      <a:chOff x="0" y="0"/>
                                      <a:chExt cx="1047750" cy="508050"/>
                                    </a:xfrm>
                                  </wpg:grpSpPr>
                                  <wpg:grpSp>
                                    <wpg:cNvPr id="62" name="Groupe 62"/>
                                    <wpg:cNvGrpSpPr/>
                                    <wpg:grpSpPr>
                                      <a:xfrm>
                                        <a:off x="0" y="133350"/>
                                        <a:ext cx="1047750" cy="247650"/>
                                        <a:chOff x="0" y="0"/>
                                        <a:chExt cx="1047750" cy="247650"/>
                                      </a:xfrm>
                                    </wpg:grpSpPr>
                                    <wps:wsp>
                                      <wps:cNvPr id="63" name="Zone de texte 63"/>
                                      <wps:cNvSpPr txBox="1"/>
                                      <wps:spPr>
                                        <a:xfrm>
                                          <a:off x="142875" y="0"/>
                                          <a:ext cx="734695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41BCC" w:rsidRPr="00E8144A" w:rsidRDefault="00D41BCC" w:rsidP="00D41BCC">
                                            <w:pPr>
                                              <w:rPr>
                                                <w:lang w:val="fr-FR" w:bidi="ar-DZ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CA" w:bidi="ar-DZ"/>
                                              </w:rPr>
                                              <w:t xml:space="preserve">S = </w:t>
                                            </w:r>
                                            <w:r>
                                              <w:rPr>
                                                <w:lang w:bidi="ar-DZ"/>
                                              </w:rPr>
                                              <w:t>A + 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9" name="Rectangle 579"/>
                                      <wps:cNvSpPr/>
                                      <wps:spPr>
                                        <a:xfrm>
                                          <a:off x="0" y="0"/>
                                          <a:ext cx="1047750" cy="238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80" name="Connecteur droit avec flèche 580"/>
                                    <wps:cNvCnPr/>
                                    <wps:spPr>
                                      <a:xfrm>
                                        <a:off x="504825" y="0"/>
                                        <a:ext cx="0" cy="14351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81" name="Connecteur droit avec flèche 581"/>
                                    <wps:cNvCnPr/>
                                    <wps:spPr>
                                      <a:xfrm>
                                        <a:off x="514350" y="400050"/>
                                        <a:ext cx="0" cy="1080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F70773A" id="Groupe 61" o:spid="_x0000_s1060" style="position:absolute;left:0;text-align:left;margin-left:39.9pt;margin-top:6.95pt;width:82.5pt;height:40pt;z-index:251729920;mso-width-relative:margin;mso-height-relative:margin" coordsize="10477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">
                            <v:group id="Groupe 62" o:spid="_x0000_s1061" style="position:absolute;top:1333;width:10477;height:2477" coordsize="10477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<v:shape id="Zone de texte 63" o:spid="_x0000_s1062" type="#_x0000_t202" style="position:absolute;left:1428;width:734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              <v:textbox>
                                  <w:txbxContent>
                                    <w:p w:rsidR="00D41BCC" w:rsidRPr="00E8144A" w:rsidRDefault="00D41BCC" w:rsidP="00D41BCC">
                                      <w:pPr>
                                        <w:rPr>
                                          <w:lang w:val="fr-FR" w:bidi="ar-DZ"/>
                                        </w:rPr>
                                      </w:pPr>
                                      <w:r>
                                        <w:rPr>
                                          <w:lang w:val="en-CA" w:bidi="ar-DZ"/>
                                        </w:rPr>
                                        <w:t xml:space="preserve">S = </w:t>
                                      </w:r>
                                      <w:r>
                                        <w:rPr>
                                          <w:lang w:bidi="ar-DZ"/>
                                        </w:rPr>
                                        <w:t>A + B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579" o:spid="_x0000_s1063" style="position:absolute;width:1047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+7Y8YA&#10;AADcAAAADwAAAGRycy9kb3ducmV2LnhtbESPQWsCMRSE70L/Q3gFL1KzCtV2axQRrEtBobYevD02&#10;z83SzUvYRN3++6YgeBxm5htmtuhsIy7UhtqxgtEwA0FcOl1zpeD7a/30AiJEZI2NY1LwSwEW84fe&#10;DHPtrvxJl32sRIJwyFGBidHnUobSkMUwdJ44eSfXWoxJtpXULV4T3DZynGUTabHmtGDQ08pQ+bM/&#10;WwXrjRks5cf24IuwO9lx4d83g6NS/cdu+QYiUhfv4Vu70Aqep6/wfy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+7Y8YAAADcAAAADwAAAAAAAAAAAAAAAACYAgAAZHJz&#10;L2Rvd25yZXYueG1sUEsFBgAAAAAEAAQA9QAAAIsDAAAAAA==&#10;" filled="f" strokecolor="black [3213]" strokeweight="2pt"/>
                            </v:group>
                            <v:shape id="Connecteur droit avec flèche 580" o:spid="_x0000_s1064" type="#_x0000_t32" style="position:absolute;left:5048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dIC8IAAADcAAAADwAAAGRycy9kb3ducmV2LnhtbERPTWvCQBC9F/wPywi91Y02GomuIkpo&#10;oV4S9T5kxySYnQ3ZVdP++u6h0OPjfa+3g2nFg3rXWFYwnUQgiEurG64UnE/Z2xKE88gaW8uk4Jsc&#10;bDejlzWm2j45p0fhKxFC2KWooPa+S6V0ZU0G3cR2xIG72t6gD7CvpO7xGcJNK2dRtJAGGw4NNXa0&#10;r6m8FXej4EPj++Uaz02Z51l1SL6OcfLjlHodD7sVCE+D/xf/uT+1gvkyzA9nwhG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dIC8IAAADcAAAADwAAAAAAAAAAAAAA&#10;AAChAgAAZHJzL2Rvd25yZXYueG1sUEsFBgAAAAAEAAQA+QAAAJADAAAAAA==&#10;" strokecolor="black [3213]" strokeweight="1pt">
                              <v:stroke endarrow="block"/>
                            </v:shape>
                            <v:shape id="Connecteur droit avec flèche 581" o:spid="_x0000_s1065" type="#_x0000_t32" style="position:absolute;left:5143;top:4000;width:0;height:1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vtkMMAAADcAAAADwAAAGRycy9kb3ducmV2LnhtbESPT4vCMBTE7wt+h/AEb5r6X7pGEUVc&#10;0Evr7v3RPNuyzUtpolY//UYQ9jjMzG+Y5bo1lbhR40rLCoaDCARxZnXJuYLv876/AOE8ssbKMil4&#10;kIP1qvOxxFjbOyd0S30uAoRdjAoK7+tYSpcVZNANbE0cvIttDPogm1zqBu8Bbio5iqKZNFhyWCiw&#10;pm1B2W96NQoOGsc/l8nUZEmyz3fz42kyfzqlet128wnCU+v/w+/2l1YwXQzhdSYc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b7ZDDAAAA3AAAAA8AAAAAAAAAAAAA&#10;AAAAoQIAAGRycy9kb3ducmV2LnhtbFBLBQYAAAAABAAEAPkAAACRAwAAAAA=&#10;" strokecolor="black [3213]" strokeweight="1pt">
                              <v:stroke endarrow="block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D41BCC" w:rsidRPr="00BE3227" w:rsidTr="003F1FBC">
              <w:trPr>
                <w:trHeight w:val="19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9" w:type="dxa"/>
                  <w:vAlign w:val="center"/>
                </w:tcPr>
                <w:p w:rsidR="00D41BCC" w:rsidRPr="00BE3227" w:rsidRDefault="003F1FBC" w:rsidP="003F1FBC">
                  <w:pPr>
                    <w:tabs>
                      <w:tab w:val="left" w:pos="898"/>
                    </w:tabs>
                    <w:jc w:val="center"/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11BA20A4" wp14:editId="2C82FCA2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222885</wp:posOffset>
                            </wp:positionV>
                            <wp:extent cx="657225" cy="638175"/>
                            <wp:effectExtent l="0" t="0" r="28575" b="28575"/>
                            <wp:wrapNone/>
                            <wp:docPr id="593" name="Losange 5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7225" cy="6381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0DA9757"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Losange 593" o:spid="_x0000_s1026" type="#_x0000_t4" style="position:absolute;margin-left:3.85pt;margin-top:17.55pt;width:51.75pt;height:5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" filled="f" strokecolor="black [3213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2245" w:type="dxa"/>
                  <w:vAlign w:val="center"/>
                </w:tcPr>
                <w:p w:rsidR="00D41BCC" w:rsidRPr="00BE3227" w:rsidRDefault="00D41BCC" w:rsidP="003F1FBC">
                  <w:pPr>
                    <w:tabs>
                      <w:tab w:val="left" w:pos="898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  <w:t>البنية الشرطية / عملية منطقية</w:t>
                  </w:r>
                </w:p>
                <w:p w:rsidR="00D41BCC" w:rsidRPr="00BE3227" w:rsidRDefault="00D41BCC" w:rsidP="003F1FBC">
                  <w:pPr>
                    <w:tabs>
                      <w:tab w:val="left" w:pos="898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rtl/>
                      <w:lang w:val="fr-FR"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  <w:t xml:space="preserve">(&gt;،&lt;،=،&lt;&gt;، </w:t>
                  </w:r>
                  <w:r w:rsidRPr="00BE3227">
                    <w:rPr>
                      <w:rFonts w:ascii="Al-Jazeera-Arabic-Bold" w:hAnsi="Al-Jazeera-Arabic-Bold" w:cs="Al-Jazeera-Arabic-Bold"/>
                      <w:lang w:val="en-CA" w:bidi="ar-DZ"/>
                    </w:rPr>
                    <w:t>et</w:t>
                  </w:r>
                  <w:r w:rsidRPr="00BE3227"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  <w:t xml:space="preserve"> ، </w:t>
                  </w:r>
                  <w:r w:rsidRPr="00BE3227">
                    <w:rPr>
                      <w:rFonts w:ascii="Al-Jazeera-Arabic-Bold" w:hAnsi="Al-Jazeera-Arabic-Bold" w:cs="Al-Jazeera-Arabic-Bold"/>
                      <w:lang w:bidi="ar-DZ"/>
                    </w:rPr>
                    <w:t>ou</w:t>
                  </w:r>
                  <w:r w:rsidRPr="00BE3227"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  <w:t xml:space="preserve"> )</w:t>
                  </w:r>
                </w:p>
              </w:tc>
              <w:tc>
                <w:tcPr>
                  <w:tcW w:w="3379" w:type="dxa"/>
                </w:tcPr>
                <w:p w:rsidR="00D41BCC" w:rsidRPr="00BE3227" w:rsidRDefault="00D41BCC" w:rsidP="00D41BCC">
                  <w:pPr>
                    <w:tabs>
                      <w:tab w:val="left" w:pos="898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sz w:val="16"/>
                      <w:szCs w:val="16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noProof/>
                      <w:sz w:val="16"/>
                      <w:szCs w:val="16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2992" behindDoc="0" locked="0" layoutInCell="1" allowOverlap="1" wp14:anchorId="3822B083" wp14:editId="25DA6D61">
                            <wp:simplePos x="0" y="0"/>
                            <wp:positionH relativeFrom="column">
                              <wp:posOffset>-12065</wp:posOffset>
                            </wp:positionH>
                            <wp:positionV relativeFrom="paragraph">
                              <wp:posOffset>127000</wp:posOffset>
                            </wp:positionV>
                            <wp:extent cx="2028825" cy="1062990"/>
                            <wp:effectExtent l="0" t="0" r="28575" b="60960"/>
                            <wp:wrapNone/>
                            <wp:docPr id="1047" name="Groupe 104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28825" cy="1062990"/>
                                      <a:chOff x="133350" y="0"/>
                                      <a:chExt cx="2029460" cy="1062990"/>
                                    </a:xfrm>
                                  </wpg:grpSpPr>
                                  <wpg:grpSp>
                                    <wpg:cNvPr id="1046" name="Groupe 1046"/>
                                    <wpg:cNvGrpSpPr/>
                                    <wpg:grpSpPr>
                                      <a:xfrm>
                                        <a:off x="133350" y="0"/>
                                        <a:ext cx="2029460" cy="1062990"/>
                                        <a:chOff x="133350" y="0"/>
                                        <a:chExt cx="2029460" cy="1062990"/>
                                      </a:xfrm>
                                    </wpg:grpSpPr>
                                    <wpg:grpSp>
                                      <wpg:cNvPr id="633" name="Groupe 633"/>
                                      <wpg:cNvGrpSpPr/>
                                      <wpg:grpSpPr>
                                        <a:xfrm>
                                          <a:off x="133350" y="0"/>
                                          <a:ext cx="2029460" cy="1062990"/>
                                          <a:chOff x="133350" y="0"/>
                                          <a:chExt cx="2029460" cy="1062990"/>
                                        </a:xfrm>
                                      </wpg:grpSpPr>
                                      <wpg:grpSp>
                                        <wpg:cNvPr id="632" name="Groupe 632"/>
                                        <wpg:cNvGrpSpPr/>
                                        <wpg:grpSpPr>
                                          <a:xfrm>
                                            <a:off x="133350" y="0"/>
                                            <a:ext cx="2029460" cy="828675"/>
                                            <a:chOff x="133350" y="0"/>
                                            <a:chExt cx="2029460" cy="828675"/>
                                          </a:xfrm>
                                        </wpg:grpSpPr>
                                        <wpg:grpSp>
                                          <wpg:cNvPr id="625" name="Groupe 625"/>
                                          <wpg:cNvGrpSpPr/>
                                          <wpg:grpSpPr>
                                            <a:xfrm>
                                              <a:off x="133350" y="0"/>
                                              <a:ext cx="2029460" cy="694690"/>
                                              <a:chOff x="133350" y="0"/>
                                              <a:chExt cx="2029460" cy="695292"/>
                                            </a:xfrm>
                                          </wpg:grpSpPr>
                                          <wpg:grpSp>
                                            <wpg:cNvPr id="606" name="Groupe 606"/>
                                            <wpg:cNvGrpSpPr/>
                                            <wpg:grpSpPr>
                                              <a:xfrm>
                                                <a:off x="338713" y="0"/>
                                                <a:ext cx="1566287" cy="454025"/>
                                                <a:chOff x="119638" y="0"/>
                                                <a:chExt cx="1566287" cy="454025"/>
                                              </a:xfrm>
                                            </wpg:grpSpPr>
                                            <wpg:grpSp>
                                              <wpg:cNvPr id="604" name="Groupe 604"/>
                                              <wpg:cNvGrpSpPr/>
                                              <wpg:grpSpPr>
                                                <a:xfrm>
                                                  <a:off x="119638" y="0"/>
                                                  <a:ext cx="1566287" cy="454025"/>
                                                  <a:chOff x="119638" y="0"/>
                                                  <a:chExt cx="1566287" cy="454025"/>
                                                </a:xfrm>
                                              </wpg:grpSpPr>
                                              <wpg:grpSp>
                                                <wpg:cNvPr id="594" name="Groupe 594"/>
                                                <wpg:cNvGrpSpPr/>
                                                <wpg:grpSpPr>
                                                  <a:xfrm>
                                                    <a:off x="295275" y="0"/>
                                                    <a:ext cx="1104900" cy="380365"/>
                                                    <a:chOff x="0" y="0"/>
                                                    <a:chExt cx="1047750" cy="381000"/>
                                                  </a:xfrm>
                                                </wpg:grpSpPr>
                                                <wpg:grpSp>
                                                  <wpg:cNvPr id="595" name="Groupe 595"/>
                                                  <wpg:cNvGrpSpPr/>
                                                  <wpg:grpSpPr>
                                                    <a:xfrm>
                                                      <a:off x="0" y="133350"/>
                                                      <a:ext cx="1047750" cy="247650"/>
                                                      <a:chOff x="0" y="0"/>
                                                      <a:chExt cx="1047750" cy="247650"/>
                                                    </a:xfrm>
                                                  </wpg:grpSpPr>
                                                  <wps:wsp>
                                                    <wps:cNvPr id="596" name="Zone de texte 596"/>
                                                    <wps:cNvSpPr txBox="1"/>
                                                    <wps:spPr>
                                                      <a:xfrm>
                                                        <a:off x="142875" y="0"/>
                                                        <a:ext cx="734695" cy="2476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D41BCC" w:rsidRPr="00E8144A" w:rsidRDefault="00D41BCC" w:rsidP="00055287">
                                                          <w:pPr>
                                                            <w:bidi w:val="0"/>
                                                            <w:jc w:val="center"/>
                                                            <w:rPr>
                                                              <w:lang w:val="fr-FR" w:bidi="ar-DZ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CA" w:bidi="ar-DZ"/>
                                                            </w:rPr>
                                                            <w:t xml:space="preserve">S </w:t>
                                                          </w:r>
                                                          <w:r w:rsidR="00055287">
                                                            <w:rPr>
                                                              <w:rFonts w:hint="cs"/>
                                                              <w:rtl/>
                                                              <w:lang w:val="en-CA" w:bidi="ar-DZ"/>
                                                            </w:rPr>
                                                            <w:t>=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en-CA" w:bidi="ar-DZ"/>
                                                            </w:rPr>
                                                            <w:t xml:space="preserve">= </w:t>
                                                          </w:r>
                                                          <w:r>
                                                            <w:rPr>
                                                              <w:lang w:bidi="ar-DZ"/>
                                                            </w:rPr>
                                                            <w:t>0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97" name="Losange 597"/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047750" cy="238126"/>
                                                      </a:xfrm>
                                                      <a:prstGeom prst="diamond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598" name="Connecteur droit avec flèche 598"/>
                                                  <wps:cNvCnPr/>
                                                  <wps:spPr>
                                                    <a:xfrm>
                                                      <a:off x="504825" y="0"/>
                                                      <a:ext cx="0" cy="14351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600" name="Connecteur droit 600"/>
                                                <wps:cNvCnPr/>
                                                <wps:spPr>
                                                  <a:xfrm flipH="1">
                                                    <a:off x="119638" y="247650"/>
                                                    <a:ext cx="185164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601" name="Connecteur droit 601"/>
                                                <wps:cNvCnPr/>
                                                <wps:spPr>
                                                  <a:xfrm flipH="1">
                                                    <a:off x="1381125" y="247650"/>
                                                    <a:ext cx="3048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602" name="Connecteur droit avec flèche 602"/>
                                                <wps:cNvCnPr/>
                                                <wps:spPr>
                                                  <a:xfrm>
                                                    <a:off x="1666875" y="238125"/>
                                                    <a:ext cx="0" cy="2159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605" name="Connecteur droit avec flèche 605"/>
                                              <wps:cNvCnPr/>
                                              <wps:spPr>
                                                <a:xfrm>
                                                  <a:off x="133376" y="238125"/>
                                                  <a:ext cx="0" cy="2159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13" name="Groupe 613"/>
                                            <wpg:cNvGrpSpPr/>
                                            <wpg:grpSpPr>
                                              <a:xfrm>
                                                <a:off x="1143635" y="447675"/>
                                                <a:ext cx="1019175" cy="247617"/>
                                                <a:chOff x="-56515" y="0"/>
                                                <a:chExt cx="1019175" cy="247650"/>
                                              </a:xfrm>
                                            </wpg:grpSpPr>
                                            <wps:wsp>
                                              <wps:cNvPr id="614" name="Zone de texte 614"/>
                                              <wps:cNvSpPr txBox="1"/>
                                              <wps:spPr>
                                                <a:xfrm>
                                                  <a:off x="0" y="0"/>
                                                  <a:ext cx="924667" cy="247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D41BCC" w:rsidRPr="00F12E9B" w:rsidRDefault="00D41BCC" w:rsidP="00D41BCC">
                                                    <w:pPr>
                                                      <w:rPr>
                                                        <w:sz w:val="18"/>
                                                        <w:szCs w:val="18"/>
                                                        <w:rtl/>
                                                        <w:lang w:val="fr-FR" w:bidi="ar-DZ"/>
                                                      </w:rPr>
                                                    </w:pPr>
                                                    <w:r w:rsidRPr="00F12E9B">
                                                      <w:rPr>
                                                        <w:rFonts w:hint="cs"/>
                                                        <w:sz w:val="18"/>
                                                        <w:szCs w:val="18"/>
                                                        <w:rtl/>
                                                        <w:lang w:bidi="ar-DZ"/>
                                                      </w:rPr>
                                                      <w:t>إخراج "غير معدوم"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5" name="Parallélogramme 615"/>
                                              <wps:cNvSpPr/>
                                              <wps:spPr>
                                                <a:xfrm>
                                                  <a:off x="-56515" y="0"/>
                                                  <a:ext cx="1019175" cy="238126"/>
                                                </a:xfrm>
                                                <a:prstGeom prst="parallelogram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619" name="Groupe 619"/>
                                            <wpg:cNvGrpSpPr/>
                                            <wpg:grpSpPr>
                                              <a:xfrm>
                                                <a:off x="133350" y="428625"/>
                                                <a:ext cx="913765" cy="255905"/>
                                                <a:chOff x="133431" y="0"/>
                                                <a:chExt cx="914319" cy="257175"/>
                                              </a:xfrm>
                                            </wpg:grpSpPr>
                                            <wps:wsp>
                                              <wps:cNvPr id="620" name="Zone de texte 620"/>
                                              <wps:cNvSpPr txBox="1"/>
                                              <wps:spPr>
                                                <a:xfrm>
                                                  <a:off x="162023" y="0"/>
                                                  <a:ext cx="845686" cy="257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D41BCC" w:rsidRPr="00F12E9B" w:rsidRDefault="00D41BCC" w:rsidP="00D41BCC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CA" w:bidi="ar-DZ"/>
                                                      </w:rPr>
                                                    </w:pPr>
                                                    <w:r w:rsidRPr="00F12E9B">
                                                      <w:rPr>
                                                        <w:rFonts w:hint="cs"/>
                                                        <w:sz w:val="20"/>
                                                        <w:szCs w:val="20"/>
                                                        <w:rtl/>
                                                        <w:lang w:bidi="ar-DZ"/>
                                                      </w:rPr>
                                                      <w:t>إخراج</w:t>
                                                    </w:r>
                                                    <w:r w:rsidRPr="00F12E9B"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bidi="ar-DZ"/>
                                                      </w:rPr>
                                                      <w:t xml:space="preserve">  </w:t>
                                                    </w:r>
                                                    <w:r w:rsidRPr="00F12E9B">
                                                      <w:rPr>
                                                        <w:rFonts w:hint="cs"/>
                                                        <w:sz w:val="20"/>
                                                        <w:szCs w:val="20"/>
                                                        <w:rtl/>
                                                        <w:lang w:val="en-CA" w:bidi="ar-DZ"/>
                                                      </w:rPr>
                                                      <w:t>"معدوم"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21" name="Parallélogramme 621"/>
                                              <wps:cNvSpPr/>
                                              <wps:spPr>
                                                <a:xfrm>
                                                  <a:off x="133431" y="9525"/>
                                                  <a:ext cx="914319" cy="238125"/>
                                                </a:xfrm>
                                                <a:prstGeom prst="parallelogram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628" name="Connecteur droit 628"/>
                                          <wps:cNvCnPr/>
                                          <wps:spPr>
                                            <a:xfrm>
                                              <a:off x="352450" y="828675"/>
                                              <a:ext cx="152397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29" name="Connecteur droit 629"/>
                                          <wps:cNvCnPr/>
                                          <wps:spPr>
                                            <a:xfrm>
                                              <a:off x="352450" y="666750"/>
                                              <a:ext cx="0" cy="1428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30" name="Connecteur droit 630"/>
                                          <wps:cNvCnPr/>
                                          <wps:spPr>
                                            <a:xfrm>
                                              <a:off x="1876425" y="676275"/>
                                              <a:ext cx="0" cy="1428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631" name="Connecteur droit avec flèche 631"/>
                                        <wps:cNvCnPr/>
                                        <wps:spPr>
                                          <a:xfrm>
                                            <a:off x="1076325" y="847725"/>
                                            <a:ext cx="0" cy="21526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044" name="Zone de texte 1044"/>
                                      <wps:cNvSpPr txBox="1"/>
                                      <wps:spPr>
                                        <a:xfrm>
                                          <a:off x="262434" y="38100"/>
                                          <a:ext cx="369743" cy="303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41BCC" w:rsidRPr="0093374C" w:rsidRDefault="00D41BCC" w:rsidP="00D41BCC">
                                            <w:pPr>
                                              <w:rPr>
                                                <w:b/>
                                                <w:bCs/>
                                                <w:rtl/>
                                                <w:lang w:val="fr-FR" w:bidi="ar-DZ"/>
                                              </w:rPr>
                                            </w:pPr>
                                            <w:r w:rsidRPr="0093374C"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rtl/>
                                                <w:lang w:bidi="ar-DZ"/>
                                              </w:rPr>
                                              <w:t>ص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45" name="Zone de texte 1045"/>
                                    <wps:cNvSpPr txBox="1"/>
                                    <wps:spPr>
                                      <a:xfrm>
                                        <a:off x="1609725" y="9525"/>
                                        <a:ext cx="369743" cy="3035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41BCC" w:rsidRPr="0093374C" w:rsidRDefault="00D41BCC" w:rsidP="00D41BCC">
                                          <w:pPr>
                                            <w:rPr>
                                              <w:b/>
                                              <w:bCs/>
                                              <w:rtl/>
                                              <w:lang w:val="fr-FR" w:bidi="ar-DZ"/>
                                            </w:rPr>
                                          </w:pPr>
                                          <w:r w:rsidRPr="0093374C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rtl/>
                                              <w:lang w:bidi="ar-DZ"/>
                                            </w:rPr>
                                            <w:t>خ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822B083" id="Groupe 1047" o:spid="_x0000_s1066" style="position:absolute;left:0;text-align:left;margin-left:-.95pt;margin-top:10pt;width:159.75pt;height:83.7pt;z-index:251732992;mso-width-relative:margin;mso-height-relative:margin" coordorigin="1333" coordsize="20294,10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">
                            <v:group id="Groupe 1046" o:spid="_x0000_s1067" style="position:absolute;left:1333;width:20295;height:10629" coordorigin="1333" coordsize="20294,10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            <v:group id="Groupe 633" o:spid="_x0000_s1068" style="position:absolute;left:1333;width:20295;height:10629" coordorigin="1333" coordsize="20294,10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              <v:group id="Groupe 632" o:spid="_x0000_s1069" style="position:absolute;left:1333;width:20295;height:8286" coordorigin="1333" coordsize="20294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                    <v:group id="Groupe 625" o:spid="_x0000_s1070" style="position:absolute;left:1333;width:20295;height:6946" coordorigin="1333" coordsize="20294,6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                  <v:group id="Groupe 606" o:spid="_x0000_s1071" style="position:absolute;left:3387;width:15663;height:4540" coordorigin="1196" coordsize="15662,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                <v:group id="Groupe 604" o:spid="_x0000_s1072" style="position:absolute;left:1196;width:15663;height:4540" coordorigin="1196" coordsize="15662,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                  <v:group id="Groupe 594" o:spid="_x0000_s1073" style="position:absolute;left:2952;width:11049;height:3803" coordsize="10477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                        <v:group id="Groupe 595" o:spid="_x0000_s1074" style="position:absolute;top:1333;width:10477;height:2477" coordsize="1047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                        <v:shapetype id="_x0000_t202" coordsize="21600,21600" o:spt="202" path="m,l,21600r21600,l21600,xe">
                                              <v:stroke joinstyle="miter"/>
                                              <v:path gradientshapeok="t" o:connecttype="rect"/>
                                            </v:shapetype>
                                            <v:shape id="Zone de texte 596" o:spid="_x0000_s1075" type="#_x0000_t202" style="position:absolute;left:1428;width:734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" fillcolor="white [3201]" stroked="f" strokeweight=".5pt">
                                              <v:textbox>
                                                <w:txbxContent>
                                                  <w:p w:rsidR="00D41BCC" w:rsidRPr="00E8144A" w:rsidRDefault="00D41BCC" w:rsidP="00055287">
                                                    <w:pPr>
                                                      <w:bidi w:val="0"/>
                                                      <w:jc w:val="center"/>
                                                      <w:rPr>
                                                        <w:lang w:val="fr-FR" w:bidi="ar-DZ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CA" w:bidi="ar-DZ"/>
                                                      </w:rPr>
                                                      <w:t xml:space="preserve">S </w:t>
                                                    </w:r>
                                                    <w:r w:rsidR="00055287">
                                                      <w:rPr>
                                                        <w:rFonts w:hint="cs"/>
                                                        <w:rtl/>
                                                        <w:lang w:val="en-CA" w:bidi="ar-DZ"/>
                                                      </w:rPr>
                                                      <w:t>=</w:t>
                                                    </w:r>
                                                    <w:r>
                                                      <w:rPr>
                                                        <w:lang w:val="en-CA" w:bidi="ar-DZ"/>
                                                      </w:rPr>
                                                      <w:t xml:space="preserve">= </w:t>
                                                    </w:r>
                                                    <w:r>
                                                      <w:rPr>
                                                        <w:lang w:bidi="ar-DZ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type id="_x0000_t4" coordsize="21600,21600" o:spt="4" path="m10800,l,10800,10800,21600,21600,10800xe">
                                              <v:stroke joinstyle="miter"/>
                                              <v:path gradientshapeok="t" o:connecttype="rect" textboxrect="5400,5400,16200,16200"/>
                                            </v:shapetype>
                                            <v:shape id="Losange 597" o:spid="_x0000_s1076" type="#_x0000_t4" style="position:absolute;width:1047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" filled="f" strokecolor="black [3213]" strokeweight="2pt"/>
                                          </v:group>
                                          <v:shapetype id="_x0000_t32" coordsize="21600,21600" o:spt="32" o:oned="t" path="m,l21600,21600e" filled="f">
                                            <v:path arrowok="t" fillok="f" o:connecttype="none"/>
                                            <o:lock v:ext="edit" shapetype="t"/>
                                          </v:shapetype>
                                          <v:shape id="Connecteur droit avec flèche 598" o:spid="_x0000_s1077" type="#_x0000_t32" style="position:absolute;left:5048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" strokecolor="black [3213]" strokeweight="1pt">
                                            <v:stroke endarrow="block"/>
                                          </v:shape>
                                        </v:group>
                                        <v:line id="Connecteur droit 600" o:spid="_x0000_s1078" style="position:absolute;flip:x;visibility:visible;mso-wrap-style:square" from="1196,2476" to="3048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" strokecolor="black [3213]" strokeweight="2.25pt"/>
                                        <v:line id="Connecteur droit 601" o:spid="_x0000_s1079" style="position:absolute;flip:x;visibility:visible;mso-wrap-style:square" from="13811,2476" to="168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" strokecolor="black [3213]" strokeweight="2.25pt"/>
                                        <v:shape id="Connecteur droit avec flèche 602" o:spid="_x0000_s1080" type="#_x0000_t32" style="position:absolute;left:16668;top:2381;width:0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" strokecolor="black [3213]" strokeweight="2.25pt">
                                          <v:stroke endarrow="block"/>
                                        </v:shape>
                                      </v:group>
                                      <v:shape id="Connecteur droit avec flèche 605" o:spid="_x0000_s1081" type="#_x0000_t32" style="position:absolute;left:1333;top:2381;width:0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" strokecolor="black [3213]" strokeweight="2.25pt">
                                        <v:stroke endarrow="block"/>
                                      </v:shape>
                                    </v:group>
                                    <v:group id="Groupe 613" o:spid="_x0000_s1082" style="position:absolute;left:11436;top:4476;width:10192;height:2476" coordorigin="-565" coordsize="1019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+T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CJE7idCUdA7v8AAAD//wMAUEsBAi0AFAAGAAgAAAAhANvh9svuAAAAhQEAABMAAAAAAAAA&#10;AAAAAAAAAAAAAFtDb250ZW50X1R5cGVzXS54bWxQSwECLQAUAAYACAAAACEAWvQsW78AAAAVAQAA&#10;CwAAAAAAAAAAAAAAAAAfAQAAX3JlbHMvLnJlbHNQSwECLQAUAAYACAAAACEA/mVfk8YAAADcAAAA&#10;DwAAAAAAAAAAAAAAAAAHAgAAZHJzL2Rvd25yZXYueG1sUEsFBgAAAAADAAMAtwAAAPoCAAAAAA==&#10;">
                                      <v:shape id="Zone de texte 614" o:spid="_x0000_s1083" type="#_x0000_t202" style="position:absolute;width:924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" fillcolor="white [3201]" stroked="f" strokeweight=".5pt">
                                        <v:textbox>
                                          <w:txbxContent>
                                            <w:p w:rsidR="00D41BCC" w:rsidRPr="00F12E9B" w:rsidRDefault="00D41BCC" w:rsidP="00D41BCC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  <w:rtl/>
                                                  <w:lang w:val="fr-FR" w:bidi="ar-DZ"/>
                                                </w:rPr>
                                              </w:pPr>
                                              <w:r w:rsidRPr="00F12E9B">
                                                <w:rPr>
                                                  <w:rFonts w:hint="cs"/>
                                                  <w:sz w:val="18"/>
                                                  <w:szCs w:val="18"/>
                                                  <w:rtl/>
                                                  <w:lang w:bidi="ar-DZ"/>
                                                </w:rPr>
                                                <w:t>إخراج "غير معدوم"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type id="_x0000_t7" coordsize="21600,21600" o:spt="7" adj="5400" path="m@0,l,21600@1,21600,21600,xe">
                                        <v:stroke joinstyle="miter"/>
                                        <v:formulas>
                                          <v:f eqn="val #0"/>
                                          <v:f eqn="sum width 0 #0"/>
                                          <v:f eqn="prod #0 1 2"/>
                                          <v:f eqn="sum width 0 @2"/>
                                          <v:f eqn="mid #0 width"/>
                                          <v:f eqn="mid @1 0"/>
                                          <v:f eqn="prod height width #0"/>
                                          <v:f eqn="prod @6 1 2"/>
                                          <v:f eqn="sum height 0 @7"/>
                                          <v:f eqn="prod width 1 2"/>
                                          <v:f eqn="sum #0 0 @9"/>
                                          <v:f eqn="if @10 @8 0"/>
                                          <v:f eqn="if @10 @7 height"/>
                                        </v:formulas>
                                        <v:path gradientshapeok="t" o:connecttype="custom" o:connectlocs="@4,0;10800,@11;@3,10800;@5,21600;10800,@12;@2,10800" textboxrect="1800,1800,19800,19800;8100,8100,13500,13500;10800,10800,10800,10800"/>
                                        <v:handles>
                                          <v:h position="#0,topLeft" xrange="0,21600"/>
                                        </v:handles>
                                      </v:shapetype>
                                      <v:shape id="Parallélogramme 615" o:spid="_x0000_s1084" type="#_x0000_t7" style="position:absolute;left:-565;width:1019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" adj="1262" filled="f" strokecolor="black [3213]" strokeweight="2pt"/>
                                    </v:group>
                                    <v:group id="Groupe 619" o:spid="_x0000_s1085" style="position:absolute;left:1333;top:4286;width:9138;height:2559" coordorigin="1334" coordsize="9143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                  <v:shape id="Zone de texte 620" o:spid="_x0000_s1086" type="#_x0000_t202" style="position:absolute;left:1620;width:845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677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LeZgfzoQjINMbAAAA//8DAFBLAQItABQABgAIAAAAIQDb4fbL7gAAAIUBAAATAAAAAAAAAAAA&#10;AAAAAAAAAABbQ29udGVudF9UeXBlc10ueG1sUEsBAi0AFAAGAAgAAAAhAFr0LFu/AAAAFQEAAAsA&#10;AAAAAAAAAAAAAAAAHwEAAF9yZWxzLy5yZWxzUEsBAi0AFAAGAAgAAAAhAGwvrvvEAAAA3AAAAA8A&#10;AAAAAAAAAAAAAAAABwIAAGRycy9kb3ducmV2LnhtbFBLBQYAAAAAAwADALcAAAD4AgAAAAA=&#10;" fillcolor="white [3201]" stroked="f" strokeweight=".5pt">
                                        <v:textbox>
                                          <w:txbxContent>
                                            <w:p w:rsidR="00D41BCC" w:rsidRPr="00F12E9B" w:rsidRDefault="00D41BCC" w:rsidP="00D41BCC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CA" w:bidi="ar-DZ"/>
                                                </w:rPr>
                                              </w:pPr>
                                              <w:r w:rsidRPr="00F12E9B">
                                                <w:rPr>
                                                  <w:rFonts w:hint="cs"/>
                                                  <w:sz w:val="20"/>
                                                  <w:szCs w:val="20"/>
                                                  <w:rtl/>
                                                  <w:lang w:bidi="ar-DZ"/>
                                                </w:rPr>
                                                <w:t>إخراج</w:t>
                                              </w:r>
                                              <w:r w:rsidRPr="00F12E9B">
                                                <w:rPr>
                                                  <w:sz w:val="20"/>
                                                  <w:szCs w:val="20"/>
                                                  <w:lang w:bidi="ar-DZ"/>
                                                </w:rPr>
                                                <w:t xml:space="preserve">  </w:t>
                                              </w:r>
                                              <w:r w:rsidRPr="00F12E9B">
                                                <w:rPr>
                                                  <w:rFonts w:hint="cs"/>
                                                  <w:sz w:val="20"/>
                                                  <w:szCs w:val="20"/>
                                                  <w:rtl/>
                                                  <w:lang w:val="en-CA" w:bidi="ar-DZ"/>
                                                </w:rPr>
                                                <w:t>"معدوم"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Parallélogramme 621" o:spid="_x0000_s1087" type="#_x0000_t7" style="position:absolute;left:1334;top:95;width:914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" adj="1406" filled="f" strokecolor="black [3213]" strokeweight="2pt"/>
                                    </v:group>
                                  </v:group>
                                  <v:line id="Connecteur droit 628" o:spid="_x0000_s1088" style="position:absolute;visibility:visible;mso-wrap-style:square" from="3524,8286" to="18764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" strokecolor="black [3213]" strokeweight="2.25pt"/>
                                  <v:line id="Connecteur droit 629" o:spid="_x0000_s1089" style="position:absolute;visibility:visible;mso-wrap-style:square" from="3524,6667" to="352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" strokecolor="black [3213]" strokeweight="2.25pt"/>
                                  <v:line id="Connecteur droit 630" o:spid="_x0000_s1090" style="position:absolute;visibility:visible;mso-wrap-style:square" from="18764,6762" to="18764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" strokecolor="black [3213]" strokeweight="2.25pt"/>
                                </v:group>
                                <v:shape id="Connecteur droit avec flèche 631" o:spid="_x0000_s1091" type="#_x0000_t32" style="position:absolute;left:10763;top:8477;width:0;height:2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" strokecolor="black [3213]" strokeweight="2.25pt">
                                  <v:stroke endarrow="block"/>
                                </v:shape>
                              </v:group>
                              <v:shape id="Zone de texte 1044" o:spid="_x0000_s1092" type="#_x0000_t202" style="position:absolute;left:2624;top:381;width:3697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l1xQAAAN0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" filled="f" stroked="f" strokeweight=".5pt">
                                <v:textbox>
                                  <w:txbxContent>
                                    <w:p w:rsidR="00D41BCC" w:rsidRPr="0093374C" w:rsidRDefault="00D41BCC" w:rsidP="00D41BCC">
                                      <w:pPr>
                                        <w:rPr>
                                          <w:b/>
                                          <w:bCs/>
                                          <w:rtl/>
                                          <w:lang w:val="fr-FR" w:bidi="ar-DZ"/>
                                        </w:rPr>
                                      </w:pPr>
                                      <w:r w:rsidRPr="0093374C"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  <w:lang w:bidi="ar-DZ"/>
                                        </w:rPr>
                                        <w:t>ص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Zone de texte 1045" o:spid="_x0000_s1093" type="#_x0000_t202" style="position:absolute;left:16097;top:95;width:3697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zuxAAAAN0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fTabw+iacIOd/AAAA//8DAFBLAQItABQABgAIAAAAIQDb4fbL7gAAAIUBAAATAAAAAAAAAAAA&#10;AAAAAAAAAABbQ29udGVudF9UeXBlc10ueG1sUEsBAi0AFAAGAAgAAAAhAFr0LFu/AAAAFQEAAAsA&#10;AAAAAAAAAAAAAAAAHwEAAF9yZWxzLy5yZWxzUEsBAi0AFAAGAAgAAAAhAF1WTO7EAAAA3QAAAA8A&#10;AAAAAAAAAAAAAAAABwIAAGRycy9kb3ducmV2LnhtbFBLBQYAAAAAAwADALcAAAD4AgAAAAA=&#10;" filled="f" stroked="f" strokeweight=".5pt">
                              <v:textbox>
                                <w:txbxContent>
                                  <w:p w:rsidR="00D41BCC" w:rsidRPr="0093374C" w:rsidRDefault="00D41BCC" w:rsidP="00D41BCC">
                                    <w:pPr>
                                      <w:rPr>
                                        <w:b/>
                                        <w:bCs/>
                                        <w:rtl/>
                                        <w:lang w:val="fr-FR" w:bidi="ar-DZ"/>
                                      </w:rPr>
                                    </w:pPr>
                                    <w:r w:rsidRPr="0093374C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ar-DZ"/>
                                      </w:rPr>
                                      <w:t>خ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D41BCC" w:rsidRPr="00BE3227" w:rsidTr="003F1F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9" w:type="dxa"/>
                  <w:vAlign w:val="center"/>
                </w:tcPr>
                <w:p w:rsidR="00D41BCC" w:rsidRPr="00BE3227" w:rsidRDefault="00D41BCC" w:rsidP="003F1FBC">
                  <w:pPr>
                    <w:tabs>
                      <w:tab w:val="left" w:pos="898"/>
                    </w:tabs>
                    <w:jc w:val="center"/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</w:pPr>
                </w:p>
                <w:p w:rsidR="00D41BCC" w:rsidRPr="00BE3227" w:rsidRDefault="00D41BCC" w:rsidP="003F1FBC">
                  <w:pPr>
                    <w:tabs>
                      <w:tab w:val="left" w:pos="898"/>
                    </w:tabs>
                    <w:jc w:val="center"/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</w:pPr>
                </w:p>
                <w:p w:rsidR="00D41BCC" w:rsidRPr="00BE3227" w:rsidRDefault="00411838" w:rsidP="003F1FBC">
                  <w:pPr>
                    <w:tabs>
                      <w:tab w:val="left" w:pos="898"/>
                    </w:tabs>
                    <w:jc w:val="center"/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45D12076" wp14:editId="02D72676">
                            <wp:simplePos x="0" y="0"/>
                            <wp:positionH relativeFrom="column">
                              <wp:posOffset>1882140</wp:posOffset>
                            </wp:positionH>
                            <wp:positionV relativeFrom="paragraph">
                              <wp:posOffset>495935</wp:posOffset>
                            </wp:positionV>
                            <wp:extent cx="1350010" cy="365125"/>
                            <wp:effectExtent l="0" t="0" r="0" b="0"/>
                            <wp:wrapNone/>
                            <wp:docPr id="32" name="Zone de texte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 rot="16200000">
                                      <a:off x="0" y="0"/>
                                      <a:ext cx="1350010" cy="365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11838" w:rsidRDefault="00411838" w:rsidP="00411838">
                                        <w:r w:rsidRPr="009B77F6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40"/>
                                            <w:szCs w:val="40"/>
                                            <w:rtl/>
                                            <w:lang w:bidi="ar-DZ"/>
                                          </w:rPr>
                                          <w:t>وضعية البناء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5D12076" id="Zone de texte 32" o:spid="_x0000_s1094" type="#_x0000_t202" style="position:absolute;left:0;text-align:left;margin-left:148.2pt;margin-top:39.05pt;width:106.3pt;height:28.75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" filled="f" stroked="f" strokeweight=".5pt">
                            <v:textbox>
                              <w:txbxContent>
                                <w:p w:rsidR="00411838" w:rsidRDefault="00411838" w:rsidP="00411838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3F1FBC" w:rsidRPr="00BE3227">
                    <w:rPr>
                      <w:rFonts w:ascii="Al-Jazeera-Arabic-Bold" w:hAnsi="Al-Jazeera-Arabic-Bold" w:cs="Al-Jazeera-Arabic-Bold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17F2ABCF" wp14:editId="53B5EDC7">
                            <wp:simplePos x="0" y="0"/>
                            <wp:positionH relativeFrom="column">
                              <wp:posOffset>16510</wp:posOffset>
                            </wp:positionH>
                            <wp:positionV relativeFrom="paragraph">
                              <wp:posOffset>140335</wp:posOffset>
                            </wp:positionV>
                            <wp:extent cx="857250" cy="400050"/>
                            <wp:effectExtent l="0" t="0" r="19050" b="19050"/>
                            <wp:wrapNone/>
                            <wp:docPr id="634" name="Hexagone 6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0" cy="400050"/>
                                    </a:xfrm>
                                    <a:prstGeom prst="hexagon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746554F" id="_x0000_t9" coordsize="21600,21600" o:spt="9" adj="5400" path="m@0,l,10800@0,21600@1,21600,21600,10800@1,xe">
                            <v:stroke joinstyle="miter"/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</v:formulas>
                            <v:path gradientshapeok="t" o:connecttype="rect" textboxrect="1800,1800,19800,19800;3600,3600,18000,18000;6300,6300,15300,15300"/>
                            <v:handles>
                              <v:h position="#0,topLeft" xrange="0,10800"/>
                            </v:handles>
                          </v:shapetype>
                          <v:shape id="Hexagone 634" o:spid="_x0000_s1026" type="#_x0000_t9" style="position:absolute;margin-left:1.3pt;margin-top:11.05pt;width:67.5pt;height:3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" adj="2520" filled="f" strokecolor="black [3213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2245" w:type="dxa"/>
                  <w:vAlign w:val="center"/>
                </w:tcPr>
                <w:p w:rsidR="00D41BCC" w:rsidRPr="00BE3227" w:rsidRDefault="00D41BCC" w:rsidP="003F1FBC">
                  <w:pPr>
                    <w:tabs>
                      <w:tab w:val="left" w:pos="898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  <w:t>البنية التكرارية : تستعمل لتكرار مجموعة من العمليات</w:t>
                  </w:r>
                </w:p>
              </w:tc>
              <w:tc>
                <w:tcPr>
                  <w:tcW w:w="3379" w:type="dxa"/>
                </w:tcPr>
                <w:p w:rsidR="00D41BCC" w:rsidRPr="00BE3227" w:rsidRDefault="00D41BCC" w:rsidP="00D41BCC">
                  <w:pPr>
                    <w:tabs>
                      <w:tab w:val="left" w:pos="898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sz w:val="16"/>
                      <w:szCs w:val="16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noProof/>
                      <w:sz w:val="16"/>
                      <w:szCs w:val="16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4016" behindDoc="0" locked="0" layoutInCell="1" allowOverlap="1" wp14:anchorId="7FEA2EB7" wp14:editId="560F2348">
                            <wp:simplePos x="0" y="0"/>
                            <wp:positionH relativeFrom="column">
                              <wp:posOffset>-25400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1884045" cy="1626870"/>
                            <wp:effectExtent l="19050" t="0" r="20955" b="49530"/>
                            <wp:wrapNone/>
                            <wp:docPr id="1070" name="Groupe 107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884045" cy="1626870"/>
                                      <a:chOff x="0" y="0"/>
                                      <a:chExt cx="1885076" cy="1626870"/>
                                    </a:xfrm>
                                  </wpg:grpSpPr>
                                  <wps:wsp>
                                    <wps:cNvPr id="1048" name="Zone de texte 1048"/>
                                    <wps:cNvSpPr txBox="1"/>
                                    <wps:spPr>
                                      <a:xfrm>
                                        <a:off x="1447800" y="609600"/>
                                        <a:ext cx="369570" cy="3035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41BCC" w:rsidRPr="0093374C" w:rsidRDefault="00D41BCC" w:rsidP="00D41BCC">
                                          <w:pPr>
                                            <w:rPr>
                                              <w:b/>
                                              <w:bCs/>
                                              <w:rtl/>
                                              <w:lang w:val="fr-FR" w:bidi="ar-DZ"/>
                                            </w:rPr>
                                          </w:pPr>
                                          <w:r w:rsidRPr="0093374C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rtl/>
                                              <w:lang w:bidi="ar-DZ"/>
                                            </w:rPr>
                                            <w:t>خ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69" name="Groupe 1069"/>
                                    <wpg:cNvGrpSpPr/>
                                    <wpg:grpSpPr>
                                      <a:xfrm>
                                        <a:off x="0" y="0"/>
                                        <a:ext cx="1885076" cy="1626870"/>
                                        <a:chOff x="0" y="0"/>
                                        <a:chExt cx="1885076" cy="1626870"/>
                                      </a:xfrm>
                                    </wpg:grpSpPr>
                                    <wpg:grpSp>
                                      <wpg:cNvPr id="1067" name="Groupe 1067"/>
                                      <wpg:cNvGrpSpPr/>
                                      <wpg:grpSpPr>
                                        <a:xfrm>
                                          <a:off x="0" y="0"/>
                                          <a:ext cx="1885076" cy="1626870"/>
                                          <a:chOff x="0" y="0"/>
                                          <a:chExt cx="1885076" cy="1626870"/>
                                        </a:xfrm>
                                      </wpg:grpSpPr>
                                      <wpg:grpSp>
                                        <wpg:cNvPr id="635" name="Groupe 635"/>
                                        <wpg:cNvGrpSpPr/>
                                        <wpg:grpSpPr>
                                          <a:xfrm>
                                            <a:off x="0" y="123825"/>
                                            <a:ext cx="1885076" cy="1503045"/>
                                            <a:chOff x="219075" y="-625075"/>
                                            <a:chExt cx="1885666" cy="1505743"/>
                                          </a:xfrm>
                                        </wpg:grpSpPr>
                                        <wpg:grpSp>
                                          <wpg:cNvPr id="636" name="Groupe 636"/>
                                          <wpg:cNvGrpSpPr/>
                                          <wpg:grpSpPr>
                                            <a:xfrm>
                                              <a:off x="219075" y="-625075"/>
                                              <a:ext cx="1885666" cy="1339079"/>
                                              <a:chOff x="219075" y="-625075"/>
                                              <a:chExt cx="1885666" cy="1339079"/>
                                            </a:xfrm>
                                          </wpg:grpSpPr>
                                          <wpg:grpSp>
                                            <wpg:cNvPr id="637" name="Groupe 637"/>
                                            <wpg:cNvGrpSpPr/>
                                            <wpg:grpSpPr>
                                              <a:xfrm>
                                                <a:off x="219075" y="-625075"/>
                                                <a:ext cx="1885666" cy="1339079"/>
                                                <a:chOff x="219075" y="-625616"/>
                                                <a:chExt cx="1885666" cy="1340239"/>
                                              </a:xfrm>
                                            </wpg:grpSpPr>
                                            <wpg:grpSp>
                                              <wpg:cNvPr id="638" name="Groupe 638"/>
                                              <wpg:cNvGrpSpPr/>
                                              <wpg:grpSpPr>
                                                <a:xfrm>
                                                  <a:off x="219075" y="-625616"/>
                                                  <a:ext cx="1685925" cy="1079641"/>
                                                  <a:chOff x="0" y="-625616"/>
                                                  <a:chExt cx="1685925" cy="1079641"/>
                                                </a:xfrm>
                                              </wpg:grpSpPr>
                                              <wpg:grpSp>
                                                <wpg:cNvPr id="639" name="Groupe 639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685925" cy="454025"/>
                                                    <a:chOff x="0" y="0"/>
                                                    <a:chExt cx="1685925" cy="454025"/>
                                                  </a:xfrm>
                                                </wpg:grpSpPr>
                                                <wpg:grpSp>
                                                  <wpg:cNvPr id="1024" name="Groupe 1024"/>
                                                  <wpg:cNvGrpSpPr/>
                                                  <wpg:grpSpPr>
                                                    <a:xfrm>
                                                      <a:off x="295275" y="0"/>
                                                      <a:ext cx="1104900" cy="380365"/>
                                                      <a:chOff x="0" y="0"/>
                                                      <a:chExt cx="1047750" cy="381000"/>
                                                    </a:xfrm>
                                                  </wpg:grpSpPr>
                                                  <wpg:grpSp>
                                                    <wpg:cNvPr id="1025" name="Groupe 1025"/>
                                                    <wpg:cNvGrpSpPr/>
                                                    <wpg:grpSpPr>
                                                      <a:xfrm>
                                                        <a:off x="0" y="133135"/>
                                                        <a:ext cx="1047750" cy="247865"/>
                                                        <a:chOff x="0" y="-215"/>
                                                        <a:chExt cx="1047750" cy="247865"/>
                                                      </a:xfrm>
                                                    </wpg:grpSpPr>
                                                    <wps:wsp>
                                                      <wps:cNvPr id="1027" name="Zone de texte 1027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142875" y="0"/>
                                                          <a:ext cx="734695" cy="2476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D41BCC" w:rsidRPr="00E8144A" w:rsidRDefault="00D41BCC" w:rsidP="00D41BCC">
                                                            <w:pPr>
                                                              <w:bidi w:val="0"/>
                                                              <w:jc w:val="center"/>
                                                              <w:rPr>
                                                                <w:lang w:val="fr-FR" w:bidi="ar-DZ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CA" w:bidi="ar-DZ"/>
                                                              </w:rPr>
                                                              <w:t xml:space="preserve">S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rtl/>
                                                                <w:lang w:val="en-CA" w:bidi="ar-DZ"/>
                                                              </w:rPr>
                                                              <w:t>&gt;</w:t>
                                                            </w:r>
                                                            <w:r>
                                                              <w:rPr>
                                                                <w:lang w:val="en-CA" w:bidi="ar-DZ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>
                                                              <w:rPr>
                                                                <w:lang w:bidi="ar-DZ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28" name="Hexagone 1028"/>
                                                      <wps:cNvSpPr/>
                                                      <wps:spPr>
                                                        <a:xfrm>
                                                          <a:off x="0" y="-215"/>
                                                          <a:ext cx="1047750" cy="238126"/>
                                                        </a:xfrm>
                                                        <a:prstGeom prst="hexagon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029" name="Connecteur droit avec flèche 1029"/>
                                                    <wps:cNvCnPr/>
                                                    <wps:spPr>
                                                      <a:xfrm>
                                                        <a:off x="504825" y="0"/>
                                                        <a:ext cx="0" cy="14351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030" name="Connecteur droit 1030"/>
                                                  <wps:cNvCnPr/>
                                                  <wps:spPr>
                                                    <a:xfrm flipH="1">
                                                      <a:off x="0" y="247650"/>
                                                      <a:ext cx="30480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285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31" name="Connecteur droit 1031"/>
                                                  <wps:cNvCnPr/>
                                                  <wps:spPr>
                                                    <a:xfrm flipH="1">
                                                      <a:off x="1381125" y="247650"/>
                                                      <a:ext cx="30480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285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32" name="Connecteur droit avec flèche 1032"/>
                                                  <wps:cNvCnPr/>
                                                  <wps:spPr>
                                                    <a:xfrm>
                                                      <a:off x="1666875" y="238125"/>
                                                      <a:ext cx="0" cy="21590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285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033" name="Connecteur droit avec flèche 1033"/>
                                                <wps:cNvCnPr/>
                                                <wps:spPr>
                                                  <a:xfrm>
                                                    <a:off x="9525" y="-625616"/>
                                                    <a:ext cx="80962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034" name="Groupe 1034"/>
                                              <wpg:cNvGrpSpPr/>
                                              <wpg:grpSpPr>
                                                <a:xfrm>
                                                  <a:off x="1315023" y="428626"/>
                                                  <a:ext cx="789718" cy="285997"/>
                                                  <a:chOff x="114873" y="-19052"/>
                                                  <a:chExt cx="789718" cy="286035"/>
                                                </a:xfrm>
                                              </wpg:grpSpPr>
                                              <wps:wsp>
                                                <wps:cNvPr id="1035" name="Zone de texte 1035"/>
                                                <wps:cNvSpPr txBox="1"/>
                                                <wps:spPr>
                                                  <a:xfrm>
                                                    <a:off x="142875" y="-19052"/>
                                                    <a:ext cx="677545" cy="2860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D41BCC" w:rsidRPr="0093374C" w:rsidRDefault="00D41BCC" w:rsidP="00D41BCC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lang w:val="en-CA" w:bidi="ar-DZ"/>
                                                        </w:rPr>
                                                      </w:pPr>
                                                      <w:r w:rsidRPr="0093374C">
                                                        <w:rPr>
                                                          <w:rFonts w:hint="cs"/>
                                                          <w:b/>
                                                          <w:bCs/>
                                                          <w:rtl/>
                                                          <w:lang w:bidi="ar-DZ"/>
                                                        </w:rPr>
                                                        <w:t xml:space="preserve">إخراج  </w:t>
                                                      </w:r>
                                                      <w:r w:rsidRPr="0093374C">
                                                        <w:rPr>
                                                          <w:b/>
                                                          <w:bCs/>
                                                          <w:lang w:val="en-CA" w:bidi="ar-DZ"/>
                                                        </w:rPr>
                                                        <w:t>i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6" name="Parallélogramme 1036"/>
                                                <wps:cNvSpPr/>
                                                <wps:spPr>
                                                  <a:xfrm>
                                                    <a:off x="114873" y="10096"/>
                                                    <a:ext cx="789718" cy="238125"/>
                                                  </a:xfrm>
                                                  <a:prstGeom prst="parallelogram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1041" name="Connecteur droit 1041"/>
                                            <wps:cNvCnPr/>
                                            <wps:spPr>
                                              <a:xfrm flipH="1">
                                                <a:off x="228601" y="-625075"/>
                                                <a:ext cx="7672" cy="8629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285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043" name="Connecteur droit avec flèche 1043"/>
                                          <wps:cNvCnPr/>
                                          <wps:spPr>
                                            <a:xfrm flipH="1">
                                              <a:off x="1714500" y="695261"/>
                                              <a:ext cx="9525" cy="18540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055" name="Groupe 1055"/>
                                        <wpg:cNvGrpSpPr/>
                                        <wpg:grpSpPr>
                                          <a:xfrm>
                                            <a:off x="352425" y="0"/>
                                            <a:ext cx="1047750" cy="454660"/>
                                            <a:chOff x="0" y="-122311"/>
                                            <a:chExt cx="1047750" cy="366609"/>
                                          </a:xfrm>
                                        </wpg:grpSpPr>
                                        <wpg:grpSp>
                                          <wpg:cNvPr id="1056" name="Groupe 1056"/>
                                          <wpg:cNvGrpSpPr/>
                                          <wpg:grpSpPr>
                                            <a:xfrm>
                                              <a:off x="0" y="59689"/>
                                              <a:ext cx="1047750" cy="184609"/>
                                              <a:chOff x="0" y="-73661"/>
                                              <a:chExt cx="1047750" cy="184609"/>
                                            </a:xfrm>
                                          </wpg:grpSpPr>
                                          <wps:wsp>
                                            <wps:cNvPr id="1057" name="Zone de texte 1057"/>
                                            <wps:cNvSpPr txBox="1"/>
                                            <wps:spPr>
                                              <a:xfrm>
                                                <a:off x="142875" y="-73661"/>
                                                <a:ext cx="734695" cy="1846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41BCC" w:rsidRDefault="00D41BCC" w:rsidP="00D41BCC">
                                                  <w:pPr>
                                                    <w:rPr>
                                                      <w:lang w:bidi="ar-DZ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CA" w:bidi="ar-DZ"/>
                                                    </w:rPr>
                                                    <w:t xml:space="preserve">S = </w:t>
                                                  </w:r>
                                                  <w:r>
                                                    <w:rPr>
                                                      <w:lang w:bidi="ar-DZ"/>
                                                    </w:rPr>
                                                    <w:t>S + 1</w:t>
                                                  </w:r>
                                                </w:p>
                                                <w:p w:rsidR="00D41BCC" w:rsidRDefault="00D41BCC" w:rsidP="00D41BCC">
                                                  <w:pPr>
                                                    <w:rPr>
                                                      <w:lang w:bidi="ar-DZ"/>
                                                    </w:rPr>
                                                  </w:pPr>
                                                </w:p>
                                                <w:p w:rsidR="00D41BCC" w:rsidRDefault="00D41BCC" w:rsidP="00D41BCC">
                                                  <w:pPr>
                                                    <w:rPr>
                                                      <w:lang w:bidi="ar-DZ"/>
                                                    </w:rPr>
                                                  </w:pPr>
                                                </w:p>
                                                <w:p w:rsidR="00D41BCC" w:rsidRDefault="00D41BCC" w:rsidP="00D41BCC">
                                                  <w:pPr>
                                                    <w:rPr>
                                                      <w:lang w:bidi="ar-DZ"/>
                                                    </w:rPr>
                                                  </w:pPr>
                                                </w:p>
                                                <w:p w:rsidR="00D41BCC" w:rsidRDefault="00D41BCC" w:rsidP="00D41BCC">
                                                  <w:pPr>
                                                    <w:rPr>
                                                      <w:rtl/>
                                                      <w:lang w:bidi="ar-DZ"/>
                                                    </w:rPr>
                                                  </w:pPr>
                                                </w:p>
                                                <w:p w:rsidR="00D41BCC" w:rsidRPr="00E8144A" w:rsidRDefault="00D41BCC" w:rsidP="00D41BCC">
                                                  <w:pPr>
                                                    <w:rPr>
                                                      <w:lang w:val="fr-FR" w:bidi="ar-DZ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58" name="Rectangle 1058"/>
                                            <wps:cNvSpPr/>
                                            <wps:spPr>
                                              <a:xfrm>
                                                <a:off x="0" y="-49530"/>
                                                <a:ext cx="1047750" cy="16047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59" name="Connecteur droit avec flèche 1059"/>
                                          <wps:cNvCnPr/>
                                          <wps:spPr>
                                            <a:xfrm>
                                              <a:off x="504825" y="-122311"/>
                                              <a:ext cx="0" cy="20936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061" name="Groupe 1061"/>
                                        <wpg:cNvGrpSpPr/>
                                        <wpg:grpSpPr>
                                          <a:xfrm>
                                            <a:off x="333375" y="476250"/>
                                            <a:ext cx="1047750" cy="312420"/>
                                            <a:chOff x="0" y="403"/>
                                            <a:chExt cx="1047750" cy="251565"/>
                                          </a:xfrm>
                                        </wpg:grpSpPr>
                                        <wpg:grpSp>
                                          <wpg:cNvPr id="1062" name="Groupe 1062"/>
                                          <wpg:cNvGrpSpPr/>
                                          <wpg:grpSpPr>
                                            <a:xfrm>
                                              <a:off x="0" y="67360"/>
                                              <a:ext cx="1047750" cy="184608"/>
                                              <a:chOff x="0" y="-65990"/>
                                              <a:chExt cx="1047750" cy="184608"/>
                                            </a:xfrm>
                                          </wpg:grpSpPr>
                                          <wps:wsp>
                                            <wps:cNvPr id="1063" name="Zone de texte 1063"/>
                                            <wps:cNvSpPr txBox="1"/>
                                            <wps:spPr>
                                              <a:xfrm>
                                                <a:off x="125095" y="-65990"/>
                                                <a:ext cx="734695" cy="1846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41BCC" w:rsidRDefault="00D41BCC" w:rsidP="00D41BCC">
                                                  <w:pPr>
                                                    <w:rPr>
                                                      <w:lang w:bidi="ar-DZ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CA" w:bidi="ar-DZ"/>
                                                    </w:rPr>
                                                    <w:t xml:space="preserve">i = </w:t>
                                                  </w:r>
                                                  <w:r>
                                                    <w:rPr>
                                                      <w:lang w:bidi="ar-DZ"/>
                                                    </w:rPr>
                                                    <w:t>i + 1</w:t>
                                                  </w:r>
                                                </w:p>
                                                <w:p w:rsidR="00D41BCC" w:rsidRDefault="00D41BCC" w:rsidP="00D41BCC">
                                                  <w:pPr>
                                                    <w:rPr>
                                                      <w:lang w:bidi="ar-DZ"/>
                                                    </w:rPr>
                                                  </w:pPr>
                                                </w:p>
                                                <w:p w:rsidR="00D41BCC" w:rsidRDefault="00D41BCC" w:rsidP="00D41BCC">
                                                  <w:pPr>
                                                    <w:rPr>
                                                      <w:lang w:bidi="ar-DZ"/>
                                                    </w:rPr>
                                                  </w:pPr>
                                                </w:p>
                                                <w:p w:rsidR="00D41BCC" w:rsidRDefault="00D41BCC" w:rsidP="00D41BCC">
                                                  <w:pPr>
                                                    <w:rPr>
                                                      <w:lang w:bidi="ar-DZ"/>
                                                    </w:rPr>
                                                  </w:pPr>
                                                </w:p>
                                                <w:p w:rsidR="00D41BCC" w:rsidRDefault="00D41BCC" w:rsidP="00D41BCC">
                                                  <w:pPr>
                                                    <w:rPr>
                                                      <w:rtl/>
                                                      <w:lang w:bidi="ar-DZ"/>
                                                    </w:rPr>
                                                  </w:pPr>
                                                </w:p>
                                                <w:p w:rsidR="00D41BCC" w:rsidRPr="00E8144A" w:rsidRDefault="00D41BCC" w:rsidP="00D41BCC">
                                                  <w:pPr>
                                                    <w:rPr>
                                                      <w:lang w:val="fr-FR" w:bidi="ar-DZ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64" name="Rectangle 1064"/>
                                            <wps:cNvSpPr/>
                                            <wps:spPr>
                                              <a:xfrm>
                                                <a:off x="0" y="-49530"/>
                                                <a:ext cx="1047750" cy="16047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65" name="Connecteur droit avec flèche 1065"/>
                                          <wps:cNvCnPr/>
                                          <wps:spPr>
                                            <a:xfrm>
                                              <a:off x="504825" y="403"/>
                                              <a:ext cx="0" cy="8665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1068" name="Zone de texte 1068"/>
                                      <wps:cNvSpPr txBox="1"/>
                                      <wps:spPr>
                                        <a:xfrm>
                                          <a:off x="38100" y="771525"/>
                                          <a:ext cx="369570" cy="303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41BCC" w:rsidRPr="0093374C" w:rsidRDefault="00D41BCC" w:rsidP="00D41BCC">
                                            <w:pPr>
                                              <w:rPr>
                                                <w:b/>
                                                <w:bCs/>
                                                <w:rtl/>
                                                <w:lang w:val="fr-FR" w:bidi="ar-DZ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b/>
                                                <w:bCs/>
                                                <w:rtl/>
                                                <w:lang w:bidi="ar-DZ"/>
                                              </w:rPr>
                                              <w:t>ص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FEA2EB7" id="Groupe 1070" o:spid="_x0000_s1095" style="position:absolute;left:0;text-align:left;margin-left:-2pt;margin-top:5.35pt;width:148.35pt;height:128.1pt;z-index:251734016;mso-width-relative:margin;mso-height-relative:margin" coordsize="18850,16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">
                            <v:shape id="Zone de texte 1048" o:spid="_x0000_s1096" type="#_x0000_t202" style="position:absolute;left:14478;top:6096;width:3695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fjcMcA&#10;AADd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fjIRXP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X43DHAAAA3QAAAA8AAAAAAAAAAAAAAAAAmAIAAGRy&#10;cy9kb3ducmV2LnhtbFBLBQYAAAAABAAEAPUAAACMAwAAAAA=&#10;" filled="f" stroked="f" strokeweight=".5pt">
                              <v:textbox>
                                <w:txbxContent>
                                  <w:p w:rsidR="00D41BCC" w:rsidRPr="0093374C" w:rsidRDefault="00D41BCC" w:rsidP="00D41BCC">
                                    <w:pPr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val="fr-FR" w:bidi="ar-DZ"/>
                                      </w:rPr>
                                    </w:pPr>
                                    <w:r w:rsidRPr="0093374C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ar-DZ"/>
                                      </w:rPr>
                                      <w:t>خ</w:t>
                                    </w:r>
                                  </w:p>
                                </w:txbxContent>
                              </v:textbox>
                            </v:shape>
                            <v:group id="Groupe 1069" o:spid="_x0000_s1097" style="position:absolute;width:18850;height:16268" coordsize="18850,16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38lX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Po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fyVewwAAAN0AAAAP&#10;AAAAAAAAAAAAAAAAAKoCAABkcnMvZG93bnJldi54bWxQSwUGAAAAAAQABAD6AAAAmgMAAAAA&#10;">
                              <v:group id="Groupe 1067" o:spid="_x0000_s1098" style="position:absolute;width:18850;height:16268" coordsize="18850,16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wUt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Q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rBS3wwAAAN0AAAAP&#10;AAAAAAAAAAAAAAAAAKoCAABkcnMvZG93bnJldi54bWxQSwUGAAAAAAQABAD6AAAAmgMAAAAA&#10;">
                                <v:group id="Groupe 635" o:spid="_x0000_s1099" style="position:absolute;top:1238;width:18850;height:15030" coordorigin="2190,-6250" coordsize="18856,15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U+HM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h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dT4cxgAAANwA&#10;AAAPAAAAAAAAAAAAAAAAAKoCAABkcnMvZG93bnJldi54bWxQSwUGAAAAAAQABAD6AAAAnQMAAAAA&#10;">
                                  <v:group id="Groupe 636" o:spid="_x0000_s1100" style="position:absolute;left:2190;top:-6250;width:18857;height:13390" coordorigin="2190,-6250" coordsize="18856,13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                  <v:group id="Groupe 637" o:spid="_x0000_s1101" style="position:absolute;left:2190;top:-6250;width:18857;height:13390" coordorigin="2190,-6256" coordsize="18856,13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                      <v:group id="Groupe 638" o:spid="_x0000_s1102" style="position:absolute;left:2190;top:-6256;width:16860;height:10796" coordorigin=",-6256" coordsize="16859,10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3SRgs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dJGCwwAAANwAAAAP&#10;AAAAAAAAAAAAAAAAAKoCAABkcnMvZG93bnJldi54bWxQSwUGAAAAAAQABAD6AAAAmgMAAAAA&#10;">
                                        <v:group id="Groupe 639" o:spid="_x0000_s1103" style="position:absolute;width:16859;height:4540" coordsize="16859,4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                          <v:group id="Groupe 1024" o:spid="_x0000_s1104" style="position:absolute;left:2952;width:11049;height:3803" coordsize="10477,3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QzAM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k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UMwDFAAAA3QAA&#10;AA8AAAAAAAAAAAAAAAAAqgIAAGRycy9kb3ducmV2LnhtbFBLBQYAAAAABAAEAPoAAACcAwAAAAA=&#10;">
                                            <v:group id="Groupe 1025" o:spid="_x0000_s1105" style="position:absolute;top:1331;width:10477;height:2479" coordorigin=",-2" coordsize="10477,2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iWm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m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WJabwwAAAN0AAAAP&#10;AAAAAAAAAAAAAAAAAKoCAABkcnMvZG93bnJldi54bWxQSwUGAAAAAAQABAD6AAAAmgMAAAAA&#10;">
                                              <v:shape id="Zone de texte 1027" o:spid="_x0000_s1106" type="#_x0000_t202" style="position:absolute;left:1428;width:734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vqMUA&#10;AADdAAAADwAAAGRycy9kb3ducmV2LnhtbERPS2vCQBC+F/wPyxR6KbqpYpXoKqW0Kt5qfOBtyE6T&#10;YHY2ZNck/ntXKPQ2H99z5svOlKKh2hWWFbwNIhDEqdUFZwr2yXd/CsJ5ZI2lZVJwIwfLRe9pjrG2&#10;Lf9Qs/OZCCHsYlSQe1/FUro0J4NuYCviwP3a2qAPsM6krrEN4aaUwyh6lwYLDg05VvSZU3rZXY2C&#10;82t22rpudWhH41H1tW6SyVEnSr08dx8zEJ46/y/+c290mB8NJ/D4Jpw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G+oxQAAAN0AAAAPAAAAAAAAAAAAAAAAAJgCAABkcnMv&#10;ZG93bnJldi54bWxQSwUGAAAAAAQABAD1AAAAigMAAAAA&#10;" fillcolor="white [3201]" stroked="f" strokeweight=".5pt">
                                                <v:textbox>
                                                  <w:txbxContent>
                                                    <w:p w:rsidR="00D41BCC" w:rsidRPr="00E8144A" w:rsidRDefault="00D41BCC" w:rsidP="00D41BCC">
                                                      <w:pPr>
                                                        <w:bidi w:val="0"/>
                                                        <w:jc w:val="center"/>
                                                        <w:rPr>
                                                          <w:lang w:val="fr-FR" w:bidi="ar-DZ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CA" w:bidi="ar-DZ"/>
                                                        </w:rPr>
                                                        <w:t xml:space="preserve">S </w:t>
                                                      </w:r>
                                                      <w:r>
                                                        <w:rPr>
                                                          <w:rFonts w:hint="cs"/>
                                                          <w:rtl/>
                                                          <w:lang w:val="en-CA" w:bidi="ar-DZ"/>
                                                        </w:rPr>
                                                        <w:t>&gt;</w:t>
                                                      </w:r>
                                                      <w:r>
                                                        <w:rPr>
                                                          <w:lang w:val="en-CA" w:bidi="ar-DZ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lang w:bidi="ar-DZ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Hexagone 1028" o:spid="_x0000_s1107" type="#_x0000_t9" style="position:absolute;top:-2;width:1047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E8sQA&#10;AADdAAAADwAAAGRycy9kb3ducmV2LnhtbESPQYvCQAyF74L/YYjgTad6EOk6ioiC7PailvUaOrEt&#10;djKlM2r99+awsLeE9/Lel9Wmd416UhdqzwZm0wQUceFtzaWB/HKYLEGFiGyx8UwG3hRgsx4OVpha&#10;/+ITPc+xVBLCIUUDVYxtqnUoKnIYpr4lFu3mO4dR1q7UtsOXhLtGz5NkoR3WLA0VtrSrqLifH87A&#10;9kTfP7/7x3WJl2x2zY9Zkd8zY8ajfvsFKlIf/81/10cr+MlccOUbGUG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FhPLEAAAA3QAAAA8AAAAAAAAAAAAAAAAAmAIAAGRycy9k&#10;b3ducmV2LnhtbFBLBQYAAAAABAAEAPUAAACJAwAAAAA=&#10;" adj="1227" filled="f" strokecolor="black [3213]" strokeweight="2pt"/>
                                            </v:group>
                                            <v:shape id="Connecteur droit avec flèche 1029" o:spid="_x0000_s1108" type="#_x0000_t32" style="position:absolute;left:5048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iInsQAAADdAAAADwAAAGRycy9kb3ducmV2LnhtbERPTWvCQBC9C/6HZYTezKaprTZ1DaKE&#10;Cu0ltt6H7JiEZmdDdtXor+8Khd7m8T5nmQ2mFWfqXWNZwWMUgyAurW64UvD9lU8XIJxH1thaJgVX&#10;cpCtxqMlptpeuKDz3lcihLBLUUHtfZdK6cqaDLrIdsSBO9reoA+wr6Tu8RLCTSuTOH6RBhsODTV2&#10;tKmp/NmfjIJ3jU+H4+zZlEWRV9v5x+dsfnNKPUyG9RsIT4P/F/+5dzrMj5NXuH8TTp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aIiexAAAAN0AAAAPAAAAAAAAAAAA&#10;AAAAAKECAABkcnMvZG93bnJldi54bWxQSwUGAAAAAAQABAD5AAAAkgMAAAAA&#10;" strokecolor="black [3213]" strokeweight="1pt">
                                              <v:stroke endarrow="block"/>
                                            </v:shape>
                                          </v:group>
                                          <v:line id="Connecteur droit 1030" o:spid="_x0000_s1109" style="position:absolute;flip:x;visibility:visible;mso-wrap-style:square" from="0,2476" to="3048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Vh+MgAAADdAAAADwAAAGRycy9kb3ducmV2LnhtbESPT2vCQBDF74LfYRmhN93YgpToKmop&#10;Ci0F/x28DdkxCWZn0+zWxH76zqHgbYb35r3fzBadq9SNmlB6NjAeJaCIM29Lzg0cD+/DV1AhIlus&#10;PJOBOwVYzPu9GabWt7yj2z7mSkI4pGigiLFOtQ5ZQQ7DyNfEol184zDK2uTaNthKuKv0c5JMtMOS&#10;paHAmtYFZdf9jzOA9edvNvneLLd3d21X58344+vtZMzToFtOQUXq4sP8f721gp+8CL98IyPo+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IVh+MgAAADdAAAADwAAAAAA&#10;AAAAAAAAAAChAgAAZHJzL2Rvd25yZXYueG1sUEsFBgAAAAAEAAQA+QAAAJYDAAAAAA==&#10;" strokecolor="black [3213]" strokeweight="2.25pt"/>
                                          <v:line id="Connecteur droit 1031" o:spid="_x0000_s1110" style="position:absolute;flip:x;visibility:visible;mso-wrap-style:square" from="13811,2476" to="16859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nEY8UAAADdAAAADwAAAGRycy9kb3ducmV2LnhtbERPTWvCQBC9C/0PyxR6001aEEndBNtS&#10;FBTBtB68DdlpEszOptmtif56VxB6m8f7nHk2mEacqHO1ZQXxJAJBXFhdc6ng++tzPAPhPLLGxjIp&#10;OJODLH0YzTHRtucdnXJfihDCLkEFlfdtIqUrKjLoJrYlDtyP7Qz6ALtS6g77EG4a+RxFU2mw5tBQ&#10;YUvvFRXH/M8owHZzKaa/y8XqbI7922EZr7cfe6WeHofFKwhPg/8X390rHeZHLzHcvgkny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8nEY8UAAADdAAAADwAAAAAAAAAA&#10;AAAAAAChAgAAZHJzL2Rvd25yZXYueG1sUEsFBgAAAAAEAAQA+QAAAJMDAAAAAA==&#10;" strokecolor="black [3213]" strokeweight="2.25pt"/>
                                          <v:shape id="Connecteur droit avec flèche 1032" o:spid="_x0000_s1111" type="#_x0000_t32" style="position:absolute;left:16668;top:2381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wE1MMAAADdAAAADwAAAGRycy9kb3ducmV2LnhtbERPS0vDQBC+F/wPywje2o0NSIndltZU&#10;6TVJL96G7JjEZGdDds3j33cFwdt8fM/ZH2fTiZEG11hW8LyJQBCXVjdcKbgV7+sdCOeRNXaWScFC&#10;Do6Hh9UeE20nzmjMfSVCCLsEFdTe94mUrqzJoNvYnjhwX3Yw6AMcKqkHnEK46eQ2il6kwYZDQ409&#10;vdVUtvmPUWA+LvGlbL+zLD2nxdzuck4/F6WeHufTKwhPs/8X/7mvOsyP4i38fhNOkIc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cBNTDAAAA3QAAAA8AAAAAAAAAAAAA&#10;AAAAoQIAAGRycy9kb3ducmV2LnhtbFBLBQYAAAAABAAEAPkAAACRAwAAAAA=&#10;" strokecolor="black [3213]" strokeweight="2.25pt">
                                            <v:stroke endarrow="block"/>
                                          </v:shape>
                                        </v:group>
                                        <v:shape id="Connecteur droit avec flèche 1033" o:spid="_x0000_s1112" type="#_x0000_t32" style="position:absolute;left:95;top:-6256;width:8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ChT8EAAADdAAAADwAAAGRycy9kb3ducmV2LnhtbERPTYvCMBC9C/sfwix403S3INI1irtV&#10;8drqxdvQzLa1zaQ0Ueu/N4LgbR7vcxarwbTiSr2rLSv4mkYgiAuray4VHA/byRyE88gaW8uk4E4O&#10;VsuP0QITbW+c0TX3pQgh7BJUUHnfJVK6oiKDbmo74sD9296gD7Avpe7xFsJNK7+jaCYN1hwaKuzo&#10;r6KiyS9Ggdlt4k3RnLMs/U0PQzPPOT3dlRp/DusfEJ4G/xa/3Hsd5kdxDM9vwgl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0KFPwQAAAN0AAAAPAAAAAAAAAAAAAAAA&#10;AKECAABkcnMvZG93bnJldi54bWxQSwUGAAAAAAQABAD5AAAAjwMAAAAA&#10;" strokecolor="black [3213]" strokeweight="2.25pt">
                                          <v:stroke endarrow="block"/>
                                        </v:shape>
                                      </v:group>
                                      <v:group id="Groupe 1034" o:spid="_x0000_s1113" style="position:absolute;left:13150;top:4286;width:7897;height:2860" coordorigin="1148,-190" coordsize="7897,2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                        <v:shape id="Zone de texte 1035" o:spid="_x0000_s1114" type="#_x0000_t202" style="position:absolute;left:1428;top:-190;width:6776;height: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CmcUA&#10;AADdAAAADwAAAGRycy9kb3ducmV2LnhtbERPS2vCQBC+C/6HZYReSt20wQepq5RS2+JNU5XehuyY&#10;BLOzIbsm8d+7hYK3+fies1j1phItNa60rOB5HIEgzqwuOVfwk66f5iCcR9ZYWSYFV3KwWg4HC0y0&#10;7XhL7c7nIoSwS1BB4X2dSOmyggy6sa2JA3eyjUEfYJNL3WAXwk0lX6JoKg2WHBoKrOm9oOy8uxgF&#10;v4/5ceP6z30XT+L646tNZwedKvUw6t9eQXjq/V387/7WYX4UT+Dvm3CC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8KZxQAAAN0AAAAPAAAAAAAAAAAAAAAAAJgCAABkcnMv&#10;ZG93bnJldi54bWxQSwUGAAAAAAQABAD1AAAAigMAAAAA&#10;" fillcolor="white [3201]" stroked="f" strokeweight=".5pt">
                                          <v:textbox>
                                            <w:txbxContent>
                                              <w:p w:rsidR="00D41BCC" w:rsidRPr="0093374C" w:rsidRDefault="00D41BCC" w:rsidP="00D41BCC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lang w:val="en-CA" w:bidi="ar-DZ"/>
                                                  </w:rPr>
                                                </w:pPr>
                                                <w:r w:rsidRPr="0093374C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rtl/>
                                                    <w:lang w:bidi="ar-DZ"/>
                                                  </w:rPr>
                                                  <w:t xml:space="preserve">إخراج  </w:t>
                                                </w:r>
                                                <w:r w:rsidRPr="0093374C">
                                                  <w:rPr>
                                                    <w:b/>
                                                    <w:bCs/>
                                                    <w:lang w:val="en-CA" w:bidi="ar-DZ"/>
                                                  </w:rPr>
                                                  <w:t>i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Parallélogramme 1036" o:spid="_x0000_s1115" type="#_x0000_t7" style="position:absolute;left:1148;top:100;width:7897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CqmMQA&#10;AADdAAAADwAAAGRycy9kb3ducmV2LnhtbERP22oCMRB9F/yHMEJfRLO1ILIaRQSplGKp19dxM+4u&#10;biZLkq7bfn1TKPg2h3Od2aI1lWjI+dKygudhAoI4s7rkXMFhvx5MQPiArLGyTAq+ycNi3u3MMNX2&#10;zp/U7EIuYgj7FBUUIdSplD4ryKAf2po4clfrDIYIXS61w3sMN5UcJclYGiw5NhRY06qg7Lb7Mgo+&#10;zm/y5C75T+3Px/W2avqvk/etUk+9djkFEagND/G/e6Pj/ORlDH/fxB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gqpjEAAAA3QAAAA8AAAAAAAAAAAAAAAAAmAIAAGRycy9k&#10;b3ducmV2LnhtbFBLBQYAAAAABAAEAPUAAACJAwAAAAA=&#10;" adj="1628" filled="f" strokecolor="black [3213]" strokeweight="2pt"/>
                                      </v:group>
                                    </v:group>
                                    <v:line id="Connecteur droit 1041" o:spid="_x0000_s1116" style="position:absolute;flip:x;visibility:visible;mso-wrap-style:square" from="2286,-6250" to="2362,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+3HsUAAADdAAAADwAAAGRycy9kb3ducmV2LnhtbERPTWvCQBC9C/0PyxR6001KEUndBNtS&#10;FBTBtB68DdlpEszOptmtif56VxB6m8f7nHk2mEacqHO1ZQXxJAJBXFhdc6ng++tzPAPhPLLGxjIp&#10;OJODLH0YzTHRtucdnXJfihDCLkEFlfdtIqUrKjLoJrYlDtyP7Qz6ALtS6g77EG4a+RxFU2mw5tBQ&#10;YUvvFRXH/M8owHZzKaa/y8XqbI7922EZr7cfe6WeHofFKwhPg/8X390rHeZHLzHcvgkny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+3HsUAAADdAAAADwAAAAAAAAAA&#10;AAAAAAChAgAAZHJzL2Rvd25yZXYueG1sUEsFBgAAAAAEAAQA+QAAAJMDAAAAAA==&#10;" strokecolor="black [3213]" strokeweight="2.25pt"/>
                                  </v:group>
                                  <v:shape id="Connecteur droit avec flèche 1043" o:spid="_x0000_s1117" type="#_x0000_t32" style="position:absolute;left:17145;top:6952;width:95;height:18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SJcMAAADdAAAADwAAAGRycy9kb3ducmV2LnhtbERPzYrCMBC+L+w7hFnwsmjqKiLVKCoU&#10;hfVi9QGGZmy720xKkq317c2C4G0+vt9ZrnvTiI6cry0rGI8SEMSF1TWXCi7nbDgH4QOyxsYyKbiT&#10;h/Xq/W2JqbY3PlGXh1LEEPYpKqhCaFMpfVGRQT+yLXHkrtYZDBG6UmqHtxhuGvmVJDNpsObYUGFL&#10;u4qK3/zPKPBH+SO/p5/55Hzvsr3LtpdwPCk1+Og3CxCB+vASP90HHecn0wn8fxNP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eUiXDAAAA3QAAAA8AAAAAAAAAAAAA&#10;AAAAoQIAAGRycy9kb3ducmV2LnhtbFBLBQYAAAAABAAEAPkAAACRAwAAAAA=&#10;" strokecolor="black [3213]" strokeweight="2.25pt">
                                    <v:stroke endarrow="block"/>
                                  </v:shape>
                                </v:group>
                                <v:group id="Groupe 1055" o:spid="_x0000_s1118" style="position:absolute;left:3524;width:10477;height:4546" coordorigin=",-1223" coordsize="10477,3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7l5s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6Mk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F7l5sQAAADdAAAA&#10;DwAAAAAAAAAAAAAAAACqAgAAZHJzL2Rvd25yZXYueG1sUEsFBgAAAAAEAAQA+gAAAJsDAAAAAA==&#10;">
                                  <v:group id="Groupe 1056" o:spid="_x0000_s1119" style="position:absolute;top:596;width:10477;height:1846" coordorigin=",-736" coordsize="10477,1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x7kc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fpQs4f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Ix7kcQAAADdAAAA&#10;DwAAAAAAAAAAAAAAAACqAgAAZHJzL2Rvd25yZXYueG1sUEsFBgAAAAAEAAQA+gAAAJsDAAAAAA==&#10;">
                                    <v:shape id="Zone de texte 1057" o:spid="_x0000_s1120" type="#_x0000_t202" style="position:absolute;left:1428;top:-736;width:7347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c1cUA&#10;AADdAAAADwAAAGRycy9kb3ducmV2LnhtbERPS2vCQBC+F/wPywi9SN204oPUVUppVbyZVKW3ITsm&#10;wexsyG6T9N93BaG3+fies1z3phItNa60rOB5HIEgzqwuOVfwlX4+LUA4j6yxskwKfsnBejV4WGKs&#10;bccHahOfixDCLkYFhfd1LKXLCjLoxrYmDtzFNgZ9gE0udYNdCDeVfImimTRYcmgosKb3grJr8mMU&#10;fI/y8971m2M3mU7qj22bzk86Vepx2L+9gvDU+3/x3b3TYX40ncPtm3CC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hzVxQAAAN0AAAAPAAAAAAAAAAAAAAAAAJgCAABkcnMv&#10;ZG93bnJldi54bWxQSwUGAAAAAAQABAD1AAAAigMAAAAA&#10;" fillcolor="white [3201]" stroked="f" strokeweight=".5pt">
                                      <v:textbox>
                                        <w:txbxContent>
                                          <w:p w:rsidR="00D41BCC" w:rsidRDefault="00D41BCC" w:rsidP="00D41BCC">
                                            <w:pPr>
                                              <w:rPr>
                                                <w:lang w:bidi="ar-DZ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CA" w:bidi="ar-DZ"/>
                                              </w:rPr>
                                              <w:t xml:space="preserve">S = </w:t>
                                            </w:r>
                                            <w:r>
                                              <w:rPr>
                                                <w:lang w:bidi="ar-DZ"/>
                                              </w:rPr>
                                              <w:t>S + 1</w:t>
                                            </w:r>
                                          </w:p>
                                          <w:p w:rsidR="00D41BCC" w:rsidRDefault="00D41BCC" w:rsidP="00D41BCC">
                                            <w:pPr>
                                              <w:rPr>
                                                <w:lang w:bidi="ar-DZ"/>
                                              </w:rPr>
                                            </w:pPr>
                                          </w:p>
                                          <w:p w:rsidR="00D41BCC" w:rsidRDefault="00D41BCC" w:rsidP="00D41BCC">
                                            <w:pPr>
                                              <w:rPr>
                                                <w:lang w:bidi="ar-DZ"/>
                                              </w:rPr>
                                            </w:pPr>
                                          </w:p>
                                          <w:p w:rsidR="00D41BCC" w:rsidRDefault="00D41BCC" w:rsidP="00D41BCC">
                                            <w:pPr>
                                              <w:rPr>
                                                <w:lang w:bidi="ar-DZ"/>
                                              </w:rPr>
                                            </w:pPr>
                                          </w:p>
                                          <w:p w:rsidR="00D41BCC" w:rsidRDefault="00D41BCC" w:rsidP="00D41BCC">
                                            <w:pPr>
                                              <w:rPr>
                                                <w:rtl/>
                                                <w:lang w:bidi="ar-DZ"/>
                                              </w:rPr>
                                            </w:pPr>
                                          </w:p>
                                          <w:p w:rsidR="00D41BCC" w:rsidRPr="00E8144A" w:rsidRDefault="00D41BCC" w:rsidP="00D41BCC">
                                            <w:pPr>
                                              <w:rPr>
                                                <w:lang w:val="fr-FR" w:bidi="ar-DZ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rect id="Rectangle 1058" o:spid="_x0000_s1121" style="position:absolute;top:-495;width:10477;height:1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/p+McA&#10;AADdAAAADwAAAGRycy9kb3ducmV2LnhtbESPQWsCMRCF74X+hzCFXkSzFVpkNYoUrEvBgrYevA2b&#10;cbN0MwmbVLf/vnMQepvhvXnvm8Vq8J26UJ/awAaeJgUo4jrYlhsDX5+b8QxUysgWu8Bk4JcSrJb3&#10;dwssbbjyni6H3CgJ4VSiAZdzLLVOtSOPaRIisWjn0HvMsvaNtj1eJdx3eloUL9pjy9LgMNKro/r7&#10;8OMNbLZutNbvu2Os0sfZT6v4th2djHl8GNZzUJmG/G++XVdW8ItnwZVvZAS9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v6fjHAAAA3QAAAA8AAAAAAAAAAAAAAAAAmAIAAGRy&#10;cy9kb3ducmV2LnhtbFBLBQYAAAAABAAEAPUAAACMAwAAAAA=&#10;" filled="f" strokecolor="black [3213]" strokeweight="2pt"/>
                                  </v:group>
                                  <v:shape id="Connecteur droit avec flèche 1059" o:spid="_x0000_s1122" type="#_x0000_t32" style="position:absolute;left:5048;top:-1223;width:0;height:2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7748IAAADdAAAADwAAAGRycy9kb3ducmV2LnhtbERPS4vCMBC+L/gfwgje1tS3VqOIi7ig&#10;l/q4D83YFptJaaJ2/fWbhQVv8/E9Z7FqTCkeVLvCsoJeNwJBnFpdcKbgfNp+TkE4j6yxtEwKfsjB&#10;atn6WGCs7ZMTehx9JkIIuxgV5N5XsZQuzcmg69qKOHBXWxv0AdaZ1DU+Q7gpZT+KxtJgwaEhx4o2&#10;OaW3490o2GkcXK7DkUmTZJt9TfaH4eTllOq0m/UchKfGv8X/7m8d5kejGfx9E0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m7748IAAADdAAAADwAAAAAAAAAAAAAA&#10;AAChAgAAZHJzL2Rvd25yZXYueG1sUEsFBgAAAAAEAAQA+QAAAJADAAAAAA==&#10;" strokecolor="black [3213]" strokeweight="1pt">
                                    <v:stroke endarrow="block"/>
                                  </v:shape>
                                </v:group>
                                <v:group id="Groupe 1061" o:spid="_x0000_s1123" style="position:absolute;left:3333;top:4762;width:10478;height:3124" coordorigin=",4" coordsize="10477,2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kpWM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kht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QkpWMQAAADdAAAA&#10;DwAAAAAAAAAAAAAAAACqAgAAZHJzL2Rvd25yZXYueG1sUEsFBgAAAAAEAAQA+gAAAJsDAAAAAA==&#10;">
                                  <v:group id="Groupe 1062" o:spid="_x0000_s1124" style="position:absolute;top:673;width:10477;height:1846" coordorigin=",-659" coordsize="10477,1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u3L8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Ws7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27cvwwAAAN0AAAAP&#10;AAAAAAAAAAAAAAAAAKoCAABkcnMvZG93bnJldi54bWxQSwUGAAAAAAQABAD6AAAAmgMAAAAA&#10;">
                                    <v:shape id="Zone de texte 1063" o:spid="_x0000_s1125" type="#_x0000_t202" style="position:absolute;left:1250;top:-659;width:7347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3Qa8UA&#10;AADdAAAADwAAAGRycy9kb3ducmV2LnhtbERPTWvCQBC9F/wPywheSt1oqJXUVUSsFm81taW3ITsm&#10;wexsyG6T+O/dQsHbPN7nLFa9qURLjSstK5iMIxDEmdUl5wo+07enOQjnkTVWlknBlRysloOHBSba&#10;dvxB7dHnIoSwS1BB4X2dSOmyggy6sa2JA3e2jUEfYJNL3WAXwk0lp1E0kwZLDg0F1rQpKLscf42C&#10;n8f8++D63amLn+N6u2/Tly+dKjUa9utXEJ56fxf/u991mB/NYvj7Jpw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3dBrxQAAAN0AAAAPAAAAAAAAAAAAAAAAAJgCAABkcnMv&#10;ZG93bnJldi54bWxQSwUGAAAAAAQABAD1AAAAigMAAAAA&#10;" fillcolor="white [3201]" stroked="f" strokeweight=".5pt">
                                      <v:textbox>
                                        <w:txbxContent>
                                          <w:p w:rsidR="00D41BCC" w:rsidRDefault="00D41BCC" w:rsidP="00D41BCC">
                                            <w:pPr>
                                              <w:rPr>
                                                <w:lang w:bidi="ar-DZ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CA" w:bidi="ar-DZ"/>
                                              </w:rPr>
                                              <w:t xml:space="preserve">i = </w:t>
                                            </w:r>
                                            <w:r>
                                              <w:rPr>
                                                <w:lang w:bidi="ar-DZ"/>
                                              </w:rPr>
                                              <w:t>i + 1</w:t>
                                            </w:r>
                                          </w:p>
                                          <w:p w:rsidR="00D41BCC" w:rsidRDefault="00D41BCC" w:rsidP="00D41BCC">
                                            <w:pPr>
                                              <w:rPr>
                                                <w:lang w:bidi="ar-DZ"/>
                                              </w:rPr>
                                            </w:pPr>
                                          </w:p>
                                          <w:p w:rsidR="00D41BCC" w:rsidRDefault="00D41BCC" w:rsidP="00D41BCC">
                                            <w:pPr>
                                              <w:rPr>
                                                <w:lang w:bidi="ar-DZ"/>
                                              </w:rPr>
                                            </w:pPr>
                                          </w:p>
                                          <w:p w:rsidR="00D41BCC" w:rsidRDefault="00D41BCC" w:rsidP="00D41BCC">
                                            <w:pPr>
                                              <w:rPr>
                                                <w:lang w:bidi="ar-DZ"/>
                                              </w:rPr>
                                            </w:pPr>
                                          </w:p>
                                          <w:p w:rsidR="00D41BCC" w:rsidRDefault="00D41BCC" w:rsidP="00D41BCC">
                                            <w:pPr>
                                              <w:rPr>
                                                <w:rtl/>
                                                <w:lang w:bidi="ar-DZ"/>
                                              </w:rPr>
                                            </w:pPr>
                                          </w:p>
                                          <w:p w:rsidR="00D41BCC" w:rsidRPr="00E8144A" w:rsidRDefault="00D41BCC" w:rsidP="00D41BCC">
                                            <w:pPr>
                                              <w:rPr>
                                                <w:lang w:val="fr-FR" w:bidi="ar-DZ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rect id="Rectangle 1064" o:spid="_x0000_s1126" style="position:absolute;top:-495;width:10477;height:1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pQMQA&#10;AADdAAAADwAAAGRycy9kb3ducmV2LnhtbERPTWsCMRC9C/6HMEIvotlKEdkaRQTrIljQ1kNvw2bc&#10;LG4mYZPq+u8boeBtHu9z5svONuJKbagdK3gdZyCIS6drrhR8f21GMxAhImtsHJOCOwVYLvq9Oeba&#10;3fhA12OsRArhkKMCE6PPpQylIYth7Dxx4s6utRgTbCupW7ylcNvISZZNpcWaU4NBT2tD5eX4axVs&#10;tma4krv9yRfh82wnhf/YDn+Uehl0q3cQkbr4FP+7C53mZ9M3eHyTTp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OKUDEAAAA3QAAAA8AAAAAAAAAAAAAAAAAmAIAAGRycy9k&#10;b3ducmV2LnhtbFBLBQYAAAAABAAEAPUAAACJAwAAAAA=&#10;" filled="f" strokecolor="black [3213]" strokeweight="2pt"/>
                                  </v:group>
                                  <v:shape id="Connecteur droit avec flèche 1065" o:spid="_x0000_s1127" type="#_x0000_t32" style="position:absolute;left:5048;top:4;width:0;height: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87W8EAAADdAAAADwAAAGRycy9kb3ducmV2LnhtbERPS4vCMBC+C/6HMII3TV2fVKPIirig&#10;l/q4D83YFptJaaLW/fWbBcHbfHzPWawaU4oH1a6wrGDQj0AQp1YXnCk4n7a9GQjnkTWWlknBixys&#10;lu3WAmNtn5zQ4+gzEULYxagg976KpXRpTgZd31bEgbva2qAPsM6krvEZwk0pv6JoIg0WHBpyrOg7&#10;p/R2vBsFO43Dy3U0NmmSbLPNdH8YTX+dUt1Os56D8NT4j/jt/tFhfjQZw/834QS5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ztbwQAAAN0AAAAPAAAAAAAAAAAAAAAA&#10;AKECAABkcnMvZG93bnJldi54bWxQSwUGAAAAAAQABAD5AAAAjwMAAAAA&#10;" strokecolor="black [3213]" strokeweight="1pt">
                                    <v:stroke endarrow="block"/>
                                  </v:shape>
                                </v:group>
                              </v:group>
                              <v:shape id="Zone de texte 1068" o:spid="_x0000_s1128" type="#_x0000_t202" style="position:absolute;left:381;top:7715;width:3695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K/EMcA&#10;AADd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cLwZVvZASd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ivxDHAAAA3QAAAA8AAAAAAAAAAAAAAAAAmAIAAGRy&#10;cy9kb3ducmV2LnhtbFBLBQYAAAAABAAEAPUAAACMAwAAAAA=&#10;" filled="f" stroked="f" strokeweight=".5pt">
                                <v:textbox>
                                  <w:txbxContent>
                                    <w:p w:rsidR="00D41BCC" w:rsidRPr="0093374C" w:rsidRDefault="00D41BCC" w:rsidP="00D41BCC">
                                      <w:pPr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  <w:lang w:val="fr-FR"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  <w:lang w:bidi="ar-DZ"/>
                                        </w:rPr>
                                        <w:t>ص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w:pict>
                      </mc:Fallback>
                    </mc:AlternateContent>
                  </w:r>
                </w:p>
                <w:p w:rsidR="00D41BCC" w:rsidRPr="00BE3227" w:rsidRDefault="00D41BCC" w:rsidP="00D41BCC">
                  <w:pPr>
                    <w:tabs>
                      <w:tab w:val="left" w:pos="898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sz w:val="16"/>
                      <w:szCs w:val="16"/>
                      <w:rtl/>
                      <w:lang w:bidi="ar-DZ"/>
                    </w:rPr>
                  </w:pPr>
                </w:p>
                <w:p w:rsidR="00D41BCC" w:rsidRPr="00BE3227" w:rsidRDefault="00D41BCC" w:rsidP="00D41BCC">
                  <w:pPr>
                    <w:tabs>
                      <w:tab w:val="left" w:pos="898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sz w:val="16"/>
                      <w:szCs w:val="16"/>
                      <w:rtl/>
                      <w:lang w:bidi="ar-DZ"/>
                    </w:rPr>
                  </w:pPr>
                </w:p>
                <w:p w:rsidR="00D41BCC" w:rsidRPr="00BE3227" w:rsidRDefault="00D41BCC" w:rsidP="00D41BCC">
                  <w:pPr>
                    <w:tabs>
                      <w:tab w:val="left" w:pos="898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sz w:val="16"/>
                      <w:szCs w:val="16"/>
                      <w:rtl/>
                      <w:lang w:bidi="ar-DZ"/>
                    </w:rPr>
                  </w:pPr>
                </w:p>
                <w:p w:rsidR="00D41BCC" w:rsidRPr="00BE3227" w:rsidRDefault="00D41BCC" w:rsidP="00D41BCC">
                  <w:pPr>
                    <w:tabs>
                      <w:tab w:val="left" w:pos="898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sz w:val="16"/>
                      <w:szCs w:val="16"/>
                      <w:rtl/>
                      <w:lang w:bidi="ar-DZ"/>
                    </w:rPr>
                  </w:pPr>
                </w:p>
              </w:tc>
            </w:tr>
            <w:tr w:rsidR="00D41BCC" w:rsidRPr="00BE3227" w:rsidTr="003F1FBC">
              <w:trPr>
                <w:trHeight w:val="9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9" w:type="dxa"/>
                  <w:vAlign w:val="center"/>
                </w:tcPr>
                <w:p w:rsidR="00D41BCC" w:rsidRPr="00BE3227" w:rsidRDefault="00D41BCC" w:rsidP="003F1FBC">
                  <w:pPr>
                    <w:tabs>
                      <w:tab w:val="left" w:pos="898"/>
                    </w:tabs>
                    <w:jc w:val="center"/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1DC9644A" wp14:editId="52192A45">
                            <wp:simplePos x="0" y="0"/>
                            <wp:positionH relativeFrom="column">
                              <wp:posOffset>457835</wp:posOffset>
                            </wp:positionH>
                            <wp:positionV relativeFrom="paragraph">
                              <wp:posOffset>109220</wp:posOffset>
                            </wp:positionV>
                            <wp:extent cx="0" cy="342900"/>
                            <wp:effectExtent l="95250" t="0" r="57150" b="38100"/>
                            <wp:wrapNone/>
                            <wp:docPr id="1072" name="Connecteur droit avec flèche 10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4290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FA2B60" id="Connecteur droit avec flèche 1072" o:spid="_x0000_s1026" type="#_x0000_t32" style="position:absolute;margin-left:36.05pt;margin-top:8.6pt;width:0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" strokecolor="black [3213]" strokeweight="2.25pt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245" w:type="dxa"/>
                  <w:vAlign w:val="center"/>
                </w:tcPr>
                <w:p w:rsidR="00D41BCC" w:rsidRPr="00BE3227" w:rsidRDefault="00D41BCC" w:rsidP="003F1FBC">
                  <w:pPr>
                    <w:tabs>
                      <w:tab w:val="left" w:pos="898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</w:pPr>
                  <w:r w:rsidRPr="00BE3227">
                    <w:rPr>
                      <w:rFonts w:ascii="Al-Jazeera-Arabic-Bold" w:hAnsi="Al-Jazeera-Arabic-Bold" w:cs="Al-Jazeera-Arabic-Bold"/>
                      <w:rtl/>
                      <w:lang w:bidi="ar-DZ"/>
                    </w:rPr>
                    <w:t>خط إنسياب يربط بين الأشكال الهندسية</w:t>
                  </w:r>
                </w:p>
              </w:tc>
              <w:tc>
                <w:tcPr>
                  <w:tcW w:w="3379" w:type="dxa"/>
                </w:tcPr>
                <w:p w:rsidR="00D41BCC" w:rsidRPr="00BE3227" w:rsidRDefault="00D41BCC" w:rsidP="00D41BCC">
                  <w:pPr>
                    <w:tabs>
                      <w:tab w:val="left" w:pos="898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-Jazeera-Arabic-Bold" w:hAnsi="Al-Jazeera-Arabic-Bold" w:cs="Al-Jazeera-Arabic-Bold"/>
                      <w:sz w:val="16"/>
                      <w:szCs w:val="16"/>
                      <w:rtl/>
                      <w:lang w:bidi="ar-DZ"/>
                    </w:rPr>
                  </w:pPr>
                </w:p>
              </w:tc>
            </w:tr>
          </w:tbl>
          <w:p w:rsidR="003F1FBC" w:rsidRPr="00BE3227" w:rsidRDefault="003F1FBC" w:rsidP="003F1FBC">
            <w:pPr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3F1FBC" w:rsidRPr="00BE3227" w:rsidRDefault="003F1FBC" w:rsidP="003F1FBC">
            <w:pPr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BE3227" w:rsidRDefault="00DC2704" w:rsidP="00DC2704">
            <w:pPr>
              <w:jc w:val="center"/>
              <w:rPr>
                <w:rFonts w:ascii="Al-Jazeera-Arabic-Bold" w:hAnsi="Al-Jazeera-Arabic-Bold" w:cs="Al-Jazeera-Arabic-Bold"/>
                <w:sz w:val="20"/>
                <w:szCs w:val="20"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  <w:t xml:space="preserve"> 15 </w:t>
            </w:r>
            <w:r w:rsidR="00627805" w:rsidRPr="00BE3227"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  <w:t>د</w:t>
            </w:r>
          </w:p>
        </w:tc>
      </w:tr>
      <w:tr w:rsidR="002309C1" w:rsidRPr="00BE3227" w:rsidTr="006315E4">
        <w:trPr>
          <w:trHeight w:val="3520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2309C1" w:rsidRPr="00BE3227" w:rsidRDefault="002309C1" w:rsidP="002A1781">
            <w:pPr>
              <w:jc w:val="center"/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2309C1" w:rsidRPr="00BE3227" w:rsidRDefault="00E71D38" w:rsidP="000B55F3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rtl/>
              </w:rPr>
            </w:pPr>
            <w:r w:rsidRPr="00BE3227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rtl/>
              </w:rPr>
              <w:t>تطبيقات</w:t>
            </w:r>
          </w:p>
        </w:tc>
        <w:tc>
          <w:tcPr>
            <w:tcW w:w="7371" w:type="dxa"/>
          </w:tcPr>
          <w:p w:rsidR="00AF339C" w:rsidRPr="00BE3227" w:rsidRDefault="00AF339C" w:rsidP="006865CF">
            <w:pPr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8"/>
                <w:szCs w:val="28"/>
              </w:rPr>
            </w:pPr>
            <w:r w:rsidRPr="00BE3227">
              <w:rPr>
                <w:rFonts w:ascii="Al-Jazeera-Arabic-Bold" w:hAnsi="Al-Jazeera-Arabic-Bold" w:cs="Al-Jazeera-Arabic-Bold"/>
                <w:color w:val="1C1E21"/>
                <w:sz w:val="16"/>
                <w:szCs w:val="16"/>
                <w:shd w:val="clear" w:color="auto" w:fill="F2F3F5"/>
              </w:rPr>
              <w:br/>
            </w:r>
            <w:bookmarkStart w:id="0" w:name="_GoBack"/>
            <w:r w:rsidRPr="00BE3227">
              <w:rPr>
                <w:rFonts w:ascii="Al-Jazeera-Arabic-Bold" w:hAnsi="Al-Jazeera-Arabic-Bold" w:cs="Al-Jazeera-Arabic-Bold"/>
                <w:color w:val="1C1E21"/>
                <w:sz w:val="18"/>
                <w:szCs w:val="18"/>
                <w:shd w:val="clear" w:color="auto" w:fill="F2F3F5"/>
                <w:rtl/>
              </w:rPr>
              <w:t>مع امكانية طرح سؤال للتلاميذ على شكل " هل يمكن لأي مستخدم أن يفهم برنامجنا الذي قمنا ببرمجته</w:t>
            </w:r>
            <w:r w:rsidRPr="00BE3227">
              <w:rPr>
                <w:rFonts w:ascii="Al-Jazeera-Arabic-Bold" w:hAnsi="Al-Jazeera-Arabic-Bold" w:cs="Al-Jazeera-Arabic-Bold"/>
                <w:color w:val="1C1E21"/>
                <w:sz w:val="18"/>
                <w:szCs w:val="18"/>
                <w:shd w:val="clear" w:color="auto" w:fill="F2F3F5"/>
              </w:rPr>
              <w:t>" </w:t>
            </w:r>
            <w:r w:rsidRPr="00BE3227">
              <w:rPr>
                <w:rFonts w:ascii="Al-Jazeera-Arabic-Bold" w:hAnsi="Al-Jazeera-Arabic-Bold" w:cs="Al-Jazeera-Arabic-Bold"/>
                <w:color w:val="1C1E21"/>
                <w:sz w:val="18"/>
                <w:szCs w:val="18"/>
                <w:shd w:val="clear" w:color="auto" w:fill="F2F3F5"/>
              </w:rPr>
              <w:br/>
            </w:r>
            <w:r w:rsidRPr="00BE3227">
              <w:rPr>
                <w:rFonts w:ascii="Al-Jazeera-Arabic-Bold" w:hAnsi="Al-Jazeera-Arabic-Bold" w:cs="Al-Jazeera-Arabic-Bold"/>
                <w:color w:val="1C1E21"/>
                <w:sz w:val="18"/>
                <w:szCs w:val="18"/>
                <w:shd w:val="clear" w:color="auto" w:fill="F2F3F5"/>
                <w:rtl/>
              </w:rPr>
              <w:t>الاجابة تكون ب "لا" طبعا لأن البرنامج عبارة عن مؤشرات خاصة بالقراءة ونتائج مباشرة غير مفهومة </w:t>
            </w:r>
            <w:r w:rsidRPr="00BE3227">
              <w:rPr>
                <w:rFonts w:ascii="Al-Jazeera-Arabic-Bold" w:hAnsi="Al-Jazeera-Arabic-Bold" w:cs="Al-Jazeera-Arabic-Bold"/>
                <w:color w:val="1C1E21"/>
                <w:sz w:val="18"/>
                <w:szCs w:val="18"/>
                <w:shd w:val="clear" w:color="auto" w:fill="F2F3F5"/>
              </w:rPr>
              <w:br/>
            </w:r>
            <w:r w:rsidRPr="00BE3227">
              <w:rPr>
                <w:rFonts w:ascii="Al-Jazeera-Arabic-Bold" w:hAnsi="Al-Jazeera-Arabic-Bold" w:cs="Al-Jazeera-Arabic-Bold"/>
                <w:color w:val="1C1E21"/>
                <w:sz w:val="18"/>
                <w:szCs w:val="18"/>
                <w:shd w:val="clear" w:color="auto" w:fill="F2F3F5"/>
                <w:rtl/>
              </w:rPr>
              <w:t>هنا تأتي فكرة طرح الرسائل التوضيحية التي تقوم بدور الوسيط بين المستخدم و </w:t>
            </w:r>
            <w:r w:rsidR="003B704A" w:rsidRPr="00BE3227">
              <w:rPr>
                <w:rFonts w:ascii="Al-Jazeera-Arabic-Bold" w:hAnsi="Al-Jazeera-Arabic-Bold" w:cs="Al-Jazeera-Arabic-Bold"/>
                <w:color w:val="1C1E21"/>
                <w:sz w:val="18"/>
                <w:szCs w:val="18"/>
                <w:shd w:val="clear" w:color="auto" w:fill="F2F3F5"/>
                <w:rtl/>
              </w:rPr>
              <w:t>البرنامج</w:t>
            </w:r>
          </w:p>
          <w:p w:rsidR="00AF339C" w:rsidRPr="00BE3227" w:rsidRDefault="00AF339C" w:rsidP="006865CF">
            <w:pPr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8"/>
                <w:szCs w:val="28"/>
              </w:rPr>
            </w:pPr>
          </w:p>
          <w:bookmarkEnd w:id="0"/>
          <w:p w:rsidR="002309C1" w:rsidRPr="00BE3227" w:rsidRDefault="00411838" w:rsidP="006865CF">
            <w:pPr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إختيار تطبيق واحد :</w:t>
            </w:r>
          </w:p>
          <w:p w:rsidR="00411838" w:rsidRPr="00BE3227" w:rsidRDefault="00411838" w:rsidP="006865CF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:rsidR="00F86A57" w:rsidRPr="00BE3227" w:rsidRDefault="003F1FBC" w:rsidP="003F1FBC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ت1 : 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مخطط إنسيابي لحساب مساحة مستطيل </w:t>
            </w:r>
          </w:p>
          <w:p w:rsidR="003F1FBC" w:rsidRPr="00BE3227" w:rsidRDefault="003F1FBC" w:rsidP="003F1FBC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ت2 : 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مخطط إنسيابي لقسمة عددين</w:t>
            </w:r>
          </w:p>
          <w:p w:rsidR="003F1FBC" w:rsidRPr="00BE3227" w:rsidRDefault="003F1FBC" w:rsidP="003F1FBC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ت3 : 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مخطط إنسيابي لعدد موجب أو سالب</w:t>
            </w:r>
          </w:p>
          <w:p w:rsidR="003F1FBC" w:rsidRPr="00BE3227" w:rsidRDefault="003F1FBC" w:rsidP="003F1FBC">
            <w:pPr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ت4 : 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مخطط إنسيابي لراسب أو ناجح</w:t>
            </w:r>
          </w:p>
          <w:p w:rsidR="003F1FBC" w:rsidRPr="00BE3227" w:rsidRDefault="003F1FBC" w:rsidP="00411838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>ت</w:t>
            </w:r>
            <w:r w:rsidR="00411838"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>5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: </w:t>
            </w:r>
            <w:r w:rsidR="00B26925" w:rsidRPr="00BE3227"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مخطط إنسيابي للمقارنة بين عددين</w:t>
            </w:r>
          </w:p>
          <w:p w:rsidR="00B26925" w:rsidRPr="00BE3227" w:rsidRDefault="00B26925" w:rsidP="00411838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>ت</w:t>
            </w:r>
            <w:r w:rsidR="00411838"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>6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: 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مخطط إنسيابي للمقارنة بين 3 أعداد</w:t>
            </w:r>
          </w:p>
          <w:p w:rsidR="00B26925" w:rsidRPr="00BE3227" w:rsidRDefault="00B26925" w:rsidP="00411838">
            <w:pPr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>ت</w:t>
            </w:r>
            <w:r w:rsidR="00411838"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>7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: 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مخطط إنسيابي لحل معادلة من الدرجة الأولى</w:t>
            </w:r>
          </w:p>
          <w:p w:rsidR="00B26925" w:rsidRPr="00BE3227" w:rsidRDefault="00B26925" w:rsidP="00411838">
            <w:pPr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>ت</w:t>
            </w:r>
            <w:r w:rsidR="00411838"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>8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: 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مخطط إنسيابي لحل معادلة من الدرجة الثانية</w:t>
            </w:r>
          </w:p>
          <w:p w:rsidR="00411838" w:rsidRPr="00BE3227" w:rsidRDefault="00411838" w:rsidP="00411838">
            <w:pPr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>ت9 :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مخطط إنسيابي لإضافة 1 لعدد سالب حتى يصبح موجب</w:t>
            </w:r>
          </w:p>
          <w:p w:rsidR="00B26925" w:rsidRPr="00BE3227" w:rsidRDefault="00B26925" w:rsidP="00B26925">
            <w:pPr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>ت10 :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مخطط إنسيابي لمضاعفات 2 الأقل من 20</w:t>
            </w:r>
          </w:p>
          <w:p w:rsidR="00B26925" w:rsidRPr="00BE3227" w:rsidRDefault="00B26925" w:rsidP="00B26925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bidi="ar-DZ"/>
              </w:rPr>
              <w:t>ت11 :</w:t>
            </w:r>
            <w:r w:rsidRPr="00BE3227">
              <w:rPr>
                <w:rFonts w:ascii="Al-Jazeera-Arabic-Bold" w:hAnsi="Al-Jazeera-Arabic-Bold" w:cs="Al-Jazeera-Arabic-Bold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مخطط إنسيابي للأعداد الفردية و مجموعها الأصغر من 50</w:t>
            </w:r>
          </w:p>
          <w:p w:rsidR="00B26925" w:rsidRPr="00BE3227" w:rsidRDefault="00B26925" w:rsidP="003F1FBC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"/>
                <w:szCs w:val="2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2309C1" w:rsidRPr="00BE3227" w:rsidRDefault="00DC2704" w:rsidP="006F11BD">
            <w:pPr>
              <w:jc w:val="center"/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  <w:t xml:space="preserve"> 10 </w:t>
            </w:r>
            <w:r w:rsidR="007D5BAA" w:rsidRPr="00BE3227"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  <w:t>د</w:t>
            </w:r>
          </w:p>
        </w:tc>
      </w:tr>
      <w:tr w:rsidR="00627805" w:rsidRPr="00BE3227" w:rsidTr="006315E4">
        <w:trPr>
          <w:trHeight w:val="898"/>
        </w:trPr>
        <w:tc>
          <w:tcPr>
            <w:tcW w:w="124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627805" w:rsidRPr="00BE3227" w:rsidRDefault="00627805" w:rsidP="009539D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الوضعية الختامية</w:t>
            </w:r>
          </w:p>
        </w:tc>
        <w:tc>
          <w:tcPr>
            <w:tcW w:w="9213" w:type="dxa"/>
            <w:gridSpan w:val="2"/>
            <w:vAlign w:val="center"/>
          </w:tcPr>
          <w:p w:rsidR="00627805" w:rsidRPr="00BE3227" w:rsidRDefault="00411838" w:rsidP="0041183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حساب مجموع الأعداد الزوجية الأقل من 20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627805" w:rsidRPr="00BE3227" w:rsidRDefault="007D5BAA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0"/>
                <w:szCs w:val="20"/>
                <w:rtl/>
                <w:lang w:bidi="ar-DZ"/>
              </w:rPr>
            </w:pPr>
            <w:r w:rsidRPr="00BE3227">
              <w:rPr>
                <w:rFonts w:ascii="Al-Jazeera-Arabic-Bold" w:hAnsi="Al-Jazeera-Arabic-Bold" w:cs="Al-Jazeera-Arabic-Bold"/>
                <w:sz w:val="20"/>
                <w:szCs w:val="20"/>
                <w:lang w:bidi="ar-DZ"/>
              </w:rPr>
              <w:t>2</w:t>
            </w:r>
            <w:r w:rsidR="00627805" w:rsidRPr="00BE3227">
              <w:rPr>
                <w:rFonts w:ascii="Al-Jazeera-Arabic-Bold" w:hAnsi="Al-Jazeera-Arabic-Bold" w:cs="Al-Jazeera-Arabic-Bold"/>
                <w:sz w:val="20"/>
                <w:szCs w:val="20"/>
                <w:rtl/>
                <w:lang w:bidi="ar-DZ"/>
              </w:rPr>
              <w:t>د</w:t>
            </w:r>
          </w:p>
        </w:tc>
      </w:tr>
      <w:tr w:rsidR="00627805" w:rsidRPr="00BE3227" w:rsidTr="00E71D38">
        <w:trPr>
          <w:trHeight w:val="546"/>
        </w:trPr>
        <w:tc>
          <w:tcPr>
            <w:tcW w:w="11304" w:type="dxa"/>
            <w:gridSpan w:val="4"/>
          </w:tcPr>
          <w:p w:rsidR="00627805" w:rsidRPr="00BE3227" w:rsidRDefault="00627805" w:rsidP="002A1781">
            <w:pPr>
              <w:jc w:val="center"/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sz w:val="24"/>
                <w:szCs w:val="24"/>
                <w:u w:val="single"/>
                <w:rtl/>
              </w:rPr>
              <w:t>ملاحظات:</w:t>
            </w:r>
          </w:p>
        </w:tc>
      </w:tr>
      <w:tr w:rsidR="00627805" w:rsidRPr="00BE3227" w:rsidTr="00E71D38">
        <w:trPr>
          <w:trHeight w:val="924"/>
        </w:trPr>
        <w:tc>
          <w:tcPr>
            <w:tcW w:w="11304" w:type="dxa"/>
            <w:gridSpan w:val="4"/>
          </w:tcPr>
          <w:p w:rsidR="00627805" w:rsidRPr="00BE3227" w:rsidRDefault="00627805" w:rsidP="00260A1C">
            <w:pPr>
              <w:jc w:val="center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BE322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260A1C" w:rsidRPr="00BE322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..</w:t>
            </w:r>
          </w:p>
        </w:tc>
      </w:tr>
    </w:tbl>
    <w:p w:rsidR="00087556" w:rsidRPr="00BE3227" w:rsidRDefault="00087556" w:rsidP="002C4E3C">
      <w:pPr>
        <w:rPr>
          <w:rFonts w:ascii="Al-Jazeera-Arabic-Bold" w:eastAsia="Arial Unicode MS" w:hAnsi="Al-Jazeera-Arabic-Bold" w:cs="Al-Jazeera-Arabic-Bold"/>
          <w:sz w:val="18"/>
          <w:szCs w:val="18"/>
        </w:rPr>
      </w:pPr>
    </w:p>
    <w:sectPr w:rsidR="00087556" w:rsidRPr="00BE3227" w:rsidSect="0027770F">
      <w:pgSz w:w="11906" w:h="16838"/>
      <w:pgMar w:top="284" w:right="284" w:bottom="709" w:left="425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A0C" w:rsidRDefault="00542A0C" w:rsidP="00CC14A4">
      <w:pPr>
        <w:spacing w:after="0" w:line="240" w:lineRule="auto"/>
      </w:pPr>
      <w:r>
        <w:separator/>
      </w:r>
    </w:p>
  </w:endnote>
  <w:endnote w:type="continuationSeparator" w:id="0">
    <w:p w:rsidR="00542A0C" w:rsidRDefault="00542A0C" w:rsidP="00CC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A0C" w:rsidRDefault="00542A0C" w:rsidP="00CC14A4">
      <w:pPr>
        <w:spacing w:after="0" w:line="240" w:lineRule="auto"/>
      </w:pPr>
      <w:r>
        <w:separator/>
      </w:r>
    </w:p>
  </w:footnote>
  <w:footnote w:type="continuationSeparator" w:id="0">
    <w:p w:rsidR="00542A0C" w:rsidRDefault="00542A0C" w:rsidP="00CC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713"/>
    <w:multiLevelType w:val="hybridMultilevel"/>
    <w:tmpl w:val="6388B3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0B7D27"/>
    <w:multiLevelType w:val="hybridMultilevel"/>
    <w:tmpl w:val="D3FE4EB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80BFD"/>
    <w:multiLevelType w:val="hybridMultilevel"/>
    <w:tmpl w:val="9A08898E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2F030E4">
      <w:start w:val="4"/>
      <w:numFmt w:val="bullet"/>
      <w:lvlText w:val="-"/>
      <w:lvlJc w:val="left"/>
      <w:pPr>
        <w:ind w:left="1647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8401629"/>
    <w:multiLevelType w:val="hybridMultilevel"/>
    <w:tmpl w:val="5638F5DE"/>
    <w:lvl w:ilvl="0" w:tplc="040C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AD20EA6"/>
    <w:multiLevelType w:val="hybridMultilevel"/>
    <w:tmpl w:val="76A63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73CB0"/>
    <w:multiLevelType w:val="hybridMultilevel"/>
    <w:tmpl w:val="D15C5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80B63"/>
    <w:multiLevelType w:val="hybridMultilevel"/>
    <w:tmpl w:val="3AB22AE0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5FD8453A">
      <w:numFmt w:val="bullet"/>
      <w:lvlText w:val="-"/>
      <w:lvlJc w:val="left"/>
      <w:pPr>
        <w:ind w:left="2148" w:hanging="360"/>
      </w:pPr>
      <w:rPr>
        <w:rFonts w:ascii="Sakkal Majalla" w:eastAsiaTheme="minorHAnsi" w:hAnsi="Sakkal Majalla" w:cs="Sakkal Majalla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47407"/>
    <w:multiLevelType w:val="hybridMultilevel"/>
    <w:tmpl w:val="FB3CCB82"/>
    <w:lvl w:ilvl="0" w:tplc="7CD80A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51247"/>
    <w:multiLevelType w:val="hybridMultilevel"/>
    <w:tmpl w:val="89A294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02540"/>
    <w:multiLevelType w:val="hybridMultilevel"/>
    <w:tmpl w:val="CD92EB20"/>
    <w:lvl w:ilvl="0" w:tplc="A2EEEEA4">
      <w:start w:val="5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125BE"/>
    <w:multiLevelType w:val="hybridMultilevel"/>
    <w:tmpl w:val="076870E6"/>
    <w:lvl w:ilvl="0" w:tplc="B42A305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1" w15:restartNumberingAfterBreak="0">
    <w:nsid w:val="4DC708B9"/>
    <w:multiLevelType w:val="hybridMultilevel"/>
    <w:tmpl w:val="C9020AEC"/>
    <w:lvl w:ilvl="0" w:tplc="6D6C2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F3B13"/>
    <w:multiLevelType w:val="hybridMultilevel"/>
    <w:tmpl w:val="9EB88C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718FE"/>
    <w:multiLevelType w:val="hybridMultilevel"/>
    <w:tmpl w:val="D38667F0"/>
    <w:lvl w:ilvl="0" w:tplc="DD5C9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97CD0"/>
    <w:multiLevelType w:val="hybridMultilevel"/>
    <w:tmpl w:val="3BD48EF6"/>
    <w:lvl w:ilvl="0" w:tplc="A82087DA">
      <w:start w:val="1"/>
      <w:numFmt w:val="bullet"/>
      <w:lvlText w:val="-"/>
      <w:lvlJc w:val="left"/>
      <w:pPr>
        <w:ind w:left="720" w:hanging="360"/>
      </w:pPr>
      <w:rPr>
        <w:rFonts w:ascii="Segoe UI" w:eastAsia="Arial Unicode MS" w:hAnsi="Segoe UI" w:cs="Segoe U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8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2603B4"/>
    <w:multiLevelType w:val="hybridMultilevel"/>
    <w:tmpl w:val="7FCE9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73039"/>
    <w:multiLevelType w:val="hybridMultilevel"/>
    <w:tmpl w:val="007C1092"/>
    <w:lvl w:ilvl="0" w:tplc="1D2A5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E27A8"/>
    <w:multiLevelType w:val="hybridMultilevel"/>
    <w:tmpl w:val="F05C8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37AEF"/>
    <w:multiLevelType w:val="hybridMultilevel"/>
    <w:tmpl w:val="5FA8099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A175C7"/>
    <w:multiLevelType w:val="hybridMultilevel"/>
    <w:tmpl w:val="91F4A1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36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37" w15:restartNumberingAfterBreak="0">
    <w:nsid w:val="71563EF0"/>
    <w:multiLevelType w:val="hybridMultilevel"/>
    <w:tmpl w:val="4A4466A8"/>
    <w:lvl w:ilvl="0" w:tplc="7CD80A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9" w15:restartNumberingAfterBreak="0">
    <w:nsid w:val="7224222F"/>
    <w:multiLevelType w:val="hybridMultilevel"/>
    <w:tmpl w:val="5D702E1C"/>
    <w:lvl w:ilvl="0" w:tplc="040C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0" w15:restartNumberingAfterBreak="0">
    <w:nsid w:val="785356BA"/>
    <w:multiLevelType w:val="hybridMultilevel"/>
    <w:tmpl w:val="FCAE286C"/>
    <w:lvl w:ilvl="0" w:tplc="14EE34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E12E6"/>
    <w:multiLevelType w:val="hybridMultilevel"/>
    <w:tmpl w:val="1674CABC"/>
    <w:lvl w:ilvl="0" w:tplc="CC882392">
      <w:start w:val="3"/>
      <w:numFmt w:val="bullet"/>
      <w:lvlText w:val="-"/>
      <w:lvlJc w:val="left"/>
      <w:pPr>
        <w:ind w:left="720" w:hanging="360"/>
      </w:pPr>
      <w:rPr>
        <w:rFonts w:ascii="Segoe UI" w:eastAsia="Arial Unicode MS" w:hAnsi="Segoe UI" w:cs="Segoe UI" w:hint="default"/>
        <w:b/>
        <w:color w:val="000000" w:themeColor="text1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F2AF5"/>
    <w:multiLevelType w:val="hybridMultilevel"/>
    <w:tmpl w:val="08089B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36"/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</w:num>
  <w:num w:numId="7">
    <w:abstractNumId w:val="17"/>
  </w:num>
  <w:num w:numId="8">
    <w:abstractNumId w:val="28"/>
  </w:num>
  <w:num w:numId="9">
    <w:abstractNumId w:val="16"/>
  </w:num>
  <w:num w:numId="10">
    <w:abstractNumId w:val="2"/>
  </w:num>
  <w:num w:numId="11">
    <w:abstractNumId w:val="14"/>
  </w:num>
  <w:num w:numId="12">
    <w:abstractNumId w:val="20"/>
  </w:num>
  <w:num w:numId="13">
    <w:abstractNumId w:val="26"/>
  </w:num>
  <w:num w:numId="14">
    <w:abstractNumId w:val="38"/>
  </w:num>
  <w:num w:numId="15">
    <w:abstractNumId w:val="33"/>
  </w:num>
  <w:num w:numId="16">
    <w:abstractNumId w:val="11"/>
  </w:num>
  <w:num w:numId="17">
    <w:abstractNumId w:val="25"/>
  </w:num>
  <w:num w:numId="18">
    <w:abstractNumId w:val="13"/>
  </w:num>
  <w:num w:numId="19">
    <w:abstractNumId w:val="41"/>
  </w:num>
  <w:num w:numId="20">
    <w:abstractNumId w:val="24"/>
  </w:num>
  <w:num w:numId="21">
    <w:abstractNumId w:val="42"/>
  </w:num>
  <w:num w:numId="22">
    <w:abstractNumId w:val="18"/>
  </w:num>
  <w:num w:numId="23">
    <w:abstractNumId w:val="0"/>
  </w:num>
  <w:num w:numId="24">
    <w:abstractNumId w:val="1"/>
  </w:num>
  <w:num w:numId="25">
    <w:abstractNumId w:val="21"/>
  </w:num>
  <w:num w:numId="26">
    <w:abstractNumId w:val="40"/>
  </w:num>
  <w:num w:numId="27">
    <w:abstractNumId w:val="6"/>
  </w:num>
  <w:num w:numId="28">
    <w:abstractNumId w:val="3"/>
  </w:num>
  <w:num w:numId="29">
    <w:abstractNumId w:val="4"/>
  </w:num>
  <w:num w:numId="30">
    <w:abstractNumId w:val="39"/>
  </w:num>
  <w:num w:numId="31">
    <w:abstractNumId w:val="32"/>
  </w:num>
  <w:num w:numId="32">
    <w:abstractNumId w:val="15"/>
  </w:num>
  <w:num w:numId="33">
    <w:abstractNumId w:val="22"/>
  </w:num>
  <w:num w:numId="34">
    <w:abstractNumId w:val="19"/>
  </w:num>
  <w:num w:numId="35">
    <w:abstractNumId w:val="12"/>
  </w:num>
  <w:num w:numId="36">
    <w:abstractNumId w:val="37"/>
  </w:num>
  <w:num w:numId="37">
    <w:abstractNumId w:val="31"/>
  </w:num>
  <w:num w:numId="38">
    <w:abstractNumId w:val="7"/>
  </w:num>
  <w:num w:numId="39">
    <w:abstractNumId w:val="29"/>
  </w:num>
  <w:num w:numId="40">
    <w:abstractNumId w:val="23"/>
  </w:num>
  <w:num w:numId="41">
    <w:abstractNumId w:val="34"/>
  </w:num>
  <w:num w:numId="42">
    <w:abstractNumId w:val="8"/>
  </w:num>
  <w:num w:numId="43">
    <w:abstractNumId w:val="30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ar-DZ" w:vendorID="64" w:dllVersion="131078" w:nlCheck="1" w:checkStyle="0"/>
  <w:activeWritingStyle w:appName="MSWord" w:lang="en-CA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03"/>
    <w:rsid w:val="000414CB"/>
    <w:rsid w:val="00055287"/>
    <w:rsid w:val="00087556"/>
    <w:rsid w:val="000B55F3"/>
    <w:rsid w:val="000F5431"/>
    <w:rsid w:val="00105DA1"/>
    <w:rsid w:val="00143903"/>
    <w:rsid w:val="0019300D"/>
    <w:rsid w:val="001D73EB"/>
    <w:rsid w:val="001F03C5"/>
    <w:rsid w:val="00202101"/>
    <w:rsid w:val="00225947"/>
    <w:rsid w:val="002309C1"/>
    <w:rsid w:val="00260A1C"/>
    <w:rsid w:val="00264429"/>
    <w:rsid w:val="0027770F"/>
    <w:rsid w:val="002A1781"/>
    <w:rsid w:val="002A1BC4"/>
    <w:rsid w:val="002B6590"/>
    <w:rsid w:val="002B6E8E"/>
    <w:rsid w:val="002C3C39"/>
    <w:rsid w:val="002C3CEB"/>
    <w:rsid w:val="002C4E3C"/>
    <w:rsid w:val="002C696E"/>
    <w:rsid w:val="002D5D94"/>
    <w:rsid w:val="002E747E"/>
    <w:rsid w:val="002F215F"/>
    <w:rsid w:val="00322B11"/>
    <w:rsid w:val="0032760C"/>
    <w:rsid w:val="0034747C"/>
    <w:rsid w:val="00363495"/>
    <w:rsid w:val="00381278"/>
    <w:rsid w:val="003A3062"/>
    <w:rsid w:val="003B704A"/>
    <w:rsid w:val="003E5B4D"/>
    <w:rsid w:val="003F1FBC"/>
    <w:rsid w:val="003F555B"/>
    <w:rsid w:val="003F6C82"/>
    <w:rsid w:val="00411838"/>
    <w:rsid w:val="00432853"/>
    <w:rsid w:val="00437555"/>
    <w:rsid w:val="00446380"/>
    <w:rsid w:val="0047195E"/>
    <w:rsid w:val="004A1ADA"/>
    <w:rsid w:val="00512129"/>
    <w:rsid w:val="005158D6"/>
    <w:rsid w:val="00542A0C"/>
    <w:rsid w:val="00544BC5"/>
    <w:rsid w:val="005529C5"/>
    <w:rsid w:val="00555152"/>
    <w:rsid w:val="00560725"/>
    <w:rsid w:val="00573286"/>
    <w:rsid w:val="005905C4"/>
    <w:rsid w:val="005A7F68"/>
    <w:rsid w:val="005B2287"/>
    <w:rsid w:val="005D62F1"/>
    <w:rsid w:val="005E2416"/>
    <w:rsid w:val="00614E57"/>
    <w:rsid w:val="00625BA7"/>
    <w:rsid w:val="00627805"/>
    <w:rsid w:val="006315E4"/>
    <w:rsid w:val="006617A6"/>
    <w:rsid w:val="00681249"/>
    <w:rsid w:val="006865CF"/>
    <w:rsid w:val="006A382E"/>
    <w:rsid w:val="006D6E93"/>
    <w:rsid w:val="006E332E"/>
    <w:rsid w:val="006F11BD"/>
    <w:rsid w:val="007140BC"/>
    <w:rsid w:val="007165C5"/>
    <w:rsid w:val="007735BC"/>
    <w:rsid w:val="007D5BAA"/>
    <w:rsid w:val="007E042A"/>
    <w:rsid w:val="007E1D9F"/>
    <w:rsid w:val="00831DCF"/>
    <w:rsid w:val="008618B7"/>
    <w:rsid w:val="008751FE"/>
    <w:rsid w:val="00881868"/>
    <w:rsid w:val="008A739F"/>
    <w:rsid w:val="008B2807"/>
    <w:rsid w:val="008F49F4"/>
    <w:rsid w:val="00916B42"/>
    <w:rsid w:val="0093294B"/>
    <w:rsid w:val="00951315"/>
    <w:rsid w:val="009539D8"/>
    <w:rsid w:val="009B77F6"/>
    <w:rsid w:val="009E7B63"/>
    <w:rsid w:val="00A2690C"/>
    <w:rsid w:val="00A54662"/>
    <w:rsid w:val="00AC2FF8"/>
    <w:rsid w:val="00AE39D7"/>
    <w:rsid w:val="00AF339C"/>
    <w:rsid w:val="00AF34E2"/>
    <w:rsid w:val="00B26925"/>
    <w:rsid w:val="00B44FF2"/>
    <w:rsid w:val="00BE3227"/>
    <w:rsid w:val="00C01571"/>
    <w:rsid w:val="00C130B8"/>
    <w:rsid w:val="00C16A5B"/>
    <w:rsid w:val="00CC14A4"/>
    <w:rsid w:val="00D03207"/>
    <w:rsid w:val="00D41BCC"/>
    <w:rsid w:val="00D77DBD"/>
    <w:rsid w:val="00DC2704"/>
    <w:rsid w:val="00DD6DB1"/>
    <w:rsid w:val="00E0103F"/>
    <w:rsid w:val="00E137F4"/>
    <w:rsid w:val="00E249DD"/>
    <w:rsid w:val="00E54179"/>
    <w:rsid w:val="00E67AF1"/>
    <w:rsid w:val="00E71D38"/>
    <w:rsid w:val="00E82B47"/>
    <w:rsid w:val="00EA347A"/>
    <w:rsid w:val="00EA4F18"/>
    <w:rsid w:val="00F00F20"/>
    <w:rsid w:val="00F74F9E"/>
    <w:rsid w:val="00F775B8"/>
    <w:rsid w:val="00F86A57"/>
    <w:rsid w:val="00FC5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BD0E"/>
  <w15:docId w15:val="{88A1BC73-8439-4A6E-AE06-C4C9D910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Policepardfaut"/>
    <w:rsid w:val="007E042A"/>
  </w:style>
  <w:style w:type="paragraph" w:styleId="En-tte">
    <w:name w:val="header"/>
    <w:basedOn w:val="Normal"/>
    <w:link w:val="En-tt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4A4"/>
  </w:style>
  <w:style w:type="paragraph" w:styleId="Pieddepage">
    <w:name w:val="footer"/>
    <w:basedOn w:val="Normal"/>
    <w:link w:val="Pieddepag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4A4"/>
  </w:style>
  <w:style w:type="table" w:styleId="Tramemoyenne1-Accent1">
    <w:name w:val="Medium Shading 1 Accent 1"/>
    <w:basedOn w:val="TableauNormal"/>
    <w:uiPriority w:val="63"/>
    <w:rsid w:val="004A1A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D41BC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&#1605;&#1584;&#1603;&#1585;&#1577;%20&#1576;&#1610;&#1583;&#1575;&#1594;&#1608;&#1580;&#1610;&#1577;%20&#1604;&#1604;&#1583;&#1585;&#1587;%2001%20&#1578;&#1602;&#1606;&#1610;&#1577;%20&#1575;&#1604;&#1605;&#1593;&#1604;&#1608;&#1605;&#1575;&#1578;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 بيداغوجية للدرس 01 تقنية المعلومات </Template>
  <TotalTime>0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bakhta leila linda</cp:lastModifiedBy>
  <cp:revision>11</cp:revision>
  <cp:lastPrinted>2018-10-26T12:11:00Z</cp:lastPrinted>
  <dcterms:created xsi:type="dcterms:W3CDTF">2018-11-26T08:26:00Z</dcterms:created>
  <dcterms:modified xsi:type="dcterms:W3CDTF">2024-11-22T07:00:00Z</dcterms:modified>
</cp:coreProperties>
</file>