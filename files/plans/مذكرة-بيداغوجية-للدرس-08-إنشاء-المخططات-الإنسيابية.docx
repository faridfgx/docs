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56" w:rsidRPr="00425EFA" w:rsidRDefault="00CC14A4" w:rsidP="00425EFA">
      <w:pPr>
        <w:rPr>
          <w:rFonts w:ascii="Al-Jazeera-Arabic-Bold" w:eastAsia="Arial Unicode MS" w:hAnsi="Al-Jazeera-Arabic-Bold" w:cs="Al-Jazeera-Arabic-Bold"/>
          <w:rtl/>
        </w:rPr>
      </w:pPr>
      <w:r w:rsidRPr="005A7F68">
        <w:rPr>
          <w:rFonts w:ascii="Arial Unicode MS" w:eastAsia="Arial Unicode MS" w:hAnsi="Arial Unicode MS" w:cs="Arial Unicode MS" w:hint="cs"/>
          <w:color w:val="943634" w:themeColor="accent2" w:themeShade="BF"/>
          <w:sz w:val="24"/>
          <w:szCs w:val="24"/>
          <w:rtl/>
        </w:rPr>
        <w:t xml:space="preserve">                  </w:t>
      </w:r>
      <w:r w:rsidR="00087556" w:rsidRPr="00425EFA">
        <w:rPr>
          <w:rFonts w:ascii="Al-Jazeera-Arabic-Bold" w:eastAsia="Arial Unicode MS" w:hAnsi="Al-Jazeera-Arabic-Bold" w:cs="Al-Jazeera-Arabic-Bold"/>
          <w:color w:val="943634" w:themeColor="accent2" w:themeShade="BF"/>
          <w:rtl/>
        </w:rPr>
        <w:t xml:space="preserve">ثانوية </w:t>
      </w:r>
      <w:r w:rsidR="00425EFA" w:rsidRPr="00425EFA">
        <w:rPr>
          <w:rFonts w:ascii="Al-Jazeera-Arabic-Bold" w:eastAsia="Arial Unicode MS" w:hAnsi="Al-Jazeera-Arabic-Bold" w:cs="Al-Jazeera-Arabic-Bold"/>
          <w:color w:val="943634" w:themeColor="accent2" w:themeShade="BF"/>
        </w:rPr>
        <w:t xml:space="preserve">      </w:t>
      </w:r>
      <w:r w:rsidR="00087556" w:rsidRPr="00425EFA">
        <w:rPr>
          <w:rFonts w:ascii="Al-Jazeera-Arabic-Bold" w:eastAsia="Arial Unicode MS" w:hAnsi="Al-Jazeera-Arabic-Bold" w:cs="Al-Jazeera-Arabic-Bold"/>
          <w:rtl/>
        </w:rPr>
        <w:tab/>
      </w:r>
      <w:r w:rsidR="00425EFA" w:rsidRPr="00425EFA">
        <w:rPr>
          <w:rFonts w:ascii="Al-Jazeera-Arabic-Bold" w:eastAsia="Arial Unicode MS" w:hAnsi="Al-Jazeera-Arabic-Bold" w:cs="Al-Jazeera-Arabic-Bold"/>
        </w:rPr>
        <w:t xml:space="preserve">    </w:t>
      </w:r>
      <w:r w:rsidR="00087556" w:rsidRPr="00425EFA">
        <w:rPr>
          <w:rFonts w:ascii="Al-Jazeera-Arabic-Bold" w:eastAsia="Arial Unicode MS" w:hAnsi="Al-Jazeera-Arabic-Bold" w:cs="Al-Jazeera-Arabic-Bold"/>
          <w:rtl/>
        </w:rPr>
        <w:tab/>
      </w:r>
      <w:r w:rsidR="00087556" w:rsidRPr="00425EFA">
        <w:rPr>
          <w:rFonts w:ascii="Al-Jazeera-Arabic-Bold" w:eastAsia="Arial Unicode MS" w:hAnsi="Al-Jazeera-Arabic-Bold" w:cs="Al-Jazeera-Arabic-Bold"/>
          <w:rtl/>
        </w:rPr>
        <w:tab/>
      </w:r>
      <w:r w:rsidR="00087556" w:rsidRPr="00425EFA">
        <w:rPr>
          <w:rFonts w:ascii="Al-Jazeera-Arabic-Bold" w:eastAsia="Arial Unicode MS" w:hAnsi="Al-Jazeera-Arabic-Bold" w:cs="Al-Jazeera-Arabic-Bold"/>
          <w:color w:val="00B050"/>
          <w:rtl/>
        </w:rPr>
        <w:t xml:space="preserve">  المادة :</w:t>
      </w:r>
      <w:r w:rsidR="00087556" w:rsidRPr="00425EFA">
        <w:rPr>
          <w:rFonts w:ascii="Al-Jazeera-Arabic-Bold" w:eastAsia="Arial Unicode MS" w:hAnsi="Al-Jazeera-Arabic-Bold" w:cs="Al-Jazeera-Arabic-Bold"/>
          <w:rtl/>
        </w:rPr>
        <w:t xml:space="preserve"> المعلوماتية </w:t>
      </w:r>
      <w:r w:rsidR="005D62F1" w:rsidRPr="00425EFA">
        <w:rPr>
          <w:rFonts w:ascii="Al-Jazeera-Arabic-Bold" w:eastAsia="Arial Unicode MS" w:hAnsi="Al-Jazeera-Arabic-Bold" w:cs="Al-Jazeera-Arabic-Bold"/>
          <w:rtl/>
        </w:rPr>
        <w:tab/>
      </w:r>
      <w:r w:rsidRPr="00425EFA">
        <w:rPr>
          <w:rFonts w:ascii="Al-Jazeera-Arabic-Bold" w:eastAsia="Arial Unicode MS" w:hAnsi="Al-Jazeera-Arabic-Bold" w:cs="Al-Jazeera-Arabic-Bold"/>
          <w:rtl/>
        </w:rPr>
        <w:t xml:space="preserve"> </w:t>
      </w:r>
      <w:r w:rsidR="00425EFA" w:rsidRPr="00425EFA">
        <w:rPr>
          <w:rFonts w:ascii="Al-Jazeera-Arabic-Bold" w:eastAsia="Arial Unicode MS" w:hAnsi="Al-Jazeera-Arabic-Bold" w:cs="Al-Jazeera-Arabic-Bold"/>
        </w:rPr>
        <w:t xml:space="preserve">        </w:t>
      </w:r>
      <w:r w:rsidRPr="00425EFA">
        <w:rPr>
          <w:rFonts w:ascii="Al-Jazeera-Arabic-Bold" w:eastAsia="Arial Unicode MS" w:hAnsi="Al-Jazeera-Arabic-Bold" w:cs="Al-Jazeera-Arabic-Bold"/>
          <w:rtl/>
        </w:rPr>
        <w:t xml:space="preserve"> </w:t>
      </w:r>
      <w:r w:rsidR="00425EFA" w:rsidRPr="00425EFA">
        <w:rPr>
          <w:rFonts w:ascii="Al-Jazeera-Arabic-Bold" w:eastAsia="Arial Unicode MS" w:hAnsi="Al-Jazeera-Arabic-Bold" w:cs="Al-Jazeera-Arabic-Bold"/>
        </w:rPr>
        <w:t xml:space="preserve">    </w:t>
      </w:r>
      <w:r w:rsidRPr="00425EFA">
        <w:rPr>
          <w:rFonts w:ascii="Al-Jazeera-Arabic-Bold" w:eastAsia="Arial Unicode MS" w:hAnsi="Al-Jazeera-Arabic-Bold" w:cs="Al-Jazeera-Arabic-Bold"/>
          <w:rtl/>
        </w:rPr>
        <w:t xml:space="preserve"> </w:t>
      </w:r>
      <w:r w:rsidR="005D62F1" w:rsidRPr="00425EFA">
        <w:rPr>
          <w:rFonts w:ascii="Al-Jazeera-Arabic-Bold" w:eastAsia="Arial Unicode MS" w:hAnsi="Al-Jazeera-Arabic-Bold" w:cs="Al-Jazeera-Arabic-Bold"/>
          <w:rtl/>
        </w:rPr>
        <w:tab/>
      </w:r>
      <w:r w:rsidR="00087556" w:rsidRPr="00425EFA">
        <w:rPr>
          <w:rFonts w:ascii="Al-Jazeera-Arabic-Bold" w:eastAsia="Arial Unicode MS" w:hAnsi="Al-Jazeera-Arabic-Bold" w:cs="Al-Jazeera-Arabic-Bold"/>
          <w:color w:val="FF0000"/>
          <w:rtl/>
        </w:rPr>
        <w:t>الأستاذة:</w:t>
      </w:r>
      <w:r w:rsidR="00087556" w:rsidRPr="00425EFA">
        <w:rPr>
          <w:rFonts w:ascii="Al-Jazeera-Arabic-Bold" w:eastAsia="Arial Unicode MS" w:hAnsi="Al-Jazeera-Arabic-Bold" w:cs="Al-Jazeera-Arabic-Bold"/>
          <w:rtl/>
        </w:rPr>
        <w:t xml:space="preserve"> </w:t>
      </w:r>
      <w:r w:rsidR="00425EFA" w:rsidRPr="00425EFA">
        <w:rPr>
          <w:rFonts w:ascii="Al-Jazeera-Arabic-Bold" w:eastAsia="Arial Unicode MS" w:hAnsi="Al-Jazeera-Arabic-Bold" w:cs="Al-Jazeera-Arabic-Bold"/>
        </w:rPr>
        <w:t xml:space="preserve"> </w:t>
      </w:r>
    </w:p>
    <w:tbl>
      <w:tblPr>
        <w:tblStyle w:val="Trameclaire-Accent2"/>
        <w:bidiVisual/>
        <w:tblW w:w="10707" w:type="dxa"/>
        <w:tblInd w:w="455" w:type="dxa"/>
        <w:tblLook w:val="04A0" w:firstRow="1" w:lastRow="0" w:firstColumn="1" w:lastColumn="0" w:noHBand="0" w:noVBand="1"/>
      </w:tblPr>
      <w:tblGrid>
        <w:gridCol w:w="5746"/>
        <w:gridCol w:w="4961"/>
      </w:tblGrid>
      <w:tr w:rsidR="00087556" w:rsidRPr="00425EFA" w:rsidTr="00260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left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425EFA" w:rsidRDefault="00087556" w:rsidP="00AC2FF8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المجال المفاهيمي </w:t>
            </w:r>
            <w:r w:rsidR="00AC2FF8" w:rsidRPr="00425EFA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02</w:t>
            </w:r>
            <w:r w:rsidRPr="00425EFA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: </w:t>
            </w:r>
            <w:r w:rsidR="00AC2FF8" w:rsidRPr="00425EF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مقدمة في البرمجة</w:t>
            </w:r>
          </w:p>
        </w:tc>
        <w:tc>
          <w:tcPr>
            <w:tcW w:w="4961" w:type="dxa"/>
            <w:tcBorders>
              <w:left w:val="single" w:sz="4" w:space="0" w:color="943634" w:themeColor="accent2" w:themeShade="BF"/>
              <w:bottom w:val="nil"/>
            </w:tcBorders>
          </w:tcPr>
          <w:p w:rsidR="005158D6" w:rsidRPr="00425EFA" w:rsidRDefault="00087556" w:rsidP="00AC2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>المستوى :</w:t>
            </w:r>
            <w:r w:rsidRPr="00425EF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السنة الأولى ثانوي (علوم و تكنولوجيا)</w:t>
            </w:r>
          </w:p>
        </w:tc>
      </w:tr>
      <w:tr w:rsidR="00087556" w:rsidRPr="00425EFA" w:rsidTr="00260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425EFA" w:rsidRDefault="00087556" w:rsidP="008A30DC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الوحدة المفاهيمية</w:t>
            </w:r>
            <w:r w:rsidR="006A382E" w:rsidRPr="00425EFA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="00AC2FF8" w:rsidRPr="00425EFA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0</w:t>
            </w:r>
            <w:r w:rsidR="008A30DC" w:rsidRPr="00425EFA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2</w:t>
            </w:r>
            <w:r w:rsidR="006A382E" w:rsidRPr="00425EFA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="00573286" w:rsidRPr="00425EFA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Pr="00425EFA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: </w:t>
            </w:r>
            <w:r w:rsidR="008A30DC" w:rsidRPr="00425EF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إنشاء المخططات الإنسيابية</w:t>
            </w:r>
          </w:p>
        </w:tc>
        <w:tc>
          <w:tcPr>
            <w:tcW w:w="4961" w:type="dxa"/>
            <w:tcBorders>
              <w:top w:val="nil"/>
              <w:left w:val="single" w:sz="4" w:space="0" w:color="943634" w:themeColor="accent2" w:themeShade="BF"/>
              <w:bottom w:val="nil"/>
            </w:tcBorders>
            <w:shd w:val="clear" w:color="auto" w:fill="auto"/>
            <w:vAlign w:val="center"/>
          </w:tcPr>
          <w:p w:rsidR="00087556" w:rsidRPr="00425EFA" w:rsidRDefault="005158D6" w:rsidP="008A3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>مذكرة رقم :</w:t>
            </w:r>
            <w:r w:rsidR="00AC2FF8" w:rsidRPr="00425EFA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</w:rPr>
              <w:t>0</w:t>
            </w:r>
            <w:r w:rsidR="008A30DC" w:rsidRPr="00425EFA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</w:rPr>
              <w:t>8</w:t>
            </w:r>
            <w:r w:rsidR="00AC2FF8" w:rsidRPr="00425EFA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</w:rPr>
              <w:t xml:space="preserve">   </w:t>
            </w:r>
            <w:r w:rsidR="00916B42" w:rsidRPr="00425EFA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</w:rPr>
              <w:t xml:space="preserve"> </w:t>
            </w:r>
            <w:r w:rsidR="006A382E" w:rsidRPr="00425EFA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</w:rPr>
              <w:t xml:space="preserve"> </w:t>
            </w:r>
          </w:p>
        </w:tc>
      </w:tr>
      <w:tr w:rsidR="005158D6" w:rsidRPr="00425EFA" w:rsidTr="00260A1C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5158D6" w:rsidRPr="00425EFA" w:rsidRDefault="005158D6" w:rsidP="008A30DC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lang w:val="fr-FR" w:bidi="ar-DZ"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الكفاءة القاعدية :</w:t>
            </w:r>
            <w:r w:rsidR="006A382E" w:rsidRPr="00425EF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 xml:space="preserve"> </w:t>
            </w:r>
            <w:r w:rsidR="003E5B4D" w:rsidRPr="00425EF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  <w:lang w:bidi="ar-DZ"/>
              </w:rPr>
              <w:t xml:space="preserve">أن </w:t>
            </w:r>
            <w:r w:rsidR="00202101" w:rsidRPr="00425EF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  <w:lang w:bidi="ar-DZ"/>
              </w:rPr>
              <w:t>يتمكن من إنشاء مخططات إنسيابية</w:t>
            </w:r>
            <w:r w:rsidR="003E5B4D" w:rsidRPr="00425EF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  <w:lang w:bidi="ar-DZ"/>
              </w:rPr>
              <w:t xml:space="preserve"> </w:t>
            </w:r>
            <w:r w:rsidR="008A30DC" w:rsidRPr="00425EF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  <w:lang w:bidi="ar-DZ"/>
              </w:rPr>
              <w:t xml:space="preserve">باستعمال برمجية </w:t>
            </w:r>
            <w:r w:rsidR="008A30DC" w:rsidRPr="00425EFA">
              <w:rPr>
                <w:rFonts w:asciiTheme="minorBidi" w:eastAsia="Arial Unicode MS" w:hAnsiTheme="minorBidi"/>
                <w:b w:val="0"/>
                <w:bCs w:val="0"/>
                <w:color w:val="auto"/>
                <w:lang w:val="en-CA" w:bidi="ar-DZ"/>
              </w:rPr>
              <w:t>L</w:t>
            </w:r>
            <w:r w:rsidR="008A30DC" w:rsidRPr="00425EFA">
              <w:rPr>
                <w:rFonts w:asciiTheme="minorBidi" w:eastAsia="Arial Unicode MS" w:hAnsiTheme="minorBidi"/>
                <w:b w:val="0"/>
                <w:bCs w:val="0"/>
                <w:color w:val="auto"/>
                <w:lang w:val="fr-FR" w:bidi="ar-DZ"/>
              </w:rPr>
              <w:t>ARP</w:t>
            </w:r>
          </w:p>
        </w:tc>
        <w:tc>
          <w:tcPr>
            <w:tcW w:w="4961" w:type="dxa"/>
            <w:vMerge w:val="restart"/>
            <w:tcBorders>
              <w:top w:val="single" w:sz="4" w:space="0" w:color="E5B8B7" w:themeColor="accent2" w:themeTint="66"/>
              <w:left w:val="single" w:sz="4" w:space="0" w:color="943634" w:themeColor="accent2" w:themeShade="BF"/>
            </w:tcBorders>
            <w:shd w:val="clear" w:color="auto" w:fill="auto"/>
            <w:vAlign w:val="center"/>
          </w:tcPr>
          <w:p w:rsidR="005158D6" w:rsidRPr="00425EFA" w:rsidRDefault="005158D6" w:rsidP="00202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rtl/>
              </w:rPr>
              <w:t>الحجم الساعي :</w:t>
            </w:r>
            <w:r w:rsidR="006A382E" w:rsidRPr="00425EFA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</w:rPr>
              <w:t xml:space="preserve"> </w:t>
            </w:r>
            <w:r w:rsidR="00202101" w:rsidRPr="00425EFA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</w:rPr>
              <w:t>02</w:t>
            </w:r>
            <w:r w:rsidR="00916B42" w:rsidRPr="00425EFA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</w:rPr>
              <w:t xml:space="preserve"> ساعات</w:t>
            </w:r>
          </w:p>
        </w:tc>
      </w:tr>
      <w:tr w:rsidR="005158D6" w:rsidRPr="00425EFA" w:rsidTr="00260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right w:val="single" w:sz="4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5158D6" w:rsidRPr="00425EFA" w:rsidRDefault="00C130B8" w:rsidP="00A67324">
            <w:pPr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ال</w:t>
            </w:r>
            <w:r w:rsidR="005158D6" w:rsidRPr="00425EF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مذكرة </w:t>
            </w:r>
            <w:r w:rsidRPr="00425EF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ال</w:t>
            </w:r>
            <w:r w:rsidR="005158D6" w:rsidRPr="00425EF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بيداغوجية </w:t>
            </w:r>
            <w:r w:rsidRPr="00425EF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النظرية</w:t>
            </w:r>
            <w:r w:rsidR="005158D6" w:rsidRPr="00425EF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 </w:t>
            </w:r>
            <w:r w:rsidR="00AC2FF8" w:rsidRPr="00425EF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0</w:t>
            </w:r>
            <w:r w:rsidR="00A67324" w:rsidRPr="00425EF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8</w:t>
            </w:r>
          </w:p>
        </w:tc>
        <w:tc>
          <w:tcPr>
            <w:tcW w:w="4961" w:type="dxa"/>
            <w:vMerge/>
            <w:tcBorders>
              <w:left w:val="single" w:sz="4" w:space="0" w:color="943634" w:themeColor="accent2" w:themeShade="BF"/>
              <w:bottom w:val="nil"/>
            </w:tcBorders>
            <w:shd w:val="clear" w:color="auto" w:fill="auto"/>
          </w:tcPr>
          <w:p w:rsidR="005158D6" w:rsidRPr="00425EFA" w:rsidRDefault="005158D6" w:rsidP="00087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</w:p>
        </w:tc>
      </w:tr>
    </w:tbl>
    <w:tbl>
      <w:tblPr>
        <w:tblStyle w:val="Trameclaire-Accent3"/>
        <w:tblpPr w:leftFromText="180" w:rightFromText="180" w:vertAnchor="text" w:horzAnchor="margin" w:tblpXSpec="center" w:tblpY="102"/>
        <w:bidiVisual/>
        <w:tblW w:w="0" w:type="auto"/>
        <w:tblLook w:val="04A0" w:firstRow="1" w:lastRow="0" w:firstColumn="1" w:lastColumn="0" w:noHBand="0" w:noVBand="1"/>
      </w:tblPr>
      <w:tblGrid>
        <w:gridCol w:w="5862"/>
        <w:gridCol w:w="4820"/>
      </w:tblGrid>
      <w:tr w:rsidR="0093294B" w:rsidRPr="00425EFA" w:rsidTr="008A3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2" w:type="dxa"/>
            <w:tcBorders>
              <w:bottom w:val="nil"/>
              <w:right w:val="single" w:sz="4" w:space="0" w:color="76923C" w:themeColor="accent3" w:themeShade="BF"/>
            </w:tcBorders>
          </w:tcPr>
          <w:p w:rsidR="0093294B" w:rsidRPr="00425EFA" w:rsidRDefault="0093294B" w:rsidP="00CC14A4">
            <w:pPr>
              <w:rPr>
                <w:rFonts w:ascii="Al-Jazeera-Arabic-Bold" w:hAnsi="Al-Jazeera-Arabic-Bold" w:cs="Al-Jazeera-Arabic-Bold"/>
                <w:rtl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u w:val="single"/>
                <w:rtl/>
              </w:rPr>
              <w:t>تقويم تشخيصي و مكتسبات قبلية :</w:t>
            </w:r>
          </w:p>
        </w:tc>
        <w:tc>
          <w:tcPr>
            <w:tcW w:w="4820" w:type="dxa"/>
            <w:tcBorders>
              <w:left w:val="single" w:sz="4" w:space="0" w:color="76923C" w:themeColor="accent3" w:themeShade="BF"/>
              <w:bottom w:val="nil"/>
            </w:tcBorders>
          </w:tcPr>
          <w:p w:rsidR="0093294B" w:rsidRPr="00425EFA" w:rsidRDefault="0093294B" w:rsidP="00CC14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  <w:t>الكفاءات المستهدفة :</w:t>
            </w:r>
          </w:p>
        </w:tc>
      </w:tr>
      <w:tr w:rsidR="0093294B" w:rsidRPr="00425EFA" w:rsidTr="008A3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2" w:type="dxa"/>
            <w:tcBorders>
              <w:top w:val="nil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260A1C" w:rsidRPr="00425EFA" w:rsidRDefault="00260A1C" w:rsidP="006A382E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  <w:p w:rsidR="00260A1C" w:rsidRPr="00425EFA" w:rsidRDefault="00260A1C" w:rsidP="006A382E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  <w:p w:rsidR="0093294B" w:rsidRPr="00425EFA" w:rsidRDefault="00322B11" w:rsidP="008A30DC">
            <w:pPr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 xml:space="preserve">س1: </w:t>
            </w:r>
            <w:r w:rsidR="00202101" w:rsidRPr="00425EFA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  <w:t xml:space="preserve">ماهي </w:t>
            </w:r>
            <w:r w:rsidR="008A30DC" w:rsidRPr="00425EFA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  <w:t>المخططات الإنسيابية</w:t>
            </w:r>
            <w:r w:rsidR="00202101" w:rsidRPr="00425EFA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  <w:t xml:space="preserve"> ؟</w:t>
            </w:r>
          </w:p>
          <w:p w:rsidR="008A30DC" w:rsidRPr="00425EFA" w:rsidRDefault="008A30DC" w:rsidP="008A30DC">
            <w:pPr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س2:</w:t>
            </w:r>
            <w:r w:rsidRPr="00425EFA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  <w:t xml:space="preserve"> ماهي أهم الأشكال التي نستعملها في المخططات الإنسيابية ؟</w:t>
            </w:r>
          </w:p>
        </w:tc>
        <w:tc>
          <w:tcPr>
            <w:tcW w:w="4820" w:type="dxa"/>
            <w:tcBorders>
              <w:top w:val="nil"/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:rsidR="008A30DC" w:rsidRPr="00425EFA" w:rsidRDefault="005905C4" w:rsidP="008A3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b/>
                <w:bCs/>
                <w:color w:val="auto"/>
                <w:lang w:bidi="ar-DZ"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 xml:space="preserve">ختامية </w:t>
            </w:r>
            <w:r w:rsidRPr="00425EFA"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sz w:val="28"/>
                <w:szCs w:val="28"/>
                <w:rtl/>
                <w:lang w:val="en-CA" w:bidi="ar-DZ"/>
              </w:rPr>
              <w:t>:</w:t>
            </w:r>
            <w:r w:rsidRPr="00425EFA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8"/>
                <w:szCs w:val="28"/>
                <w:rtl/>
                <w:lang w:val="en-CA" w:bidi="ar-DZ"/>
              </w:rPr>
              <w:t xml:space="preserve">  </w:t>
            </w:r>
            <w:r w:rsidRPr="00425EFA">
              <w:rPr>
                <w:rFonts w:ascii="Al-Jazeera-Arabic-Bold" w:eastAsia="Arial Unicode MS" w:hAnsi="Al-Jazeera-Arabic-Bold" w:cs="Al-Jazeera-Arabic-Bold"/>
                <w:b/>
                <w:bCs/>
                <w:color w:val="auto"/>
                <w:rtl/>
              </w:rPr>
              <w:t xml:space="preserve"> </w:t>
            </w:r>
            <w:r w:rsidR="00681249" w:rsidRPr="00425EFA">
              <w:rPr>
                <w:rFonts w:ascii="Al-Jazeera-Arabic-Bold" w:eastAsia="Arial Unicode MS" w:hAnsi="Al-Jazeera-Arabic-Bold" w:cs="Al-Jazeera-Arabic-Bold"/>
                <w:b/>
                <w:bCs/>
                <w:color w:val="auto"/>
                <w:rtl/>
              </w:rPr>
              <w:t xml:space="preserve"> </w:t>
            </w:r>
            <w:r w:rsidR="003E5B4D" w:rsidRPr="00425EFA">
              <w:rPr>
                <w:rFonts w:ascii="Al-Jazeera-Arabic-Bold" w:eastAsia="Arial Unicode MS" w:hAnsi="Al-Jazeera-Arabic-Bold" w:cs="Al-Jazeera-Arabic-Bold"/>
                <w:b/>
                <w:bCs/>
                <w:color w:val="auto"/>
                <w:rtl/>
                <w:lang w:bidi="ar-DZ"/>
              </w:rPr>
              <w:t xml:space="preserve"> </w:t>
            </w:r>
            <w:r w:rsidR="008A30DC" w:rsidRPr="00425EFA">
              <w:rPr>
                <w:rFonts w:ascii="Al-Jazeera-Arabic-Bold" w:eastAsia="Arial Unicode MS" w:hAnsi="Al-Jazeera-Arabic-Bold" w:cs="Al-Jazeera-Arabic-Bold"/>
                <w:color w:val="auto"/>
                <w:rtl/>
                <w:lang w:bidi="ar-DZ"/>
              </w:rPr>
              <w:t xml:space="preserve"> </w:t>
            </w:r>
            <w:r w:rsidR="008A30DC" w:rsidRPr="00425EFA">
              <w:rPr>
                <w:rFonts w:ascii="Al-Jazeera-Arabic-Bold" w:eastAsia="Arial Unicode MS" w:hAnsi="Al-Jazeera-Arabic-Bold" w:cs="Al-Jazeera-Arabic-Bold"/>
                <w:b/>
                <w:bCs/>
                <w:color w:val="auto"/>
                <w:rtl/>
                <w:lang w:bidi="ar-DZ"/>
              </w:rPr>
              <w:t xml:space="preserve">أن يتمكن من إنشاء مخططات إنسيابية باستعمال برمجية </w:t>
            </w:r>
            <w:r w:rsidR="008A30DC" w:rsidRPr="00425EFA">
              <w:rPr>
                <w:rFonts w:asciiTheme="minorBidi" w:eastAsia="Arial Unicode MS" w:hAnsiTheme="minorBidi"/>
                <w:b/>
                <w:bCs/>
                <w:color w:val="auto"/>
                <w:lang w:val="en-CA" w:bidi="ar-DZ"/>
              </w:rPr>
              <w:t>L</w:t>
            </w:r>
            <w:r w:rsidR="008A30DC" w:rsidRPr="00425EFA">
              <w:rPr>
                <w:rFonts w:asciiTheme="minorBidi" w:eastAsia="Arial Unicode MS" w:hAnsiTheme="minorBidi"/>
                <w:b/>
                <w:bCs/>
                <w:color w:val="auto"/>
                <w:lang w:val="fr-FR" w:bidi="ar-DZ"/>
              </w:rPr>
              <w:t>ARP</w:t>
            </w:r>
            <w:r w:rsidR="008A30DC" w:rsidRPr="00425EFA">
              <w:rPr>
                <w:rFonts w:ascii="Al-Jazeera-Arabic-Bold" w:eastAsia="Arial Unicode MS" w:hAnsi="Al-Jazeera-Arabic-Bold" w:cs="Al-Jazeera-Arabic-Bold"/>
                <w:b/>
                <w:bCs/>
                <w:color w:val="auto"/>
                <w:rtl/>
                <w:lang w:bidi="ar-DZ"/>
              </w:rPr>
              <w:t xml:space="preserve"> </w:t>
            </w:r>
          </w:p>
          <w:p w:rsidR="003E5B4D" w:rsidRPr="00425EFA" w:rsidRDefault="00681249" w:rsidP="008A3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(01) :</w:t>
            </w:r>
            <w:r w:rsidRPr="00425EF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="008A30DC" w:rsidRPr="00425EF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يتعلم إستعمال برنامج </w:t>
            </w:r>
            <w:r w:rsidR="008A30DC" w:rsidRPr="00425EFA">
              <w:rPr>
                <w:rFonts w:asciiTheme="minorBidi" w:eastAsia="Arial Unicode MS" w:hAnsiTheme="minorBidi"/>
                <w:color w:val="000000" w:themeColor="text1"/>
                <w:lang w:val="en-CA" w:bidi="ar-DZ"/>
              </w:rPr>
              <w:t>L</w:t>
            </w:r>
            <w:r w:rsidR="008A30DC" w:rsidRPr="00425EFA">
              <w:rPr>
                <w:rFonts w:asciiTheme="minorBidi" w:eastAsia="Arial Unicode MS" w:hAnsiTheme="minorBidi"/>
                <w:color w:val="000000" w:themeColor="text1"/>
                <w:lang w:val="fr-FR" w:bidi="ar-DZ"/>
              </w:rPr>
              <w:t>ARP</w:t>
            </w:r>
            <w:r w:rsidR="00202101" w:rsidRPr="00425EF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="003E5B4D" w:rsidRPr="00425EF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</w:p>
          <w:p w:rsidR="003E5B4D" w:rsidRPr="00425EFA" w:rsidRDefault="003E5B4D" w:rsidP="008A3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</w:tc>
      </w:tr>
      <w:tr w:rsidR="00E54179" w:rsidRPr="00425EFA" w:rsidTr="008A3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top w:val="single" w:sz="4" w:space="0" w:color="76923C" w:themeColor="accent3" w:themeShade="BF"/>
            </w:tcBorders>
            <w:vAlign w:val="center"/>
          </w:tcPr>
          <w:p w:rsidR="00E54179" w:rsidRPr="00425EFA" w:rsidRDefault="00E54179" w:rsidP="00CC14A4">
            <w:pPr>
              <w:jc w:val="center"/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  <w:t>الوسائل المستعملة :</w:t>
            </w:r>
          </w:p>
        </w:tc>
      </w:tr>
      <w:tr w:rsidR="00E54179" w:rsidRPr="00425EFA" w:rsidTr="008A3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bottom w:val="nil"/>
            </w:tcBorders>
            <w:vAlign w:val="center"/>
          </w:tcPr>
          <w:p w:rsidR="00E54179" w:rsidRPr="00425EFA" w:rsidRDefault="00681249" w:rsidP="008A30DC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السبورة، الأقل</w:t>
            </w:r>
            <w:r w:rsidR="00105DA1" w:rsidRPr="00425EF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ام، ملف عرض </w:t>
            </w:r>
            <w:r w:rsidR="00916B42" w:rsidRPr="00425EF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0</w:t>
            </w:r>
            <w:r w:rsidR="008A30DC" w:rsidRPr="00425EF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8</w:t>
            </w:r>
            <w:r w:rsidR="00105DA1" w:rsidRPr="00425EF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،</w:t>
            </w:r>
            <w:r w:rsidR="00F44DAB" w:rsidRPr="00425EF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برمجية </w:t>
            </w:r>
            <w:r w:rsidR="00F44DAB" w:rsidRPr="00425EFA">
              <w:rPr>
                <w:rFonts w:asciiTheme="minorBidi" w:eastAsia="Arial Unicode MS" w:hAnsiTheme="minorBidi"/>
                <w:color w:val="000000" w:themeColor="text1"/>
                <w:lang w:val="en-CA" w:bidi="ar-DZ"/>
              </w:rPr>
              <w:t>L</w:t>
            </w:r>
            <w:r w:rsidR="00F44DAB" w:rsidRPr="00425EFA">
              <w:rPr>
                <w:rFonts w:asciiTheme="minorBidi" w:eastAsia="Arial Unicode MS" w:hAnsiTheme="minorBidi"/>
                <w:color w:val="000000" w:themeColor="text1"/>
                <w:lang w:bidi="ar-DZ"/>
              </w:rPr>
              <w:t>ARP</w:t>
            </w:r>
            <w:r w:rsidR="00F44DAB" w:rsidRPr="00425EF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bidi="ar-DZ"/>
              </w:rPr>
              <w:t xml:space="preserve"> ، ورقة التطبيق، </w:t>
            </w:r>
            <w:r w:rsidR="00105DA1" w:rsidRPr="00425EF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الكتاب المدرسي</w:t>
            </w:r>
          </w:p>
        </w:tc>
      </w:tr>
    </w:tbl>
    <w:tbl>
      <w:tblPr>
        <w:tblStyle w:val="Grilledutableau"/>
        <w:bidiVisual/>
        <w:tblW w:w="11304" w:type="dxa"/>
        <w:tblInd w:w="180" w:type="dxa"/>
        <w:tblBorders>
          <w:top w:val="single" w:sz="8" w:space="0" w:color="4F6228" w:themeColor="accent3" w:themeShade="80"/>
          <w:left w:val="single" w:sz="8" w:space="0" w:color="4F6228" w:themeColor="accent3" w:themeShade="80"/>
          <w:bottom w:val="single" w:sz="8" w:space="0" w:color="4F6228" w:themeColor="accent3" w:themeShade="80"/>
          <w:right w:val="single" w:sz="8" w:space="0" w:color="4F6228" w:themeColor="accent3" w:themeShade="80"/>
          <w:insideH w:val="single" w:sz="8" w:space="0" w:color="4F6228" w:themeColor="accent3" w:themeShade="80"/>
          <w:insideV w:val="single" w:sz="8" w:space="0" w:color="4F6228" w:themeColor="accent3" w:themeShade="80"/>
        </w:tblBorders>
        <w:tblLayout w:type="fixed"/>
        <w:tblLook w:val="04A0" w:firstRow="1" w:lastRow="0" w:firstColumn="1" w:lastColumn="0" w:noHBand="0" w:noVBand="1"/>
      </w:tblPr>
      <w:tblGrid>
        <w:gridCol w:w="1240"/>
        <w:gridCol w:w="1842"/>
        <w:gridCol w:w="7371"/>
        <w:gridCol w:w="851"/>
      </w:tblGrid>
      <w:tr w:rsidR="00614E57" w:rsidRPr="00425EFA" w:rsidTr="007120D7">
        <w:trPr>
          <w:trHeight w:val="309"/>
        </w:trPr>
        <w:tc>
          <w:tcPr>
            <w:tcW w:w="1240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425EFA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425EFA" w:rsidRDefault="002A1781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6"/>
                <w:szCs w:val="6"/>
                <w:rtl/>
                <w:lang w:bidi="ar-DZ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425EFA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425EFA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</w:tr>
      <w:tr w:rsidR="00CC14A4" w:rsidRPr="00425EFA" w:rsidTr="007120D7">
        <w:trPr>
          <w:trHeight w:val="439"/>
        </w:trPr>
        <w:tc>
          <w:tcPr>
            <w:tcW w:w="1240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425EFA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425EFA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1842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425EFA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425EFA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الكفاءة المستهدفة</w:t>
            </w:r>
          </w:p>
        </w:tc>
        <w:tc>
          <w:tcPr>
            <w:tcW w:w="7371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425EFA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425EFA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نشاط الأستاذ</w:t>
            </w:r>
          </w:p>
        </w:tc>
        <w:tc>
          <w:tcPr>
            <w:tcW w:w="851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425EFA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425EFA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</w:tr>
      <w:tr w:rsidR="00CC14A4" w:rsidRPr="00425EFA" w:rsidTr="002046E7">
        <w:trPr>
          <w:trHeight w:val="734"/>
        </w:trPr>
        <w:tc>
          <w:tcPr>
            <w:tcW w:w="1240" w:type="dxa"/>
            <w:shd w:val="clear" w:color="auto" w:fill="C6D9F1" w:themeFill="text2" w:themeFillTint="33"/>
          </w:tcPr>
          <w:p w:rsidR="00381278" w:rsidRPr="00425EFA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425EFA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مرحلة التحضير</w:t>
            </w:r>
          </w:p>
          <w:p w:rsidR="00381278" w:rsidRPr="00425EFA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42" w:type="dxa"/>
          </w:tcPr>
          <w:p w:rsidR="00381278" w:rsidRPr="00425EFA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1" w:type="dxa"/>
          </w:tcPr>
          <w:p w:rsidR="00381278" w:rsidRPr="00425EFA" w:rsidRDefault="00381278" w:rsidP="00202101">
            <w:pPr>
              <w:ind w:left="360"/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  <w:r w:rsidRPr="00425EFA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تنظيف السبورة</w:t>
            </w:r>
            <w:r w:rsidR="000B55F3" w:rsidRPr="00425EFA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 </w:t>
            </w:r>
            <w:r w:rsidRPr="00425EFA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(حتى ولو لا تستعمل)</w:t>
            </w:r>
          </w:p>
          <w:p w:rsidR="00381278" w:rsidRPr="00425EFA" w:rsidRDefault="00381278" w:rsidP="00202101">
            <w:pPr>
              <w:ind w:left="360"/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  <w:r w:rsidRPr="00425EFA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كتابة عنوان</w:t>
            </w:r>
            <w:r w:rsidR="000B55F3" w:rsidRPr="00425EFA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</w:t>
            </w:r>
            <w:r w:rsidRPr="00425EFA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(</w:t>
            </w:r>
            <w:r w:rsidR="005A7F68" w:rsidRPr="00425EFA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المادة </w:t>
            </w:r>
            <w:r w:rsidR="00202101" w:rsidRPr="00425EFA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–</w:t>
            </w:r>
            <w:r w:rsidR="005A7F68" w:rsidRPr="00425EFA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</w:t>
            </w:r>
            <w:r w:rsidRPr="00425EFA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المجال</w:t>
            </w:r>
            <w:r w:rsidR="005A7F68" w:rsidRPr="00425EFA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–</w:t>
            </w:r>
            <w:r w:rsidR="000B55F3" w:rsidRPr="00425EFA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</w:t>
            </w:r>
            <w:r w:rsidRPr="00425EFA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الوحدة)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381278" w:rsidRPr="00425EFA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425EFA">
              <w:rPr>
                <w:rFonts w:ascii="Al-Jazeera-Arabic-Bold" w:hAnsi="Al-Jazeera-Arabic-Bold" w:cs="Al-Jazeera-Arabic-Bold"/>
                <w:rtl/>
                <w:lang w:bidi="ar-DZ"/>
              </w:rPr>
              <w:t>3د</w:t>
            </w:r>
          </w:p>
        </w:tc>
      </w:tr>
      <w:tr w:rsidR="00CC14A4" w:rsidRPr="00425EFA" w:rsidTr="002046E7">
        <w:trPr>
          <w:trHeight w:val="968"/>
        </w:trPr>
        <w:tc>
          <w:tcPr>
            <w:tcW w:w="1240" w:type="dxa"/>
            <w:shd w:val="clear" w:color="auto" w:fill="FDE9D9" w:themeFill="accent6" w:themeFillTint="33"/>
            <w:vAlign w:val="center"/>
          </w:tcPr>
          <w:p w:rsidR="00381278" w:rsidRPr="00425EFA" w:rsidRDefault="00381278" w:rsidP="005905C4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425EFA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وضعية الإنطلاق</w:t>
            </w:r>
          </w:p>
          <w:p w:rsidR="00381278" w:rsidRPr="00425EFA" w:rsidRDefault="00381278" w:rsidP="005905C4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381278" w:rsidRPr="00425EFA" w:rsidRDefault="00381278" w:rsidP="00614E57">
            <w:pPr>
              <w:jc w:val="center"/>
              <w:rPr>
                <w:rFonts w:ascii="Al-Jazeera-Arabic-Bold" w:hAnsi="Al-Jazeera-Arabic-Bold" w:cs="Al-Jazeera-Arabic-Bold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425EFA">
              <w:rPr>
                <w:rFonts w:ascii="Al-Jazeera-Arabic-Bold" w:hAnsi="Al-Jazeera-Arabic-Bold" w:cs="Al-Jazeera-Arabic-Bold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المقدمة</w:t>
            </w:r>
          </w:p>
        </w:tc>
        <w:tc>
          <w:tcPr>
            <w:tcW w:w="7371" w:type="dxa"/>
          </w:tcPr>
          <w:p w:rsidR="00681249" w:rsidRPr="00425EFA" w:rsidRDefault="00202101" w:rsidP="002046E7">
            <w:pPr>
              <w:pStyle w:val="Paragraphedeliste"/>
              <w:jc w:val="center"/>
              <w:rPr>
                <w:rFonts w:ascii="Al-Jazeera-Arabic-Bold" w:eastAsia="Arial Unicode MS" w:hAnsi="Al-Jazeera-Arabic-Bold" w:cs="Al-Jazeera-Arabic-Bold"/>
                <w:b/>
                <w:bCs/>
                <w:color w:val="E36C0A" w:themeColor="accent6" w:themeShade="BF"/>
                <w:rtl/>
                <w:lang w:val="en-CA" w:bidi="ar-DZ"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b/>
                <w:bCs/>
                <w:color w:val="E36C0A" w:themeColor="accent6" w:themeShade="BF"/>
                <w:rtl/>
                <w:lang w:val="en-CA" w:bidi="ar-DZ"/>
              </w:rPr>
              <w:t xml:space="preserve">نريد </w:t>
            </w:r>
            <w:r w:rsidR="00F44DAB" w:rsidRPr="00425EFA">
              <w:rPr>
                <w:rFonts w:ascii="Al-Jazeera-Arabic-Bold" w:eastAsia="Arial Unicode MS" w:hAnsi="Al-Jazeera-Arabic-Bold" w:cs="Al-Jazeera-Arabic-Bold"/>
                <w:b/>
                <w:bCs/>
                <w:color w:val="E36C0A" w:themeColor="accent6" w:themeShade="BF"/>
                <w:rtl/>
                <w:lang w:val="en-CA" w:bidi="ar-DZ"/>
              </w:rPr>
              <w:t>أن نمثل المخطط الإنسيابي لحساب مساحة مستطيل على الكمبيوتر.</w:t>
            </w:r>
          </w:p>
          <w:p w:rsidR="000B55F3" w:rsidRPr="00425EFA" w:rsidRDefault="005A7F68" w:rsidP="00F44DAB">
            <w:pPr>
              <w:pStyle w:val="Paragraphedeliste"/>
              <w:jc w:val="right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color w:val="FF0000"/>
                <w:sz w:val="24"/>
                <w:szCs w:val="24"/>
                <w:rtl/>
                <w:lang w:val="en-CA" w:bidi="ar-DZ"/>
              </w:rPr>
              <w:t xml:space="preserve">س1 </w:t>
            </w:r>
            <w:r w:rsidRPr="00425EFA">
              <w:rPr>
                <w:rFonts w:ascii="Al-Jazeera-Arabic-Bold" w:eastAsia="Arial Unicode MS" w:hAnsi="Al-Jazeera-Arabic-Bold" w:cs="Al-Jazeera-Arabic-Bold"/>
                <w:color w:val="000000" w:themeColor="text1"/>
                <w:sz w:val="24"/>
                <w:szCs w:val="24"/>
                <w:rtl/>
                <w:lang w:val="en-CA"/>
              </w:rPr>
              <w:t xml:space="preserve">: </w:t>
            </w:r>
            <w:r w:rsidR="00F44DAB" w:rsidRPr="00425EFA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فهل نستطيع ذلك، إقترح برنامج </w:t>
            </w:r>
            <w:r w:rsidR="00E71D38" w:rsidRPr="00425EFA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؟</w:t>
            </w:r>
          </w:p>
          <w:p w:rsidR="005A7F68" w:rsidRPr="00425EFA" w:rsidRDefault="005A7F68" w:rsidP="000B55F3">
            <w:pPr>
              <w:pStyle w:val="Paragraphedeliste"/>
              <w:jc w:val="right"/>
              <w:rPr>
                <w:rFonts w:ascii="Al-Jazeera-Arabic-Bold" w:eastAsia="Arial Unicode MS" w:hAnsi="Al-Jazeera-Arabic-Bold" w:cs="Al-Jazeera-Arabic-Bold"/>
                <w:color w:val="00B050"/>
                <w:rtl/>
                <w:lang w:val="en-CA" w:bidi="ar-DZ"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color w:val="00B050"/>
                <w:rtl/>
                <w:lang w:val="en-CA" w:bidi="ar-DZ"/>
              </w:rPr>
              <w:t>ج1:</w:t>
            </w:r>
          </w:p>
          <w:p w:rsidR="00E71D38" w:rsidRPr="00425EFA" w:rsidRDefault="00F44DAB" w:rsidP="00425EFA">
            <w:pPr>
              <w:pStyle w:val="Paragraphedeliste"/>
              <w:bidi/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lang w:bidi="ar-DZ"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نعم نستطيع ، البر</w:t>
            </w:r>
            <w:r w:rsidR="00425EFA">
              <w:rPr>
                <w:rFonts w:ascii="Cambria" w:eastAsia="Arial Unicode MS" w:hAnsi="Cambria" w:cs="Al-Jazeera-Arabic-Bold" w:hint="cs"/>
                <w:color w:val="000000" w:themeColor="text1"/>
                <w:rtl/>
                <w:lang w:bidi="ar-DZ"/>
              </w:rPr>
              <w:t>نا</w:t>
            </w:r>
            <w:r w:rsidRPr="00425EF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مج هو </w:t>
            </w:r>
            <w:r w:rsidRPr="00425EFA">
              <w:rPr>
                <w:rFonts w:asciiTheme="minorBidi" w:eastAsia="Arial Unicode MS" w:hAnsiTheme="minorBidi"/>
                <w:color w:val="000000" w:themeColor="text1"/>
                <w:lang w:val="en-CA" w:bidi="ar-DZ"/>
              </w:rPr>
              <w:t>L</w:t>
            </w:r>
            <w:r w:rsidRPr="00425EFA">
              <w:rPr>
                <w:rFonts w:asciiTheme="minorBidi" w:eastAsia="Arial Unicode MS" w:hAnsiTheme="minorBidi"/>
                <w:color w:val="000000" w:themeColor="text1"/>
                <w:lang w:bidi="ar-DZ"/>
              </w:rPr>
              <w:t>ARP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:rsidR="00381278" w:rsidRPr="00425EFA" w:rsidRDefault="007D5BAA" w:rsidP="007D5BAA">
            <w:pPr>
              <w:jc w:val="center"/>
              <w:rPr>
                <w:rFonts w:ascii="Al-Jazeera-Arabic-Bold" w:hAnsi="Al-Jazeera-Arabic-Bold" w:cs="Al-Jazeera-Arabic-Bold"/>
                <w:rtl/>
                <w:lang w:bidi="ar-DZ"/>
              </w:rPr>
            </w:pPr>
            <w:r w:rsidRPr="00425EFA">
              <w:rPr>
                <w:rFonts w:ascii="Al-Jazeera-Arabic-Bold" w:hAnsi="Al-Jazeera-Arabic-Bold" w:cs="Al-Jazeera-Arabic-Bold"/>
                <w:lang w:bidi="ar-DZ"/>
              </w:rPr>
              <w:t>10</w:t>
            </w:r>
            <w:r w:rsidR="00381278" w:rsidRPr="00425EFA">
              <w:rPr>
                <w:rFonts w:ascii="Al-Jazeera-Arabic-Bold" w:hAnsi="Al-Jazeera-Arabic-Bold" w:cs="Al-Jazeera-Arabic-Bold"/>
                <w:rtl/>
                <w:lang w:bidi="ar-DZ"/>
              </w:rPr>
              <w:t>د</w:t>
            </w:r>
          </w:p>
        </w:tc>
      </w:tr>
      <w:tr w:rsidR="009B77F6" w:rsidRPr="00425EFA" w:rsidTr="002046E7">
        <w:trPr>
          <w:trHeight w:val="4938"/>
        </w:trPr>
        <w:tc>
          <w:tcPr>
            <w:tcW w:w="1240" w:type="dxa"/>
            <w:vMerge w:val="restart"/>
            <w:shd w:val="clear" w:color="auto" w:fill="E5DFEC" w:themeFill="accent4" w:themeFillTint="33"/>
            <w:textDirection w:val="btLr"/>
            <w:vAlign w:val="center"/>
          </w:tcPr>
          <w:p w:rsidR="009B77F6" w:rsidRPr="00425EFA" w:rsidRDefault="00425EFA" w:rsidP="00614E57">
            <w:pPr>
              <w:ind w:left="113" w:right="113"/>
              <w:jc w:val="center"/>
              <w:rPr>
                <w:rFonts w:ascii="Al-Jazeera-Arabic-Bold" w:hAnsi="Al-Jazeera-Arabic-Bold" w:cs="Al-Jazeera-Arabic-Bold"/>
                <w:b/>
                <w:bCs/>
                <w:sz w:val="36"/>
                <w:szCs w:val="36"/>
                <w:rtl/>
                <w:lang w:bidi="ar-DZ"/>
              </w:rPr>
            </w:pPr>
            <w:r w:rsidRPr="00425EFA">
              <w:rPr>
                <w:rFonts w:ascii="Al-Jazeera-Arabic-Bold" w:hAnsi="Al-Jazeera-Arabic-Bold" w:cs="Al-Jazeera-Arabic-Bold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FE520FC" wp14:editId="342F2855">
                      <wp:simplePos x="0" y="0"/>
                      <wp:positionH relativeFrom="column">
                        <wp:posOffset>-242251</wp:posOffset>
                      </wp:positionH>
                      <wp:positionV relativeFrom="paragraph">
                        <wp:posOffset>840422</wp:posOffset>
                      </wp:positionV>
                      <wp:extent cx="1350010" cy="365125"/>
                      <wp:effectExtent l="0" t="0" r="0" b="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838" w:rsidRPr="00425EFA" w:rsidRDefault="00411838" w:rsidP="00411838">
                                  <w:pPr>
                                    <w:rPr>
                                      <w:rFonts w:ascii="Al-Jazeera-Arabic-Bold" w:hAnsi="Al-Jazeera-Arabic-Bold" w:cs="Al-Jazeera-Arabic-Bold"/>
                                      <w:sz w:val="18"/>
                                      <w:szCs w:val="18"/>
                                    </w:rPr>
                                  </w:pPr>
                                  <w:r w:rsidRPr="00425EFA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E520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" o:spid="_x0000_s1026" type="#_x0000_t202" style="position:absolute;left:0;text-align:left;margin-left:-19.05pt;margin-top:66.15pt;width:106.3pt;height:28.75pt;rotation:-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" filled="f" stroked="f" strokeweight=".5pt">
                      <v:textbox>
                        <w:txbxContent>
                          <w:p w:rsidR="00411838" w:rsidRPr="00425EFA" w:rsidRDefault="00411838" w:rsidP="00411838">
                            <w:pPr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</w:pPr>
                            <w:r w:rsidRPr="00425EFA"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09C1" w:rsidRPr="00425EFA">
              <w:rPr>
                <w:rFonts w:ascii="Al-Jazeera-Arabic-Bold" w:hAnsi="Al-Jazeera-Arabic-Bold" w:cs="Al-Jazeera-Arabic-Bold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AD2CFA" wp14:editId="12A35534">
                      <wp:simplePos x="0" y="0"/>
                      <wp:positionH relativeFrom="column">
                        <wp:posOffset>5281295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2309C1" w:rsidRPr="00736E52" w:rsidRDefault="002309C1" w:rsidP="00736E52">
                                  <w:pPr>
                                    <w:spacing w:after="0" w:line="240" w:lineRule="auto"/>
                                    <w:ind w:left="113" w:right="113"/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lang w:bidi="ar-DZ"/>
                                    </w:rPr>
                                  </w:pPr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AD2CFA" id="Zone de texte 1" o:spid="_x0000_s1027" type="#_x0000_t202" style="position:absolute;left:0;text-align:left;margin-left:415.85pt;margin-top:0;width:2in;height:2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" filled="f" strokeweight=".5pt">
                      <v:textbox>
                        <w:txbxContent>
                          <w:p w:rsidR="002309C1" w:rsidRPr="00736E52" w:rsidRDefault="002309C1" w:rsidP="00736E52">
                            <w:pPr>
                              <w:spacing w:after="0" w:line="240" w:lineRule="auto"/>
                              <w:ind w:left="113" w:right="113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42" w:type="dxa"/>
            <w:vAlign w:val="center"/>
          </w:tcPr>
          <w:p w:rsidR="00E71D38" w:rsidRPr="00425EFA" w:rsidRDefault="003B486E" w:rsidP="00F44DAB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  <w:r w:rsidRPr="00425EFA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تعريف و </w:t>
            </w:r>
            <w:r w:rsidR="00F44DAB" w:rsidRPr="00425EFA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شرح برمجية </w:t>
            </w:r>
            <w:r w:rsidR="00F44DAB" w:rsidRPr="00425EFA">
              <w:rPr>
                <w:rFonts w:asciiTheme="minorBidi" w:eastAsiaTheme="minorHAnsi" w:hAnsiTheme="minorBidi"/>
                <w:b/>
                <w:bCs/>
                <w:color w:val="FF0000"/>
                <w:sz w:val="28"/>
                <w:szCs w:val="28"/>
                <w:lang w:val="fr-FR" w:bidi="ar-DZ"/>
              </w:rPr>
              <w:t>LARP</w:t>
            </w:r>
          </w:p>
          <w:p w:rsidR="003B486E" w:rsidRPr="00425EFA" w:rsidRDefault="003B486E" w:rsidP="003B486E">
            <w:pPr>
              <w:jc w:val="center"/>
              <w:rPr>
                <w:rFonts w:asciiTheme="minorBidi" w:eastAsiaTheme="minorHAnsi" w:hAnsiTheme="minorBidi"/>
                <w:b/>
                <w:bCs/>
                <w:color w:val="FF0000"/>
                <w:sz w:val="28"/>
                <w:szCs w:val="28"/>
                <w:lang w:val="fr-FR" w:bidi="ar-DZ"/>
              </w:rPr>
            </w:pPr>
            <w:r w:rsidRPr="00425EFA">
              <w:rPr>
                <w:rFonts w:asciiTheme="minorBidi" w:eastAsiaTheme="minorHAnsi" w:hAnsiTheme="minorBidi"/>
                <w:b/>
                <w:bCs/>
                <w:color w:val="FF0000"/>
                <w:sz w:val="28"/>
                <w:szCs w:val="28"/>
                <w:lang w:val="fr-FR" w:bidi="ar-DZ"/>
              </w:rPr>
              <w:t>Logiciel d’Algorithme et de</w:t>
            </w:r>
            <w:r w:rsidRPr="00425EFA">
              <w:rPr>
                <w:rFonts w:asciiTheme="minorBidi" w:eastAsiaTheme="minorHAnsi" w:hAnsiTheme="minorBidi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 </w:t>
            </w:r>
            <w:r w:rsidRPr="00425EFA">
              <w:rPr>
                <w:rFonts w:asciiTheme="minorBidi" w:eastAsiaTheme="minorHAnsi" w:hAnsiTheme="minorBidi"/>
                <w:b/>
                <w:bCs/>
                <w:color w:val="FF0000"/>
                <w:sz w:val="28"/>
                <w:szCs w:val="28"/>
                <w:lang w:val="fr-FR" w:bidi="ar-DZ"/>
              </w:rPr>
              <w:t>Résolution des Problémes</w:t>
            </w:r>
          </w:p>
          <w:p w:rsidR="00322B11" w:rsidRPr="00425EFA" w:rsidRDefault="00322B11" w:rsidP="005905C4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tcBorders>
              <w:bottom w:val="single" w:sz="8" w:space="0" w:color="4F6228" w:themeColor="accent3" w:themeShade="80"/>
            </w:tcBorders>
          </w:tcPr>
          <w:p w:rsidR="009B77F6" w:rsidRPr="00425EFA" w:rsidRDefault="009B77F6" w:rsidP="00F44DAB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  <w:r w:rsidRPr="00425EFA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 xml:space="preserve">س2 : ما </w:t>
            </w:r>
            <w:r w:rsidR="00681249" w:rsidRPr="00425EFA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 xml:space="preserve">هي </w:t>
            </w:r>
            <w:r w:rsidR="00F44DAB" w:rsidRPr="00425EFA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 xml:space="preserve">برمجية </w:t>
            </w:r>
            <w:r w:rsidR="00F44DAB" w:rsidRPr="00425EFA">
              <w:rPr>
                <w:rFonts w:asciiTheme="minorBidi" w:hAnsiTheme="minorBidi"/>
                <w:b/>
                <w:bCs/>
                <w:color w:val="FF0000"/>
                <w:lang w:val="fr-FR" w:bidi="ar-DZ"/>
              </w:rPr>
              <w:t>LARP</w:t>
            </w:r>
            <w:r w:rsidR="00F44DAB" w:rsidRPr="00425EFA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val="fr-FR" w:bidi="ar-DZ"/>
              </w:rPr>
              <w:t xml:space="preserve"> </w:t>
            </w:r>
            <w:r w:rsidRPr="00425EFA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 xml:space="preserve"> ؟</w:t>
            </w:r>
          </w:p>
          <w:p w:rsidR="009B77F6" w:rsidRPr="00425EFA" w:rsidRDefault="00425EFA" w:rsidP="009B77F6">
            <w:pPr>
              <w:rPr>
                <w:rFonts w:ascii="Al-Jazeera-Arabic-Bold" w:hAnsi="Al-Jazeera-Arabic-Bold" w:cs="Al-Jazeera-Arabic-Bold"/>
                <w:b/>
                <w:bCs/>
                <w:color w:val="00B050"/>
                <w:lang w:bidi="ar-DZ"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744256" behindDoc="0" locked="0" layoutInCell="1" allowOverlap="1" wp14:anchorId="3D53CB5B" wp14:editId="52AD2857">
                  <wp:simplePos x="0" y="0"/>
                  <wp:positionH relativeFrom="margin">
                    <wp:posOffset>268605</wp:posOffset>
                  </wp:positionH>
                  <wp:positionV relativeFrom="margin">
                    <wp:posOffset>292735</wp:posOffset>
                  </wp:positionV>
                  <wp:extent cx="657225" cy="904331"/>
                  <wp:effectExtent l="0" t="0" r="0" b="0"/>
                  <wp:wrapSquare wrapText="bothSides"/>
                  <wp:docPr id="19459" name="Picture 2" descr="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9" name="Picture 2" descr="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904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  <w:r w:rsidR="009B77F6" w:rsidRPr="00425EFA"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  <w:t>ج2:</w:t>
            </w:r>
          </w:p>
          <w:p w:rsidR="003B486E" w:rsidRPr="00425EFA" w:rsidRDefault="003B486E" w:rsidP="003B486E">
            <w:pPr>
              <w:rPr>
                <w:rFonts w:ascii="Al-Jazeera-Arabic-Bold" w:eastAsia="Arial Unicode MS" w:hAnsi="Al-Jazeera-Arabic-Bold" w:cs="Al-Jazeera-Arabic-Bold"/>
                <w:b/>
                <w:bCs/>
                <w:sz w:val="24"/>
                <w:szCs w:val="24"/>
                <w:rtl/>
                <w:lang w:val="fr-FR" w:bidi="ar-DZ"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b/>
                <w:bCs/>
                <w:sz w:val="24"/>
                <w:szCs w:val="24"/>
                <w:rtl/>
                <w:lang w:val="fr-FR" w:bidi="ar-DZ"/>
              </w:rPr>
              <w:t>هو برنامج تربوي تعليمي يساعد على تمثيل حل مشكلة على شكل مخطط إنسيابي أو شبه الترميز(خوارزمية).</w:t>
            </w:r>
          </w:p>
          <w:p w:rsidR="003B486E" w:rsidRPr="00425EFA" w:rsidRDefault="003B486E" w:rsidP="003B486E">
            <w:pPr>
              <w:rPr>
                <w:rFonts w:ascii="Al-Jazeera-Arabic-Bold" w:eastAsia="Arial Unicode MS" w:hAnsi="Al-Jazeera-Arabic-Bold" w:cs="Al-Jazeera-Arabic-Bold"/>
                <w:b/>
                <w:bCs/>
                <w:sz w:val="24"/>
                <w:szCs w:val="24"/>
                <w:lang w:val="fr-FR" w:bidi="ar-DZ"/>
              </w:rPr>
            </w:pPr>
          </w:p>
          <w:p w:rsidR="003B486E" w:rsidRPr="00425EFA" w:rsidRDefault="003B486E" w:rsidP="003B486E">
            <w:pPr>
              <w:rPr>
                <w:rFonts w:ascii="Al-Jazeera-Arabic-Bold" w:eastAsia="Arial Unicode MS" w:hAnsi="Al-Jazeera-Arabic-Bold" w:cs="Al-Jazeera-Arabic-Bold"/>
                <w:b/>
                <w:bCs/>
                <w:sz w:val="24"/>
                <w:szCs w:val="24"/>
                <w:lang w:val="fr-FR"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b/>
                <w:bCs/>
                <w:sz w:val="24"/>
                <w:szCs w:val="24"/>
                <w:rtl/>
                <w:lang w:val="fr-FR" w:bidi="ar-DZ"/>
              </w:rPr>
              <w:t>تنفذ البرمجية باستعمال الاختصار على سطح المكتب</w:t>
            </w:r>
          </w:p>
          <w:p w:rsidR="003B486E" w:rsidRPr="00425EFA" w:rsidRDefault="003B486E" w:rsidP="003B486E">
            <w:pPr>
              <w:rPr>
                <w:rFonts w:ascii="Al-Jazeera-Arabic-Bold" w:eastAsia="Arial Unicode MS" w:hAnsi="Al-Jazeera-Arabic-Bold" w:cs="Al-Jazeera-Arabic-Bold"/>
                <w:b/>
                <w:bCs/>
                <w:sz w:val="24"/>
                <w:szCs w:val="24"/>
                <w:lang w:val="fr-FR"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b/>
                <w:bCs/>
                <w:sz w:val="24"/>
                <w:szCs w:val="24"/>
                <w:rtl/>
                <w:lang w:val="fr-FR" w:bidi="ar-DZ"/>
              </w:rPr>
              <w:t>او باتباع المراحل الآتية :</w:t>
            </w:r>
          </w:p>
          <w:p w:rsidR="003B486E" w:rsidRPr="00425EFA" w:rsidRDefault="003B486E" w:rsidP="00425EFA">
            <w:pPr>
              <w:rPr>
                <w:rFonts w:asciiTheme="minorBidi" w:eastAsia="Arial Unicode MS" w:hAnsiTheme="minorBidi"/>
                <w:b/>
                <w:bCs/>
                <w:sz w:val="24"/>
                <w:szCs w:val="24"/>
                <w:rtl/>
                <w:lang w:val="fr-FR"/>
              </w:rPr>
            </w:pPr>
            <w:r w:rsidRPr="00425EFA">
              <w:rPr>
                <w:rFonts w:asciiTheme="minorBidi" w:eastAsia="Arial Unicode MS" w:hAnsiTheme="minorBidi"/>
                <w:b/>
                <w:bCs/>
                <w:sz w:val="24"/>
                <w:szCs w:val="24"/>
                <w:lang w:val="fr-FR"/>
              </w:rPr>
              <w:t>Démarrer ---Tous les programmes ---Larp</w:t>
            </w:r>
          </w:p>
          <w:p w:rsidR="003B486E" w:rsidRPr="00425EFA" w:rsidRDefault="003B486E" w:rsidP="000C2721">
            <w:pPr>
              <w:rPr>
                <w:rFonts w:ascii="Al-Jazeera-Arabic-Bold" w:eastAsia="Arial Unicode MS" w:hAnsi="Al-Jazeera-Arabic-Bold" w:cs="Al-Jazeera-Arabic-Bold"/>
                <w:b/>
                <w:bCs/>
                <w:sz w:val="24"/>
                <w:szCs w:val="24"/>
                <w:rtl/>
                <w:lang w:val="fr-FR"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b/>
                <w:bCs/>
                <w:sz w:val="24"/>
                <w:szCs w:val="24"/>
                <w:rtl/>
                <w:lang w:val="fr-FR"/>
              </w:rPr>
              <w:t xml:space="preserve">عند </w:t>
            </w:r>
            <w:r w:rsidR="000C2721" w:rsidRPr="00425EFA">
              <w:rPr>
                <w:rFonts w:ascii="Al-Jazeera-Arabic-Bold" w:eastAsia="Arial Unicode MS" w:hAnsi="Al-Jazeera-Arabic-Bold" w:cs="Al-Jazeera-Arabic-Bold"/>
                <w:b/>
                <w:bCs/>
                <w:sz w:val="24"/>
                <w:szCs w:val="24"/>
                <w:rtl/>
                <w:lang w:val="fr-FR"/>
              </w:rPr>
              <w:t>فتحه نحصل على الواجهة التالية :</w:t>
            </w:r>
          </w:p>
          <w:p w:rsidR="003B486E" w:rsidRPr="00425EFA" w:rsidRDefault="00CB6CE6" w:rsidP="000C2721">
            <w:pPr>
              <w:rPr>
                <w:rFonts w:ascii="Al-Jazeera-Arabic-Bold" w:eastAsia="Arial Unicode MS" w:hAnsi="Al-Jazeera-Arabic-Bold" w:cs="Al-Jazeera-Arabic-Bold"/>
                <w:b/>
                <w:bCs/>
                <w:sz w:val="24"/>
                <w:szCs w:val="24"/>
                <w:rtl/>
                <w:lang w:val="fr-FR"/>
              </w:rPr>
            </w:pPr>
            <w:r w:rsidRPr="00425EFA">
              <w:rPr>
                <w:rFonts w:ascii="Al-Jazeera-Arabic-Bold" w:hAnsi="Al-Jazeera-Arabic-Bold" w:cs="Al-Jazeera-Arabic-Bold"/>
                <w:b/>
                <w:bCs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C5719BC" wp14:editId="148336B7">
                      <wp:simplePos x="0" y="0"/>
                      <wp:positionH relativeFrom="column">
                        <wp:posOffset>5529898</wp:posOffset>
                      </wp:positionH>
                      <wp:positionV relativeFrom="paragraph">
                        <wp:posOffset>1925002</wp:posOffset>
                      </wp:positionV>
                      <wp:extent cx="1350010" cy="365125"/>
                      <wp:effectExtent l="0" t="0" r="0" b="0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6CE6" w:rsidRPr="00425EFA" w:rsidRDefault="00CB6CE6" w:rsidP="00CB6CE6">
                                  <w:pPr>
                                    <w:rPr>
                                      <w:rFonts w:ascii="Al-Jazeera-Arabic-Bold" w:hAnsi="Al-Jazeera-Arabic-Bold" w:cs="Al-Jazeera-Arabic-Bold"/>
                                      <w:sz w:val="18"/>
                                      <w:szCs w:val="18"/>
                                    </w:rPr>
                                  </w:pPr>
                                  <w:r w:rsidRPr="00425EFA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719BC" id="Zone de texte 2" o:spid="_x0000_s1028" type="#_x0000_t202" style="position:absolute;left:0;text-align:left;margin-left:435.45pt;margin-top:151.55pt;width:106.3pt;height:28.75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" filled="f" stroked="f" strokeweight=".5pt">
                      <v:textbox>
                        <w:txbxContent>
                          <w:p w:rsidR="00CB6CE6" w:rsidRPr="00425EFA" w:rsidRDefault="00CB6CE6" w:rsidP="00CB6CE6">
                            <w:pPr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</w:pPr>
                            <w:r w:rsidRPr="00425EFA"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86E" w:rsidRPr="00425EFA">
              <w:rPr>
                <w:rFonts w:ascii="Al-Jazeera-Arabic-Bold" w:hAnsi="Al-Jazeera-Arabic-Bold" w:cs="Al-Jazeera-Arabic-Bold"/>
                <w:noProof/>
                <w:sz w:val="20"/>
                <w:szCs w:val="20"/>
              </w:rPr>
              <w:drawing>
                <wp:inline distT="0" distB="0" distL="0" distR="0" wp14:anchorId="27F0C47B" wp14:editId="5AAE7DB8">
                  <wp:extent cx="4552950" cy="2819400"/>
                  <wp:effectExtent l="0" t="0" r="0" b="0"/>
                  <wp:docPr id="576" name="Imag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shd w:val="clear" w:color="auto" w:fill="E5DFEC" w:themeFill="accent4" w:themeFillTint="33"/>
          </w:tcPr>
          <w:p w:rsidR="009B77F6" w:rsidRPr="00425EFA" w:rsidRDefault="00DC2704" w:rsidP="002A1781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  <w:r w:rsidRPr="00425EFA">
              <w:rPr>
                <w:rFonts w:ascii="Al-Jazeera-Arabic-Bold" w:hAnsi="Al-Jazeera-Arabic-Bold" w:cs="Al-Jazeera-Arabic-Bold"/>
                <w:rtl/>
                <w:lang w:bidi="ar-DZ"/>
              </w:rPr>
              <w:lastRenderedPageBreak/>
              <w:t>10</w:t>
            </w:r>
            <w:r w:rsidR="00627805" w:rsidRPr="00425EFA">
              <w:rPr>
                <w:rFonts w:ascii="Al-Jazeera-Arabic-Bold" w:hAnsi="Al-Jazeera-Arabic-Bold" w:cs="Al-Jazeera-Arabic-Bold"/>
                <w:rtl/>
                <w:lang w:bidi="ar-DZ"/>
              </w:rPr>
              <w:t xml:space="preserve"> د</w:t>
            </w:r>
          </w:p>
        </w:tc>
      </w:tr>
      <w:tr w:rsidR="009B77F6" w:rsidRPr="00425EFA" w:rsidTr="002046E7">
        <w:trPr>
          <w:trHeight w:val="8340"/>
        </w:trPr>
        <w:tc>
          <w:tcPr>
            <w:tcW w:w="1240" w:type="dxa"/>
            <w:vMerge/>
            <w:shd w:val="clear" w:color="auto" w:fill="E5DFEC" w:themeFill="accent4" w:themeFillTint="33"/>
          </w:tcPr>
          <w:p w:rsidR="009B77F6" w:rsidRPr="00425EFA" w:rsidRDefault="009B77F6" w:rsidP="002A1781">
            <w:pPr>
              <w:jc w:val="center"/>
              <w:rPr>
                <w:rFonts w:ascii="Al-Jazeera-Arabic-Bold" w:hAnsi="Al-Jazeera-Arabic-Bold" w:cs="Al-Jazeera-Arabic-Bold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322B11" w:rsidRPr="00425EFA" w:rsidRDefault="00425EFA" w:rsidP="00F44DAB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</w:rPr>
            </w:pPr>
            <w:r w:rsidRPr="00425EFA">
              <w:rPr>
                <w:rFonts w:ascii="Al-Jazeera-Arabic-Bold" w:hAnsi="Al-Jazeera-Arabic-Bold" w:cs="Al-Jazeera-Arabic-Bold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319F048" wp14:editId="4523DE56">
                      <wp:simplePos x="0" y="0"/>
                      <wp:positionH relativeFrom="column">
                        <wp:posOffset>854075</wp:posOffset>
                      </wp:positionH>
                      <wp:positionV relativeFrom="paragraph">
                        <wp:posOffset>562610</wp:posOffset>
                      </wp:positionV>
                      <wp:extent cx="1350010" cy="365125"/>
                      <wp:effectExtent l="0" t="0" r="0" b="0"/>
                      <wp:wrapNone/>
                      <wp:docPr id="60" name="Zone de text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6CE6" w:rsidRPr="00425EFA" w:rsidRDefault="00CB6CE6" w:rsidP="00CB6CE6">
                                  <w:pPr>
                                    <w:rPr>
                                      <w:rFonts w:ascii="Al-Jazeera-Arabic-Bold" w:hAnsi="Al-Jazeera-Arabic-Bold" w:cs="Al-Jazeera-Arabic-Bold"/>
                                      <w:sz w:val="18"/>
                                      <w:szCs w:val="18"/>
                                    </w:rPr>
                                  </w:pPr>
                                  <w:r w:rsidRPr="00425EFA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9F048" id="Zone de texte 60" o:spid="_x0000_s1029" type="#_x0000_t202" style="position:absolute;left:0;text-align:left;margin-left:67.25pt;margin-top:44.3pt;width:106.3pt;height:28.75pt;rotation:-9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" filled="f" stroked="f" strokeweight=".5pt">
                      <v:textbox>
                        <w:txbxContent>
                          <w:p w:rsidR="00CB6CE6" w:rsidRPr="00425EFA" w:rsidRDefault="00CB6CE6" w:rsidP="00CB6CE6">
                            <w:pPr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</w:pPr>
                            <w:r w:rsidRPr="00425EFA"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4DAB" w:rsidRPr="00425EFA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توظيف برمجية </w:t>
            </w:r>
            <w:r w:rsidR="00F44DAB" w:rsidRPr="00425EFA">
              <w:rPr>
                <w:rFonts w:asciiTheme="minorBidi" w:eastAsiaTheme="minorHAnsi" w:hAnsiTheme="minorBidi"/>
                <w:b/>
                <w:bCs/>
                <w:color w:val="FF0000"/>
                <w:sz w:val="28"/>
                <w:szCs w:val="28"/>
                <w:lang w:val="fr-FR" w:bidi="ar-DZ"/>
              </w:rPr>
              <w:t>LARP</w:t>
            </w:r>
            <w:r w:rsidR="00F44DAB" w:rsidRPr="00425EFA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lang w:val="fr-FR" w:bidi="ar-DZ"/>
              </w:rPr>
              <w:t xml:space="preserve"> </w:t>
            </w:r>
            <w:r w:rsidR="00F44DAB" w:rsidRPr="00425EFA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 لإنشاء المخططات الإنسيابية</w:t>
            </w:r>
          </w:p>
          <w:p w:rsidR="002D3137" w:rsidRPr="00425EFA" w:rsidRDefault="002D3137" w:rsidP="002D3137">
            <w:pPr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7371" w:type="dxa"/>
          </w:tcPr>
          <w:p w:rsidR="00260A1C" w:rsidRPr="00425EFA" w:rsidRDefault="00260A1C" w:rsidP="006865CF">
            <w:pPr>
              <w:rPr>
                <w:rFonts w:ascii="Al-Jazeera-Arabic-Bold" w:eastAsia="Arial Unicode MS" w:hAnsi="Al-Jazeera-Arabic-Bold" w:cs="Al-Jazeera-Arabic-Bold"/>
                <w:sz w:val="4"/>
                <w:szCs w:val="4"/>
                <w:rtl/>
                <w:lang w:val="fr-FR"/>
              </w:rPr>
            </w:pPr>
          </w:p>
          <w:p w:rsidR="009B77F6" w:rsidRPr="00425EFA" w:rsidRDefault="009B77F6" w:rsidP="003B486E">
            <w:pPr>
              <w:rPr>
                <w:rFonts w:ascii="Al-Jazeera-Arabic-Bold" w:eastAsia="Arial Unicode MS" w:hAnsi="Al-Jazeera-Arabic-Bold" w:cs="Al-Jazeera-Arabic-Bold"/>
                <w:sz w:val="24"/>
                <w:szCs w:val="24"/>
                <w:rtl/>
                <w:lang w:val="fr-FR"/>
              </w:rPr>
            </w:pPr>
            <w:r w:rsidRPr="00425EFA">
              <w:rPr>
                <w:rFonts w:ascii="Al-Jazeera-Arabic-Bold" w:hAnsi="Al-Jazeera-Arabic-Bold" w:cs="Al-Jazeera-Arabic-Bold"/>
                <w:b/>
                <w:bCs/>
                <w:color w:val="FF0000"/>
                <w:rtl/>
              </w:rPr>
              <w:t>س</w:t>
            </w:r>
            <w:r w:rsidR="003F1FBC" w:rsidRPr="00425EFA">
              <w:rPr>
                <w:rFonts w:ascii="Al-Jazeera-Arabic-Bold" w:hAnsi="Al-Jazeera-Arabic-Bold" w:cs="Al-Jazeera-Arabic-Bold"/>
                <w:b/>
                <w:bCs/>
                <w:color w:val="FF0000"/>
                <w:rtl/>
              </w:rPr>
              <w:t>3</w:t>
            </w:r>
            <w:r w:rsidRPr="00425EFA">
              <w:rPr>
                <w:rFonts w:ascii="Al-Jazeera-Arabic-Bold" w:hAnsi="Al-Jazeera-Arabic-Bold" w:cs="Al-Jazeera-Arabic-Bold"/>
                <w:b/>
                <w:bCs/>
                <w:color w:val="FF0000"/>
                <w:rtl/>
              </w:rPr>
              <w:t xml:space="preserve"> : </w:t>
            </w:r>
            <w:r w:rsidR="003B486E" w:rsidRPr="00425EFA">
              <w:rPr>
                <w:rFonts w:ascii="Al-Jazeera-Arabic-Bold" w:hAnsi="Al-Jazeera-Arabic-Bold" w:cs="Al-Jazeera-Arabic-Bold"/>
                <w:b/>
                <w:bCs/>
                <w:color w:val="FF0000"/>
                <w:rtl/>
              </w:rPr>
              <w:t>كي</w:t>
            </w:r>
            <w:bookmarkStart w:id="0" w:name="_GoBack"/>
            <w:bookmarkEnd w:id="0"/>
            <w:r w:rsidR="003B486E" w:rsidRPr="00425EFA">
              <w:rPr>
                <w:rFonts w:ascii="Al-Jazeera-Arabic-Bold" w:hAnsi="Al-Jazeera-Arabic-Bold" w:cs="Al-Jazeera-Arabic-Bold"/>
                <w:b/>
                <w:bCs/>
                <w:color w:val="FF0000"/>
                <w:rtl/>
              </w:rPr>
              <w:t xml:space="preserve">ف ننشأ </w:t>
            </w:r>
            <w:r w:rsidR="00625BA7" w:rsidRPr="00425EFA">
              <w:rPr>
                <w:rFonts w:ascii="Al-Jazeera-Arabic-Bold" w:hAnsi="Al-Jazeera-Arabic-Bold" w:cs="Al-Jazeera-Arabic-Bold"/>
                <w:b/>
                <w:bCs/>
                <w:color w:val="FF0000"/>
                <w:rtl/>
              </w:rPr>
              <w:t>لمخططات إنسيابية</w:t>
            </w:r>
            <w:r w:rsidR="003B486E" w:rsidRPr="00425EFA">
              <w:rPr>
                <w:rFonts w:ascii="Al-Jazeera-Arabic-Bold" w:hAnsi="Al-Jazeera-Arabic-Bold" w:cs="Al-Jazeera-Arabic-Bold"/>
                <w:b/>
                <w:bCs/>
                <w:color w:val="FF0000"/>
                <w:rtl/>
              </w:rPr>
              <w:t xml:space="preserve"> باستعمال برمجية </w:t>
            </w:r>
            <w:r w:rsidR="003B486E" w:rsidRPr="00425EFA">
              <w:rPr>
                <w:rFonts w:asciiTheme="minorBidi" w:hAnsiTheme="minorBidi"/>
                <w:b/>
                <w:bCs/>
                <w:color w:val="FF0000"/>
                <w:lang w:val="fr-FR"/>
              </w:rPr>
              <w:t>LARP</w:t>
            </w:r>
            <w:r w:rsidRPr="00425EFA">
              <w:rPr>
                <w:rFonts w:ascii="Al-Jazeera-Arabic-Bold" w:hAnsi="Al-Jazeera-Arabic-Bold" w:cs="Al-Jazeera-Arabic-Bold"/>
                <w:b/>
                <w:bCs/>
                <w:color w:val="FF0000"/>
                <w:rtl/>
              </w:rPr>
              <w:t xml:space="preserve"> ؟</w:t>
            </w:r>
          </w:p>
          <w:p w:rsidR="000C2721" w:rsidRPr="00425EFA" w:rsidRDefault="009539D8" w:rsidP="000C2721">
            <w:pPr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rtl/>
                <w:lang w:val="fr-FR"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rtl/>
                <w:lang w:val="fr-FR"/>
              </w:rPr>
              <w:t>ج</w:t>
            </w:r>
            <w:r w:rsidR="003F1FBC" w:rsidRPr="00425EFA"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rtl/>
                <w:lang w:val="fr-FR"/>
              </w:rPr>
              <w:t>3</w:t>
            </w:r>
            <w:r w:rsidRPr="00425EFA"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rtl/>
                <w:lang w:val="fr-FR"/>
              </w:rPr>
              <w:t xml:space="preserve"> :</w:t>
            </w:r>
          </w:p>
          <w:p w:rsidR="00E67AF1" w:rsidRPr="00425EFA" w:rsidRDefault="00E67AF1" w:rsidP="009B77F6">
            <w:pPr>
              <w:rPr>
                <w:rFonts w:ascii="Al-Jazeera-Arabic-Bold" w:eastAsia="Arial Unicode MS" w:hAnsi="Al-Jazeera-Arabic-Bold" w:cs="Al-Jazeera-Arabic-Bold"/>
                <w:sz w:val="4"/>
                <w:szCs w:val="4"/>
                <w:rtl/>
                <w:lang w:val="fr-FR"/>
              </w:rPr>
            </w:pPr>
          </w:p>
          <w:p w:rsidR="000C2721" w:rsidRPr="00425EFA" w:rsidRDefault="000C2721" w:rsidP="00625BA7">
            <w:pPr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نفتح ملف جديد عن طريق إتباع الخطوات التالية :</w:t>
            </w:r>
          </w:p>
          <w:p w:rsidR="000C2721" w:rsidRPr="00425EFA" w:rsidRDefault="000C2721" w:rsidP="00625BA7">
            <w:pPr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8"/>
                <w:szCs w:val="28"/>
                <w:rtl/>
                <w:lang w:val="en-CA" w:bidi="ar-DZ"/>
              </w:rPr>
            </w:pPr>
            <w:r w:rsidRPr="00425EFA">
              <w:rPr>
                <w:rFonts w:ascii="Al-Jazeera-Arabic-Bold" w:hAnsi="Al-Jazeera-Arabic-Bold" w:cs="Al-Jazeera-Arabic-Bold"/>
                <w:noProof/>
                <w:sz w:val="20"/>
                <w:szCs w:val="20"/>
              </w:rPr>
              <w:drawing>
                <wp:inline distT="0" distB="0" distL="0" distR="0" wp14:anchorId="359A3051" wp14:editId="773C62B2">
                  <wp:extent cx="4543425" cy="2758440"/>
                  <wp:effectExtent l="0" t="0" r="9525" b="3810"/>
                  <wp:docPr id="578" name="Imag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75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2721" w:rsidRPr="00425EFA" w:rsidRDefault="002D3137" w:rsidP="00625BA7">
            <w:pPr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425EFA">
              <w:rPr>
                <w:rFonts w:ascii="Al-Jazeera-Arabic-Bold" w:hAnsi="Al-Jazeera-Arabic-Bold" w:cs="Al-Jazeera-Arabic-Bold"/>
                <w:noProof/>
                <w:sz w:val="20"/>
                <w:szCs w:val="20"/>
              </w:rPr>
              <w:drawing>
                <wp:anchor distT="0" distB="0" distL="114300" distR="114300" simplePos="0" relativeHeight="251745280" behindDoc="0" locked="0" layoutInCell="1" allowOverlap="1" wp14:anchorId="41D62FA1" wp14:editId="50EE0C21">
                  <wp:simplePos x="0" y="0"/>
                  <wp:positionH relativeFrom="margin">
                    <wp:posOffset>24130</wp:posOffset>
                  </wp:positionH>
                  <wp:positionV relativeFrom="margin">
                    <wp:posOffset>4081145</wp:posOffset>
                  </wp:positionV>
                  <wp:extent cx="4543425" cy="2847975"/>
                  <wp:effectExtent l="0" t="0" r="9525" b="9525"/>
                  <wp:wrapSquare wrapText="bothSides"/>
                  <wp:docPr id="582" name="Imag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C2721" w:rsidRPr="00425EFA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تظهر النافذة الموالية :</w:t>
            </w:r>
          </w:p>
          <w:p w:rsidR="002D3137" w:rsidRPr="00425EFA" w:rsidRDefault="002D3137" w:rsidP="00625BA7">
            <w:pPr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</w:p>
          <w:p w:rsidR="002D3137" w:rsidRPr="00425EFA" w:rsidRDefault="002D3137" w:rsidP="002D3137">
            <w:pPr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lang w:val="fr-FR" w:bidi="ar-DZ"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1 : فتح ملف جديد</w:t>
            </w:r>
          </w:p>
          <w:p w:rsidR="002D3137" w:rsidRPr="00425EFA" w:rsidRDefault="002D3137" w:rsidP="002D3137">
            <w:pPr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lang w:val="fr-FR" w:bidi="ar-DZ"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2 : حفظ ملف</w:t>
            </w:r>
          </w:p>
          <w:p w:rsidR="002D3137" w:rsidRPr="00425EFA" w:rsidRDefault="002D3137" w:rsidP="002D3137">
            <w:pPr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lang w:val="fr-FR" w:bidi="ar-DZ"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3 : تنفيذ المخطط الإنسيابي و إظهار النتيجة</w:t>
            </w:r>
          </w:p>
          <w:p w:rsidR="002D3137" w:rsidRPr="00425EFA" w:rsidRDefault="002D3137" w:rsidP="002D3137">
            <w:pPr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lang w:val="fr-FR" w:bidi="ar-DZ"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4 : الأشكال المقترحة لإستعمالها في إنشاء المخطط</w:t>
            </w:r>
          </w:p>
          <w:p w:rsidR="00EA4F18" w:rsidRPr="00425EFA" w:rsidRDefault="002D3137" w:rsidP="002D3137">
            <w:pPr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5 : الشكل النهائي للمخطط</w:t>
            </w:r>
          </w:p>
          <w:p w:rsidR="002D3137" w:rsidRPr="00425EFA" w:rsidRDefault="002D3137" w:rsidP="002D3137">
            <w:pPr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</w:p>
          <w:p w:rsidR="002D3137" w:rsidRPr="00425EFA" w:rsidRDefault="00425EFA" w:rsidP="002D3137">
            <w:pPr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425EFA">
              <w:rPr>
                <w:rFonts w:ascii="Al-Jazeera-Arabic-Bold" w:hAnsi="Al-Jazeera-Arabic-Bold" w:cs="Al-Jazeera-Arabic-Bold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4C06988" wp14:editId="649D4951">
                      <wp:simplePos x="0" y="0"/>
                      <wp:positionH relativeFrom="column">
                        <wp:posOffset>5557838</wp:posOffset>
                      </wp:positionH>
                      <wp:positionV relativeFrom="paragraph">
                        <wp:posOffset>837247</wp:posOffset>
                      </wp:positionV>
                      <wp:extent cx="1350010" cy="365125"/>
                      <wp:effectExtent l="0" t="0" r="0" b="0"/>
                      <wp:wrapNone/>
                      <wp:docPr id="59" name="Zone de text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838" w:rsidRPr="00425EFA" w:rsidRDefault="00411838" w:rsidP="00411838">
                                  <w:pPr>
                                    <w:rPr>
                                      <w:rFonts w:ascii="Al-Jazeera-Arabic-Bold" w:hAnsi="Al-Jazeera-Arabic-Bold" w:cs="Al-Jazeera-Arabic-Bold"/>
                                      <w:sz w:val="18"/>
                                      <w:szCs w:val="18"/>
                                    </w:rPr>
                                  </w:pPr>
                                  <w:r w:rsidRPr="00425EFA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C06988" id="Zone de texte 59" o:spid="_x0000_s1030" type="#_x0000_t202" style="position:absolute;left:0;text-align:left;margin-left:437.65pt;margin-top:65.9pt;width:106.3pt;height:28.75pt;rotation:-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" filled="f" stroked="f" strokeweight=".5pt">
                      <v:textbox>
                        <w:txbxContent>
                          <w:p w:rsidR="00411838" w:rsidRPr="00425EFA" w:rsidRDefault="00411838" w:rsidP="00411838">
                            <w:pPr>
                              <w:rPr>
                                <w:rFonts w:ascii="Al-Jazeera-Arabic-Bold" w:hAnsi="Al-Jazeera-Arabic-Bold" w:cs="Al-Jazeera-Arabic-Bold"/>
                                <w:sz w:val="18"/>
                                <w:szCs w:val="18"/>
                              </w:rPr>
                            </w:pPr>
                            <w:r w:rsidRPr="00425EFA"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25EFA">
              <w:rPr>
                <w:rFonts w:ascii="Al-Jazeera-Arabic-Bold" w:hAnsi="Al-Jazeera-Arabic-Bold" w:cs="Al-Jazeera-Arabic-Bold"/>
                <w:noProof/>
                <w:sz w:val="20"/>
                <w:szCs w:val="20"/>
              </w:rPr>
              <w:drawing>
                <wp:anchor distT="0" distB="0" distL="114300" distR="114300" simplePos="0" relativeHeight="251746304" behindDoc="0" locked="0" layoutInCell="1" allowOverlap="1" wp14:anchorId="7E5C2AAA" wp14:editId="30DDAC9A">
                  <wp:simplePos x="0" y="0"/>
                  <wp:positionH relativeFrom="margin">
                    <wp:posOffset>24130</wp:posOffset>
                  </wp:positionH>
                  <wp:positionV relativeFrom="margin">
                    <wp:posOffset>2566035</wp:posOffset>
                  </wp:positionV>
                  <wp:extent cx="4543425" cy="2321560"/>
                  <wp:effectExtent l="0" t="0" r="9525" b="2540"/>
                  <wp:wrapSquare wrapText="bothSides"/>
                  <wp:docPr id="583" name="Imag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32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D3137" w:rsidRPr="00425EFA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بعدها نرسم المخطط الإنسيابي و ذلك بسحب الأشكال من المساحة (4) و وضعها في المخطط.</w:t>
            </w:r>
          </w:p>
          <w:p w:rsidR="002D3137" w:rsidRPr="00425EFA" w:rsidRDefault="002D3137" w:rsidP="002D3137">
            <w:pPr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</w:pPr>
          </w:p>
          <w:p w:rsidR="002D3137" w:rsidRPr="00425EFA" w:rsidRDefault="002D3137" w:rsidP="002D3137">
            <w:pPr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4"/>
                <w:szCs w:val="24"/>
                <w:rtl/>
                <w:lang w:val="en-CA" w:bidi="ar-DZ"/>
              </w:rPr>
              <w:t>بعد الفراغ من رسم المخطط، ننفذه عن طريق الأمر (3)، فتظهر نافذة التنفيذ كما في الصورة الموالية :</w:t>
            </w:r>
          </w:p>
          <w:p w:rsidR="004A1ADA" w:rsidRPr="00425EFA" w:rsidRDefault="004A1ADA" w:rsidP="009539D8">
            <w:pPr>
              <w:numPr>
                <w:ilvl w:val="0"/>
                <w:numId w:val="33"/>
              </w:numPr>
              <w:rPr>
                <w:rFonts w:ascii="Al-Jazeera-Arabic-Bold" w:eastAsia="Arial Unicode MS" w:hAnsi="Al-Jazeera-Arabic-Bold" w:cs="Al-Jazeera-Arabic-Bold"/>
                <w:sz w:val="4"/>
                <w:szCs w:val="4"/>
                <w:lang w:val="fr-FR"/>
              </w:rPr>
            </w:pPr>
          </w:p>
        </w:tc>
        <w:tc>
          <w:tcPr>
            <w:tcW w:w="851" w:type="dxa"/>
            <w:shd w:val="clear" w:color="auto" w:fill="E5DFEC" w:themeFill="accent4" w:themeFillTint="33"/>
          </w:tcPr>
          <w:p w:rsidR="009B77F6" w:rsidRPr="00425EFA" w:rsidRDefault="00DC2704" w:rsidP="006F11BD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  <w:r w:rsidRPr="00425EFA">
              <w:rPr>
                <w:rFonts w:ascii="Al-Jazeera-Arabic-Bold" w:hAnsi="Al-Jazeera-Arabic-Bold" w:cs="Al-Jazeera-Arabic-Bold"/>
                <w:rtl/>
                <w:lang w:bidi="ar-DZ"/>
              </w:rPr>
              <w:lastRenderedPageBreak/>
              <w:t xml:space="preserve">15 </w:t>
            </w:r>
            <w:r w:rsidR="00627805" w:rsidRPr="00425EFA">
              <w:rPr>
                <w:rFonts w:ascii="Al-Jazeera-Arabic-Bold" w:hAnsi="Al-Jazeera-Arabic-Bold" w:cs="Al-Jazeera-Arabic-Bold"/>
                <w:rtl/>
                <w:lang w:bidi="ar-DZ"/>
              </w:rPr>
              <w:t>د</w:t>
            </w:r>
          </w:p>
        </w:tc>
      </w:tr>
      <w:tr w:rsidR="00627805" w:rsidRPr="00425EFA" w:rsidTr="002046E7">
        <w:trPr>
          <w:trHeight w:val="898"/>
        </w:trPr>
        <w:tc>
          <w:tcPr>
            <w:tcW w:w="1240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627805" w:rsidRPr="00425EFA" w:rsidRDefault="00627805" w:rsidP="009539D8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425EFA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الوضعية الختامية</w:t>
            </w:r>
          </w:p>
        </w:tc>
        <w:tc>
          <w:tcPr>
            <w:tcW w:w="9213" w:type="dxa"/>
            <w:gridSpan w:val="2"/>
            <w:vAlign w:val="center"/>
          </w:tcPr>
          <w:p w:rsidR="00627805" w:rsidRPr="00425EFA" w:rsidRDefault="007120D7" w:rsidP="00411838">
            <w:pPr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425EFA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إنجاز مخطط إنسيابي يسمح بقراءة عشرة أعداد و إظهار عدد القيم السالبة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627805" w:rsidRPr="00425EFA" w:rsidRDefault="007D5BAA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425EFA">
              <w:rPr>
                <w:rFonts w:ascii="Al-Jazeera-Arabic-Bold" w:hAnsi="Al-Jazeera-Arabic-Bold" w:cs="Al-Jazeera-Arabic-Bold"/>
                <w:lang w:bidi="ar-DZ"/>
              </w:rPr>
              <w:t>2</w:t>
            </w:r>
            <w:r w:rsidR="00627805" w:rsidRPr="00425EFA">
              <w:rPr>
                <w:rFonts w:ascii="Al-Jazeera-Arabic-Bold" w:hAnsi="Al-Jazeera-Arabic-Bold" w:cs="Al-Jazeera-Arabic-Bold"/>
                <w:rtl/>
                <w:lang w:bidi="ar-DZ"/>
              </w:rPr>
              <w:t>د</w:t>
            </w:r>
          </w:p>
        </w:tc>
      </w:tr>
      <w:tr w:rsidR="00627805" w:rsidRPr="00425EFA" w:rsidTr="007120D7">
        <w:trPr>
          <w:trHeight w:val="546"/>
        </w:trPr>
        <w:tc>
          <w:tcPr>
            <w:tcW w:w="11304" w:type="dxa"/>
            <w:gridSpan w:val="4"/>
          </w:tcPr>
          <w:p w:rsidR="00627805" w:rsidRPr="00425EFA" w:rsidRDefault="00627805" w:rsidP="002A1781">
            <w:pPr>
              <w:jc w:val="center"/>
              <w:rPr>
                <w:rFonts w:ascii="Al-Jazeera-Arabic-Bold" w:eastAsia="Arial Unicode MS" w:hAnsi="Al-Jazeera-Arabic-Bold" w:cs="Al-Jazeera-Arabic-Bold"/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b/>
                <w:bCs/>
                <w:color w:val="00B050"/>
                <w:sz w:val="28"/>
                <w:szCs w:val="28"/>
                <w:u w:val="single"/>
                <w:rtl/>
              </w:rPr>
              <w:t>ملاحظات:</w:t>
            </w:r>
          </w:p>
        </w:tc>
      </w:tr>
      <w:tr w:rsidR="00627805" w:rsidRPr="00425EFA" w:rsidTr="007120D7">
        <w:trPr>
          <w:trHeight w:val="924"/>
        </w:trPr>
        <w:tc>
          <w:tcPr>
            <w:tcW w:w="11304" w:type="dxa"/>
            <w:gridSpan w:val="4"/>
          </w:tcPr>
          <w:p w:rsidR="00627805" w:rsidRPr="00425EFA" w:rsidRDefault="00627805" w:rsidP="00260A1C">
            <w:pPr>
              <w:jc w:val="center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425EFA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260A1C" w:rsidRPr="00425EFA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..</w:t>
            </w:r>
          </w:p>
        </w:tc>
      </w:tr>
    </w:tbl>
    <w:p w:rsidR="00087556" w:rsidRPr="00425EFA" w:rsidRDefault="00087556" w:rsidP="002C4E3C">
      <w:pPr>
        <w:rPr>
          <w:rFonts w:ascii="Al-Jazeera-Arabic-Bold" w:eastAsia="Arial Unicode MS" w:hAnsi="Al-Jazeera-Arabic-Bold" w:cs="Al-Jazeera-Arabic-Bold"/>
          <w:sz w:val="20"/>
          <w:szCs w:val="20"/>
        </w:rPr>
      </w:pPr>
    </w:p>
    <w:sectPr w:rsidR="00087556" w:rsidRPr="00425EFA" w:rsidSect="002D3137">
      <w:pgSz w:w="11906" w:h="16838"/>
      <w:pgMar w:top="284" w:right="284" w:bottom="227" w:left="425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34A" w:rsidRDefault="009E134A" w:rsidP="00CC14A4">
      <w:pPr>
        <w:spacing w:after="0" w:line="240" w:lineRule="auto"/>
      </w:pPr>
      <w:r>
        <w:separator/>
      </w:r>
    </w:p>
  </w:endnote>
  <w:endnote w:type="continuationSeparator" w:id="0">
    <w:p w:rsidR="009E134A" w:rsidRDefault="009E134A" w:rsidP="00CC1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34A" w:rsidRDefault="009E134A" w:rsidP="00CC14A4">
      <w:pPr>
        <w:spacing w:after="0" w:line="240" w:lineRule="auto"/>
      </w:pPr>
      <w:r>
        <w:separator/>
      </w:r>
    </w:p>
  </w:footnote>
  <w:footnote w:type="continuationSeparator" w:id="0">
    <w:p w:rsidR="009E134A" w:rsidRDefault="009E134A" w:rsidP="00CC1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4713"/>
    <w:multiLevelType w:val="hybridMultilevel"/>
    <w:tmpl w:val="6388B30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0B7D27"/>
    <w:multiLevelType w:val="hybridMultilevel"/>
    <w:tmpl w:val="D3FE4EB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172CAA"/>
    <w:multiLevelType w:val="hybridMultilevel"/>
    <w:tmpl w:val="FE6ACB08"/>
    <w:lvl w:ilvl="0" w:tplc="92ECCB7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6923C" w:themeColor="accent3" w:themeShade="BF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80BFD"/>
    <w:multiLevelType w:val="hybridMultilevel"/>
    <w:tmpl w:val="9A08898E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2F030E4">
      <w:start w:val="4"/>
      <w:numFmt w:val="bullet"/>
      <w:lvlText w:val="-"/>
      <w:lvlJc w:val="left"/>
      <w:pPr>
        <w:ind w:left="1647" w:hanging="36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8401629"/>
    <w:multiLevelType w:val="hybridMultilevel"/>
    <w:tmpl w:val="5638F5DE"/>
    <w:lvl w:ilvl="0" w:tplc="040C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90D45D1"/>
    <w:multiLevelType w:val="hybridMultilevel"/>
    <w:tmpl w:val="3B34BD7E"/>
    <w:lvl w:ilvl="0" w:tplc="02745CEA">
      <w:start w:val="1"/>
      <w:numFmt w:val="decimal"/>
      <w:pStyle w:val="2"/>
      <w:lvlText w:val="%1."/>
      <w:lvlJc w:val="left"/>
      <w:pPr>
        <w:ind w:left="1788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1AD20EA6"/>
    <w:multiLevelType w:val="hybridMultilevel"/>
    <w:tmpl w:val="76A63B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73CB0"/>
    <w:multiLevelType w:val="hybridMultilevel"/>
    <w:tmpl w:val="D15C5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80B63"/>
    <w:multiLevelType w:val="hybridMultilevel"/>
    <w:tmpl w:val="3AB22AE0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5FD8453A">
      <w:numFmt w:val="bullet"/>
      <w:lvlText w:val="-"/>
      <w:lvlJc w:val="left"/>
      <w:pPr>
        <w:ind w:left="2148" w:hanging="360"/>
      </w:pPr>
      <w:rPr>
        <w:rFonts w:ascii="Sakkal Majalla" w:eastAsiaTheme="minorHAnsi" w:hAnsi="Sakkal Majalla" w:cs="Sakkal Majalla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C282DCB"/>
    <w:multiLevelType w:val="hybridMultilevel"/>
    <w:tmpl w:val="6316A572"/>
    <w:lvl w:ilvl="0" w:tplc="9FBC6ADC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661BA"/>
    <w:multiLevelType w:val="hybridMultilevel"/>
    <w:tmpl w:val="3190D88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0A44F6F"/>
    <w:multiLevelType w:val="hybridMultilevel"/>
    <w:tmpl w:val="362C87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47407"/>
    <w:multiLevelType w:val="hybridMultilevel"/>
    <w:tmpl w:val="FB3CCB82"/>
    <w:lvl w:ilvl="0" w:tplc="7CD80A9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1504F6"/>
    <w:multiLevelType w:val="hybridMultilevel"/>
    <w:tmpl w:val="05DE50E2"/>
    <w:lvl w:ilvl="0" w:tplc="B884357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Arabic Transparent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6772E26"/>
    <w:multiLevelType w:val="hybridMultilevel"/>
    <w:tmpl w:val="09704D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51247"/>
    <w:multiLevelType w:val="hybridMultilevel"/>
    <w:tmpl w:val="89A2942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65F13"/>
    <w:multiLevelType w:val="hybridMultilevel"/>
    <w:tmpl w:val="5502B412"/>
    <w:lvl w:ilvl="0" w:tplc="AD588A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6923C" w:themeColor="accent3" w:themeShade="BF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253DA7"/>
    <w:multiLevelType w:val="hybridMultilevel"/>
    <w:tmpl w:val="F80C7C98"/>
    <w:lvl w:ilvl="0" w:tplc="6E46EB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02540"/>
    <w:multiLevelType w:val="hybridMultilevel"/>
    <w:tmpl w:val="CD92EB20"/>
    <w:lvl w:ilvl="0" w:tplc="A2EEEEA4">
      <w:start w:val="5"/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125BE"/>
    <w:multiLevelType w:val="hybridMultilevel"/>
    <w:tmpl w:val="076870E6"/>
    <w:lvl w:ilvl="0" w:tplc="B42A305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046B8B"/>
    <w:multiLevelType w:val="hybridMultilevel"/>
    <w:tmpl w:val="05DAC9F2"/>
    <w:lvl w:ilvl="0" w:tplc="03BEE5E6">
      <w:start w:val="1"/>
      <w:numFmt w:val="bullet"/>
      <w:pStyle w:val="4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21" w15:restartNumberingAfterBreak="0">
    <w:nsid w:val="4DC708B9"/>
    <w:multiLevelType w:val="hybridMultilevel"/>
    <w:tmpl w:val="C9020AEC"/>
    <w:lvl w:ilvl="0" w:tplc="6D6C2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F3B13"/>
    <w:multiLevelType w:val="hybridMultilevel"/>
    <w:tmpl w:val="9EB88C0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B718FE"/>
    <w:multiLevelType w:val="hybridMultilevel"/>
    <w:tmpl w:val="D38667F0"/>
    <w:lvl w:ilvl="0" w:tplc="DD5C9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F97CD0"/>
    <w:multiLevelType w:val="hybridMultilevel"/>
    <w:tmpl w:val="3BD48EF6"/>
    <w:lvl w:ilvl="0" w:tplc="A82087DA">
      <w:start w:val="1"/>
      <w:numFmt w:val="bullet"/>
      <w:lvlText w:val="-"/>
      <w:lvlJc w:val="left"/>
      <w:pPr>
        <w:ind w:left="720" w:hanging="360"/>
      </w:pPr>
      <w:rPr>
        <w:rFonts w:ascii="Segoe UI" w:eastAsia="Arial Unicode MS" w:hAnsi="Segoe UI" w:cs="Segoe UI" w:hint="default"/>
        <w:b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819DB"/>
    <w:multiLevelType w:val="hybridMultilevel"/>
    <w:tmpl w:val="4C92CF94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2DB6FD8"/>
    <w:multiLevelType w:val="hybridMultilevel"/>
    <w:tmpl w:val="FA3EA924"/>
    <w:lvl w:ilvl="0" w:tplc="04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4CEA2042" w:tentative="1">
      <w:start w:val="1"/>
      <w:numFmt w:val="bullet"/>
      <w:lvlText w:val=""/>
      <w:lvlJc w:val="left"/>
      <w:pPr>
        <w:tabs>
          <w:tab w:val="num" w:pos="1363"/>
        </w:tabs>
        <w:ind w:left="1363" w:hanging="360"/>
      </w:pPr>
      <w:rPr>
        <w:rFonts w:ascii="Wingdings" w:hAnsi="Wingdings" w:hint="default"/>
      </w:rPr>
    </w:lvl>
    <w:lvl w:ilvl="2" w:tplc="F3F48FD0" w:tentative="1">
      <w:start w:val="1"/>
      <w:numFmt w:val="bullet"/>
      <w:lvlText w:val="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98D2583A" w:tentative="1">
      <w:start w:val="1"/>
      <w:numFmt w:val="bullet"/>
      <w:lvlText w:val="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4" w:tplc="0324FB20" w:tentative="1">
      <w:start w:val="1"/>
      <w:numFmt w:val="bullet"/>
      <w:lvlText w:val="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</w:rPr>
    </w:lvl>
    <w:lvl w:ilvl="5" w:tplc="8FCE665A" w:tentative="1">
      <w:start w:val="1"/>
      <w:numFmt w:val="bullet"/>
      <w:lvlText w:val="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F43EAEDE" w:tentative="1">
      <w:start w:val="1"/>
      <w:numFmt w:val="bullet"/>
      <w:lvlText w:val="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  <w:lvl w:ilvl="7" w:tplc="1FE60D7A" w:tentative="1">
      <w:start w:val="1"/>
      <w:numFmt w:val="bullet"/>
      <w:lvlText w:val="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</w:rPr>
    </w:lvl>
    <w:lvl w:ilvl="8" w:tplc="5C2EAA6C" w:tentative="1">
      <w:start w:val="1"/>
      <w:numFmt w:val="bullet"/>
      <w:lvlText w:val="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27" w15:restartNumberingAfterBreak="0">
    <w:nsid w:val="53791DF2"/>
    <w:multiLevelType w:val="hybridMultilevel"/>
    <w:tmpl w:val="B680BA52"/>
    <w:lvl w:ilvl="0" w:tplc="93EE9EEE">
      <w:start w:val="1"/>
      <w:numFmt w:val="arabicAlpha"/>
      <w:pStyle w:val="31"/>
      <w:lvlText w:val="%1-"/>
      <w:lvlJc w:val="center"/>
      <w:pPr>
        <w:ind w:left="1210" w:hanging="360"/>
      </w:pPr>
      <w:rPr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8" w15:restartNumberingAfterBreak="0">
    <w:nsid w:val="55567C79"/>
    <w:multiLevelType w:val="hybridMultilevel"/>
    <w:tmpl w:val="A5DC78EE"/>
    <w:lvl w:ilvl="0" w:tplc="C480F0D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2603B4"/>
    <w:multiLevelType w:val="hybridMultilevel"/>
    <w:tmpl w:val="7FCE9A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73039"/>
    <w:multiLevelType w:val="hybridMultilevel"/>
    <w:tmpl w:val="007C1092"/>
    <w:lvl w:ilvl="0" w:tplc="1D2A5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E27A8"/>
    <w:multiLevelType w:val="hybridMultilevel"/>
    <w:tmpl w:val="F05C8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37AEF"/>
    <w:multiLevelType w:val="hybridMultilevel"/>
    <w:tmpl w:val="5FA8099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34511A5"/>
    <w:multiLevelType w:val="hybridMultilevel"/>
    <w:tmpl w:val="4B14B2A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6A175C7"/>
    <w:multiLevelType w:val="hybridMultilevel"/>
    <w:tmpl w:val="91F4A1E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A327B6"/>
    <w:multiLevelType w:val="hybridMultilevel"/>
    <w:tmpl w:val="D12E7562"/>
    <w:lvl w:ilvl="0" w:tplc="D8CA4222">
      <w:start w:val="1"/>
      <w:numFmt w:val="decimal"/>
      <w:lvlText w:val="%1-"/>
      <w:lvlJc w:val="left"/>
      <w:pPr>
        <w:tabs>
          <w:tab w:val="num" w:pos="3150"/>
        </w:tabs>
        <w:ind w:left="3150" w:hanging="360"/>
      </w:pPr>
    </w:lvl>
    <w:lvl w:ilvl="1" w:tplc="999A22D4">
      <w:start w:val="1"/>
      <w:numFmt w:val="arabicAlpha"/>
      <w:lvlText w:val="%2-"/>
      <w:lvlJc w:val="left"/>
      <w:pPr>
        <w:tabs>
          <w:tab w:val="num" w:pos="3870"/>
        </w:tabs>
        <w:ind w:left="3870" w:hanging="360"/>
      </w:pPr>
      <w:rPr>
        <w:color w:val="31849B" w:themeColor="accent5" w:themeShade="BF"/>
      </w:rPr>
    </w:lvl>
    <w:lvl w:ilvl="2" w:tplc="0409001B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36" w15:restartNumberingAfterBreak="0">
    <w:nsid w:val="68060B2C"/>
    <w:multiLevelType w:val="hybridMultilevel"/>
    <w:tmpl w:val="25BE2C8C"/>
    <w:lvl w:ilvl="0" w:tplc="5B88F1E2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ascii="Wingdings" w:hAnsi="Wingdings" w:hint="default"/>
      </w:rPr>
    </w:lvl>
  </w:abstractNum>
  <w:abstractNum w:abstractNumId="37" w15:restartNumberingAfterBreak="0">
    <w:nsid w:val="71563EF0"/>
    <w:multiLevelType w:val="hybridMultilevel"/>
    <w:tmpl w:val="4A4466A8"/>
    <w:lvl w:ilvl="0" w:tplc="7CD80A9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830128"/>
    <w:multiLevelType w:val="hybridMultilevel"/>
    <w:tmpl w:val="89DEA294"/>
    <w:lvl w:ilvl="0" w:tplc="B4C6A3CA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9" w15:restartNumberingAfterBreak="0">
    <w:nsid w:val="7224222F"/>
    <w:multiLevelType w:val="hybridMultilevel"/>
    <w:tmpl w:val="5D702E1C"/>
    <w:lvl w:ilvl="0" w:tplc="040C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0" w15:restartNumberingAfterBreak="0">
    <w:nsid w:val="785356BA"/>
    <w:multiLevelType w:val="hybridMultilevel"/>
    <w:tmpl w:val="FCAE286C"/>
    <w:lvl w:ilvl="0" w:tplc="14EE34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F348DC"/>
    <w:multiLevelType w:val="hybridMultilevel"/>
    <w:tmpl w:val="0E8A22D0"/>
    <w:lvl w:ilvl="0" w:tplc="CDBC64F8">
      <w:start w:val="8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EE12E6"/>
    <w:multiLevelType w:val="hybridMultilevel"/>
    <w:tmpl w:val="1674CABC"/>
    <w:lvl w:ilvl="0" w:tplc="CC882392">
      <w:start w:val="3"/>
      <w:numFmt w:val="bullet"/>
      <w:lvlText w:val="-"/>
      <w:lvlJc w:val="left"/>
      <w:pPr>
        <w:ind w:left="720" w:hanging="360"/>
      </w:pPr>
      <w:rPr>
        <w:rFonts w:ascii="Segoe UI" w:eastAsia="Arial Unicode MS" w:hAnsi="Segoe UI" w:cs="Segoe UI" w:hint="default"/>
        <w:b/>
        <w:color w:val="000000" w:themeColor="text1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F2AF5"/>
    <w:multiLevelType w:val="hybridMultilevel"/>
    <w:tmpl w:val="08089B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36"/>
  </w:num>
  <w:num w:numId="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</w:num>
  <w:num w:numId="7">
    <w:abstractNumId w:val="17"/>
  </w:num>
  <w:num w:numId="8">
    <w:abstractNumId w:val="28"/>
  </w:num>
  <w:num w:numId="9">
    <w:abstractNumId w:val="16"/>
  </w:num>
  <w:num w:numId="10">
    <w:abstractNumId w:val="2"/>
  </w:num>
  <w:num w:numId="11">
    <w:abstractNumId w:val="14"/>
  </w:num>
  <w:num w:numId="12">
    <w:abstractNumId w:val="20"/>
  </w:num>
  <w:num w:numId="13">
    <w:abstractNumId w:val="26"/>
  </w:num>
  <w:num w:numId="14">
    <w:abstractNumId w:val="38"/>
  </w:num>
  <w:num w:numId="15">
    <w:abstractNumId w:val="33"/>
  </w:num>
  <w:num w:numId="16">
    <w:abstractNumId w:val="11"/>
  </w:num>
  <w:num w:numId="17">
    <w:abstractNumId w:val="25"/>
  </w:num>
  <w:num w:numId="18">
    <w:abstractNumId w:val="13"/>
  </w:num>
  <w:num w:numId="19">
    <w:abstractNumId w:val="41"/>
  </w:num>
  <w:num w:numId="20">
    <w:abstractNumId w:val="24"/>
  </w:num>
  <w:num w:numId="21">
    <w:abstractNumId w:val="42"/>
  </w:num>
  <w:num w:numId="22">
    <w:abstractNumId w:val="18"/>
  </w:num>
  <w:num w:numId="23">
    <w:abstractNumId w:val="0"/>
  </w:num>
  <w:num w:numId="24">
    <w:abstractNumId w:val="1"/>
  </w:num>
  <w:num w:numId="25">
    <w:abstractNumId w:val="21"/>
  </w:num>
  <w:num w:numId="26">
    <w:abstractNumId w:val="40"/>
  </w:num>
  <w:num w:numId="27">
    <w:abstractNumId w:val="6"/>
  </w:num>
  <w:num w:numId="28">
    <w:abstractNumId w:val="3"/>
  </w:num>
  <w:num w:numId="29">
    <w:abstractNumId w:val="4"/>
  </w:num>
  <w:num w:numId="30">
    <w:abstractNumId w:val="39"/>
  </w:num>
  <w:num w:numId="31">
    <w:abstractNumId w:val="32"/>
  </w:num>
  <w:num w:numId="32">
    <w:abstractNumId w:val="15"/>
  </w:num>
  <w:num w:numId="33">
    <w:abstractNumId w:val="22"/>
  </w:num>
  <w:num w:numId="34">
    <w:abstractNumId w:val="19"/>
  </w:num>
  <w:num w:numId="35">
    <w:abstractNumId w:val="12"/>
  </w:num>
  <w:num w:numId="36">
    <w:abstractNumId w:val="37"/>
  </w:num>
  <w:num w:numId="37">
    <w:abstractNumId w:val="31"/>
  </w:num>
  <w:num w:numId="38">
    <w:abstractNumId w:val="7"/>
  </w:num>
  <w:num w:numId="39">
    <w:abstractNumId w:val="29"/>
  </w:num>
  <w:num w:numId="40">
    <w:abstractNumId w:val="23"/>
  </w:num>
  <w:num w:numId="41">
    <w:abstractNumId w:val="34"/>
  </w:num>
  <w:num w:numId="42">
    <w:abstractNumId w:val="8"/>
  </w:num>
  <w:num w:numId="43">
    <w:abstractNumId w:val="30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ar-DZ" w:vendorID="64" w:dllVersion="131078" w:nlCheck="1" w:checkStyle="0"/>
  <w:activeWritingStyle w:appName="MSWord" w:lang="en-CA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03"/>
    <w:rsid w:val="000414CB"/>
    <w:rsid w:val="00087556"/>
    <w:rsid w:val="000B55F3"/>
    <w:rsid w:val="000C2721"/>
    <w:rsid w:val="00105DA1"/>
    <w:rsid w:val="00143903"/>
    <w:rsid w:val="0019300D"/>
    <w:rsid w:val="001D73EB"/>
    <w:rsid w:val="001E633D"/>
    <w:rsid w:val="001F03C5"/>
    <w:rsid w:val="00202101"/>
    <w:rsid w:val="002046E7"/>
    <w:rsid w:val="00225947"/>
    <w:rsid w:val="002309C1"/>
    <w:rsid w:val="00260A1C"/>
    <w:rsid w:val="002639A7"/>
    <w:rsid w:val="00264429"/>
    <w:rsid w:val="0027770F"/>
    <w:rsid w:val="002A1781"/>
    <w:rsid w:val="002B6E8E"/>
    <w:rsid w:val="002C3C39"/>
    <w:rsid w:val="002C3CEB"/>
    <w:rsid w:val="002C4E3C"/>
    <w:rsid w:val="002C696E"/>
    <w:rsid w:val="002D3137"/>
    <w:rsid w:val="002D5D94"/>
    <w:rsid w:val="002E747E"/>
    <w:rsid w:val="002F215F"/>
    <w:rsid w:val="00322B11"/>
    <w:rsid w:val="0032760C"/>
    <w:rsid w:val="00363495"/>
    <w:rsid w:val="00381278"/>
    <w:rsid w:val="003A3062"/>
    <w:rsid w:val="003B486E"/>
    <w:rsid w:val="003E5B4D"/>
    <w:rsid w:val="003F1FBC"/>
    <w:rsid w:val="003F555B"/>
    <w:rsid w:val="003F6C82"/>
    <w:rsid w:val="00411838"/>
    <w:rsid w:val="00425EFA"/>
    <w:rsid w:val="00432853"/>
    <w:rsid w:val="00437555"/>
    <w:rsid w:val="00446380"/>
    <w:rsid w:val="0047195E"/>
    <w:rsid w:val="004A1ADA"/>
    <w:rsid w:val="00512129"/>
    <w:rsid w:val="005158D6"/>
    <w:rsid w:val="00544BC5"/>
    <w:rsid w:val="005529C5"/>
    <w:rsid w:val="00555152"/>
    <w:rsid w:val="00560725"/>
    <w:rsid w:val="00573286"/>
    <w:rsid w:val="005905C4"/>
    <w:rsid w:val="005A7F68"/>
    <w:rsid w:val="005B2287"/>
    <w:rsid w:val="005D62F1"/>
    <w:rsid w:val="00614E57"/>
    <w:rsid w:val="00625BA7"/>
    <w:rsid w:val="00627805"/>
    <w:rsid w:val="006617A6"/>
    <w:rsid w:val="00681249"/>
    <w:rsid w:val="006865CF"/>
    <w:rsid w:val="006A382E"/>
    <w:rsid w:val="006D6E93"/>
    <w:rsid w:val="006E332E"/>
    <w:rsid w:val="006F11BD"/>
    <w:rsid w:val="007120D7"/>
    <w:rsid w:val="007140BC"/>
    <w:rsid w:val="007165C5"/>
    <w:rsid w:val="007735BC"/>
    <w:rsid w:val="007D5BAA"/>
    <w:rsid w:val="007E042A"/>
    <w:rsid w:val="007E1D9F"/>
    <w:rsid w:val="00831DCF"/>
    <w:rsid w:val="008751FE"/>
    <w:rsid w:val="00881868"/>
    <w:rsid w:val="008A30DC"/>
    <w:rsid w:val="008B2807"/>
    <w:rsid w:val="008F49F4"/>
    <w:rsid w:val="00915CF9"/>
    <w:rsid w:val="00916B42"/>
    <w:rsid w:val="0093294B"/>
    <w:rsid w:val="00951315"/>
    <w:rsid w:val="009539D8"/>
    <w:rsid w:val="009B77F6"/>
    <w:rsid w:val="009E134A"/>
    <w:rsid w:val="009E7B63"/>
    <w:rsid w:val="00A2690C"/>
    <w:rsid w:val="00A54662"/>
    <w:rsid w:val="00A67324"/>
    <w:rsid w:val="00AC2FF8"/>
    <w:rsid w:val="00AE39D7"/>
    <w:rsid w:val="00AF34E2"/>
    <w:rsid w:val="00B26925"/>
    <w:rsid w:val="00B44FF2"/>
    <w:rsid w:val="00C01571"/>
    <w:rsid w:val="00C130B8"/>
    <w:rsid w:val="00C16A5B"/>
    <w:rsid w:val="00CB6CE6"/>
    <w:rsid w:val="00CC14A4"/>
    <w:rsid w:val="00D03207"/>
    <w:rsid w:val="00D41BCC"/>
    <w:rsid w:val="00D77DBD"/>
    <w:rsid w:val="00DC2704"/>
    <w:rsid w:val="00DD6DB1"/>
    <w:rsid w:val="00E0103F"/>
    <w:rsid w:val="00E137F4"/>
    <w:rsid w:val="00E54179"/>
    <w:rsid w:val="00E67AF1"/>
    <w:rsid w:val="00E71D38"/>
    <w:rsid w:val="00E82B47"/>
    <w:rsid w:val="00EA347A"/>
    <w:rsid w:val="00EA4F18"/>
    <w:rsid w:val="00F00F20"/>
    <w:rsid w:val="00F44DAB"/>
    <w:rsid w:val="00F74F9E"/>
    <w:rsid w:val="00F775B8"/>
    <w:rsid w:val="00F86A57"/>
    <w:rsid w:val="00FC5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D5E6"/>
  <w15:docId w15:val="{88A1BC73-8439-4A6E-AE06-C4C9D910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39D7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عنوان أول"/>
    <w:basedOn w:val="Normal"/>
    <w:next w:val="Normal"/>
    <w:link w:val="TitreCar"/>
    <w:uiPriority w:val="10"/>
    <w:qFormat/>
    <w:rsid w:val="003F6C82"/>
    <w:pPr>
      <w:pBdr>
        <w:bottom w:val="single" w:sz="8" w:space="4" w:color="4F81BD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عنوان أول Car"/>
    <w:basedOn w:val="Policepardfaut"/>
    <w:link w:val="Titre"/>
    <w:uiPriority w:val="10"/>
    <w:rsid w:val="003F6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rsid w:val="000875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claire-Accent2">
    <w:name w:val="Light Shading Accent 2"/>
    <w:basedOn w:val="TableauNormal"/>
    <w:uiPriority w:val="60"/>
    <w:rsid w:val="005D62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3A3062"/>
    <w:pPr>
      <w:bidi w:val="0"/>
      <w:ind w:left="720"/>
      <w:contextualSpacing/>
    </w:pPr>
    <w:rPr>
      <w:rFonts w:eastAsiaTheme="minorHAnsi"/>
      <w:lang w:val="fr-FR"/>
    </w:rPr>
  </w:style>
  <w:style w:type="character" w:customStyle="1" w:styleId="aCar">
    <w:name w:val="a Car"/>
    <w:basedOn w:val="Policepardfaut"/>
    <w:link w:val="a"/>
    <w:locked/>
    <w:rsid w:val="003A3062"/>
    <w:rPr>
      <w:rFonts w:ascii="Times New Roman" w:hAnsi="Times New Roman" w:cs="Times New Roman"/>
      <w:sz w:val="28"/>
      <w:szCs w:val="28"/>
    </w:rPr>
  </w:style>
  <w:style w:type="paragraph" w:customStyle="1" w:styleId="a">
    <w:name w:val="a"/>
    <w:basedOn w:val="Normal"/>
    <w:link w:val="aCar"/>
    <w:rsid w:val="003A3062"/>
    <w:pPr>
      <w:spacing w:after="0" w:line="360" w:lineRule="auto"/>
      <w:ind w:left="567" w:firstLine="425"/>
      <w:jc w:val="both"/>
    </w:pPr>
    <w:rPr>
      <w:rFonts w:ascii="Times New Roman" w:hAnsi="Times New Roman" w:cs="Times New Roman"/>
      <w:sz w:val="28"/>
      <w:szCs w:val="28"/>
    </w:rPr>
  </w:style>
  <w:style w:type="table" w:styleId="Trameclaire-Accent3">
    <w:name w:val="Light Shading Accent 3"/>
    <w:basedOn w:val="TableauNormal"/>
    <w:uiPriority w:val="60"/>
    <w:rsid w:val="003A30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1">
    <w:name w:val="عنوان 1"/>
    <w:basedOn w:val="Paragraphedeliste"/>
    <w:link w:val="1Car"/>
    <w:qFormat/>
    <w:rsid w:val="00F00F20"/>
    <w:pPr>
      <w:bidi/>
      <w:ind w:left="709"/>
      <w:outlineLvl w:val="0"/>
    </w:pPr>
    <w:rPr>
      <w:rFonts w:ascii="Segoe UI" w:eastAsia="Arial Unicode MS" w:hAnsi="Segoe UI" w:cs="Segoe UI"/>
      <w:b/>
      <w:bCs/>
      <w:color w:val="FF0000"/>
      <w:sz w:val="40"/>
      <w:szCs w:val="40"/>
      <w:u w:val="single"/>
    </w:rPr>
  </w:style>
  <w:style w:type="paragraph" w:customStyle="1" w:styleId="2">
    <w:name w:val="عنوان 2"/>
    <w:basedOn w:val="Paragraphedeliste"/>
    <w:link w:val="2Car"/>
    <w:qFormat/>
    <w:rsid w:val="00F00F20"/>
    <w:pPr>
      <w:numPr>
        <w:numId w:val="2"/>
      </w:numPr>
      <w:bidi/>
      <w:jc w:val="both"/>
    </w:pPr>
    <w:rPr>
      <w:rFonts w:ascii="Segoe UI" w:eastAsia="Arial Unicode MS" w:hAnsi="Segoe UI" w:cs="Segoe UI"/>
      <w:b/>
      <w:bCs/>
      <w:color w:val="C00000"/>
      <w:sz w:val="40"/>
      <w:szCs w:val="40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00F20"/>
    <w:rPr>
      <w:rFonts w:eastAsiaTheme="minorHAnsi"/>
      <w:lang w:val="fr-FR"/>
    </w:rPr>
  </w:style>
  <w:style w:type="character" w:customStyle="1" w:styleId="1Car">
    <w:name w:val="عنوان 1 Car"/>
    <w:basedOn w:val="ParagraphedelisteCar"/>
    <w:link w:val="1"/>
    <w:rsid w:val="00F00F20"/>
    <w:rPr>
      <w:rFonts w:ascii="Segoe UI" w:eastAsia="Arial Unicode MS" w:hAnsi="Segoe UI" w:cs="Segoe UI"/>
      <w:b/>
      <w:bCs/>
      <w:color w:val="FF0000"/>
      <w:sz w:val="40"/>
      <w:szCs w:val="40"/>
      <w:u w:val="single"/>
      <w:lang w:val="fr-FR"/>
    </w:rPr>
  </w:style>
  <w:style w:type="paragraph" w:customStyle="1" w:styleId="Style1">
    <w:name w:val="Style1"/>
    <w:basedOn w:val="Paragraphedeliste"/>
    <w:link w:val="Style1Car"/>
    <w:rsid w:val="006617A6"/>
    <w:pPr>
      <w:numPr>
        <w:numId w:val="3"/>
      </w:numPr>
      <w:bidi/>
      <w:jc w:val="both"/>
    </w:pPr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</w:rPr>
  </w:style>
  <w:style w:type="character" w:customStyle="1" w:styleId="2Car">
    <w:name w:val="عنوان 2 Car"/>
    <w:basedOn w:val="ParagraphedelisteCar"/>
    <w:link w:val="2"/>
    <w:rsid w:val="00F00F20"/>
    <w:rPr>
      <w:rFonts w:ascii="Segoe UI" w:eastAsia="Arial Unicode MS" w:hAnsi="Segoe UI" w:cs="Segoe UI"/>
      <w:b/>
      <w:bCs/>
      <w:color w:val="C00000"/>
      <w:sz w:val="40"/>
      <w:szCs w:val="40"/>
      <w:u w:val="single"/>
      <w:lang w:val="fr-FR"/>
    </w:rPr>
  </w:style>
  <w:style w:type="paragraph" w:customStyle="1" w:styleId="Style2">
    <w:name w:val="Style2"/>
    <w:basedOn w:val="Style1"/>
    <w:link w:val="Style2Car"/>
    <w:rsid w:val="006617A6"/>
  </w:style>
  <w:style w:type="character" w:customStyle="1" w:styleId="Style1Car">
    <w:name w:val="Style1 Car"/>
    <w:basedOn w:val="ParagraphedelisteCar"/>
    <w:link w:val="Style1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">
    <w:name w:val="عنوان 3"/>
    <w:basedOn w:val="Style2"/>
    <w:link w:val="3Car"/>
    <w:qFormat/>
    <w:rsid w:val="006617A6"/>
  </w:style>
  <w:style w:type="character" w:customStyle="1" w:styleId="Style2Car">
    <w:name w:val="Style2 Car"/>
    <w:basedOn w:val="Style1Car"/>
    <w:link w:val="Style2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1">
    <w:name w:val="عنوان 3.1"/>
    <w:basedOn w:val="Paragraphedeliste"/>
    <w:link w:val="31Car"/>
    <w:qFormat/>
    <w:rsid w:val="006617A6"/>
    <w:pPr>
      <w:numPr>
        <w:numId w:val="6"/>
      </w:numPr>
      <w:bidi/>
      <w:spacing w:line="360" w:lineRule="auto"/>
      <w:ind w:hanging="357"/>
      <w:contextualSpacing w:val="0"/>
      <w:jc w:val="both"/>
    </w:pPr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</w:rPr>
  </w:style>
  <w:style w:type="character" w:customStyle="1" w:styleId="3Car">
    <w:name w:val="عنوان 3 Car"/>
    <w:basedOn w:val="Style2Car"/>
    <w:link w:val="3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4">
    <w:name w:val="عنوان 4"/>
    <w:basedOn w:val="Paragraphedeliste"/>
    <w:link w:val="4Car"/>
    <w:qFormat/>
    <w:rsid w:val="006617A6"/>
    <w:pPr>
      <w:numPr>
        <w:numId w:val="12"/>
      </w:numPr>
      <w:bidi/>
      <w:spacing w:line="360" w:lineRule="auto"/>
      <w:jc w:val="both"/>
    </w:pPr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</w:rPr>
  </w:style>
  <w:style w:type="character" w:customStyle="1" w:styleId="31Car">
    <w:name w:val="عنوان 3.1 Car"/>
    <w:basedOn w:val="ParagraphedelisteCar"/>
    <w:link w:val="31"/>
    <w:rsid w:val="006617A6"/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  <w:lang w:val="fr-FR"/>
    </w:rPr>
  </w:style>
  <w:style w:type="character" w:customStyle="1" w:styleId="4Car">
    <w:name w:val="عنوان 4 Car"/>
    <w:basedOn w:val="ParagraphedelisteCar"/>
    <w:link w:val="4"/>
    <w:rsid w:val="006617A6"/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  <w:lang w:val="fr-FR"/>
    </w:rPr>
  </w:style>
  <w:style w:type="table" w:styleId="Listeclaire-Accent3">
    <w:name w:val="Light List Accent 3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lleclaire-Accent3">
    <w:name w:val="Light Grid Accent 3"/>
    <w:basedOn w:val="TableauNormal"/>
    <w:uiPriority w:val="62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eclaire-Accent6">
    <w:name w:val="Light List Accent 6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ramemoyenne1-Accent6">
    <w:name w:val="Medium Shading 1 Accent 6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9329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Policepardfaut"/>
    <w:rsid w:val="007E042A"/>
  </w:style>
  <w:style w:type="paragraph" w:styleId="En-tte">
    <w:name w:val="header"/>
    <w:basedOn w:val="Normal"/>
    <w:link w:val="En-tteCar"/>
    <w:uiPriority w:val="99"/>
    <w:unhideWhenUsed/>
    <w:rsid w:val="00CC1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14A4"/>
  </w:style>
  <w:style w:type="paragraph" w:styleId="Pieddepage">
    <w:name w:val="footer"/>
    <w:basedOn w:val="Normal"/>
    <w:link w:val="PieddepageCar"/>
    <w:uiPriority w:val="99"/>
    <w:unhideWhenUsed/>
    <w:rsid w:val="00CC1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14A4"/>
  </w:style>
  <w:style w:type="table" w:styleId="Tramemoyenne1-Accent1">
    <w:name w:val="Medium Shading 1 Accent 1"/>
    <w:basedOn w:val="TableauNormal"/>
    <w:uiPriority w:val="63"/>
    <w:rsid w:val="004A1AD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auGrille4-Accentuation6">
    <w:name w:val="Grid Table 4 Accent 6"/>
    <w:basedOn w:val="TableauNormal"/>
    <w:uiPriority w:val="49"/>
    <w:rsid w:val="00D41BC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a\AppData\Roaming\Microsoft\Templates\&#1605;&#1584;&#1603;&#1585;&#1577;%20&#1576;&#1610;&#1583;&#1575;&#1594;&#1608;&#1580;&#1610;&#1577;%20&#1604;&#1604;&#1583;&#1585;&#1587;%2001%20&#1578;&#1602;&#1606;&#1610;&#1577;%20&#1575;&#1604;&#1605;&#1593;&#1604;&#1608;&#1605;&#1575;&#1578;%20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مذكرة بيداغوجية للدرس 01 تقنية المعلومات </Template>
  <TotalTime>0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linda</dc:creator>
  <cp:lastModifiedBy>bakhta leila linda</cp:lastModifiedBy>
  <cp:revision>6</cp:revision>
  <cp:lastPrinted>2019-09-30T07:38:00Z</cp:lastPrinted>
  <dcterms:created xsi:type="dcterms:W3CDTF">2018-11-27T06:05:00Z</dcterms:created>
  <dcterms:modified xsi:type="dcterms:W3CDTF">2025-01-09T10:36:00Z</dcterms:modified>
</cp:coreProperties>
</file>