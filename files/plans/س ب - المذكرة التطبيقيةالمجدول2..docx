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5B5663">
        <w:trPr>
          <w:trHeight w:val="2266"/>
        </w:trPr>
        <w:tc>
          <w:tcPr>
            <w:tcW w:w="5211" w:type="dxa"/>
            <w:shd w:val="clear" w:color="auto" w:fill="FDE9D9" w:themeFill="accent6" w:themeFillTint="33"/>
          </w:tcPr>
          <w:p w:rsidR="00837927" w:rsidRPr="00FD077C" w:rsidRDefault="00837927" w:rsidP="006A0FEC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rtl/>
              </w:rPr>
              <w:t>:</w:t>
            </w:r>
            <w:r w:rsidR="006A0FEC" w:rsidRPr="006A0FEC">
              <w:rPr>
                <w:rFonts w:ascii="Sakkal Majalla" w:hAnsi="Sakkal Majalla" w:cs="Sakkal Majalla" w:hint="cs"/>
                <w:b/>
                <w:bCs/>
                <w:rtl/>
              </w:rPr>
              <w:t xml:space="preserve">المكتبية </w:t>
            </w:r>
          </w:p>
          <w:p w:rsidR="00837927" w:rsidRPr="005B5663" w:rsidRDefault="00837927" w:rsidP="00370F55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B5663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6A0FEC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 </w:t>
            </w:r>
            <w:r w:rsidR="0060160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المجدول-</w:t>
            </w:r>
            <w:r w:rsidR="00370F5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2</w:t>
            </w:r>
            <w:r w:rsidR="0060160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-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</w:t>
            </w:r>
          </w:p>
          <w:p w:rsidR="0068189D" w:rsidRPr="005B5663" w:rsidRDefault="005B5663" w:rsidP="005B5663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 أو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</w:p>
        </w:tc>
        <w:tc>
          <w:tcPr>
            <w:tcW w:w="6130" w:type="dxa"/>
          </w:tcPr>
          <w:p w:rsidR="00837927" w:rsidRPr="00AB10A0" w:rsidRDefault="00EF79F9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1.55pt;width:299.15pt;height:106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7F729A" w:rsidRPr="00601604" w:rsidRDefault="00EF79F9" w:rsidP="00370F55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EF79F9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الوحدة </w:t>
                        </w:r>
                        <w:r w:rsidR="007C2559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التعليم</w:t>
                        </w:r>
                        <w:r w:rsidR="007C2559" w:rsidRPr="007F729A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ة:</w:t>
                        </w:r>
                        <w:r w:rsidR="00601604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 w:rsidR="00601604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="00601604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 w:bidi="ar-DZ"/>
                          </w:rPr>
                          <w:t xml:space="preserve"> </w:t>
                        </w:r>
                        <w:r w:rsidR="00601604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المجدول-</w:t>
                        </w:r>
                        <w:r w:rsidR="00370F55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  <w:r w:rsidR="00601604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</w:p>
                      <w:p w:rsidR="00837927" w:rsidRPr="005B5663" w:rsidRDefault="00837927" w:rsidP="005B5663">
                        <w:pPr>
                          <w:bidi/>
                          <w:jc w:val="both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="00341ED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</w:t>
            </w:r>
          </w:p>
          <w:p w:rsidR="005B5663" w:rsidRPr="007C2559" w:rsidRDefault="00837927" w:rsidP="006A0FEC">
            <w:pPr>
              <w:bidi/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5B5663" w:rsidRPr="00FD077C">
              <w:rPr>
                <w:rFonts w:ascii="Sakkal Majalla" w:hAnsi="Sakkal Majalla" w:cs="Sakkal Majalla"/>
                <w:b/>
                <w:bCs/>
                <w:rtl/>
                <w:lang w:bidi="ar-DZ"/>
              </w:rPr>
              <w:t xml:space="preserve"> </w:t>
            </w:r>
            <w:r w:rsidR="006A0FEC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A0FEC" w:rsidRPr="001216AA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C2559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>أن يتمكن من فرز وترتيب البيانات</w:t>
            </w: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color w:val="00B0F0"/>
                <w:sz w:val="28"/>
                <w:szCs w:val="28"/>
                <w:rtl/>
                <w:lang w:bidi="ar-DZ"/>
              </w:rPr>
              <w:t>ا</w:t>
            </w:r>
            <w:r w:rsidRPr="0068189D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لمــــــــدة</w:t>
            </w:r>
            <w:r w:rsidRPr="0068189D">
              <w:rPr>
                <w:rFonts w:ascii="Sakkal Majalla" w:hAnsi="Sakkal Majalla" w:cs="Sakkal Majalla"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1</w:t>
            </w:r>
            <w:r w:rsidRPr="0060160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ساعة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  </w:t>
            </w:r>
          </w:p>
          <w:p w:rsidR="0068189D" w:rsidRPr="005B5663" w:rsidRDefault="0068189D" w:rsidP="006A0FEC">
            <w:pPr>
              <w:bidi/>
              <w:rPr>
                <w:rFonts w:ascii="Traditional Arabic" w:hAnsi="Traditional Arabic" w:cs="Traditional Arabic"/>
              </w:rPr>
            </w:pP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16"/>
        <w:gridCol w:w="1499"/>
        <w:gridCol w:w="1339"/>
        <w:gridCol w:w="2803"/>
        <w:gridCol w:w="2817"/>
        <w:gridCol w:w="2610"/>
        <w:gridCol w:w="1484"/>
      </w:tblGrid>
      <w:tr w:rsidR="00232190" w:rsidRPr="00F172E0" w:rsidTr="0068189D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68189D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68189D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803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C6D9F1" w:themeFill="tex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68189D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777FA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Pr="00B05640" w:rsidRDefault="006A0FEC" w:rsidP="00341ED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كيف يتم تشغيل برنامج </w:t>
            </w:r>
            <w:r w:rsidR="00341ED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المجدول؟</w:t>
            </w:r>
          </w:p>
        </w:tc>
        <w:tc>
          <w:tcPr>
            <w:tcW w:w="2803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17" w:type="dxa"/>
            <w:shd w:val="clear" w:color="auto" w:fill="auto"/>
          </w:tcPr>
          <w:p w:rsidR="007F729A" w:rsidRPr="00B0564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 w:rsidR="0068189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197665" w:rsidRDefault="00197665" w:rsidP="0019766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</w:t>
            </w:r>
          </w:p>
          <w:p w:rsidR="006A0FEC" w:rsidRDefault="006A0FEC" w:rsidP="006A0F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برنامج معالج النصوص </w:t>
            </w:r>
          </w:p>
          <w:p w:rsidR="007F729A" w:rsidRPr="00232190" w:rsidRDefault="007F729A" w:rsidP="004F7C0A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197665">
        <w:trPr>
          <w:trHeight w:val="70"/>
        </w:trPr>
        <w:tc>
          <w:tcPr>
            <w:tcW w:w="891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3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Default="007F729A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7F729A" w:rsidRDefault="007F729A" w:rsidP="006A0FEC">
            <w:pPr>
              <w:bidi/>
              <w:jc w:val="both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="00197665"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41ED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المجدول</w:t>
            </w:r>
          </w:p>
          <w:p w:rsidR="007C2559" w:rsidRDefault="007C2559" w:rsidP="007C2559">
            <w:pPr>
              <w:bidi/>
              <w:jc w:val="both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- الفرز</w:t>
            </w:r>
          </w:p>
          <w:p w:rsidR="007C2559" w:rsidRPr="00F95660" w:rsidRDefault="007C2559" w:rsidP="007C2559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الترتيب </w:t>
            </w:r>
          </w:p>
        </w:tc>
        <w:tc>
          <w:tcPr>
            <w:tcW w:w="2817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6A0FEC" w:rsidRPr="00601604" w:rsidRDefault="007F729A" w:rsidP="0060160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F729A" w:rsidRPr="00197665" w:rsidRDefault="007F729A" w:rsidP="006A0FEC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P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760"/>
        <w:gridCol w:w="1437"/>
        <w:gridCol w:w="2486"/>
        <w:gridCol w:w="3936"/>
        <w:gridCol w:w="2325"/>
        <w:gridCol w:w="1323"/>
      </w:tblGrid>
      <w:tr w:rsidR="0015574D" w:rsidTr="0046573F">
        <w:trPr>
          <w:trHeight w:val="7935"/>
        </w:trPr>
        <w:tc>
          <w:tcPr>
            <w:tcW w:w="970" w:type="dxa"/>
            <w:tcBorders>
              <w:bottom w:val="single" w:sz="4" w:space="0" w:color="auto"/>
            </w:tcBorders>
          </w:tcPr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15574D" w:rsidRDefault="0015574D" w:rsidP="0015574D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-1741805</wp:posOffset>
                  </wp:positionV>
                  <wp:extent cx="7614920" cy="10687050"/>
                  <wp:effectExtent l="1562100" t="0" r="1529080" b="0"/>
                  <wp:wrapNone/>
                  <wp:docPr id="10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5574D" w:rsidRDefault="0015574D" w:rsidP="0015574D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15574D" w:rsidRPr="00AF557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15574D" w:rsidRPr="0056553E" w:rsidRDefault="0015574D" w:rsidP="0015574D">
            <w:pPr>
              <w:rPr>
                <w:rFonts w:ascii="Traditional Arabic" w:hAnsi="Traditional Arabic" w:cs="Traditional Arabic"/>
              </w:rPr>
            </w:pPr>
          </w:p>
          <w:p w:rsidR="0015574D" w:rsidRPr="00AF557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15574D" w:rsidRDefault="0015574D" w:rsidP="0015574D">
            <w:pPr>
              <w:rPr>
                <w:rFonts w:ascii="Traditional Arabic" w:hAnsi="Traditional Arabic" w:cs="Traditional Arabic"/>
              </w:rPr>
            </w:pPr>
          </w:p>
          <w:p w:rsidR="0015574D" w:rsidRPr="00E65A52" w:rsidRDefault="0015574D" w:rsidP="0015574D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15574D" w:rsidRDefault="0015574D" w:rsidP="0015574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15574D" w:rsidRPr="0056553E" w:rsidRDefault="0015574D" w:rsidP="0015574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15574D" w:rsidRDefault="0015574D" w:rsidP="0015574D">
            <w:pPr>
              <w:tabs>
                <w:tab w:val="left" w:pos="1363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15574D" w:rsidRPr="0056553E" w:rsidRDefault="0015574D" w:rsidP="0015574D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1760" w:type="dxa"/>
            <w:tcBorders>
              <w:bottom w:val="single" w:sz="4" w:space="0" w:color="auto"/>
              <w:right w:val="single" w:sz="4" w:space="0" w:color="auto"/>
            </w:tcBorders>
          </w:tcPr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15574D" w:rsidRPr="000A32B7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التعلم التعاوني</w:t>
            </w: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5574D" w:rsidRPr="0056553E" w:rsidRDefault="0015574D" w:rsidP="0015574D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</w:tcBorders>
          </w:tcPr>
          <w:p w:rsidR="0015574D" w:rsidRDefault="0015574D" w:rsidP="0015574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15574D" w:rsidRDefault="0015574D" w:rsidP="0015574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15574D" w:rsidRDefault="0015574D" w:rsidP="0015574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15574D" w:rsidRPr="00EA05A5" w:rsidRDefault="0015574D" w:rsidP="0015574D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</w:t>
            </w:r>
          </w:p>
          <w:p w:rsidR="0015574D" w:rsidRDefault="0015574D" w:rsidP="0015574D">
            <w:pPr>
              <w:pStyle w:val="Paragraphedeliste"/>
              <w:bidi/>
              <w:ind w:left="360"/>
              <w:jc w:val="both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EA05A5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المقدمة </w:t>
            </w:r>
          </w:p>
          <w:p w:rsidR="0015574D" w:rsidRPr="0009511E" w:rsidRDefault="0015574D" w:rsidP="0015574D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</w:p>
          <w:p w:rsidR="0015574D" w:rsidRPr="007F729A" w:rsidRDefault="0015574D" w:rsidP="0015574D">
            <w:pPr>
              <w:bidi/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en-US" w:bidi="ar-DZ"/>
              </w:rPr>
              <w:t xml:space="preserve">الشروع في تطبيق النشاط على الحاسوب </w:t>
            </w:r>
          </w:p>
          <w:p w:rsidR="0015574D" w:rsidRPr="007F729A" w:rsidRDefault="0015574D" w:rsidP="0015574D">
            <w:pPr>
              <w:bidi/>
              <w:rPr>
                <w:rFonts w:ascii="Traditional Arabic" w:hAnsi="Traditional Arabic" w:cs="Traditional Arabic"/>
                <w:noProof/>
              </w:rPr>
            </w:pP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:rsidR="0015574D" w:rsidRDefault="0015574D" w:rsidP="0015574D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15574D" w:rsidRDefault="0015574D" w:rsidP="0015574D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15574D" w:rsidRDefault="0015574D" w:rsidP="0015574D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15574D" w:rsidRPr="00777FA0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معالج النصوص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15574D" w:rsidRDefault="0015574D" w:rsidP="0015574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الإجابة  شفاهيا </w:t>
            </w:r>
          </w:p>
          <w:p w:rsidR="0015574D" w:rsidRPr="005B626F" w:rsidRDefault="0015574D" w:rsidP="0015574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15574D" w:rsidRPr="005B626F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15574D" w:rsidRPr="005B626F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15574D" w:rsidRPr="00E62363" w:rsidRDefault="0015574D" w:rsidP="0015574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15574D" w:rsidRPr="005B626F" w:rsidRDefault="0015574D" w:rsidP="0015574D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:rsidR="0015574D" w:rsidRDefault="0015574D" w:rsidP="0015574D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15574D" w:rsidRDefault="0015574D" w:rsidP="0015574D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15574D" w:rsidRPr="001216AA" w:rsidRDefault="0015574D" w:rsidP="0015574D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4"/>
                <w:szCs w:val="28"/>
                <w:lang w:bidi="ar-DZ"/>
              </w:rPr>
            </w:pPr>
            <w:r w:rsidRPr="001216AA">
              <w:rPr>
                <w:rFonts w:ascii="Sakkal Majalla" w:hAnsi="Sakkal Majalla" w:cs="Sakkal Majalla"/>
                <w:sz w:val="24"/>
                <w:szCs w:val="28"/>
                <w:rtl/>
                <w:lang w:bidi="ar-DZ"/>
              </w:rPr>
              <w:t xml:space="preserve">توزيع  تطبيق على المتعلمون </w:t>
            </w: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15574D" w:rsidRPr="00A5714B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</w:pPr>
            <w:r w:rsidRPr="00F67258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نشاط1:</w:t>
            </w:r>
          </w:p>
          <w:p w:rsidR="00370F55" w:rsidRPr="00370F55" w:rsidRDefault="00370F55" w:rsidP="00370F55">
            <w:pPr>
              <w:bidi/>
              <w:spacing w:line="360" w:lineRule="auto"/>
              <w:jc w:val="both"/>
              <w:rPr>
                <w:rFonts w:ascii="Sakkal Majalla" w:hAnsi="Sakkal Majalla" w:cs="Sakkal Majalla"/>
                <w:sz w:val="28"/>
                <w:szCs w:val="28"/>
              </w:rPr>
            </w:pPr>
            <w:r w:rsidRPr="00370F5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المطلوب</w:t>
            </w:r>
            <w:r w:rsidRPr="00370F55">
              <w:rPr>
                <w:rFonts w:ascii="Sakkal Majalla" w:hAnsi="Sakkal Majalla" w:cs="Sakkal Majalla"/>
                <w:sz w:val="28"/>
                <w:szCs w:val="28"/>
                <w:rtl/>
              </w:rPr>
              <w:t>:</w:t>
            </w:r>
          </w:p>
          <w:p w:rsidR="00370F55" w:rsidRPr="0046573F" w:rsidRDefault="00370F55" w:rsidP="0046573F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رتب الجدول حسب </w:t>
            </w:r>
            <w:r w:rsidR="007C2559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الأسماء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تصاعديا </w:t>
            </w:r>
          </w:p>
          <w:p w:rsidR="00370F55" w:rsidRPr="0046573F" w:rsidRDefault="00370F55" w:rsidP="0046573F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رتب الجدول حسب التاريخ  من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الأقدم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إلى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الأحدث</w:t>
            </w:r>
          </w:p>
          <w:p w:rsidR="00370F55" w:rsidRPr="0046573F" w:rsidRDefault="00370F55" w:rsidP="0046573F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رتب الجدول حسب المعدلات تنازليا </w:t>
            </w:r>
          </w:p>
          <w:p w:rsidR="00370F55" w:rsidRPr="0046573F" w:rsidRDefault="00370F55" w:rsidP="0046573F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قم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بالتصفية جدول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حسب ولاية  " البرج"</w:t>
            </w:r>
          </w:p>
          <w:p w:rsidR="00370F55" w:rsidRPr="0046573F" w:rsidRDefault="00370F55" w:rsidP="0046573F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رتب الجدول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حسب اللقب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تنازليا والتاريخ ميلاد من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الأحدث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إلى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الأقدم و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المعدل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تصاعديا </w:t>
            </w:r>
          </w:p>
          <w:p w:rsidR="0046573F" w:rsidRDefault="00370F55" w:rsidP="0046573F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قم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بالتصفية جدول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6573F" w:rsidRPr="0046573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حسب المحصلين</w:t>
            </w:r>
            <w:r w:rsidRPr="0046573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على معدل اقل من</w:t>
            </w:r>
          </w:p>
          <w:p w:rsidR="0015574D" w:rsidRPr="0046573F" w:rsidRDefault="0015574D" w:rsidP="0046573F">
            <w:pPr>
              <w:tabs>
                <w:tab w:val="left" w:pos="2415"/>
              </w:tabs>
              <w:rPr>
                <w:rtl/>
                <w:lang w:val="en-US"/>
              </w:rPr>
            </w:pP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15574D" w:rsidRDefault="0015574D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15574D" w:rsidRPr="007F729A" w:rsidRDefault="0015574D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تشغيل </w:t>
            </w:r>
            <w:r w:rsidRPr="00E92B1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برنامج </w:t>
            </w:r>
          </w:p>
          <w:p w:rsidR="0015574D" w:rsidRDefault="0015574D" w:rsidP="0015574D">
            <w:pPr>
              <w:pStyle w:val="Paragraphedeliste"/>
              <w:bidi/>
              <w:ind w:left="360"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>المجدول</w:t>
            </w:r>
          </w:p>
          <w:p w:rsidR="007C2559" w:rsidRDefault="007C2559" w:rsidP="007C2559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15574D" w:rsidRDefault="0015574D" w:rsidP="0015574D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>تطبيقات على البرنامج</w:t>
            </w:r>
          </w:p>
          <w:p w:rsidR="007C2559" w:rsidRPr="00601604" w:rsidRDefault="007C2559" w:rsidP="007C2559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15574D" w:rsidRDefault="0015574D" w:rsidP="007C2559">
            <w:pPr>
              <w:pStyle w:val="Paragraphedeliste"/>
              <w:bidi/>
              <w:ind w:left="360"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7C2559" w:rsidRDefault="007C2559" w:rsidP="007C2559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15574D" w:rsidRPr="001216AA" w:rsidRDefault="0015574D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15574D" w:rsidRDefault="0015574D" w:rsidP="0015574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15574D" w:rsidRDefault="0015574D" w:rsidP="0015574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15574D" w:rsidRPr="0015574D" w:rsidRDefault="0015574D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5574D" w:rsidRDefault="0015574D" w:rsidP="0015574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15574D" w:rsidRDefault="0015574D" w:rsidP="0015574D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15574D" w:rsidRPr="0056553E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Pr="0056553E" w:rsidRDefault="0015574D" w:rsidP="0015574D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Pr="0056553E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Default="0015574D" w:rsidP="0015574D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15574D" w:rsidRPr="00AF3F1E" w:rsidRDefault="0015574D" w:rsidP="0015574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15574D" w:rsidRPr="0056553E" w:rsidRDefault="0015574D" w:rsidP="0015574D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A5714B" w:rsidTr="0015574D">
        <w:trPr>
          <w:trHeight w:val="1693"/>
        </w:trPr>
        <w:tc>
          <w:tcPr>
            <w:tcW w:w="970" w:type="dxa"/>
            <w:tcBorders>
              <w:top w:val="single" w:sz="4" w:space="0" w:color="auto"/>
            </w:tcBorders>
          </w:tcPr>
          <w:p w:rsidR="00A5714B" w:rsidRDefault="00A5714B" w:rsidP="0015574D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77" w:type="dxa"/>
            <w:tcBorders>
              <w:top w:val="single" w:sz="4" w:space="0" w:color="auto"/>
            </w:tcBorders>
          </w:tcPr>
          <w:p w:rsidR="00A5714B" w:rsidRDefault="00A5714B" w:rsidP="0015574D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- التطبيق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4B" w:rsidRDefault="00341ED1" w:rsidP="0015574D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التعلم الذاتي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714B" w:rsidRDefault="00A5714B" w:rsidP="0015574D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A5714B" w:rsidRPr="00A5714B" w:rsidRDefault="00A5714B" w:rsidP="0015574D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 xml:space="preserve">محاولة الإجابة على </w:t>
            </w:r>
            <w:r w:rsidRPr="003E7C17"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>أ</w:t>
            </w:r>
            <w:r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 xml:space="preserve">سئلة الأستاذ 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</w:tcPr>
          <w:p w:rsidR="00A5714B" w:rsidRPr="0046573F" w:rsidRDefault="00A5714B" w:rsidP="0046573F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5714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تصحيح التطبي</w:t>
            </w:r>
            <w:r w:rsidR="0046573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ق أمام التلاميذ  على جهاز العرض</w:t>
            </w:r>
          </w:p>
          <w:p w:rsidR="00A5714B" w:rsidRDefault="00A5714B" w:rsidP="0015574D">
            <w:pPr>
              <w:pStyle w:val="Sansinterligne"/>
              <w:rPr>
                <w:color w:val="FF0000"/>
                <w:lang w:bidi="ar-DZ"/>
              </w:rPr>
            </w:pPr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</w:tcPr>
          <w:p w:rsidR="00A5714B" w:rsidRPr="007F729A" w:rsidRDefault="00A5714B" w:rsidP="0015574D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تقيم الكفاءة 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A5714B" w:rsidRDefault="00A5714B" w:rsidP="0015574D">
            <w:pPr>
              <w:rPr>
                <w:rFonts w:ascii="Traditional Arabic" w:hAnsi="Traditional Arabic" w:cs="Traditional Arabic"/>
                <w:noProof/>
                <w:rtl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</w:tc>
      </w:tr>
    </w:tbl>
    <w:p w:rsidR="00232190" w:rsidRDefault="00A264CF" w:rsidP="007F729A">
      <w:pPr>
        <w:jc w:val="right"/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1066801</wp:posOffset>
            </wp:positionH>
            <wp:positionV relativeFrom="paragraph">
              <wp:posOffset>-2362200</wp:posOffset>
            </wp:positionV>
            <wp:extent cx="7609840" cy="10715625"/>
            <wp:effectExtent l="1581150" t="0" r="1553210" b="0"/>
            <wp:wrapNone/>
            <wp:docPr id="17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98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3BA" w:rsidRDefault="008D13BA" w:rsidP="007B08D9">
      <w:pPr>
        <w:spacing w:after="0" w:line="240" w:lineRule="auto"/>
      </w:pPr>
      <w:r>
        <w:separator/>
      </w:r>
    </w:p>
  </w:endnote>
  <w:endnote w:type="continuationSeparator" w:id="1">
    <w:p w:rsidR="008D13BA" w:rsidRDefault="008D13BA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3BA" w:rsidRDefault="008D13BA" w:rsidP="007B08D9">
      <w:pPr>
        <w:spacing w:after="0" w:line="240" w:lineRule="auto"/>
      </w:pPr>
      <w:r>
        <w:separator/>
      </w:r>
    </w:p>
  </w:footnote>
  <w:footnote w:type="continuationSeparator" w:id="1">
    <w:p w:rsidR="008D13BA" w:rsidRDefault="008D13BA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0965"/>
    <w:multiLevelType w:val="hybridMultilevel"/>
    <w:tmpl w:val="836E89BC"/>
    <w:lvl w:ilvl="0" w:tplc="0106964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430CB"/>
    <w:multiLevelType w:val="hybridMultilevel"/>
    <w:tmpl w:val="4626A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96EAF"/>
    <w:multiLevelType w:val="hybridMultilevel"/>
    <w:tmpl w:val="011E3EB8"/>
    <w:lvl w:ilvl="0" w:tplc="CC1CD7C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E626E"/>
    <w:multiLevelType w:val="hybridMultilevel"/>
    <w:tmpl w:val="B022AC6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767B0CB4"/>
    <w:multiLevelType w:val="hybridMultilevel"/>
    <w:tmpl w:val="7D76A630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473D42"/>
    <w:multiLevelType w:val="hybridMultilevel"/>
    <w:tmpl w:val="6E1CCBC4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789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9511E"/>
    <w:rsid w:val="000A32B7"/>
    <w:rsid w:val="000E42E6"/>
    <w:rsid w:val="001216AA"/>
    <w:rsid w:val="0015574D"/>
    <w:rsid w:val="00197665"/>
    <w:rsid w:val="001D0F16"/>
    <w:rsid w:val="00232190"/>
    <w:rsid w:val="00260927"/>
    <w:rsid w:val="00271CAA"/>
    <w:rsid w:val="00292C59"/>
    <w:rsid w:val="002E3F75"/>
    <w:rsid w:val="0031747C"/>
    <w:rsid w:val="003201E9"/>
    <w:rsid w:val="00341ED1"/>
    <w:rsid w:val="00370F55"/>
    <w:rsid w:val="003E7777"/>
    <w:rsid w:val="003E7C17"/>
    <w:rsid w:val="003F59E1"/>
    <w:rsid w:val="00433AF6"/>
    <w:rsid w:val="0046573F"/>
    <w:rsid w:val="00477EB4"/>
    <w:rsid w:val="00490006"/>
    <w:rsid w:val="004A6B46"/>
    <w:rsid w:val="004C0302"/>
    <w:rsid w:val="005004F4"/>
    <w:rsid w:val="0053584B"/>
    <w:rsid w:val="0056553E"/>
    <w:rsid w:val="005B392B"/>
    <w:rsid w:val="005B5663"/>
    <w:rsid w:val="005B626F"/>
    <w:rsid w:val="00601604"/>
    <w:rsid w:val="0068189D"/>
    <w:rsid w:val="006931D8"/>
    <w:rsid w:val="006A0FEC"/>
    <w:rsid w:val="006A673D"/>
    <w:rsid w:val="006D2498"/>
    <w:rsid w:val="00713343"/>
    <w:rsid w:val="00771A6C"/>
    <w:rsid w:val="00772A4F"/>
    <w:rsid w:val="00777FA0"/>
    <w:rsid w:val="007B08D9"/>
    <w:rsid w:val="007C2559"/>
    <w:rsid w:val="007F729A"/>
    <w:rsid w:val="008212C4"/>
    <w:rsid w:val="0083073A"/>
    <w:rsid w:val="00837927"/>
    <w:rsid w:val="00876E41"/>
    <w:rsid w:val="0088174B"/>
    <w:rsid w:val="008D13BA"/>
    <w:rsid w:val="008F133C"/>
    <w:rsid w:val="008F5B8B"/>
    <w:rsid w:val="00932810"/>
    <w:rsid w:val="00970D67"/>
    <w:rsid w:val="009A1291"/>
    <w:rsid w:val="009A485B"/>
    <w:rsid w:val="009D61D0"/>
    <w:rsid w:val="00A264CF"/>
    <w:rsid w:val="00A26CFF"/>
    <w:rsid w:val="00A304F2"/>
    <w:rsid w:val="00A5714B"/>
    <w:rsid w:val="00A770AB"/>
    <w:rsid w:val="00A86868"/>
    <w:rsid w:val="00AB10A0"/>
    <w:rsid w:val="00AB1E97"/>
    <w:rsid w:val="00AE6D02"/>
    <w:rsid w:val="00AF3F1E"/>
    <w:rsid w:val="00AF4203"/>
    <w:rsid w:val="00AF557D"/>
    <w:rsid w:val="00B16C34"/>
    <w:rsid w:val="00B83CEC"/>
    <w:rsid w:val="00C022AB"/>
    <w:rsid w:val="00D2483A"/>
    <w:rsid w:val="00D44ACD"/>
    <w:rsid w:val="00D62740"/>
    <w:rsid w:val="00D854B6"/>
    <w:rsid w:val="00DB6F76"/>
    <w:rsid w:val="00DF18AF"/>
    <w:rsid w:val="00E34E1A"/>
    <w:rsid w:val="00E45F2D"/>
    <w:rsid w:val="00E62363"/>
    <w:rsid w:val="00E92B16"/>
    <w:rsid w:val="00EA05A5"/>
    <w:rsid w:val="00EB4EFC"/>
    <w:rsid w:val="00EF79F9"/>
    <w:rsid w:val="00F02005"/>
    <w:rsid w:val="00F67258"/>
    <w:rsid w:val="00F82BE2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8</TotalTime>
  <Pages>4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2024-03-31T21:02:00Z</dcterms:created>
  <dcterms:modified xsi:type="dcterms:W3CDTF">2024-03-31T21:02:00Z</dcterms:modified>
</cp:coreProperties>
</file>