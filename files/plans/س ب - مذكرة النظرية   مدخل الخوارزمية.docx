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353"/>
        <w:gridCol w:w="5988"/>
        <w:gridCol w:w="5103"/>
      </w:tblGrid>
      <w:tr w:rsidR="00837927" w:rsidRPr="00AB10A0" w:rsidTr="00AB10A0">
        <w:tc>
          <w:tcPr>
            <w:tcW w:w="535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ني :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 المخططات الانسيابية والخوارزميات</w:t>
            </w:r>
          </w:p>
          <w:p w:rsidR="00837927" w:rsidRPr="00C559AB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8F4563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الثالثة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: </w:t>
            </w:r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C427CD" w:rsidRPr="00C427C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مدخل إلى الخوارزمية</w:t>
            </w:r>
          </w:p>
          <w:p w:rsidR="00837927" w:rsidRPr="007E0BBF" w:rsidRDefault="00837927" w:rsidP="00837927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6377F1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حاسوب.</w:t>
            </w:r>
          </w:p>
          <w:p w:rsidR="00837927" w:rsidRDefault="00837927" w:rsidP="008E572C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المــ</w:t>
            </w:r>
            <w:r w:rsidR="00A43439" w:rsidRPr="009D3C5A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</w:t>
            </w: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ــــــدة</w:t>
            </w:r>
            <w:r w:rsidR="009B0D68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 xml:space="preserve">: </w:t>
            </w:r>
            <w:r w:rsidR="008E572C">
              <w:rPr>
                <w:rFonts w:ascii="Sakkal Majalla" w:hAnsi="Sakkal Majalla" w:cs="Sakkal Majalla"/>
                <w:bCs/>
                <w:sz w:val="24"/>
                <w:szCs w:val="24"/>
                <w:lang w:bidi="ar-DZ"/>
              </w:rPr>
              <w:t>2</w:t>
            </w:r>
            <w:r w:rsidRPr="00A4343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ساعة</w:t>
            </w:r>
          </w:p>
          <w:p w:rsidR="006E7CCF" w:rsidRPr="006E7CCF" w:rsidRDefault="006E7CCF" w:rsidP="006E7CCF">
            <w:pPr>
              <w:bidi/>
              <w:jc w:val="both"/>
              <w:rPr>
                <w:rFonts w:ascii="Traditional Arabic" w:hAnsi="Traditional Arabic" w:cs="Traditional Arabic"/>
                <w:color w:val="00B0F0"/>
              </w:rPr>
            </w:pPr>
          </w:p>
        </w:tc>
        <w:tc>
          <w:tcPr>
            <w:tcW w:w="5988" w:type="dxa"/>
          </w:tcPr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</w:t>
            </w:r>
            <w:r w:rsidR="007E0BBF" w:rsidRPr="007E0BB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ة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72041A" w:rsidRPr="006E7CCF" w:rsidRDefault="00837927" w:rsidP="00C427CD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المــــــــستهدفة:</w:t>
            </w:r>
            <w:r w:rsidR="006E7CC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E7CCF">
              <w:rPr>
                <w:rFonts w:ascii="Sakkal Majalla" w:hAnsi="Sakkal Majalla" w:cs="Sakkal Majalla"/>
                <w:b/>
                <w:bCs/>
                <w:lang w:val="en-US" w:bidi="ar-DZ"/>
              </w:rPr>
              <w:t xml:space="preserve"> </w:t>
            </w:r>
            <w:r w:rsidR="00C427C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يتعرف على الأجزاء الرئيسية للخوارزمية </w:t>
            </w:r>
          </w:p>
          <w:p w:rsidR="007E0BBF" w:rsidRPr="007E0BBF" w:rsidRDefault="007E0BBF" w:rsidP="007E0BBF">
            <w:pPr>
              <w:bidi/>
              <w:rPr>
                <w:rFonts w:ascii="Traditional Arabic" w:hAnsi="Traditional Arabic" w:cs="Traditional Arabic"/>
                <w:color w:val="00B0F0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المصدر </w:t>
            </w:r>
            <w:r w:rsidR="00A43439"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أو</w:t>
            </w: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A43439"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 الانترنت + الكتاب المدرسي + مذكرات أساتذة في نفس المادة</w:t>
            </w:r>
          </w:p>
        </w:tc>
      </w:tr>
    </w:tbl>
    <w:p w:rsidR="00232190" w:rsidRPr="00AB10A0" w:rsidRDefault="00623292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648970</wp:posOffset>
            </wp:positionH>
            <wp:positionV relativeFrom="paragraph">
              <wp:posOffset>-2475865</wp:posOffset>
            </wp:positionV>
            <wp:extent cx="7596505" cy="10694670"/>
            <wp:effectExtent l="1562100" t="0" r="1547495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6505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B7C">
        <w:rPr>
          <w:rFonts w:ascii="Traditional Arabic" w:hAnsi="Traditional Arabic" w:cs="Traditional Arabic"/>
          <w:noProof/>
          <w:rtl/>
        </w:rPr>
        <w:pict>
          <v:roundrect id="Rectangle à coins arrondis 1" o:spid="_x0000_s1026" style="position:absolute;margin-left:205.65pt;margin-top:-66.7pt;width:294.15pt;height:105.9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<v:stroke linestyle="thickThin" joinstyle="miter" endcap="square"/>
            <v:shadow color="#868686"/>
            <v:textbox style="mso-next-textbox:#Rectangle à coins arrondis 1">
              <w:txbxContent>
                <w:p w:rsidR="00100F29" w:rsidRPr="00C427CD" w:rsidRDefault="00DF1B7C" w:rsidP="00FB2640">
                  <w:pPr>
                    <w:bidi/>
                    <w:spacing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B0F0"/>
                      <w:sz w:val="40"/>
                      <w:szCs w:val="40"/>
                      <w:rtl/>
                      <w:lang w:val="en-US" w:bidi="ar-DZ"/>
                    </w:rPr>
                  </w:pPr>
                  <w:r w:rsidRPr="00DF1B7C">
                    <w:rPr>
                      <w:rFonts w:ascii="Amiri" w:hAnsi="Amiri" w:cs="Amiri"/>
                      <w:color w:val="00B0F0"/>
                      <w:sz w:val="36"/>
                      <w:szCs w:val="36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230.55pt;height:29.85pt" fillcolor="#369" strokecolor="#b6dde8 [1304]">
                        <v:shadow on="t" color="#b2b2b2" opacity="52429f" offset="3pt"/>
                        <v:textpath style="font-family:&quot;Times New Roman&quot;;v-text-kern:t" trim="t" fitpath="t" string="مذكرة تربوية  نظرية "/>
                      </v:shape>
                    </w:pict>
                  </w:r>
                  <w:r w:rsidR="00100F29" w:rsidRPr="00D91DA0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 xml:space="preserve">الوحدة </w:t>
                  </w:r>
                  <w:r w:rsidR="00C427CD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التعل</w:t>
                  </w:r>
                  <w:r w:rsidR="00C427CD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يم</w:t>
                  </w:r>
                  <w:r w:rsidR="00100F29" w:rsidRPr="00D91DA0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ة</w:t>
                  </w:r>
                  <w:r w:rsidR="00100F29" w:rsidRPr="00D91DA0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="00C427CD"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C427CD"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36"/>
                      <w:szCs w:val="36"/>
                      <w:rtl/>
                      <w:lang w:val="en-US" w:bidi="ar-DZ"/>
                    </w:rPr>
                    <w:t xml:space="preserve"> مدخل إلى الخوارزمية</w:t>
                  </w:r>
                </w:p>
                <w:p w:rsidR="00100F29" w:rsidRDefault="00D91DA0" w:rsidP="00FB2640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B0F0"/>
                      <w:sz w:val="40"/>
                      <w:szCs w:val="40"/>
                      <w:rtl/>
                      <w:lang w:val="en-US"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100F29" w:rsidRPr="00FB2640" w:rsidRDefault="00100F29" w:rsidP="00FB2640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100F29" w:rsidRPr="008F133C" w:rsidRDefault="00100F29" w:rsidP="00837927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20"/>
        <w:gridCol w:w="1499"/>
        <w:gridCol w:w="1305"/>
        <w:gridCol w:w="2807"/>
        <w:gridCol w:w="2827"/>
        <w:gridCol w:w="2626"/>
        <w:gridCol w:w="1484"/>
      </w:tblGrid>
      <w:tr w:rsidR="00232190" w:rsidRPr="00F172E0" w:rsidTr="002C2348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20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</w:tc>
        <w:tc>
          <w:tcPr>
            <w:tcW w:w="8438" w:type="dxa"/>
            <w:gridSpan w:val="4"/>
            <w:shd w:val="clear" w:color="auto" w:fill="FBD4B4" w:themeFill="accent6" w:themeFillTint="66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7400B0">
              <w:rPr>
                <w:rFonts w:ascii="Sakkal Majalla" w:hAnsi="Sakkal Majalla" w:cs="Sakkal Majalla"/>
                <w:b/>
                <w:bCs/>
                <w:sz w:val="36"/>
                <w:szCs w:val="36"/>
                <w:highlight w:val="yellow"/>
                <w:rtl/>
              </w:rPr>
              <w:t>الأنشطة</w:t>
            </w:r>
          </w:p>
        </w:tc>
        <w:tc>
          <w:tcPr>
            <w:tcW w:w="2626" w:type="dxa"/>
            <w:vMerge w:val="restart"/>
            <w:shd w:val="clear" w:color="auto" w:fill="FDE9D9" w:themeFill="accent6" w:themeFillTint="33"/>
          </w:tcPr>
          <w:p w:rsidR="00232190" w:rsidRPr="00F172E0" w:rsidRDefault="00232190" w:rsidP="00FE5C90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A43439" w:rsidRPr="00F172E0" w:rsidTr="002C2348"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  <w:tcBorders>
              <w:bottom w:val="single" w:sz="4" w:space="0" w:color="auto"/>
            </w:tcBorders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 المستعملة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FB264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أسئلة</w:t>
            </w:r>
            <w:r w:rsidR="00A4343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الدرس</w:t>
            </w:r>
          </w:p>
        </w:tc>
        <w:tc>
          <w:tcPr>
            <w:tcW w:w="2807" w:type="dxa"/>
            <w:shd w:val="clear" w:color="auto" w:fill="F2DBDB" w:themeFill="accen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27" w:type="dxa"/>
            <w:shd w:val="clear" w:color="auto" w:fill="C6D9F1" w:themeFill="tex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26" w:type="dxa"/>
            <w:vMerge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A43439" w:rsidRPr="00F172E0" w:rsidTr="002C2348">
        <w:trPr>
          <w:trHeight w:val="1296"/>
        </w:trPr>
        <w:tc>
          <w:tcPr>
            <w:tcW w:w="891" w:type="dxa"/>
            <w:vMerge w:val="restart"/>
          </w:tcPr>
          <w:p w:rsidR="00A43439" w:rsidRDefault="006377F1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2</w:t>
            </w:r>
            <w:r w:rsidR="00A43439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A43439"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327B9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6377F1" w:rsidP="00327B95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10</w:t>
            </w:r>
            <w:r w:rsidR="00327B95">
              <w:rPr>
                <w:rFonts w:ascii="Sakkal Majalla" w:hAnsi="Sakkal Majalla" w:cs="Sakkal Majalla" w:hint="cs"/>
                <w:b/>
                <w:bCs/>
                <w:rtl/>
              </w:rPr>
              <w:t xml:space="preserve"> د  ح 1</w:t>
            </w:r>
          </w:p>
          <w:p w:rsidR="00327B95" w:rsidRDefault="00327B95" w:rsidP="00327B95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327B95" w:rsidRDefault="00327B95" w:rsidP="00327B95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327B95" w:rsidRDefault="00327B95" w:rsidP="00327B95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327B95" w:rsidRDefault="00327B95" w:rsidP="00327B95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327B95" w:rsidRDefault="00327B95" w:rsidP="00327B95">
            <w:pPr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10 د  ح2     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</w:tcBorders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بناء الآراء و الأفكار و وجهات النظر</w:t>
            </w: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تعلم آداب الحوار </w:t>
            </w:r>
          </w:p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7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الجلوس واستخراج الوثائق</w:t>
            </w:r>
          </w:p>
          <w:p w:rsidR="00A43439" w:rsidRPr="00F172E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27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A43439" w:rsidRPr="00F172E0" w:rsidRDefault="00A43439" w:rsidP="00C427CD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ين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(المجال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 الكفاءة</w:t>
            </w:r>
            <w:r w:rsidR="00C427C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المستهدفة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26" w:type="dxa"/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Pr="00232190" w:rsidRDefault="00A43439" w:rsidP="00232190">
            <w:pPr>
              <w:rPr>
                <w:rtl/>
                <w:lang w:val="en-US"/>
              </w:rPr>
            </w:pP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A43439" w:rsidRPr="00F172E0" w:rsidTr="002C2348">
        <w:trPr>
          <w:trHeight w:val="3735"/>
        </w:trPr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A43439" w:rsidRDefault="00A43439" w:rsidP="00FE5C90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6C1401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  <w:r>
              <w:rPr>
                <w:rFonts w:ascii="Sakkal Majalla" w:hAnsi="Sakkal Majalla" w:cs="Sakkal Majalla" w:hint="cs"/>
                <w:b/>
                <w:bCs/>
                <w:sz w:val="18"/>
                <w:szCs w:val="18"/>
                <w:rtl/>
              </w:rPr>
              <w:t xml:space="preserve">  </w:t>
            </w: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172E0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C0A8E" w:rsidRDefault="00A720FC" w:rsidP="00FC0A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السؤال الطائر</w:t>
            </w:r>
            <w:r w:rsidR="00FC0A8E" w:rsidRPr="00FC0A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8B7341" w:rsidRPr="00327B95" w:rsidRDefault="00327B95" w:rsidP="009B0D68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27B9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كيف يمكن تحويله إلى خوارزمية</w:t>
            </w:r>
          </w:p>
          <w:p w:rsidR="009B0D68" w:rsidRDefault="009B0D68" w:rsidP="009B0D68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327B95" w:rsidRPr="00327B95" w:rsidRDefault="00327B95" w:rsidP="00327B95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4F0D8E" w:rsidRPr="004F0D8E" w:rsidRDefault="004F0D8E" w:rsidP="004F0D8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من يذكرنا بالهيكل العام</w:t>
            </w:r>
          </w:p>
          <w:p w:rsidR="004F0D8E" w:rsidRDefault="004F0D8E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للخوارزمية </w:t>
            </w:r>
          </w:p>
          <w:p w:rsidR="008B7341" w:rsidRPr="00F172E0" w:rsidRDefault="009B0D68" w:rsidP="009B0D68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</w:tc>
        <w:tc>
          <w:tcPr>
            <w:tcW w:w="2807" w:type="dxa"/>
            <w:shd w:val="clear" w:color="auto" w:fill="auto"/>
          </w:tcPr>
          <w:p w:rsidR="00A43439" w:rsidRDefault="00A43439" w:rsidP="00FE5C9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327B95" w:rsidRDefault="00C427CD" w:rsidP="00327B95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327B9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المخططات الانسيابية </w:t>
            </w:r>
          </w:p>
          <w:p w:rsidR="00327B95" w:rsidRDefault="00327B95" w:rsidP="00327B95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رسم المخطط الانسيابي</w:t>
            </w:r>
          </w:p>
          <w:p w:rsidR="00327B95" w:rsidRPr="00327B95" w:rsidRDefault="00327B95" w:rsidP="00327B95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  <w:p w:rsidR="00327B95" w:rsidRDefault="00327B95" w:rsidP="00327B95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</w:p>
          <w:p w:rsidR="00A43439" w:rsidRPr="00327B95" w:rsidRDefault="00327B95" w:rsidP="00327B9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27B9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الخوارزميات</w:t>
            </w:r>
          </w:p>
        </w:tc>
        <w:tc>
          <w:tcPr>
            <w:tcW w:w="2827" w:type="dxa"/>
            <w:shd w:val="clear" w:color="auto" w:fill="auto"/>
          </w:tcPr>
          <w:p w:rsidR="009B0D68" w:rsidRDefault="00FC0A8E" w:rsidP="00AB1E9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</w:t>
            </w:r>
          </w:p>
          <w:p w:rsidR="00327B95" w:rsidRDefault="00327B95" w:rsidP="00327B9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التذكير بالدرس النظري </w:t>
            </w:r>
          </w:p>
          <w:p w:rsidR="004F0D8E" w:rsidRPr="00327B95" w:rsidRDefault="00327B95" w:rsidP="00327B9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27B9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ارسم مخطط انسيابي يسمح بحساب مساحة مستطيل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A43439" w:rsidRDefault="00A43439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327B95" w:rsidRPr="004F0D8E" w:rsidRDefault="00327B95" w:rsidP="00327B9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التذكير بالدرس النظري </w:t>
            </w:r>
          </w:p>
        </w:tc>
        <w:tc>
          <w:tcPr>
            <w:tcW w:w="2626" w:type="dxa"/>
            <w:shd w:val="clear" w:color="auto" w:fill="auto"/>
          </w:tcPr>
          <w:p w:rsidR="008B7341" w:rsidRPr="008B7341" w:rsidRDefault="008B7341" w:rsidP="00C427C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التذكير بالدرس النظري</w:t>
            </w:r>
          </w:p>
          <w:p w:rsidR="00A43439" w:rsidRDefault="00A43439" w:rsidP="006377F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C427C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الإشكالية</w:t>
            </w: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377F1" w:rsidRPr="00A43439" w:rsidRDefault="004F0D8E" w:rsidP="006377F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color w:val="984806" w:themeColor="accent6" w:themeShade="8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984806" w:themeColor="accent6" w:themeShade="80"/>
                <w:sz w:val="28"/>
                <w:szCs w:val="28"/>
                <w:lang w:val="fr-FR"/>
              </w:rPr>
              <w:drawing>
                <wp:inline distT="0" distB="0" distL="0" distR="0">
                  <wp:extent cx="1046672" cy="797668"/>
                  <wp:effectExtent l="19050" t="0" r="1078" b="0"/>
                  <wp:docPr id="7" name="Image 6" descr="4ced0a8a6cf53c85db685e1af47435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ed0a8a6cf53c85db685e1af47435b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382" cy="80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826583">
            <w:pPr>
              <w:bidi/>
              <w:ind w:right="440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D91DA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</w:t>
            </w:r>
          </w:p>
          <w:p w:rsidR="00A43439" w:rsidRPr="00F172E0" w:rsidRDefault="00826583" w:rsidP="00D91DA0">
            <w:pPr>
              <w:bidi/>
              <w:ind w:right="4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285750</wp:posOffset>
                  </wp:positionV>
                  <wp:extent cx="923925" cy="709930"/>
                  <wp:effectExtent l="19050" t="0" r="9525" b="0"/>
                  <wp:wrapNone/>
                  <wp:docPr id="1" name="Image 0" descr="4906974a1489f0279ff24199de5e97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06974a1489f0279ff24199de5e9778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23925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3439"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الانطلا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ق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11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84" w:type="dxa"/>
        <w:tblLook w:val="04A0"/>
      </w:tblPr>
      <w:tblGrid>
        <w:gridCol w:w="710"/>
        <w:gridCol w:w="1277"/>
        <w:gridCol w:w="1525"/>
        <w:gridCol w:w="2265"/>
        <w:gridCol w:w="1653"/>
        <w:gridCol w:w="4546"/>
        <w:gridCol w:w="2224"/>
        <w:gridCol w:w="1784"/>
      </w:tblGrid>
      <w:tr w:rsidR="004F0D8E" w:rsidTr="004F0D8E">
        <w:trPr>
          <w:trHeight w:val="7362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2A2331" w:rsidRDefault="002A2331" w:rsidP="006E7C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</w:t>
            </w:r>
            <w:r w:rsidR="006E7CCF">
              <w:rPr>
                <w:rFonts w:ascii="Traditional Arabic" w:hAnsi="Traditional Arabic" w:cs="Traditional Arabic" w:hint="cs"/>
                <w:noProof/>
                <w:rtl/>
              </w:rPr>
              <w:t>د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ح1 </w:t>
            </w:r>
            <w:r w:rsidR="006E7CCF">
              <w:rPr>
                <w:rFonts w:ascii="Traditional Arabic" w:hAnsi="Traditional Arabic" w:cs="Traditional Arabic" w:hint="cs"/>
                <w:noProof/>
                <w:rtl/>
              </w:rPr>
              <w:t xml:space="preserve">   </w:t>
            </w:r>
          </w:p>
          <w:p w:rsidR="002A2331" w:rsidRPr="002A2331" w:rsidRDefault="002A2331" w:rsidP="002A2331">
            <w:pPr>
              <w:rPr>
                <w:rFonts w:ascii="Traditional Arabic" w:hAnsi="Traditional Arabic" w:cs="Traditional Arabic"/>
              </w:rPr>
            </w:pPr>
          </w:p>
          <w:p w:rsidR="002A2331" w:rsidRDefault="002A2331" w:rsidP="002A2331">
            <w:pPr>
              <w:rPr>
                <w:rFonts w:ascii="Traditional Arabic" w:hAnsi="Traditional Arabic" w:cs="Traditional Arabic"/>
              </w:rPr>
            </w:pPr>
          </w:p>
          <w:p w:rsidR="002A2331" w:rsidRDefault="002A2331" w:rsidP="002A2331">
            <w:pPr>
              <w:rPr>
                <w:rFonts w:ascii="Traditional Arabic" w:hAnsi="Traditional Arabic" w:cs="Traditional Arabic"/>
              </w:rPr>
            </w:pPr>
          </w:p>
          <w:p w:rsidR="002A2331" w:rsidRDefault="002A2331" w:rsidP="002A2331">
            <w:pPr>
              <w:rPr>
                <w:rFonts w:ascii="Traditional Arabic" w:hAnsi="Traditional Arabic" w:cs="Traditional Arabic"/>
              </w:rPr>
            </w:pPr>
          </w:p>
          <w:p w:rsidR="006E7CCF" w:rsidRPr="002A2331" w:rsidRDefault="002A2331" w:rsidP="002A2331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 w:hint="cs"/>
                <w:rtl/>
              </w:rPr>
              <w:t>40ح2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6E7CCF" w:rsidRPr="00E65A52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طر ح الأسئلة 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التركي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ز  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6E7CCF" w:rsidRPr="004E40F8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Pr="0056553E" w:rsidRDefault="006E7CCF" w:rsidP="006E7CCF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</w:rPr>
            </w:pPr>
          </w:p>
        </w:tc>
        <w:tc>
          <w:tcPr>
            <w:tcW w:w="1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2D2425" w:rsidRDefault="006E7CCF" w:rsidP="006E7CCF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2D2425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العصف الذهني</w:t>
            </w: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8F4563" w:rsidRDefault="008F4563" w:rsidP="006E7CCF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noProof/>
                <w:color w:val="FBD4B4" w:themeColor="accent6" w:themeTint="66"/>
                <w:rtl/>
              </w:rPr>
              <w:t xml:space="preserve"> </w:t>
            </w:r>
            <w:r w:rsidRPr="008F4563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ساعي البريد</w:t>
            </w:r>
          </w:p>
          <w:p w:rsidR="006E7CCF" w:rsidRDefault="006E7CCF" w:rsidP="006E7CCF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BB36E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348" w:rsidRDefault="002C2348" w:rsidP="004F0D8E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2C2348" w:rsidRDefault="002C2348" w:rsidP="002C2348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2C2348" w:rsidRPr="007400B0" w:rsidRDefault="005E7702" w:rsidP="007400B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  <w:r w:rsidRPr="007400B0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>ماذا نعني بالكلمات المحجوزة في الخوارزمية</w:t>
            </w:r>
            <w:r w:rsidR="007400B0" w:rsidRPr="007400B0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>؟</w:t>
            </w:r>
            <w:r w:rsidRPr="007400B0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 </w:t>
            </w:r>
          </w:p>
          <w:p w:rsidR="008F4563" w:rsidRPr="007400B0" w:rsidRDefault="00F1003A" w:rsidP="007400B0">
            <w:pPr>
              <w:bidi/>
              <w:rPr>
                <w:rFonts w:ascii="Traditional Arabic" w:hAnsi="Traditional Arabic"/>
                <w:noProof/>
                <w:color w:val="00B0F0"/>
                <w:rtl/>
                <w:lang w:bidi="ar-DZ"/>
              </w:rPr>
            </w:pPr>
            <w:r w:rsidRPr="00F1003A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   </w:t>
            </w:r>
          </w:p>
          <w:p w:rsidR="008F4563" w:rsidRPr="007400B0" w:rsidRDefault="007400B0" w:rsidP="007400B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400B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هل توجد أنواع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أخر</w:t>
            </w:r>
            <w:r w:rsidRPr="007400B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ى</w:t>
            </w:r>
            <w:r w:rsidRPr="007400B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للبيانات ؟</w:t>
            </w:r>
          </w:p>
          <w:p w:rsidR="007400B0" w:rsidRPr="007400B0" w:rsidRDefault="007400B0" w:rsidP="007400B0">
            <w:pPr>
              <w:pStyle w:val="Paragraphedeliste"/>
              <w:rPr>
                <w:rFonts w:ascii="Traditional Arabic" w:hAnsi="Traditional Arabic"/>
                <w:rtl/>
              </w:rPr>
            </w:pPr>
          </w:p>
          <w:p w:rsidR="006E7CCF" w:rsidRPr="007400B0" w:rsidRDefault="007400B0" w:rsidP="007400B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7400B0">
              <w:rPr>
                <w:rFonts w:ascii="Traditional Arabic" w:hAnsi="Traditional Arabic" w:hint="cs"/>
                <w:rtl/>
              </w:rPr>
              <w:t xml:space="preserve">  </w:t>
            </w:r>
            <w:r w:rsidRPr="007400B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ما هو نوع الحرف والكلمة </w:t>
            </w:r>
          </w:p>
          <w:p w:rsidR="007400B0" w:rsidRPr="007400B0" w:rsidRDefault="007400B0" w:rsidP="007400B0">
            <w:pPr>
              <w:pStyle w:val="Paragraphedeliste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400B0" w:rsidRPr="007400B0" w:rsidRDefault="007400B0" w:rsidP="007400B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7400B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كيف تكتب العمليات الحسابية في الخوارزمية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؟</w:t>
            </w:r>
          </w:p>
          <w:p w:rsidR="007400B0" w:rsidRPr="007400B0" w:rsidRDefault="007400B0" w:rsidP="007400B0">
            <w:pPr>
              <w:pStyle w:val="Paragraphedeliste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400B0" w:rsidRPr="007400B0" w:rsidRDefault="007400B0" w:rsidP="007400B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7400B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هل يمكن التصريح  بمجموعة من المتغيرات ليست من نفس النوع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9D3C5A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محاولة الإجابة على النشاطات المقدمة من طرف الأستاذ من خلال المكتسبات القبلية  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يسمع ويناقش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طرح الأسئلة  على الأستاذ</w:t>
            </w:r>
          </w:p>
          <w:p w:rsidR="006E7CCF" w:rsidRPr="000065B3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يدون على الكراس عند إشارة الأستاذ</w:t>
            </w:r>
          </w:p>
          <w:p w:rsidR="006E7CCF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Pr="00A0752F" w:rsidRDefault="006E7CCF" w:rsidP="006E7CCF">
            <w:pPr>
              <w:bidi/>
              <w:ind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4674" w:type="dxa"/>
            <w:tcBorders>
              <w:bottom w:val="single" w:sz="4" w:space="0" w:color="auto"/>
            </w:tcBorders>
          </w:tcPr>
          <w:p w:rsidR="006E7CCF" w:rsidRDefault="006E7CCF" w:rsidP="006E7CCF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4F0D8E" w:rsidRPr="00E34E1A" w:rsidRDefault="004F0D8E" w:rsidP="006E7CCF">
            <w:pPr>
              <w:pStyle w:val="Sansinterligne"/>
              <w:rPr>
                <w:color w:val="FF0000"/>
                <w:lang w:bidi="ar-DZ"/>
              </w:rPr>
            </w:pPr>
          </w:p>
          <w:p w:rsidR="008F4563" w:rsidRDefault="00FD2685" w:rsidP="002A2331">
            <w:pPr>
              <w:bidi/>
              <w:spacing w:line="276" w:lineRule="auto"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45C3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="00100F29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045C3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>1</w:t>
            </w:r>
            <w:r w:rsidR="00100F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:  </w:t>
            </w:r>
            <w:r w:rsidR="002A233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ما هو تعريف الخوارزمية ؟</w:t>
            </w:r>
          </w:p>
          <w:p w:rsidR="004F0D8E" w:rsidRDefault="002A2331" w:rsidP="002A2331">
            <w:pPr>
              <w:bidi/>
              <w:spacing w:line="276" w:lineRule="auto"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Pr="002A233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2: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من خلال الصورة التي أمامكم ما هي أجزء الخوارزمية ؟</w:t>
            </w:r>
          </w:p>
          <w:p w:rsidR="005E7702" w:rsidRDefault="004F0D8E" w:rsidP="005E7702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2A2331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highlight w:val="yellow"/>
                <w:rtl/>
                <w:lang w:bidi="ar-DZ"/>
              </w:rPr>
              <w:t>نشاط 3</w:t>
            </w:r>
            <w:r w:rsidR="002A2331" w:rsidRPr="002A2331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highlight w:val="yellow"/>
                <w:rtl/>
                <w:lang w:bidi="ar-DZ"/>
              </w:rPr>
              <w:t>:</w:t>
            </w:r>
            <w:r w:rsidR="002A2331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</w:t>
            </w:r>
            <w:r w:rsidR="005E7702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ما هي انواع  الاعداد  في الرياضيات  </w:t>
            </w:r>
          </w:p>
          <w:p w:rsidR="005E7702" w:rsidRPr="007400B0" w:rsidRDefault="005E7702" w:rsidP="007400B0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8F4563" w:rsidRPr="004F0D8E" w:rsidRDefault="008F4563" w:rsidP="008F4563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4F0D8E" w:rsidRDefault="006E7CCF" w:rsidP="002A2331">
            <w:pPr>
              <w:pStyle w:val="Sansinterligne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2A2331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 xml:space="preserve">نشاط </w:t>
            </w:r>
            <w:r w:rsidR="004F0D8E" w:rsidRPr="002A2331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>4 :</w:t>
            </w:r>
            <w:r w:rsidR="004F0D8E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 </w:t>
            </w:r>
            <w:r w:rsidR="005E7702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من خلال الصورة التى امامكم استخرج  قواعد تسمية المعرفات </w:t>
            </w:r>
          </w:p>
          <w:p w:rsidR="005E7702" w:rsidRDefault="005E7702" w:rsidP="002A2331">
            <w:pPr>
              <w:pStyle w:val="Sansinterligne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5E7702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>نشاط5:</w:t>
            </w:r>
            <w:r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="007400B0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ماهي العمليات الحسابية  المستعملة في الرياضيات </w:t>
            </w:r>
          </w:p>
          <w:p w:rsidR="007400B0" w:rsidRDefault="007400B0" w:rsidP="002A2331">
            <w:pPr>
              <w:pStyle w:val="Sansinterligne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</w:p>
          <w:p w:rsidR="007400B0" w:rsidRDefault="007400B0" w:rsidP="002A2331">
            <w:pPr>
              <w:pStyle w:val="Sansinterligne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7400B0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>نشاط 6 :</w:t>
            </w:r>
            <w:r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كيف يتم التصريح  عن الثوابت والمتغيرات </w:t>
            </w:r>
          </w:p>
          <w:p w:rsidR="004F0D8E" w:rsidRPr="00100F29" w:rsidRDefault="004F0D8E" w:rsidP="002A2331">
            <w:pPr>
              <w:pStyle w:val="Sansinterligne"/>
              <w:jc w:val="both"/>
              <w:rPr>
                <w:lang w:bidi="ar-DZ"/>
              </w:rPr>
            </w:pPr>
            <w:r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Default="004F0D8E" w:rsidP="004F0D8E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4F0D8E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تعرف على </w:t>
            </w:r>
            <w:r w:rsidR="007D3BC0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</w:t>
            </w:r>
            <w:r w:rsidR="007D3BC0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لخوارزمية</w:t>
            </w:r>
          </w:p>
          <w:p w:rsidR="004F0D8E" w:rsidRPr="004F0D8E" w:rsidRDefault="004F0D8E" w:rsidP="004F0D8E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</w:p>
          <w:p w:rsidR="004F0D8E" w:rsidRDefault="007D3BC0" w:rsidP="004F0D8E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الهيكل العام للخوارزمية </w:t>
            </w:r>
          </w:p>
          <w:p w:rsidR="007D3BC0" w:rsidRPr="007D3BC0" w:rsidRDefault="007D3BC0" w:rsidP="007D3BC0">
            <w:pPr>
              <w:pStyle w:val="Paragraphedeliste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7D3BC0" w:rsidRDefault="007D3BC0" w:rsidP="007D3BC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الكلمات المحجوزة </w:t>
            </w:r>
          </w:p>
          <w:p w:rsidR="004F0D8E" w:rsidRPr="004F0D8E" w:rsidRDefault="004F0D8E" w:rsidP="004F0D8E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</w:p>
          <w:p w:rsidR="007D3BC0" w:rsidRPr="007400B0" w:rsidRDefault="007D3BC0" w:rsidP="007400B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اهم انواع البيانات</w:t>
            </w:r>
          </w:p>
          <w:p w:rsidR="007D3BC0" w:rsidRPr="007400B0" w:rsidRDefault="007D3BC0" w:rsidP="007400B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قواعد تسمية المعرفات  </w:t>
            </w:r>
          </w:p>
          <w:p w:rsidR="007D3BC0" w:rsidRDefault="005E7702" w:rsidP="007D3BC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الرموز الرياضية والمنطقية</w:t>
            </w:r>
          </w:p>
          <w:p w:rsidR="005E7702" w:rsidRPr="005E7702" w:rsidRDefault="005E7702" w:rsidP="005E7702">
            <w:pPr>
              <w:pStyle w:val="Paragraphedeliste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5E7702" w:rsidRPr="007D3BC0" w:rsidRDefault="007400B0" w:rsidP="005E7702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التصريح عن الثوابت والمتغيرات </w:t>
            </w:r>
          </w:p>
          <w:p w:rsidR="006E7CCF" w:rsidRPr="004F0D8E" w:rsidRDefault="009B0D68" w:rsidP="004F0D8E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4F0D8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6E7CCF" w:rsidRPr="006E7CCF" w:rsidRDefault="006E7CCF" w:rsidP="004F0D8E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AF3F1E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6E7CCF" w:rsidRDefault="00826583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  <w:r>
              <w:rPr>
                <w:rFonts w:ascii="Traditional Arabic" w:hAnsi="Traditional Arabic" w:cs="Traditional Arabic"/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3175</wp:posOffset>
                  </wp:positionV>
                  <wp:extent cx="972820" cy="1156970"/>
                  <wp:effectExtent l="19050" t="0" r="0" b="0"/>
                  <wp:wrapThrough wrapText="bothSides">
                    <wp:wrapPolygon edited="0">
                      <wp:start x="-423" y="0"/>
                      <wp:lineTo x="-423" y="21339"/>
                      <wp:lineTo x="21572" y="21339"/>
                      <wp:lineTo x="21572" y="0"/>
                      <wp:lineTo x="-423" y="0"/>
                    </wp:wrapPolygon>
                  </wp:wrapThrough>
                  <wp:docPr id="4" name="Image 2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826583">
            <w:pPr>
              <w:tabs>
                <w:tab w:val="left" w:pos="1026"/>
              </w:tabs>
              <w:ind w:right="440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Pr="0056553E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4F0D8E" w:rsidTr="004F0D8E">
        <w:trPr>
          <w:trHeight w:val="1209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2A2331" w:rsidP="006E7C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8</w:t>
            </w:r>
            <w:r w:rsidR="006E7CCF">
              <w:rPr>
                <w:rFonts w:ascii="Traditional Arabic" w:hAnsi="Traditional Arabic" w:cs="Traditional Arabic" w:hint="cs"/>
                <w:noProof/>
                <w:rtl/>
              </w:rPr>
              <w:t>د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6"/>
              </w:num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الفهم</w:t>
            </w:r>
          </w:p>
          <w:p w:rsidR="006E7CCF" w:rsidRDefault="006E7CCF" w:rsidP="008F4563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Pr="009D3C5A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9D3C5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التعلم الذاتي</w:t>
            </w: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CCF" w:rsidRPr="00FC0A8E" w:rsidRDefault="005E7702" w:rsidP="006E7C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lang w:val="fr-FR"/>
              </w:rPr>
            </w:pPr>
            <w:r w:rsidRPr="008F4563">
              <w:rPr>
                <w:rFonts w:ascii="Traditional Arabic" w:hAnsi="Traditional Arabic" w:hint="cs"/>
                <w:b/>
                <w:bCs/>
                <w:sz w:val="24"/>
                <w:szCs w:val="24"/>
                <w:rtl/>
              </w:rPr>
              <w:t>توجيه الأسئلة على شكل إستراتجية ساعي البريد حول الدرس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A25434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محاولة الإجابة </w:t>
            </w:r>
          </w:p>
          <w:p w:rsidR="006E7CCF" w:rsidRPr="009D3C5A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على السؤال</w:t>
            </w:r>
          </w:p>
        </w:tc>
        <w:tc>
          <w:tcPr>
            <w:tcW w:w="4674" w:type="dxa"/>
            <w:tcBorders>
              <w:top w:val="single" w:sz="4" w:space="0" w:color="auto"/>
              <w:bottom w:val="single" w:sz="4" w:space="0" w:color="auto"/>
            </w:tcBorders>
          </w:tcPr>
          <w:p w:rsidR="00FE5C90" w:rsidRPr="00C72B8A" w:rsidRDefault="006E7CCF" w:rsidP="00327B95">
            <w:pPr>
              <w:pStyle w:val="Sansinterligne"/>
              <w:ind w:left="165"/>
              <w:rPr>
                <w:bCs w:val="0"/>
                <w:lang w:bidi="ar-DZ"/>
              </w:rPr>
            </w:pPr>
            <w:r w:rsidRPr="00BB36EF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 xml:space="preserve">نشاط 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>9</w:t>
            </w:r>
            <w:r w:rsidRPr="00BB36EF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>:</w:t>
            </w:r>
            <w:r w:rsidRPr="00BB36EF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="00CF6D32" w:rsidRPr="00550FDE">
              <w:rPr>
                <w:rFonts w:asciiTheme="majorBidi" w:hAnsiTheme="majorBidi" w:hint="cs"/>
                <w:sz w:val="28"/>
                <w:szCs w:val="28"/>
                <w:rtl/>
                <w:lang w:val="fr-FR" w:bidi="ar-DZ"/>
              </w:rPr>
              <w:t xml:space="preserve"> أكتب </w:t>
            </w:r>
            <w:r w:rsidR="002A2331">
              <w:rPr>
                <w:rFonts w:asciiTheme="majorBidi" w:hAnsiTheme="majorBidi" w:hint="cs"/>
                <w:sz w:val="28"/>
                <w:szCs w:val="28"/>
                <w:rtl/>
                <w:lang w:val="fr-FR" w:bidi="ar-DZ"/>
              </w:rPr>
              <w:t xml:space="preserve"> جزء الرأس والتصريحات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 خوارزمية تسمح بقراءة معلومات المتعلم الاسم</w:t>
            </w:r>
            <w:r w:rsidR="00CF6D32" w:rsidRPr="00550FDE">
              <w:rPr>
                <w:rFonts w:asciiTheme="majorBidi" w:hAnsiTheme="majorBidi"/>
                <w:b/>
                <w:sz w:val="28"/>
                <w:szCs w:val="28"/>
                <w:lang w:val="fr-FR"/>
              </w:rPr>
              <w:t xml:space="preserve"> Prénom 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 </w:t>
            </w:r>
            <w:r w:rsidR="00CF6D32" w:rsidRPr="00550FDE"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و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 اللقب </w:t>
            </w:r>
            <w:r w:rsidR="00CF6D32" w:rsidRPr="00550FDE">
              <w:rPr>
                <w:rFonts w:asciiTheme="majorBidi" w:hAnsiTheme="majorBidi"/>
                <w:b/>
                <w:sz w:val="28"/>
                <w:szCs w:val="28"/>
                <w:lang w:val="fr-FR"/>
              </w:rPr>
              <w:t>Nom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val="fr-FR" w:bidi="ar-DZ"/>
              </w:rPr>
              <w:t xml:space="preserve"> و</w:t>
            </w:r>
            <w:r w:rsidR="002A2331">
              <w:rPr>
                <w:rFonts w:asciiTheme="majorBidi" w:hAnsiTheme="majorBidi" w:hint="cs"/>
                <w:sz w:val="28"/>
                <w:szCs w:val="28"/>
                <w:rtl/>
                <w:lang w:val="fr-FR" w:bidi="ar-DZ"/>
              </w:rPr>
              <w:t>المعدل</w:t>
            </w:r>
          </w:p>
          <w:p w:rsidR="006E7CCF" w:rsidRDefault="006E7CCF" w:rsidP="006E7CCF">
            <w:pPr>
              <w:ind w:right="550"/>
              <w:rPr>
                <w:color w:val="FF0000"/>
                <w:rtl/>
                <w:lang w:bidi="ar-DZ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4F0D8E" w:rsidRDefault="004F0D8E" w:rsidP="004F0D8E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/>
                <w:color w:val="000B22"/>
                <w:sz w:val="28"/>
                <w:szCs w:val="28"/>
                <w:rtl/>
                <w:lang w:bidi="ar-DZ"/>
              </w:rPr>
            </w:pPr>
            <w:r w:rsidRPr="004F0D8E">
              <w:rPr>
                <w:rFonts w:asciiTheme="majorBidi" w:hAnsiTheme="majorBidi" w:hint="cs"/>
                <w:color w:val="000B22"/>
                <w:sz w:val="28"/>
                <w:szCs w:val="28"/>
                <w:rtl/>
                <w:lang w:bidi="ar-DZ"/>
              </w:rPr>
              <w:t xml:space="preserve">تقيم الكفاءة </w:t>
            </w:r>
          </w:p>
          <w:p w:rsidR="004F0D8E" w:rsidRPr="004F0D8E" w:rsidRDefault="004F0D8E" w:rsidP="004F0D8E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5252EC" w:rsidP="006E7CC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17091</wp:posOffset>
                  </wp:positionH>
                  <wp:positionV relativeFrom="paragraph">
                    <wp:posOffset>222831</wp:posOffset>
                  </wp:positionV>
                  <wp:extent cx="988128" cy="480060"/>
                  <wp:effectExtent l="171450" t="133350" r="364422" b="300990"/>
                  <wp:wrapNone/>
                  <wp:docPr id="5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128" cy="48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6E7CCF"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  <w:p w:rsidR="004F0D8E" w:rsidRDefault="004F0D8E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4F0D8E" w:rsidRDefault="004F0D8E" w:rsidP="004F0D8E">
            <w:pPr>
              <w:rPr>
                <w:rFonts w:ascii="Traditional Arabic" w:hAnsi="Traditional Arabic" w:cs="Traditional Arabic"/>
                <w:rtl/>
              </w:rPr>
            </w:pPr>
          </w:p>
          <w:p w:rsidR="00826583" w:rsidRPr="004F0D8E" w:rsidRDefault="004F0D8E" w:rsidP="004F0D8E">
            <w:pPr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inline distT="0" distB="0" distL="0" distR="0">
                  <wp:extent cx="976414" cy="455915"/>
                  <wp:effectExtent l="19050" t="0" r="0" b="0"/>
                  <wp:docPr id="3" name="Image 2" descr="280205e1d9c959499818bce7491fa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205e1d9c959499818bce7491fa308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53" cy="4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758" w:rsidRPr="003D3DB6" w:rsidRDefault="00826583" w:rsidP="003D3DB6">
      <w:pPr>
        <w:ind w:right="220"/>
        <w:jc w:val="right"/>
        <w:rPr>
          <w:rFonts w:ascii="Traditional Arabic" w:hAnsi="Traditional Arabic" w:cs="Traditional Arabic"/>
          <w:noProof/>
          <w:rtl/>
        </w:rPr>
        <w:sectPr w:rsidR="00027758" w:rsidRPr="003D3DB6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1060927</wp:posOffset>
            </wp:positionH>
            <wp:positionV relativeFrom="paragraph">
              <wp:posOffset>-2381650</wp:posOffset>
            </wp:positionV>
            <wp:extent cx="7636191" cy="10711360"/>
            <wp:effectExtent l="1562100" t="0" r="1545909" b="0"/>
            <wp:wrapNone/>
            <wp:docPr id="9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7780" cy="1071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77C">
        <w:tab/>
      </w:r>
      <w:r w:rsidR="00FD077C">
        <w:tab/>
      </w:r>
      <w:r w:rsidR="00FD077C">
        <w:tab/>
      </w:r>
      <w:r w:rsidR="00FD077C">
        <w:tab/>
      </w:r>
      <w:r w:rsidR="007D3BC0">
        <w:tab/>
      </w:r>
      <w:r w:rsidR="007D3BC0">
        <w:tab/>
      </w:r>
      <w:r w:rsidR="007D3BC0">
        <w:tab/>
      </w:r>
      <w:r w:rsidR="007D3BC0">
        <w:tab/>
      </w:r>
      <w:r w:rsidR="007D3BC0">
        <w:tab/>
      </w:r>
      <w:r w:rsidR="007D3BC0">
        <w:tab/>
      </w:r>
    </w:p>
    <w:p w:rsidR="008F5B8B" w:rsidRPr="00FD077C" w:rsidRDefault="008F5B8B" w:rsidP="007D3BC0">
      <w:pPr>
        <w:ind w:right="440"/>
      </w:pPr>
    </w:p>
    <w:sectPr w:rsidR="008F5B8B" w:rsidRPr="00FD077C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143" w:rsidRDefault="006F1143" w:rsidP="007B08D9">
      <w:pPr>
        <w:spacing w:after="0" w:line="240" w:lineRule="auto"/>
      </w:pPr>
      <w:r>
        <w:separator/>
      </w:r>
    </w:p>
  </w:endnote>
  <w:endnote w:type="continuationSeparator" w:id="1">
    <w:p w:rsidR="006F1143" w:rsidRDefault="006F1143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143" w:rsidRDefault="006F1143" w:rsidP="007B08D9">
      <w:pPr>
        <w:spacing w:after="0" w:line="240" w:lineRule="auto"/>
      </w:pPr>
      <w:r>
        <w:separator/>
      </w:r>
    </w:p>
  </w:footnote>
  <w:footnote w:type="continuationSeparator" w:id="1">
    <w:p w:rsidR="006F1143" w:rsidRDefault="006F1143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9" w:rsidRDefault="00100F29">
    <w:pPr>
      <w:pStyle w:val="En-tte"/>
    </w:pPr>
  </w:p>
  <w:p w:rsidR="00100F29" w:rsidRDefault="00100F2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F7BE1"/>
    <w:multiLevelType w:val="hybridMultilevel"/>
    <w:tmpl w:val="73F0347C"/>
    <w:lvl w:ilvl="0" w:tplc="875A0B60">
      <w:numFmt w:val="bullet"/>
      <w:lvlText w:val="-"/>
      <w:lvlJc w:val="left"/>
      <w:pPr>
        <w:ind w:left="775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43171D91"/>
    <w:multiLevelType w:val="hybridMultilevel"/>
    <w:tmpl w:val="7054BAD6"/>
    <w:lvl w:ilvl="0" w:tplc="23E4478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color w:val="D99594" w:themeColor="accent2" w:themeTint="99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9460C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753C5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E1B7A"/>
    <w:multiLevelType w:val="hybridMultilevel"/>
    <w:tmpl w:val="986E4B0C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A6E8B"/>
    <w:multiLevelType w:val="hybridMultilevel"/>
    <w:tmpl w:val="D8B065D2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0178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065B3"/>
    <w:rsid w:val="00027758"/>
    <w:rsid w:val="00045C33"/>
    <w:rsid w:val="00090993"/>
    <w:rsid w:val="000A58E1"/>
    <w:rsid w:val="000E42E6"/>
    <w:rsid w:val="00100F29"/>
    <w:rsid w:val="00157BD9"/>
    <w:rsid w:val="00185BA4"/>
    <w:rsid w:val="001C6AB8"/>
    <w:rsid w:val="001D0F16"/>
    <w:rsid w:val="002168FF"/>
    <w:rsid w:val="002169A1"/>
    <w:rsid w:val="00232190"/>
    <w:rsid w:val="00255620"/>
    <w:rsid w:val="00260927"/>
    <w:rsid w:val="00273FFB"/>
    <w:rsid w:val="002A2331"/>
    <w:rsid w:val="002A2543"/>
    <w:rsid w:val="002C2348"/>
    <w:rsid w:val="002D2425"/>
    <w:rsid w:val="0031747C"/>
    <w:rsid w:val="00327B95"/>
    <w:rsid w:val="003B3DE1"/>
    <w:rsid w:val="003D2F25"/>
    <w:rsid w:val="003D3DB6"/>
    <w:rsid w:val="003E7777"/>
    <w:rsid w:val="003E7C17"/>
    <w:rsid w:val="003F59E1"/>
    <w:rsid w:val="00426929"/>
    <w:rsid w:val="00490006"/>
    <w:rsid w:val="004C0302"/>
    <w:rsid w:val="004E40F8"/>
    <w:rsid w:val="004F0D8E"/>
    <w:rsid w:val="005252EC"/>
    <w:rsid w:val="005579BD"/>
    <w:rsid w:val="0056553E"/>
    <w:rsid w:val="0058436D"/>
    <w:rsid w:val="005B626F"/>
    <w:rsid w:val="005E7702"/>
    <w:rsid w:val="005F1CE3"/>
    <w:rsid w:val="00623292"/>
    <w:rsid w:val="006377F1"/>
    <w:rsid w:val="00691B30"/>
    <w:rsid w:val="006931D8"/>
    <w:rsid w:val="006C1401"/>
    <w:rsid w:val="006E7CCF"/>
    <w:rsid w:val="006F1143"/>
    <w:rsid w:val="0070175E"/>
    <w:rsid w:val="0072041A"/>
    <w:rsid w:val="007400B0"/>
    <w:rsid w:val="00771A6C"/>
    <w:rsid w:val="00793B94"/>
    <w:rsid w:val="007B08D9"/>
    <w:rsid w:val="007C59F8"/>
    <w:rsid w:val="007C7973"/>
    <w:rsid w:val="007D3BC0"/>
    <w:rsid w:val="007E0BBF"/>
    <w:rsid w:val="00826583"/>
    <w:rsid w:val="0083073A"/>
    <w:rsid w:val="00837927"/>
    <w:rsid w:val="0086557A"/>
    <w:rsid w:val="00876E41"/>
    <w:rsid w:val="0088174B"/>
    <w:rsid w:val="008B7341"/>
    <w:rsid w:val="008E572C"/>
    <w:rsid w:val="008F133C"/>
    <w:rsid w:val="008F4563"/>
    <w:rsid w:val="008F5B8B"/>
    <w:rsid w:val="00917442"/>
    <w:rsid w:val="00970D67"/>
    <w:rsid w:val="009B0D68"/>
    <w:rsid w:val="009D3C5A"/>
    <w:rsid w:val="009D61D0"/>
    <w:rsid w:val="00A06151"/>
    <w:rsid w:val="00A0752F"/>
    <w:rsid w:val="00A247ED"/>
    <w:rsid w:val="00A25434"/>
    <w:rsid w:val="00A304F2"/>
    <w:rsid w:val="00A31867"/>
    <w:rsid w:val="00A43439"/>
    <w:rsid w:val="00A720FC"/>
    <w:rsid w:val="00A86868"/>
    <w:rsid w:val="00AA3331"/>
    <w:rsid w:val="00AB0CDE"/>
    <w:rsid w:val="00AB10A0"/>
    <w:rsid w:val="00AB1E97"/>
    <w:rsid w:val="00AF3F1E"/>
    <w:rsid w:val="00AF4203"/>
    <w:rsid w:val="00B16C34"/>
    <w:rsid w:val="00B30D66"/>
    <w:rsid w:val="00B70655"/>
    <w:rsid w:val="00B83CEC"/>
    <w:rsid w:val="00BB36EF"/>
    <w:rsid w:val="00C427CD"/>
    <w:rsid w:val="00C559AB"/>
    <w:rsid w:val="00C57F08"/>
    <w:rsid w:val="00C72B8A"/>
    <w:rsid w:val="00CB7E33"/>
    <w:rsid w:val="00CD6C64"/>
    <w:rsid w:val="00CF6D32"/>
    <w:rsid w:val="00D44ACD"/>
    <w:rsid w:val="00D52222"/>
    <w:rsid w:val="00D817C4"/>
    <w:rsid w:val="00D87BA7"/>
    <w:rsid w:val="00D90AD0"/>
    <w:rsid w:val="00D91DA0"/>
    <w:rsid w:val="00DB6F76"/>
    <w:rsid w:val="00DF1B7C"/>
    <w:rsid w:val="00E34E1A"/>
    <w:rsid w:val="00E92B16"/>
    <w:rsid w:val="00E9456B"/>
    <w:rsid w:val="00EB190A"/>
    <w:rsid w:val="00F02005"/>
    <w:rsid w:val="00F1003A"/>
    <w:rsid w:val="00F2749B"/>
    <w:rsid w:val="00F37A3D"/>
    <w:rsid w:val="00F94190"/>
    <w:rsid w:val="00FB2640"/>
    <w:rsid w:val="00FC0A8E"/>
    <w:rsid w:val="00FD077C"/>
    <w:rsid w:val="00FD2685"/>
    <w:rsid w:val="00FD45E1"/>
    <w:rsid w:val="00FE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8AAA-3FE4-4B62-ACAE-AA3DF205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24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cp:lastPrinted>2024-03-31T13:40:00Z</cp:lastPrinted>
  <dcterms:created xsi:type="dcterms:W3CDTF">2024-03-30T11:58:00Z</dcterms:created>
  <dcterms:modified xsi:type="dcterms:W3CDTF">2024-03-31T13:42:00Z</dcterms:modified>
</cp:coreProperties>
</file>