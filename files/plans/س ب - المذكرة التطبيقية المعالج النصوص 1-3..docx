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المــــجال </w:t>
            </w: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التعلمي</w:t>
            </w: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الثاني</w:t>
            </w: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5B5663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8"/>
                <w:szCs w:val="28"/>
                <w:rtl/>
              </w:rPr>
              <w:t>الـــ</w:t>
            </w:r>
            <w:r w:rsidR="0068189D"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800E6D">
              <w:rPr>
                <w:rFonts w:ascii="Sakkal Majalla" w:hAnsi="Sakkal Majalla" w:cs="Sakkal Majalla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معالج النصوص</w:t>
            </w:r>
            <w:r w:rsidR="001216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-1-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800E6D">
              <w:rPr>
                <w:rFonts w:ascii="Traditional Arabic" w:hAnsi="Traditional Arabic" w:cs="Traditional Arabic" w:hint="cs"/>
                <w:b/>
                <w:bCs/>
                <w:color w:val="E36C0A" w:themeColor="accent6" w:themeShade="BF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9E7CB5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21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Default="009E7CB5" w:rsidP="0082274B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</w:pPr>
                        <w:r w:rsidRPr="009E7CB5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مية </w:t>
                        </w:r>
                        <w:r w:rsidR="005B566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6A0FEC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معالج لنصوص </w:t>
                        </w:r>
                        <w:r w:rsidR="006A0FEC" w:rsidRPr="0082274B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>1</w:t>
                        </w:r>
                        <w:r w:rsidR="005B5663" w:rsidRPr="0082274B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</w:p>
                      <w:p w:rsidR="00837927" w:rsidRPr="0082274B" w:rsidRDefault="0082274B" w:rsidP="0082274B">
                        <w:pPr>
                          <w:bidi/>
                          <w:jc w:val="center"/>
                          <w:rPr>
                            <w:rFonts w:ascii="Traditional Arabic" w:hAnsi="Traditional Arabic" w:cs="Traditional Arabic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val="en-US" w:bidi="ar-DZ"/>
                          </w:rPr>
                        </w:pPr>
                        <w:r w:rsidRPr="0082274B">
                          <w:rPr>
                            <w:rFonts w:ascii="Traditional Arabic" w:hAnsi="Traditional Arabic" w:cs="Traditional Arabic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val="en-US" w:bidi="ar-DZ"/>
                          </w:rPr>
                          <w:t>الجزء2</w:t>
                        </w: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>الأستاذ</w:t>
            </w:r>
            <w:r w:rsidR="00800E6D" w:rsidRPr="00800E6D">
              <w:rPr>
                <w:rFonts w:ascii="Sakkal Majalla" w:hAnsi="Sakkal Majalla" w:cs="Sakkal Majalla"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ة</w:t>
            </w: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00E6D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</w:t>
            </w:r>
          </w:p>
          <w:p w:rsidR="005B5663" w:rsidRDefault="00837927" w:rsidP="006A0FE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00E6D">
              <w:rPr>
                <w:rFonts w:ascii="Sakkal Majalla" w:hAnsi="Sakkal Majalla" w:cs="Sakkal Majalla"/>
                <w:b/>
                <w:bCs/>
                <w:color w:val="E36C0A" w:themeColor="accent6" w:themeShade="BF"/>
                <w:sz w:val="24"/>
                <w:szCs w:val="24"/>
                <w:rtl/>
              </w:rPr>
              <w:t>الـــــــكفاءة المــــــــستهدفة: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A0FEC" w:rsidRPr="001216A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يتحكم في تحرير وثيقة متكاملة </w:t>
            </w:r>
          </w:p>
          <w:p w:rsidR="00800E6D" w:rsidRDefault="00800E6D" w:rsidP="00800E6D">
            <w:pPr>
              <w:bidi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800E6D">
              <w:rPr>
                <w:rFonts w:ascii="Sakkal Majalla" w:hAnsi="Sakkal Majalla" w:cs="Sakkal Majalla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الأهداف التعليمية</w:t>
            </w:r>
            <w:r w:rsidRPr="00800E6D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إدراج الجدول والإشكال والصور إنشاء أنماط مختلفة</w:t>
            </w:r>
          </w:p>
          <w:p w:rsidR="006A0FEC" w:rsidRPr="00800E6D" w:rsidRDefault="006A0FEC" w:rsidP="006A0FEC">
            <w:pPr>
              <w:bidi/>
              <w:rPr>
                <w:rFonts w:ascii="Sakkal Majalla" w:hAnsi="Sakkal Majalla" w:cs="Sakkal Majalla"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800E6D">
              <w:rPr>
                <w:rFonts w:ascii="Sakkal Majalla" w:hAnsi="Sakkal Majalla" w:cs="Sakkal Majalla"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المــــــــدة:</w:t>
            </w:r>
            <w:r w:rsidRPr="00800E6D">
              <w:rPr>
                <w:rFonts w:ascii="Sakkal Majalla" w:hAnsi="Sakkal Majalla" w:cs="Sakkal Majalla"/>
                <w:bCs/>
                <w:color w:val="E36C0A" w:themeColor="accent6" w:themeShade="BF"/>
                <w:sz w:val="28"/>
                <w:szCs w:val="28"/>
              </w:rPr>
              <w:t xml:space="preserve"> 1</w:t>
            </w:r>
            <w:r w:rsidRPr="00800E6D">
              <w:rPr>
                <w:rFonts w:ascii="Sakkal Majalla" w:hAnsi="Sakkal Majalla" w:cs="Sakkal Majalla"/>
                <w:bCs/>
                <w:sz w:val="28"/>
                <w:szCs w:val="28"/>
                <w:rtl/>
              </w:rPr>
              <w:t xml:space="preserve"> ساعة</w:t>
            </w:r>
            <w:r w:rsidRPr="00800E6D">
              <w:rPr>
                <w:rFonts w:ascii="Sakkal Majalla" w:hAnsi="Sakkal Majalla" w:cs="Sakkal Majalla" w:hint="cs"/>
                <w:bCs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800E6D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ما هي  التبويب  الخاصة </w:t>
            </w:r>
          </w:p>
          <w:p w:rsidR="00800E6D" w:rsidRPr="00B05640" w:rsidRDefault="00800E6D" w:rsidP="00800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بإدراج الإشكال والصور والجداول؟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800E6D">
        <w:trPr>
          <w:trHeight w:val="3506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Default="007F729A" w:rsidP="006A0FE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معالج النصوص</w:t>
            </w:r>
          </w:p>
          <w:p w:rsidR="00800E6D" w:rsidRDefault="00800E6D" w:rsidP="00800E6D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إدراج جدول</w:t>
            </w:r>
          </w:p>
          <w:p w:rsidR="00800E6D" w:rsidRDefault="00800E6D" w:rsidP="00800E6D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إدراج أشكال </w:t>
            </w:r>
          </w:p>
          <w:p w:rsidR="00800E6D" w:rsidRDefault="00800E6D" w:rsidP="00800E6D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إدراج صورة </w:t>
            </w:r>
          </w:p>
          <w:p w:rsidR="00800E6D" w:rsidRPr="00800E6D" w:rsidRDefault="00800E6D" w:rsidP="00800E6D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6A0FEC" w:rsidRPr="007F729A" w:rsidRDefault="006A0FEC" w:rsidP="00800E6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2486"/>
        <w:gridCol w:w="3936"/>
        <w:gridCol w:w="2325"/>
        <w:gridCol w:w="1323"/>
      </w:tblGrid>
      <w:tr w:rsidR="00A264CF" w:rsidTr="00800E6D">
        <w:trPr>
          <w:trHeight w:val="7927"/>
        </w:trPr>
        <w:tc>
          <w:tcPr>
            <w:tcW w:w="970" w:type="dxa"/>
            <w:tcBorders>
              <w:bottom w:val="single" w:sz="4" w:space="0" w:color="auto"/>
            </w:tcBorders>
          </w:tcPr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A264CF" w:rsidRDefault="00A264CF" w:rsidP="00800E6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800E6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800E6D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800E6D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800E6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800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800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800E6D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A264CF" w:rsidP="00800E6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56553E" w:rsidRDefault="00C56AAA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800E6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EA05A5" w:rsidRPr="00EA05A5" w:rsidRDefault="00A264CF" w:rsidP="00800E6D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A264CF" w:rsidRDefault="00A264CF" w:rsidP="00800E6D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EA05A5" w:rsidRPr="0009511E" w:rsidRDefault="00EA05A5" w:rsidP="00800E6D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F67258" w:rsidRPr="007F729A" w:rsidRDefault="00A264CF" w:rsidP="00800E6D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 w:rsidR="00F67258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A264CF" w:rsidRPr="007F729A" w:rsidRDefault="00A264CF" w:rsidP="00800E6D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A264CF" w:rsidRDefault="00A264CF" w:rsidP="00800E6D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800E6D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 w:rsid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A264C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800E6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800E6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EA05A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EA05A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EA05A5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800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800E6D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F67258" w:rsidRDefault="00F67258" w:rsidP="00800E6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A5714B" w:rsidRPr="001216AA" w:rsidRDefault="001216AA" w:rsidP="00800E6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A264CF" w:rsidRDefault="00A264CF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F67258" w:rsidRPr="00A5714B" w:rsidRDefault="00F67258" w:rsidP="00800E6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نشاط1:</w:t>
            </w:r>
          </w:p>
          <w:p w:rsidR="00BE617D" w:rsidRPr="00C56AAA" w:rsidRDefault="00F67258" w:rsidP="00800E6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C56AAA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  <w:t>المطلوب</w:t>
            </w:r>
          </w:p>
          <w:p w:rsidR="00C56AAA" w:rsidRDefault="00C56AAA" w:rsidP="00800E6D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-</w:t>
            </w:r>
            <w:r w:rsidRPr="00BE61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 حافظ على نفس التنسيق الموجود على الوثيقة المقدمة </w:t>
            </w:r>
            <w:r w:rsidRPr="00BE617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CA" w:bidi="ar-DZ"/>
              </w:rPr>
              <w:t>إليك</w:t>
            </w:r>
          </w:p>
          <w:p w:rsidR="00C56AAA" w:rsidRPr="00C56AAA" w:rsidRDefault="00C56AAA" w:rsidP="00800E6D">
            <w:pPr>
              <w:pStyle w:val="Paragraphedeliste"/>
              <w:numPr>
                <w:ilvl w:val="0"/>
                <w:numId w:val="8"/>
              </w:numPr>
              <w:bidi/>
              <w:ind w:left="850" w:hanging="283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 w:rsidRPr="00C56A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CA" w:bidi="ar-DZ"/>
              </w:rPr>
              <w:t>إنشاء</w:t>
            </w: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 جدول </w:t>
            </w:r>
          </w:p>
          <w:p w:rsidR="00C56AAA" w:rsidRPr="00C56AAA" w:rsidRDefault="00C56AAA" w:rsidP="00800E6D">
            <w:pPr>
              <w:pStyle w:val="Paragraphedeliste"/>
              <w:numPr>
                <w:ilvl w:val="0"/>
                <w:numId w:val="8"/>
              </w:numPr>
              <w:bidi/>
              <w:ind w:left="850" w:hanging="283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قم بإدراج الصورة </w:t>
            </w:r>
          </w:p>
          <w:p w:rsidR="00C56AAA" w:rsidRPr="00C56AAA" w:rsidRDefault="00C56AAA" w:rsidP="00800E6D">
            <w:pPr>
              <w:pStyle w:val="Paragraphedeliste"/>
              <w:numPr>
                <w:ilvl w:val="0"/>
                <w:numId w:val="8"/>
              </w:numPr>
              <w:bidi/>
              <w:ind w:left="850" w:hanging="283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قم بإنشاء </w:t>
            </w:r>
            <w:r w:rsidRPr="00C56A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CA" w:bidi="ar-DZ"/>
              </w:rPr>
              <w:t>الإشكال</w:t>
            </w: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 الموجودة في الوثيقة</w:t>
            </w:r>
          </w:p>
          <w:p w:rsidR="00C56AAA" w:rsidRPr="00C56AAA" w:rsidRDefault="00C56AAA" w:rsidP="00800E6D">
            <w:pPr>
              <w:pStyle w:val="Paragraphedeliste"/>
              <w:numPr>
                <w:ilvl w:val="0"/>
                <w:numId w:val="8"/>
              </w:numPr>
              <w:bidi/>
              <w:ind w:left="850" w:hanging="283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bookmarkStart w:id="0" w:name="_GoBack"/>
            <w:bookmarkEnd w:id="0"/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قم بتجميع </w:t>
            </w:r>
            <w:r w:rsidRPr="00C56A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CA" w:bidi="ar-DZ"/>
              </w:rPr>
              <w:t>الإشكال</w:t>
            </w:r>
          </w:p>
          <w:p w:rsidR="00C56AAA" w:rsidRDefault="00C56AAA" w:rsidP="00800E6D">
            <w:pPr>
              <w:pStyle w:val="Paragraphedeliste"/>
              <w:numPr>
                <w:ilvl w:val="0"/>
                <w:numId w:val="8"/>
              </w:numPr>
              <w:bidi/>
              <w:ind w:left="850" w:hanging="283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>حجم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  <w:t xml:space="preserve"> </w:t>
            </w: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>الخط(16) نوعه</w:t>
            </w:r>
            <w:r w:rsidRPr="00C56AAA"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  <w:t xml:space="preserve"> Times New Roman</w:t>
            </w:r>
          </w:p>
          <w:p w:rsidR="00C56AAA" w:rsidRPr="00A44E82" w:rsidRDefault="00A44E82" w:rsidP="00800E6D">
            <w:pPr>
              <w:pStyle w:val="Paragraphedeliste"/>
              <w:numPr>
                <w:ilvl w:val="0"/>
                <w:numId w:val="9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44E8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قم بإنشاء الأنماط التالية: عنوان 1، عنوان 2، فقرة مراعيا المعطيات التالية:</w:t>
            </w:r>
          </w:p>
          <w:p w:rsidR="00A264CF" w:rsidRPr="00A5714B" w:rsidRDefault="00A264CF" w:rsidP="00800E6D">
            <w:pPr>
              <w:pStyle w:val="Paragraphedeliste"/>
              <w:bidi/>
              <w:ind w:left="850"/>
              <w:rPr>
                <w:rtl/>
                <w:lang w:eastAsia="en-US" w:bidi="ar-DZ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A264CF" w:rsidRPr="007F729A" w:rsidRDefault="00A264CF" w:rsidP="00800E6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97665" w:rsidRDefault="00F67258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تشغيل </w:t>
            </w:r>
            <w:r w:rsidR="00197665"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197665" w:rsidRDefault="00F67258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معالج النصوص </w:t>
            </w:r>
          </w:p>
          <w:p w:rsidR="00F67258" w:rsidRDefault="00F67258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97665" w:rsidRDefault="00C56AAA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ادراج جدول</w:t>
            </w:r>
          </w:p>
          <w:p w:rsidR="00C56AAA" w:rsidRPr="00C56AAA" w:rsidRDefault="00C56AAA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1216AA" w:rsidRDefault="00C56AAA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ادراج صورة </w:t>
            </w:r>
          </w:p>
          <w:p w:rsidR="00C56AAA" w:rsidRPr="00C56AAA" w:rsidRDefault="00C56AAA" w:rsidP="00800E6D">
            <w:pPr>
              <w:pStyle w:val="Paragraphedeliste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C56AAA" w:rsidRPr="001216AA" w:rsidRDefault="00C56AAA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C56AAA" w:rsidRDefault="00C56AAA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ادراج الاشكال </w:t>
            </w:r>
          </w:p>
          <w:p w:rsidR="00C56AAA" w:rsidRDefault="00C56AAA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C56AAA" w:rsidRDefault="00C56AAA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تنسيق الخط </w:t>
            </w:r>
          </w:p>
          <w:p w:rsidR="00A44E82" w:rsidRPr="00A44E82" w:rsidRDefault="00A44E82" w:rsidP="00800E6D">
            <w:pPr>
              <w:pStyle w:val="Paragraphedeliste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44E82" w:rsidRPr="00C56AAA" w:rsidRDefault="00A44E82" w:rsidP="00800E6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انشاء الانماط </w:t>
            </w:r>
          </w:p>
          <w:p w:rsidR="00A264CF" w:rsidRPr="00A44E82" w:rsidRDefault="001216AA" w:rsidP="00800E6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1216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Pr="00E92B16" w:rsidRDefault="00A264CF" w:rsidP="00800E6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264CF" w:rsidRDefault="00A264CF" w:rsidP="00800E6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800E6D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800E6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800E6D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800E6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800E6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800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800E6D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800E6D" w:rsidTr="00800E6D">
        <w:trPr>
          <w:trHeight w:val="1770"/>
        </w:trPr>
        <w:tc>
          <w:tcPr>
            <w:tcW w:w="970" w:type="dxa"/>
            <w:vMerge w:val="restart"/>
            <w:tcBorders>
              <w:top w:val="single" w:sz="4" w:space="0" w:color="auto"/>
            </w:tcBorders>
          </w:tcPr>
          <w:p w:rsidR="00800E6D" w:rsidRDefault="00800E6D" w:rsidP="00800E6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</w:tcBorders>
          </w:tcPr>
          <w:p w:rsidR="00800E6D" w:rsidRDefault="00800E6D" w:rsidP="00800E6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00E6D" w:rsidRPr="00C56AAA" w:rsidRDefault="00800E6D" w:rsidP="00800E6D">
            <w:pPr>
              <w:pStyle w:val="Paragraphedeliste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b/>
                <w:bCs/>
                <w:noProof/>
              </w:rPr>
            </w:pPr>
            <w:r w:rsidRPr="00C56AA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المناقشة 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00E6D" w:rsidRDefault="00800E6D" w:rsidP="00800E6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vMerge w:val="restart"/>
            <w:tcBorders>
              <w:top w:val="single" w:sz="4" w:space="0" w:color="auto"/>
            </w:tcBorders>
          </w:tcPr>
          <w:p w:rsidR="00800E6D" w:rsidRPr="00A5714B" w:rsidRDefault="00800E6D" w:rsidP="00800E6D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 xml:space="preserve">سئلة الأستاذ </w:t>
            </w:r>
          </w:p>
        </w:tc>
        <w:tc>
          <w:tcPr>
            <w:tcW w:w="3936" w:type="dxa"/>
            <w:vMerge w:val="restart"/>
            <w:tcBorders>
              <w:top w:val="single" w:sz="4" w:space="0" w:color="auto"/>
            </w:tcBorders>
          </w:tcPr>
          <w:p w:rsidR="00800E6D" w:rsidRPr="00A5714B" w:rsidRDefault="00800E6D" w:rsidP="00800E6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تصحيح التطبيق أمام التلاميذ  على جهاز العرض </w:t>
            </w:r>
          </w:p>
          <w:p w:rsidR="00800E6D" w:rsidRPr="00BA47A6" w:rsidRDefault="00800E6D" w:rsidP="00800E6D">
            <w:pPr>
              <w:pStyle w:val="Sansinterligne"/>
              <w:rPr>
                <w:rFonts w:asciiTheme="minorBidi" w:hAnsiTheme="minorBidi" w:cstheme="minorBidi"/>
                <w:sz w:val="24"/>
                <w:rtl/>
                <w:lang w:bidi="ar-DZ"/>
              </w:rPr>
            </w:pPr>
          </w:p>
          <w:p w:rsidR="00800E6D" w:rsidRPr="00EA05A5" w:rsidRDefault="00800E6D" w:rsidP="00800E6D">
            <w:pPr>
              <w:pStyle w:val="Sansinterligne"/>
              <w:ind w:left="165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00E6D" w:rsidRPr="00EA05A5" w:rsidRDefault="00800E6D" w:rsidP="00800E6D">
            <w:pPr>
              <w:pStyle w:val="Sansinterligne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800E6D" w:rsidRDefault="00800E6D" w:rsidP="00800E6D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vMerge w:val="restart"/>
            <w:tcBorders>
              <w:top w:val="single" w:sz="4" w:space="0" w:color="auto"/>
            </w:tcBorders>
          </w:tcPr>
          <w:p w:rsidR="00800E6D" w:rsidRPr="007F729A" w:rsidRDefault="00800E6D" w:rsidP="00800E6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تقيم الكفاءة 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79646" w:themeFill="accent6"/>
          </w:tcPr>
          <w:p w:rsidR="00800E6D" w:rsidRDefault="00800E6D" w:rsidP="00800E6D">
            <w:pPr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  <w:tr w:rsidR="00800E6D" w:rsidTr="00800E6D">
        <w:trPr>
          <w:trHeight w:val="524"/>
        </w:trPr>
        <w:tc>
          <w:tcPr>
            <w:tcW w:w="970" w:type="dxa"/>
            <w:vMerge/>
          </w:tcPr>
          <w:p w:rsidR="00800E6D" w:rsidRDefault="00800E6D" w:rsidP="00800E6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800E6D" w:rsidRDefault="00800E6D" w:rsidP="00800E6D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00E6D" w:rsidRPr="00C56AAA" w:rsidRDefault="00800E6D" w:rsidP="00800E6D">
            <w:pPr>
              <w:pStyle w:val="Paragraphedeliste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00E6D" w:rsidRDefault="00800E6D" w:rsidP="00800E6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vMerge/>
            <w:tcBorders>
              <w:bottom w:val="single" w:sz="4" w:space="0" w:color="auto"/>
            </w:tcBorders>
          </w:tcPr>
          <w:p w:rsidR="00800E6D" w:rsidRPr="003E7C17" w:rsidRDefault="00800E6D" w:rsidP="00800E6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b/>
                <w:sz w:val="28"/>
                <w:szCs w:val="28"/>
                <w:rtl/>
              </w:rPr>
            </w:pPr>
          </w:p>
        </w:tc>
        <w:tc>
          <w:tcPr>
            <w:tcW w:w="3936" w:type="dxa"/>
            <w:vMerge/>
            <w:tcBorders>
              <w:bottom w:val="single" w:sz="4" w:space="0" w:color="auto"/>
            </w:tcBorders>
          </w:tcPr>
          <w:p w:rsidR="00800E6D" w:rsidRPr="00A5714B" w:rsidRDefault="00800E6D" w:rsidP="00800E6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325" w:type="dxa"/>
            <w:vMerge/>
            <w:tcBorders>
              <w:bottom w:val="single" w:sz="4" w:space="0" w:color="auto"/>
            </w:tcBorders>
          </w:tcPr>
          <w:p w:rsidR="00800E6D" w:rsidRDefault="00800E6D" w:rsidP="00800E6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0E6D" w:rsidRPr="00AF3F1E" w:rsidRDefault="00800E6D" w:rsidP="00800E6D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232190" w:rsidP="007F729A">
      <w:pPr>
        <w:jc w:val="right"/>
        <w:rPr>
          <w:rFonts w:ascii="Traditional Arabic" w:hAnsi="Traditional Arabic" w:cs="Traditional Arabic"/>
          <w:noProof/>
          <w:rtl/>
        </w:rPr>
      </w:pP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BF6" w:rsidRDefault="002A5BF6" w:rsidP="007B08D9">
      <w:pPr>
        <w:spacing w:after="0" w:line="240" w:lineRule="auto"/>
      </w:pPr>
      <w:r>
        <w:separator/>
      </w:r>
    </w:p>
  </w:endnote>
  <w:endnote w:type="continuationSeparator" w:id="1">
    <w:p w:rsidR="002A5BF6" w:rsidRDefault="002A5BF6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BF6" w:rsidRDefault="002A5BF6" w:rsidP="007B08D9">
      <w:pPr>
        <w:spacing w:after="0" w:line="240" w:lineRule="auto"/>
      </w:pPr>
      <w:r>
        <w:separator/>
      </w:r>
    </w:p>
  </w:footnote>
  <w:footnote w:type="continuationSeparator" w:id="1">
    <w:p w:rsidR="002A5BF6" w:rsidRDefault="002A5BF6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1461"/>
    <w:multiLevelType w:val="hybridMultilevel"/>
    <w:tmpl w:val="FFE6BDA4"/>
    <w:lvl w:ilvl="0" w:tplc="040C000F">
      <w:start w:val="1"/>
      <w:numFmt w:val="decimal"/>
      <w:lvlText w:val="%1."/>
      <w:lvlJc w:val="left"/>
      <w:pPr>
        <w:ind w:left="3216" w:hanging="360"/>
      </w:p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2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52BCF"/>
    <w:multiLevelType w:val="hybridMultilevel"/>
    <w:tmpl w:val="9EDE4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5">
      <w:start w:val="1"/>
      <w:numFmt w:val="upperLetter"/>
      <w:lvlText w:val="%3."/>
      <w:lvlJc w:val="lef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9511E"/>
    <w:rsid w:val="000A32B7"/>
    <w:rsid w:val="000E42E6"/>
    <w:rsid w:val="001216AA"/>
    <w:rsid w:val="00197665"/>
    <w:rsid w:val="001D0F16"/>
    <w:rsid w:val="00232190"/>
    <w:rsid w:val="00260927"/>
    <w:rsid w:val="00271CAA"/>
    <w:rsid w:val="00292C59"/>
    <w:rsid w:val="002A5BF6"/>
    <w:rsid w:val="002E3F75"/>
    <w:rsid w:val="0031747C"/>
    <w:rsid w:val="003E7777"/>
    <w:rsid w:val="003E7C17"/>
    <w:rsid w:val="003F59E1"/>
    <w:rsid w:val="00433AF6"/>
    <w:rsid w:val="00490006"/>
    <w:rsid w:val="004A6B46"/>
    <w:rsid w:val="004C0302"/>
    <w:rsid w:val="005004F4"/>
    <w:rsid w:val="0053584B"/>
    <w:rsid w:val="0056553E"/>
    <w:rsid w:val="0057496C"/>
    <w:rsid w:val="005B392B"/>
    <w:rsid w:val="005B5663"/>
    <w:rsid w:val="005B626F"/>
    <w:rsid w:val="0068189D"/>
    <w:rsid w:val="006931D8"/>
    <w:rsid w:val="006A0FEC"/>
    <w:rsid w:val="006A673D"/>
    <w:rsid w:val="006D2498"/>
    <w:rsid w:val="00713343"/>
    <w:rsid w:val="00771A6C"/>
    <w:rsid w:val="00772A4F"/>
    <w:rsid w:val="00777FA0"/>
    <w:rsid w:val="007B08D9"/>
    <w:rsid w:val="007F729A"/>
    <w:rsid w:val="00800E6D"/>
    <w:rsid w:val="008212C4"/>
    <w:rsid w:val="00821320"/>
    <w:rsid w:val="0082274B"/>
    <w:rsid w:val="0083073A"/>
    <w:rsid w:val="00837927"/>
    <w:rsid w:val="00876E41"/>
    <w:rsid w:val="0088174B"/>
    <w:rsid w:val="008F133C"/>
    <w:rsid w:val="008F5B8B"/>
    <w:rsid w:val="00932810"/>
    <w:rsid w:val="0097056C"/>
    <w:rsid w:val="00970D67"/>
    <w:rsid w:val="009A1291"/>
    <w:rsid w:val="009A485B"/>
    <w:rsid w:val="009D61D0"/>
    <w:rsid w:val="009E7CB5"/>
    <w:rsid w:val="00A264CF"/>
    <w:rsid w:val="00A26CFF"/>
    <w:rsid w:val="00A304F2"/>
    <w:rsid w:val="00A44E82"/>
    <w:rsid w:val="00A5714B"/>
    <w:rsid w:val="00A770AB"/>
    <w:rsid w:val="00A86868"/>
    <w:rsid w:val="00AB10A0"/>
    <w:rsid w:val="00AB1E97"/>
    <w:rsid w:val="00AE6D02"/>
    <w:rsid w:val="00AF3F1E"/>
    <w:rsid w:val="00AF4203"/>
    <w:rsid w:val="00AF557D"/>
    <w:rsid w:val="00B034D9"/>
    <w:rsid w:val="00B16C34"/>
    <w:rsid w:val="00B83CEC"/>
    <w:rsid w:val="00BE617D"/>
    <w:rsid w:val="00C022AB"/>
    <w:rsid w:val="00C1477A"/>
    <w:rsid w:val="00C56AAA"/>
    <w:rsid w:val="00C86070"/>
    <w:rsid w:val="00D2483A"/>
    <w:rsid w:val="00D444EB"/>
    <w:rsid w:val="00D44ACD"/>
    <w:rsid w:val="00D62740"/>
    <w:rsid w:val="00D854B6"/>
    <w:rsid w:val="00DB6F76"/>
    <w:rsid w:val="00DF18AF"/>
    <w:rsid w:val="00E23ADC"/>
    <w:rsid w:val="00E34E1A"/>
    <w:rsid w:val="00E62363"/>
    <w:rsid w:val="00E92B16"/>
    <w:rsid w:val="00EA05A5"/>
    <w:rsid w:val="00EB4EFC"/>
    <w:rsid w:val="00F02005"/>
    <w:rsid w:val="00F043E9"/>
    <w:rsid w:val="00F67258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19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2024-03-31T11:13:00Z</dcterms:created>
  <dcterms:modified xsi:type="dcterms:W3CDTF">2024-03-31T20:31:00Z</dcterms:modified>
</cp:coreProperties>
</file>