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36A5D" w14:textId="77777777" w:rsidR="009C446B" w:rsidRDefault="00BD6DC4" w:rsidP="00A84486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1D6F3F" wp14:editId="49417929">
                <wp:simplePos x="0" y="0"/>
                <wp:positionH relativeFrom="column">
                  <wp:posOffset>90170</wp:posOffset>
                </wp:positionH>
                <wp:positionV relativeFrom="paragraph">
                  <wp:posOffset>196215</wp:posOffset>
                </wp:positionV>
                <wp:extent cx="1876425" cy="8286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B38D0" w14:textId="77777777" w:rsidR="00DC6AA8" w:rsidRDefault="00DC6AA8" w:rsidP="00DC6AA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F1E26D8" wp14:editId="62C4ED34">
                                  <wp:extent cx="1200150" cy="685800"/>
                                  <wp:effectExtent l="0" t="0" r="0" b="0"/>
                                  <wp:docPr id="2" name="Picture 10" descr="C:\Users\abir\Desktop\3105_picture_of_a_young_boy_writing_a_letter_to_sant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14" name="Picture 10" descr="C:\Users\abir\Desktop\3105_picture_of_a_young_boy_writing_a_letter_to_sant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065" cy="686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7.1pt;margin-top:15.45pt;width:147.75pt;height:65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" filled="f" stroked="f" strokeweight="2pt">
                <v:textbox>
                  <w:txbxContent>
                    <w:p w14:paraId="5D8B38D0" w14:textId="77777777" w:rsidR="00DC6AA8" w:rsidRDefault="00DC6AA8" w:rsidP="00DC6AA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F1E26D8" wp14:editId="62C4ED34">
                            <wp:extent cx="1200150" cy="685800"/>
                            <wp:effectExtent l="0" t="0" r="0" b="0"/>
                            <wp:docPr id="2" name="Picture 10" descr="C:\Users\abir\Desktop\3105_picture_of_a_young_boy_writing_a_letter_to_sant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14" name="Picture 10" descr="C:\Users\abir\Desktop\3105_picture_of_a_young_boy_writing_a_letter_to_sant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1065" cy="6863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624C2">
        <w:rPr>
          <w:b/>
          <w:bCs/>
          <w:noProof/>
          <w:color w:val="FF0000"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D1F95A" wp14:editId="6557DB44">
                <wp:simplePos x="0" y="0"/>
                <wp:positionH relativeFrom="column">
                  <wp:posOffset>20955</wp:posOffset>
                </wp:positionH>
                <wp:positionV relativeFrom="paragraph">
                  <wp:posOffset>191135</wp:posOffset>
                </wp:positionV>
                <wp:extent cx="6819900" cy="871855"/>
                <wp:effectExtent l="0" t="0" r="19050" b="2349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871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D20F53" w14:textId="3E435826" w:rsidR="00D624C2" w:rsidRDefault="00D624C2" w:rsidP="00D624C2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</w:pPr>
                            <w:r w:rsidRPr="00286B9E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المجال </w:t>
                            </w:r>
                            <w:proofErr w:type="spellStart"/>
                            <w:r w:rsidR="001F7FE7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االتعلمي</w:t>
                            </w:r>
                            <w:proofErr w:type="spellEnd"/>
                            <w:r w:rsidRPr="00286B9E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01:</w:t>
                            </w:r>
                            <w:r w:rsidRPr="00632DC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632D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بيئــة التعامـــــل مع الحاســوب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</w:t>
                            </w:r>
                          </w:p>
                          <w:p w14:paraId="20A28D1D" w14:textId="634E9147" w:rsidR="00D624C2" w:rsidRPr="003D303D" w:rsidRDefault="00D624C2" w:rsidP="00D624C2">
                            <w:pPr>
                              <w:bidi/>
                              <w:spacing w:line="240" w:lineRule="auto"/>
                              <w:rPr>
                                <w:rtl/>
                              </w:rPr>
                            </w:pPr>
                            <w:r w:rsidRPr="00286B9E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الوحدة </w:t>
                            </w:r>
                            <w:r w:rsidR="001F7FE7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التعليمية</w:t>
                            </w:r>
                            <w:r w:rsidRPr="00286B9E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1</w:t>
                            </w:r>
                            <w:r w:rsidRPr="00286B9E">
                              <w:rPr>
                                <w:rFonts w:hint="cs"/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632DC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624C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تقنية المعلومات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7" style="position:absolute;left:0;text-align:left;margin-left:1.65pt;margin-top:15.05pt;width:537pt;height:68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" fillcolor="#f2f2f2 [3052]">
                <v:textbox>
                  <w:txbxContent>
                    <w:p w14:paraId="07D20F53" w14:textId="3E435826" w:rsidR="00D624C2" w:rsidRDefault="00D624C2" w:rsidP="00D624C2">
                      <w:pPr>
                        <w:bidi/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</w:pPr>
                      <w:r w:rsidRPr="00286B9E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المجال </w:t>
                      </w:r>
                      <w:proofErr w:type="spellStart"/>
                      <w:r w:rsidR="001F7FE7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االتعلمي</w:t>
                      </w:r>
                      <w:proofErr w:type="spellEnd"/>
                      <w:r w:rsidRPr="00286B9E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01:</w:t>
                      </w:r>
                      <w:r w:rsidRPr="00632DCC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632DCC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بيئــة التعامـــــل مع الحاســوب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</w:t>
                      </w:r>
                    </w:p>
                    <w:p w14:paraId="20A28D1D" w14:textId="634E9147" w:rsidR="00D624C2" w:rsidRPr="003D303D" w:rsidRDefault="00D624C2" w:rsidP="00D624C2">
                      <w:pPr>
                        <w:bidi/>
                        <w:spacing w:line="240" w:lineRule="auto"/>
                        <w:rPr>
                          <w:rtl/>
                        </w:rPr>
                      </w:pPr>
                      <w:r w:rsidRPr="00286B9E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الوحدة </w:t>
                      </w:r>
                      <w:r w:rsidR="001F7FE7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التعليمية</w:t>
                      </w:r>
                      <w:r w:rsidRPr="00286B9E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</w:t>
                      </w:r>
                      <w:r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1</w:t>
                      </w:r>
                      <w:r w:rsidRPr="00286B9E">
                        <w:rPr>
                          <w:rFonts w:hint="cs"/>
                          <w:b/>
                          <w:bCs/>
                          <w:color w:val="943634" w:themeColor="accent2" w:themeShade="B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632DCC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D624C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تقنية المعلومات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E440C2" w14:textId="77777777" w:rsidR="00D624C2" w:rsidRDefault="00D624C2" w:rsidP="00631C9C">
      <w:pPr>
        <w:bidi/>
        <w:spacing w:after="0" w:line="360" w:lineRule="auto"/>
        <w:rPr>
          <w:rFonts w:asciiTheme="majorBidi" w:eastAsiaTheme="minorEastAsia" w:hAnsiTheme="majorBidi" w:cstheme="majorBidi"/>
          <w:kern w:val="24"/>
          <w:sz w:val="28"/>
          <w:szCs w:val="28"/>
          <w:u w:val="single"/>
          <w:rtl/>
          <w:lang w:eastAsia="fr-FR" w:bidi="ar-DZ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5953D8D" w14:textId="77777777" w:rsidR="00D624C2" w:rsidRDefault="00D624C2" w:rsidP="00D624C2">
      <w:pPr>
        <w:bidi/>
        <w:spacing w:after="0" w:line="360" w:lineRule="auto"/>
        <w:rPr>
          <w:rFonts w:asciiTheme="majorBidi" w:eastAsiaTheme="minorEastAsia" w:hAnsiTheme="majorBidi" w:cstheme="majorBidi"/>
          <w:kern w:val="24"/>
          <w:sz w:val="28"/>
          <w:szCs w:val="28"/>
          <w:u w:val="single"/>
          <w:rtl/>
          <w:lang w:eastAsia="fr-FR" w:bidi="ar-DZ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967135A" w14:textId="77777777" w:rsidR="00D624C2" w:rsidRDefault="00D624C2" w:rsidP="00D624C2">
      <w:pPr>
        <w:bidi/>
        <w:spacing w:after="0" w:line="240" w:lineRule="auto"/>
        <w:rPr>
          <w:rFonts w:asciiTheme="majorBidi" w:eastAsiaTheme="minorEastAsia" w:hAnsiTheme="majorBidi" w:cstheme="majorBidi"/>
          <w:kern w:val="24"/>
          <w:sz w:val="28"/>
          <w:szCs w:val="28"/>
          <w:u w:val="single"/>
          <w:rtl/>
          <w:lang w:eastAsia="fr-FR" w:bidi="ar-DZ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25E4853" w14:textId="77777777" w:rsidR="001325F7" w:rsidRPr="001325F7" w:rsidRDefault="001325F7" w:rsidP="00A37599">
      <w:pPr>
        <w:bidi/>
        <w:spacing w:after="0"/>
        <w:ind w:left="282"/>
        <w:rPr>
          <w:rFonts w:asciiTheme="majorBidi" w:eastAsia="Times New Roman" w:hAnsiTheme="majorBidi" w:cstheme="majorBidi"/>
          <w:sz w:val="24"/>
          <w:szCs w:val="24"/>
          <w:u w:val="single"/>
          <w:lang w:eastAsia="fr-FR"/>
        </w:rPr>
      </w:pPr>
      <w:r w:rsidRPr="001325F7">
        <w:rPr>
          <w:rFonts w:asciiTheme="majorBidi" w:eastAsiaTheme="minorEastAsia" w:hAnsiTheme="majorBidi" w:cstheme="majorBidi"/>
          <w:kern w:val="24"/>
          <w:sz w:val="28"/>
          <w:szCs w:val="28"/>
          <w:u w:val="single"/>
          <w:rtl/>
          <w:lang w:eastAsia="fr-FR" w:bidi="ar-DZ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</w:t>
      </w:r>
      <w:r w:rsidRPr="001325F7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- الفرق بين المعلومات والبيانات</w:t>
      </w:r>
      <w:r w:rsidRPr="001325F7">
        <w:rPr>
          <w:rFonts w:asciiTheme="majorBidi" w:eastAsiaTheme="minorEastAsia" w:hAnsiTheme="majorBidi" w:cstheme="majorBidi"/>
          <w:color w:val="1F497D" w:themeColor="text2"/>
          <w:kern w:val="24"/>
          <w:sz w:val="96"/>
          <w:szCs w:val="96"/>
          <w:u w:val="single"/>
          <w:rtl/>
          <w:lang w:eastAsia="fr-FR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66096FD1" w14:textId="70A27EE4" w:rsidR="005D2C5D" w:rsidRPr="00D624C2" w:rsidRDefault="005D2C5D" w:rsidP="00A37599">
      <w:pPr>
        <w:pStyle w:val="Paragraphedeliste"/>
        <w:numPr>
          <w:ilvl w:val="0"/>
          <w:numId w:val="23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D624C2">
        <w:rPr>
          <w:rFonts w:ascii="Simplified Arabic" w:hAnsi="Simplified Arabic" w:cs="Simplified Arabic"/>
          <w:b/>
          <w:bCs/>
          <w:sz w:val="28"/>
          <w:szCs w:val="28"/>
          <w:rtl/>
        </w:rPr>
        <w:t>مفهوم</w:t>
      </w:r>
      <w:r w:rsidRPr="00D624C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7FE7" w:rsidRPr="00D624C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البيانات</w:t>
      </w:r>
      <w:r w:rsidR="001F7FE7" w:rsidRPr="00D624C2">
        <w:rPr>
          <w:rFonts w:ascii="Simplified Arabic" w:hAnsi="Simplified Arabic" w:cs="Simplified Arabic"/>
          <w:sz w:val="28"/>
          <w:szCs w:val="28"/>
        </w:rPr>
        <w:t xml:space="preserve">: </w:t>
      </w:r>
      <w:r w:rsidR="001F7FE7" w:rsidRPr="00D624C2">
        <w:rPr>
          <w:rFonts w:ascii="Simplified Arabic" w:hAnsi="Simplified Arabic" w:cs="Simplified Arabic" w:hint="cs"/>
          <w:sz w:val="28"/>
          <w:szCs w:val="28"/>
          <w:rtl/>
        </w:rPr>
        <w:t>هي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مجموعة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الحقائق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المتكونة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حروف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أو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أرقام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أو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صور</w:t>
      </w:r>
      <w:r w:rsidRPr="00D624C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المتعلقة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بموضوع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ما</w:t>
      </w:r>
      <w:r w:rsidRPr="00D624C2">
        <w:rPr>
          <w:rFonts w:ascii="Simplified Arabic" w:hAnsi="Simplified Arabic" w:cs="Simplified Arabic"/>
          <w:sz w:val="28"/>
          <w:szCs w:val="28"/>
        </w:rPr>
        <w:t>.</w:t>
      </w:r>
    </w:p>
    <w:p w14:paraId="131392B3" w14:textId="00246E00" w:rsidR="005D2C5D" w:rsidRPr="00D624C2" w:rsidRDefault="005D2C5D" w:rsidP="00A37599">
      <w:pPr>
        <w:pStyle w:val="Paragraphedeliste"/>
        <w:numPr>
          <w:ilvl w:val="0"/>
          <w:numId w:val="23"/>
        </w:numPr>
        <w:bidi/>
        <w:spacing w:after="0"/>
        <w:rPr>
          <w:rFonts w:ascii="Simplified Arabic" w:hAnsi="Simplified Arabic" w:cs="Simplified Arabic"/>
          <w:sz w:val="28"/>
          <w:szCs w:val="28"/>
          <w:rtl/>
        </w:rPr>
      </w:pPr>
      <w:r w:rsidRPr="00D624C2">
        <w:rPr>
          <w:rFonts w:ascii="Simplified Arabic" w:hAnsi="Simplified Arabic" w:cs="Simplified Arabic"/>
          <w:b/>
          <w:bCs/>
          <w:sz w:val="28"/>
          <w:szCs w:val="28"/>
          <w:rtl/>
        </w:rPr>
        <w:t>مفهوم</w:t>
      </w:r>
      <w:r w:rsidRPr="00D624C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7FE7" w:rsidRPr="00D624C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المعلومات</w:t>
      </w:r>
      <w:r w:rsidR="001F7FE7" w:rsidRPr="00D624C2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D624C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هي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تلك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البيانات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تمت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معالجتها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بحيث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أصبح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لها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معنى</w:t>
      </w:r>
      <w:r w:rsidRPr="00D624C2">
        <w:rPr>
          <w:rFonts w:ascii="Simplified Arabic" w:hAnsi="Simplified Arabic" w:cs="Simplified Arabic"/>
          <w:sz w:val="28"/>
          <w:szCs w:val="28"/>
        </w:rPr>
        <w:t>.</w:t>
      </w:r>
    </w:p>
    <w:p w14:paraId="08E250BE" w14:textId="05325878" w:rsidR="00817F8B" w:rsidRPr="00D624C2" w:rsidRDefault="005D2C5D" w:rsidP="003711E3">
      <w:pPr>
        <w:pStyle w:val="Paragraphedeliste"/>
        <w:numPr>
          <w:ilvl w:val="0"/>
          <w:numId w:val="23"/>
        </w:numPr>
        <w:bidi/>
        <w:rPr>
          <w:rFonts w:ascii="Simplified Arabic" w:hAnsi="Simplified Arabic" w:cs="Simplified Arabic"/>
          <w:sz w:val="28"/>
          <w:szCs w:val="28"/>
          <w:rtl/>
        </w:rPr>
      </w:pPr>
      <w:r w:rsidRPr="00D624C2">
        <w:rPr>
          <w:rFonts w:ascii="Simplified Arabic" w:hAnsi="Simplified Arabic" w:cs="Simplified Arabic"/>
          <w:b/>
          <w:bCs/>
          <w:sz w:val="28"/>
          <w:szCs w:val="28"/>
          <w:rtl/>
        </w:rPr>
        <w:t>مفهوم</w:t>
      </w:r>
      <w:r w:rsidRPr="00D624C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7FE7" w:rsidRPr="00D624C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التقنية</w:t>
      </w:r>
      <w:r w:rsidR="001F7FE7" w:rsidRPr="00D624C2">
        <w:rPr>
          <w:rFonts w:ascii="Simplified Arabic" w:hAnsi="Simplified Arabic" w:cs="Simplified Arabic"/>
          <w:sz w:val="28"/>
          <w:szCs w:val="28"/>
        </w:rPr>
        <w:t>: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هي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المهارة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وقدرة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الشخص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نشاطات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وأعمال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بكفاءة</w:t>
      </w:r>
      <w:r w:rsidRPr="00D624C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F7FE7" w:rsidRPr="00D624C2">
        <w:rPr>
          <w:rFonts w:ascii="Simplified Arabic" w:hAnsi="Simplified Arabic" w:cs="Simplified Arabic" w:hint="cs"/>
          <w:sz w:val="28"/>
          <w:szCs w:val="28"/>
          <w:rtl/>
        </w:rPr>
        <w:t>عالية</w:t>
      </w:r>
      <w:r w:rsidR="001F7FE7" w:rsidRPr="00D624C2">
        <w:rPr>
          <w:rFonts w:ascii="Simplified Arabic" w:hAnsi="Simplified Arabic" w:cs="Simplified Arabic"/>
          <w:sz w:val="28"/>
          <w:szCs w:val="28"/>
          <w:rtl/>
        </w:rPr>
        <w:t>،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="00481D49">
        <w:rPr>
          <w:rFonts w:ascii="Simplified Arabic" w:hAnsi="Simplified Arabic" w:cs="Simplified Arabic" w:hint="cs"/>
          <w:sz w:val="28"/>
          <w:szCs w:val="28"/>
          <w:rtl/>
        </w:rPr>
        <w:t>بالاعتماد على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العلم</w:t>
      </w:r>
      <w:r w:rsidRPr="00D624C2">
        <w:rPr>
          <w:rFonts w:ascii="Simplified Arabic" w:hAnsi="Simplified Arabic" w:cs="Simplified Arabic"/>
          <w:sz w:val="28"/>
          <w:szCs w:val="28"/>
        </w:rPr>
        <w:t xml:space="preserve"> </w:t>
      </w:r>
      <w:r w:rsidRPr="00D624C2">
        <w:rPr>
          <w:rFonts w:ascii="Simplified Arabic" w:hAnsi="Simplified Arabic" w:cs="Simplified Arabic"/>
          <w:sz w:val="28"/>
          <w:szCs w:val="28"/>
          <w:rtl/>
        </w:rPr>
        <w:t>والمعرفة</w:t>
      </w:r>
      <w:r w:rsidR="001738D8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6D402F76" w14:textId="77777777" w:rsidR="005D2C5D" w:rsidRPr="001325F7" w:rsidRDefault="001325F7" w:rsidP="00A37599">
      <w:pPr>
        <w:autoSpaceDE w:val="0"/>
        <w:autoSpaceDN w:val="0"/>
        <w:bidi/>
        <w:adjustRightInd w:val="0"/>
        <w:spacing w:after="0"/>
        <w:ind w:left="282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672FC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rtl/>
          <w:lang w:bidi="ar-DZ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2</w:t>
      </w:r>
      <w:r w:rsidRPr="001325F7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- تكنولوجيا الإعلام و الاتصال </w:t>
      </w:r>
      <w:r w:rsidRPr="001325F7">
        <w:rPr>
          <w:rFonts w:asciiTheme="majorBidi" w:hAnsiTheme="majorBidi" w:cstheme="majorBidi"/>
          <w:b/>
          <w:bCs/>
          <w:sz w:val="28"/>
          <w:szCs w:val="28"/>
          <w:u w:val="single"/>
        </w:rPr>
        <w:t>TIC</w:t>
      </w:r>
      <w:r w:rsidRPr="001325F7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 </w:t>
      </w:r>
      <w:r w:rsidR="00A37599">
        <w:rPr>
          <w:rFonts w:asciiTheme="majorBidi" w:hAnsiTheme="majorBidi" w:cstheme="majorBidi"/>
          <w:b/>
          <w:bCs/>
          <w:sz w:val="28"/>
          <w:szCs w:val="28"/>
          <w:u w:val="single"/>
        </w:rPr>
        <w:t>« </w:t>
      </w:r>
      <w:r w:rsidRPr="00A37599">
        <w:rPr>
          <w:rFonts w:asciiTheme="majorBidi" w:hAnsiTheme="majorBidi" w:cstheme="majorBidi"/>
          <w:b/>
          <w:bCs/>
          <w:sz w:val="28"/>
          <w:szCs w:val="28"/>
        </w:rPr>
        <w:t>Technologie de l’information et de la communication</w:t>
      </w:r>
      <w:r w:rsidR="00A37599">
        <w:rPr>
          <w:rFonts w:asciiTheme="majorBidi" w:hAnsiTheme="majorBidi" w:cstheme="majorBidi"/>
          <w:b/>
          <w:bCs/>
          <w:sz w:val="28"/>
          <w:szCs w:val="28"/>
        </w:rPr>
        <w:t> »</w:t>
      </w:r>
    </w:p>
    <w:p w14:paraId="5269A2AC" w14:textId="77777777" w:rsidR="005D2C5D" w:rsidRPr="009E1EDA" w:rsidRDefault="005D2C5D" w:rsidP="00A37599">
      <w:pPr>
        <w:bidi/>
        <w:spacing w:after="0"/>
        <w:ind w:left="34" w:right="34"/>
        <w:rPr>
          <w:rFonts w:ascii="Simplified Arabic" w:hAnsi="Simplified Arabic" w:cs="Simplified Arabic"/>
          <w:sz w:val="28"/>
          <w:szCs w:val="28"/>
        </w:rPr>
      </w:pPr>
      <w:r w:rsidRPr="00D624C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D624C2" w:rsidRPr="00D624C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w:r w:rsidR="003672FC"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1.2 مفهوم</w:t>
      </w:r>
      <w:r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التكنولوجيا</w:t>
      </w:r>
      <w:r w:rsidRPr="00D624C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Technologie </w:t>
      </w:r>
      <w:r w:rsidRPr="00A3759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="00A37599" w:rsidRPr="00A37599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A3759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A37599">
        <w:rPr>
          <w:rFonts w:ascii="Simplified Arabic" w:hAnsi="Simplified Arabic" w:cs="Simplified Arabic"/>
          <w:sz w:val="28"/>
          <w:szCs w:val="28"/>
          <w:rtl/>
        </w:rPr>
        <w:t>أ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صل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الكلمة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يوناني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كلمة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مركبة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مقطعين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E1EDA">
        <w:rPr>
          <w:rFonts w:ascii="Simplified Arabic" w:hAnsi="Simplified Arabic" w:cs="Simplified Arabic"/>
          <w:sz w:val="28"/>
          <w:szCs w:val="28"/>
          <w:rtl/>
        </w:rPr>
        <w:t>هما</w:t>
      </w:r>
      <w:r w:rsidRPr="009E1EDA">
        <w:rPr>
          <w:rFonts w:ascii="Simplified Arabic" w:hAnsi="Simplified Arabic" w:cs="Simplified Arabic"/>
          <w:sz w:val="28"/>
          <w:szCs w:val="28"/>
        </w:rPr>
        <w:t xml:space="preserve"> :</w:t>
      </w:r>
    </w:p>
    <w:p w14:paraId="39929466" w14:textId="67697BF1" w:rsidR="00A37599" w:rsidRPr="00A37599" w:rsidRDefault="005D2C5D" w:rsidP="00A37599">
      <w:pPr>
        <w:pStyle w:val="Paragraphedeliste"/>
        <w:numPr>
          <w:ilvl w:val="0"/>
          <w:numId w:val="26"/>
        </w:numPr>
        <w:bidi/>
        <w:spacing w:after="0"/>
        <w:rPr>
          <w:rFonts w:ascii="Simplified Arabic" w:hAnsi="Simplified Arabic" w:cs="Simplified Arabic"/>
          <w:sz w:val="28"/>
          <w:szCs w:val="28"/>
          <w:rtl/>
        </w:rPr>
      </w:pPr>
      <w:r w:rsidRPr="00A37599">
        <w:rPr>
          <w:rFonts w:ascii="Simplified Arabic" w:hAnsi="Simplified Arabic" w:cs="Simplified Arabic"/>
          <w:sz w:val="28"/>
          <w:szCs w:val="28"/>
          <w:rtl/>
        </w:rPr>
        <w:t>تكنو</w:t>
      </w:r>
      <w:r w:rsidRPr="00A37599">
        <w:rPr>
          <w:rFonts w:ascii="Simplified Arabic" w:hAnsi="Simplified Arabic" w:cs="Simplified Arabic"/>
          <w:sz w:val="28"/>
          <w:szCs w:val="28"/>
        </w:rPr>
        <w:t xml:space="preserve"> </w:t>
      </w:r>
      <w:r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Pr="00A37599">
        <w:rPr>
          <w:rFonts w:ascii="Simplified Arabic" w:hAnsi="Simplified Arabic" w:cs="Simplified Arabic"/>
          <w:sz w:val="28"/>
          <w:szCs w:val="28"/>
        </w:rPr>
        <w:t xml:space="preserve"> : Techno </w:t>
      </w:r>
      <w:r w:rsidRPr="00A37599">
        <w:rPr>
          <w:rFonts w:ascii="Simplified Arabic" w:hAnsi="Simplified Arabic" w:cs="Simplified Arabic"/>
          <w:sz w:val="28"/>
          <w:szCs w:val="28"/>
          <w:rtl/>
        </w:rPr>
        <w:t xml:space="preserve"> بمعن</w:t>
      </w:r>
      <w:r w:rsidRPr="00A37599">
        <w:rPr>
          <w:rFonts w:ascii="Simplified Arabic" w:hAnsi="Simplified Arabic" w:cs="Simplified Arabic" w:hint="cs"/>
          <w:sz w:val="28"/>
          <w:szCs w:val="28"/>
          <w:rtl/>
        </w:rPr>
        <w:t>ى</w:t>
      </w:r>
      <w:r w:rsidRPr="00A37599">
        <w:rPr>
          <w:rFonts w:ascii="Simplified Arabic" w:hAnsi="Simplified Arabic" w:cs="Simplified Arabic"/>
          <w:sz w:val="28"/>
          <w:szCs w:val="28"/>
          <w:rtl/>
        </w:rPr>
        <w:t xml:space="preserve"> مهارة</w:t>
      </w:r>
      <w:r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672FC"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و تقنيات</w:t>
      </w:r>
      <w:r w:rsidRPr="00A37599">
        <w:rPr>
          <w:rFonts w:ascii="Simplified Arabic" w:hAnsi="Simplified Arabic" w:cs="Simplified Arabic"/>
          <w:sz w:val="28"/>
          <w:szCs w:val="28"/>
          <w:rtl/>
        </w:rPr>
        <w:t>.</w:t>
      </w:r>
      <w:r w:rsidR="00A37599"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14:paraId="4753E6D2" w14:textId="586FF457" w:rsidR="005D2C5D" w:rsidRPr="00A37599" w:rsidRDefault="00D624C2" w:rsidP="00A37599">
      <w:pPr>
        <w:pStyle w:val="Paragraphedeliste"/>
        <w:numPr>
          <w:ilvl w:val="0"/>
          <w:numId w:val="26"/>
        </w:numPr>
        <w:bidi/>
        <w:spacing w:after="0"/>
        <w:rPr>
          <w:rFonts w:ascii="Simplified Arabic" w:hAnsi="Simplified Arabic" w:cs="Simplified Arabic"/>
          <w:sz w:val="28"/>
          <w:szCs w:val="28"/>
          <w:rtl/>
        </w:rPr>
      </w:pPr>
      <w:r w:rsidRPr="00A37599">
        <w:rPr>
          <w:rFonts w:ascii="Simplified Arabic" w:hAnsi="Simplified Arabic" w:cs="Simplified Arabic" w:hint="cs"/>
          <w:sz w:val="28"/>
          <w:szCs w:val="28"/>
          <w:rtl/>
        </w:rPr>
        <w:t>ل</w:t>
      </w:r>
      <w:r w:rsidR="005D2C5D" w:rsidRPr="00A37599">
        <w:rPr>
          <w:rFonts w:ascii="Simplified Arabic" w:hAnsi="Simplified Arabic" w:cs="Simplified Arabic"/>
          <w:sz w:val="28"/>
          <w:szCs w:val="28"/>
          <w:rtl/>
        </w:rPr>
        <w:t>وجي</w:t>
      </w:r>
      <w:r w:rsidRPr="00A37599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D2C5D"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D2C5D" w:rsidRPr="00A37599">
        <w:rPr>
          <w:rFonts w:ascii="Simplified Arabic" w:hAnsi="Simplified Arabic" w:cs="Simplified Arabic"/>
          <w:sz w:val="28"/>
          <w:szCs w:val="28"/>
        </w:rPr>
        <w:t xml:space="preserve">: (logos) </w:t>
      </w:r>
      <w:r w:rsidR="005D2C5D"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D2C5D" w:rsidRPr="00A37599">
        <w:rPr>
          <w:rFonts w:ascii="Simplified Arabic" w:hAnsi="Simplified Arabic" w:cs="Simplified Arabic"/>
          <w:sz w:val="28"/>
          <w:szCs w:val="28"/>
          <w:rtl/>
        </w:rPr>
        <w:t>بمعن</w:t>
      </w:r>
      <w:r w:rsidR="005D2C5D" w:rsidRPr="00A37599">
        <w:rPr>
          <w:rFonts w:ascii="Simplified Arabic" w:hAnsi="Simplified Arabic" w:cs="Simplified Arabic" w:hint="cs"/>
          <w:sz w:val="28"/>
          <w:szCs w:val="28"/>
          <w:rtl/>
        </w:rPr>
        <w:t>ى</w:t>
      </w:r>
      <w:r w:rsidR="005D2C5D" w:rsidRPr="00A3759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3672FC" w:rsidRPr="00A37599">
        <w:rPr>
          <w:rFonts w:ascii="Simplified Arabic" w:hAnsi="Simplified Arabic" w:cs="Simplified Arabic" w:hint="cs"/>
          <w:sz w:val="28"/>
          <w:szCs w:val="28"/>
          <w:rtl/>
        </w:rPr>
        <w:t>الع</w:t>
      </w:r>
      <w:r w:rsidR="005D2C5D" w:rsidRPr="00A37599">
        <w:rPr>
          <w:rFonts w:ascii="Simplified Arabic" w:hAnsi="Simplified Arabic" w:cs="Simplified Arabic"/>
          <w:sz w:val="28"/>
          <w:szCs w:val="28"/>
          <w:rtl/>
        </w:rPr>
        <w:t>لم</w:t>
      </w:r>
      <w:r w:rsidR="003672FC" w:rsidRPr="00A37599">
        <w:rPr>
          <w:rFonts w:ascii="Simplified Arabic" w:hAnsi="Simplified Arabic" w:cs="Simplified Arabic" w:hint="cs"/>
          <w:sz w:val="28"/>
          <w:szCs w:val="28"/>
          <w:rtl/>
        </w:rPr>
        <w:t xml:space="preserve"> و المعرفة</w:t>
      </w:r>
      <w:r w:rsidR="005D2C5D" w:rsidRPr="00A37599">
        <w:rPr>
          <w:rFonts w:ascii="Simplified Arabic" w:hAnsi="Simplified Arabic" w:cs="Simplified Arabic"/>
          <w:sz w:val="28"/>
          <w:szCs w:val="28"/>
          <w:rtl/>
        </w:rPr>
        <w:t>.</w:t>
      </w:r>
      <w:r w:rsidR="005D2C5D" w:rsidRPr="00A37599">
        <w:rPr>
          <w:rFonts w:ascii="Simplified Arabic" w:hAnsi="Simplified Arabic" w:cs="Simplified Arabic"/>
          <w:sz w:val="28"/>
          <w:szCs w:val="28"/>
        </w:rPr>
        <w:t xml:space="preserve"> </w:t>
      </w:r>
    </w:p>
    <w:p w14:paraId="78CAD0FD" w14:textId="2C5CDA80" w:rsidR="003672FC" w:rsidRPr="003672FC" w:rsidRDefault="00DC6AA8" w:rsidP="001C1511">
      <w:pPr>
        <w:bidi/>
        <w:spacing w:after="0"/>
        <w:ind w:left="708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B271C0" wp14:editId="30C2943D">
                <wp:simplePos x="0" y="0"/>
                <wp:positionH relativeFrom="column">
                  <wp:posOffset>278130</wp:posOffset>
                </wp:positionH>
                <wp:positionV relativeFrom="paragraph">
                  <wp:posOffset>354965</wp:posOffset>
                </wp:positionV>
                <wp:extent cx="2495550" cy="11906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91E9" w14:textId="77777777" w:rsidR="00DC6AA8" w:rsidRDefault="00DC6AA8" w:rsidP="00DC6AA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CCE1B2" wp14:editId="49FB4287">
                                  <wp:extent cx="2085975" cy="1123950"/>
                                  <wp:effectExtent l="0" t="0" r="9525" b="0"/>
                                  <wp:docPr id="13" name="Picture 4" descr="C:\Users\abir\Desktop\mail-marketin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32" name="Picture 4" descr="C:\Users\abir\Desktop\mail-marketin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7198" cy="1129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21.9pt;margin-top:27.95pt;width:196.5pt;height:9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" filled="f" stroked="f" strokeweight="2pt">
                <v:textbox>
                  <w:txbxContent>
                    <w:p w14:paraId="2C4791E9" w14:textId="77777777" w:rsidR="00DC6AA8" w:rsidRDefault="00DC6AA8" w:rsidP="00DC6AA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CCE1B2" wp14:editId="49FB4287">
                            <wp:extent cx="2085975" cy="1123950"/>
                            <wp:effectExtent l="0" t="0" r="9525" b="0"/>
                            <wp:docPr id="13" name="Picture 4" descr="C:\Users\abir\Desktop\mail-marketin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32" name="Picture 4" descr="C:\Users\abir\Desktop\mail-marketin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7198" cy="1129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672FC" w:rsidRPr="003672FC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C1511" w:rsidRPr="00594F40">
        <w:rPr>
          <w:rFonts w:ascii="Simplified Arabic" w:hAnsi="Simplified Arabic" w:cs="Simplified Arabic"/>
          <w:sz w:val="28"/>
          <w:szCs w:val="28"/>
          <w:rtl/>
        </w:rPr>
        <w:t xml:space="preserve">وهي تلك المجموعة المتناسقة من المعارف والمكتسبات في المجال التقني وتوظيفها بشكل منطقي </w:t>
      </w:r>
      <w:r w:rsidR="003672FC" w:rsidRPr="003672FC">
        <w:rPr>
          <w:rFonts w:ascii="Simplified Arabic" w:hAnsi="Simplified Arabic" w:cs="Simplified Arabic"/>
          <w:sz w:val="28"/>
          <w:szCs w:val="28"/>
          <w:rtl/>
        </w:rPr>
        <w:t xml:space="preserve">بهدف حل مشكل </w:t>
      </w:r>
      <w:r w:rsidR="001C1511">
        <w:rPr>
          <w:rFonts w:ascii="Simplified Arabic" w:hAnsi="Simplified Arabic" w:cs="Simplified Arabic" w:hint="cs"/>
          <w:sz w:val="28"/>
          <w:szCs w:val="28"/>
          <w:rtl/>
        </w:rPr>
        <w:tab/>
      </w:r>
      <w:r w:rsidR="003672FC" w:rsidRPr="003672FC">
        <w:rPr>
          <w:rFonts w:ascii="Simplified Arabic" w:hAnsi="Simplified Arabic" w:cs="Simplified Arabic"/>
          <w:sz w:val="28"/>
          <w:szCs w:val="28"/>
          <w:rtl/>
        </w:rPr>
        <w:t>أو الوصول إلى غاية معينة .</w:t>
      </w:r>
    </w:p>
    <w:p w14:paraId="17C07DC9" w14:textId="77777777" w:rsidR="005D2C5D" w:rsidRPr="00D624C2" w:rsidRDefault="003672FC" w:rsidP="00A37599">
      <w:pPr>
        <w:bidi/>
        <w:spacing w:after="0"/>
        <w:ind w:left="282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2.2 </w:t>
      </w:r>
      <w:r w:rsidR="005D2C5D"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الإعلام   </w:t>
      </w:r>
      <w:r w:rsidR="005D2C5D" w:rsidRPr="00D624C2">
        <w:rPr>
          <w:rFonts w:asciiTheme="majorBidi" w:hAnsiTheme="majorBidi" w:cstheme="majorBidi"/>
          <w:b/>
          <w:bCs/>
          <w:sz w:val="28"/>
          <w:szCs w:val="28"/>
          <w:u w:val="single"/>
        </w:rPr>
        <w:t>Information</w:t>
      </w:r>
      <w:r w:rsidR="005D2C5D"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 </w:t>
      </w:r>
      <w:r w:rsidR="005D2C5D" w:rsidRPr="00D624C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A3759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  </w:t>
      </w:r>
    </w:p>
    <w:p w14:paraId="4EA655DF" w14:textId="40C019FB" w:rsidR="005D2C5D" w:rsidRPr="003672FC" w:rsidRDefault="005D2C5D" w:rsidP="00A37599">
      <w:pPr>
        <w:bidi/>
        <w:spacing w:after="0"/>
        <w:ind w:left="1416" w:firstLine="708"/>
        <w:rPr>
          <w:rFonts w:asciiTheme="majorBidi" w:hAnsiTheme="majorBidi" w:cstheme="majorBidi"/>
          <w:sz w:val="28"/>
          <w:szCs w:val="28"/>
        </w:rPr>
      </w:pPr>
      <w:r w:rsidRPr="00D624C2">
        <w:rPr>
          <w:rFonts w:asciiTheme="majorBidi" w:hAnsiTheme="majorBidi" w:cstheme="majorBidi"/>
          <w:b/>
          <w:bCs/>
          <w:sz w:val="28"/>
          <w:szCs w:val="28"/>
          <w:rtl/>
        </w:rPr>
        <w:t>لغة</w:t>
      </w:r>
      <w:r w:rsidRPr="003672FC">
        <w:rPr>
          <w:rFonts w:asciiTheme="majorBidi" w:hAnsiTheme="majorBidi" w:cstheme="majorBidi"/>
          <w:sz w:val="28"/>
          <w:szCs w:val="28"/>
        </w:rPr>
        <w:t xml:space="preserve">: </w:t>
      </w:r>
      <w:r w:rsidRPr="003672FC">
        <w:rPr>
          <w:rFonts w:asciiTheme="majorBidi" w:hAnsiTheme="majorBidi" w:cstheme="majorBidi"/>
          <w:sz w:val="28"/>
          <w:szCs w:val="28"/>
          <w:rtl/>
        </w:rPr>
        <w:t>هو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الإخبار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وتقديم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="00E614D7" w:rsidRPr="003672FC">
        <w:rPr>
          <w:rFonts w:asciiTheme="majorBidi" w:hAnsiTheme="majorBidi" w:cstheme="majorBidi" w:hint="cs"/>
          <w:sz w:val="28"/>
          <w:szCs w:val="28"/>
          <w:rtl/>
        </w:rPr>
        <w:t>المعلومات</w:t>
      </w:r>
      <w:r w:rsidR="00E614D7" w:rsidRPr="003672FC">
        <w:rPr>
          <w:rFonts w:asciiTheme="majorBidi" w:hAnsiTheme="majorBidi" w:cstheme="majorBidi"/>
          <w:sz w:val="28"/>
          <w:szCs w:val="28"/>
        </w:rPr>
        <w:t>.</w:t>
      </w:r>
    </w:p>
    <w:p w14:paraId="5E391B49" w14:textId="102DC517" w:rsidR="005D2C5D" w:rsidRPr="003672FC" w:rsidRDefault="005D2C5D" w:rsidP="00A37599">
      <w:pPr>
        <w:bidi/>
        <w:spacing w:after="0"/>
        <w:ind w:left="1416" w:firstLine="708"/>
        <w:rPr>
          <w:rFonts w:asciiTheme="majorBidi" w:hAnsiTheme="majorBidi" w:cstheme="majorBidi"/>
          <w:sz w:val="28"/>
          <w:szCs w:val="28"/>
          <w:rtl/>
        </w:rPr>
      </w:pP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يعني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وجود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رسالة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تنتقل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من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مرسل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Pr="003672FC">
        <w:rPr>
          <w:rFonts w:asciiTheme="majorBidi" w:hAnsiTheme="majorBidi" w:cstheme="majorBidi"/>
          <w:sz w:val="28"/>
          <w:szCs w:val="28"/>
          <w:rtl/>
        </w:rPr>
        <w:t>إلى</w:t>
      </w:r>
      <w:r w:rsidRPr="003672FC">
        <w:rPr>
          <w:rFonts w:asciiTheme="majorBidi" w:hAnsiTheme="majorBidi" w:cstheme="majorBidi"/>
          <w:sz w:val="28"/>
          <w:szCs w:val="28"/>
        </w:rPr>
        <w:t xml:space="preserve"> </w:t>
      </w:r>
      <w:r w:rsidR="00E614D7" w:rsidRPr="003672FC">
        <w:rPr>
          <w:rFonts w:asciiTheme="majorBidi" w:hAnsiTheme="majorBidi" w:cstheme="majorBidi" w:hint="cs"/>
          <w:sz w:val="28"/>
          <w:szCs w:val="28"/>
          <w:rtl/>
        </w:rPr>
        <w:t>مستقبل</w:t>
      </w:r>
      <w:r w:rsidR="00E614D7" w:rsidRPr="003672FC">
        <w:rPr>
          <w:rFonts w:asciiTheme="majorBidi" w:hAnsiTheme="majorBidi" w:cstheme="majorBidi"/>
          <w:sz w:val="28"/>
          <w:szCs w:val="28"/>
        </w:rPr>
        <w:t>.</w:t>
      </w:r>
    </w:p>
    <w:p w14:paraId="4FD8A01A" w14:textId="77777777" w:rsidR="005D2C5D" w:rsidRPr="00D624C2" w:rsidRDefault="003672FC" w:rsidP="00A37599">
      <w:pPr>
        <w:bidi/>
        <w:spacing w:after="0"/>
        <w:ind w:left="282"/>
        <w:rPr>
          <w:rFonts w:asciiTheme="majorBidi" w:hAnsiTheme="majorBidi" w:cstheme="majorBidi"/>
          <w:u w:val="single"/>
        </w:rPr>
      </w:pPr>
      <w:r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3.2 </w:t>
      </w:r>
      <w:r w:rsidR="005D2C5D" w:rsidRPr="00D624C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الاتصال </w:t>
      </w:r>
      <w:r w:rsidR="005D2C5D" w:rsidRPr="00D624C2">
        <w:rPr>
          <w:rFonts w:asciiTheme="majorBidi" w:hAnsiTheme="majorBidi" w:cstheme="majorBidi"/>
          <w:b/>
          <w:bCs/>
          <w:sz w:val="28"/>
          <w:szCs w:val="28"/>
          <w:u w:val="single"/>
        </w:rPr>
        <w:t>:La communication</w:t>
      </w:r>
    </w:p>
    <w:p w14:paraId="00486E17" w14:textId="3D3FC7B2" w:rsidR="00E614D7" w:rsidRDefault="00E614D7" w:rsidP="00E614D7">
      <w:pPr>
        <w:pStyle w:val="Paragraphedeliste"/>
        <w:bidi/>
        <w:spacing w:after="0"/>
        <w:ind w:left="360"/>
        <w:jc w:val="both"/>
        <w:rPr>
          <w:rFonts w:ascii="Candara" w:eastAsia="+mn-ea" w:hAnsi="Candara" w:cs="Arial"/>
          <w:b/>
          <w:bCs/>
          <w:caps/>
          <w:color w:val="000000"/>
          <w:kern w:val="24"/>
          <w:sz w:val="56"/>
          <w:szCs w:val="56"/>
          <w:rtl/>
        </w:rPr>
      </w:pPr>
      <w:r w:rsidRPr="00E614D7">
        <w:rPr>
          <w:rFonts w:ascii="Simplified Arabic" w:hAnsi="Simplified Arabic" w:cs="Simplified Arabic"/>
          <w:sz w:val="28"/>
          <w:szCs w:val="28"/>
          <w:rtl/>
        </w:rPr>
        <w:t xml:space="preserve">هو عملية تفاعلية بين المرسل والمستقبل بواسطة رسالة لها مضمون تستعمل أدوات </w:t>
      </w:r>
      <w:r w:rsidRPr="00E614D7">
        <w:rPr>
          <w:rFonts w:ascii="Simplified Arabic" w:hAnsi="Simplified Arabic" w:cs="Simplified Arabic" w:hint="cs"/>
          <w:sz w:val="28"/>
          <w:szCs w:val="28"/>
          <w:rtl/>
        </w:rPr>
        <w:t>خاصة،</w:t>
      </w:r>
      <w:r w:rsidRPr="00E614D7">
        <w:rPr>
          <w:rFonts w:ascii="Simplified Arabic" w:hAnsi="Simplified Arabic" w:cs="Simplified Arabic"/>
          <w:sz w:val="28"/>
          <w:szCs w:val="28"/>
          <w:rtl/>
        </w:rPr>
        <w:t xml:space="preserve"> مثال: اللقاءات </w:t>
      </w:r>
      <w:r w:rsidRPr="00E614D7">
        <w:rPr>
          <w:rFonts w:ascii="Simplified Arabic" w:hAnsi="Simplified Arabic" w:cs="Simplified Arabic" w:hint="cs"/>
          <w:sz w:val="28"/>
          <w:szCs w:val="28"/>
          <w:rtl/>
        </w:rPr>
        <w:t>العلمية.</w:t>
      </w:r>
      <w:r>
        <w:rPr>
          <w:rFonts w:ascii="Candara" w:eastAsia="+mn-ea" w:hAnsi="Candara" w:cs="Arial"/>
          <w:b/>
          <w:bCs/>
          <w:caps/>
          <w:color w:val="000000"/>
          <w:kern w:val="24"/>
          <w:sz w:val="56"/>
          <w:szCs w:val="56"/>
          <w:rtl/>
        </w:rPr>
        <w:t xml:space="preserve"> </w:t>
      </w:r>
    </w:p>
    <w:p w14:paraId="0F49A1CE" w14:textId="0D5F1271" w:rsidR="005D2C5D" w:rsidRPr="009F17B4" w:rsidRDefault="005D2C5D" w:rsidP="001C1511">
      <w:pPr>
        <w:pStyle w:val="Paragraphedeliste"/>
        <w:numPr>
          <w:ilvl w:val="0"/>
          <w:numId w:val="35"/>
        </w:numPr>
        <w:bidi/>
        <w:spacing w:after="0"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18013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تعريف </w:t>
      </w:r>
      <w:r w:rsidR="009F17B4" w:rsidRPr="0018013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تكنولوجيا الإعلام</w:t>
      </w:r>
      <w:r w:rsidRPr="0018013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  والاتصال</w:t>
      </w:r>
      <w:r w:rsidRPr="0018013E">
        <w:rPr>
          <w:rFonts w:asciiTheme="majorBidi" w:hAnsiTheme="majorBidi" w:cstheme="majorBidi"/>
          <w:b/>
          <w:bCs/>
          <w:sz w:val="28"/>
          <w:szCs w:val="28"/>
          <w:u w:val="single"/>
        </w:rPr>
        <w:t>TIC</w:t>
      </w:r>
      <w:r w:rsidRPr="009F17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F17B4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9F17B4">
        <w:rPr>
          <w:rFonts w:asciiTheme="majorBidi" w:hAnsiTheme="majorBidi" w:cstheme="majorBidi"/>
          <w:b/>
          <w:bCs/>
          <w:rtl/>
        </w:rPr>
        <w:t xml:space="preserve"> </w:t>
      </w:r>
      <w:r w:rsidR="00A37599" w:rsidRPr="009F17B4">
        <w:rPr>
          <w:rFonts w:asciiTheme="majorBidi" w:hAnsiTheme="majorBidi" w:cstheme="majorBidi" w:hint="cs"/>
          <w:b/>
          <w:bCs/>
          <w:rtl/>
        </w:rPr>
        <w:t xml:space="preserve">   </w:t>
      </w:r>
      <w:bookmarkStart w:id="0" w:name="_GoBack"/>
      <w:r w:rsidR="001C1511" w:rsidRPr="00594F40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يمكننا القول أن </w:t>
      </w:r>
      <w:r w:rsidR="001C1511" w:rsidRPr="00594F40">
        <w:rPr>
          <w:rFonts w:ascii="Simplified Arabic" w:hAnsi="Simplified Arabic" w:cs="Simplified Arabic"/>
          <w:b/>
          <w:bCs/>
          <w:sz w:val="28"/>
          <w:szCs w:val="28"/>
        </w:rPr>
        <w:t xml:space="preserve">TIC </w:t>
      </w:r>
      <w:r w:rsidR="001C1511" w:rsidRPr="00594F40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هي عمل متكامل</w:t>
      </w:r>
      <w:r w:rsidRPr="00594F4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عتاد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أجهزة الحاسوب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> » 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بين تكنولوجيا الأجهزة الرقمية الحديثة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="005F5622" w:rsidRPr="009F17B4">
        <w:rPr>
          <w:rFonts w:ascii="Simplified Arabic" w:hAnsi="Simplified Arabic" w:cs="Simplified Arabic"/>
          <w:b/>
          <w:bCs/>
          <w:sz w:val="28"/>
          <w:szCs w:val="28"/>
        </w:rPr>
        <w:t>« 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بمختلف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أنواعها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البرمجيات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وشبكات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الاتصالات</w:t>
      </w:r>
      <w:r w:rsidRPr="009F17B4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F17B4">
        <w:rPr>
          <w:rFonts w:ascii="Simplified Arabic" w:hAnsi="Simplified Arabic" w:cs="Simplified Arabic"/>
          <w:b/>
          <w:bCs/>
          <w:sz w:val="28"/>
          <w:szCs w:val="28"/>
          <w:rtl/>
        </w:rPr>
        <w:t>السلكية واللاسلكية وتدفق المعلومات بهدف جمعها وتخزينها ومعالجتها ونشرها.</w:t>
      </w:r>
    </w:p>
    <w:bookmarkEnd w:id="0"/>
    <w:p w14:paraId="6C5C6C35" w14:textId="48DE4431" w:rsidR="00C65BC8" w:rsidRPr="009F17B4" w:rsidRDefault="00C65BC8" w:rsidP="009F17B4">
      <w:pPr>
        <w:pStyle w:val="Paragraphedeliste"/>
        <w:numPr>
          <w:ilvl w:val="0"/>
          <w:numId w:val="34"/>
        </w:num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F17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خصائص تكنولوجيا الإعلام و الاتصال </w:t>
      </w:r>
      <w:r w:rsidRPr="009F17B4">
        <w:rPr>
          <w:rFonts w:asciiTheme="majorBidi" w:hAnsiTheme="majorBidi" w:cstheme="majorBidi"/>
          <w:b/>
          <w:bCs/>
          <w:sz w:val="28"/>
          <w:szCs w:val="28"/>
          <w:u w:val="single"/>
        </w:rPr>
        <w:t>TIC</w:t>
      </w:r>
      <w:r w:rsidRPr="009F17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  </w:t>
      </w:r>
    </w:p>
    <w:tbl>
      <w:tblPr>
        <w:tblStyle w:val="Grilledutableau"/>
        <w:bidiVisual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94"/>
      </w:tblGrid>
      <w:tr w:rsidR="005F5622" w14:paraId="5746DA1F" w14:textId="77777777" w:rsidTr="00C65BC8">
        <w:tc>
          <w:tcPr>
            <w:tcW w:w="5387" w:type="dxa"/>
            <w:shd w:val="clear" w:color="auto" w:fill="BFBFBF" w:themeFill="background1" w:themeFillShade="BF"/>
          </w:tcPr>
          <w:p w14:paraId="30B0218B" w14:textId="77777777" w:rsidR="005F5622" w:rsidRPr="00BD6DC4" w:rsidRDefault="00BD6DC4" w:rsidP="00BF13AC">
            <w:pPr>
              <w:pStyle w:val="a"/>
              <w:spacing w:line="276" w:lineRule="auto"/>
              <w:rPr>
                <w:color w:val="FF0000"/>
                <w:rtl/>
              </w:rPr>
            </w:pPr>
            <w:r w:rsidRPr="00BD6DC4">
              <w:rPr>
                <w:color w:val="auto"/>
                <w:sz w:val="32"/>
                <w:szCs w:val="32"/>
                <w:rtl/>
              </w:rPr>
              <w:t>مميزاتها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7003A7BC" w14:textId="77777777" w:rsidR="005F5622" w:rsidRPr="00BD6DC4" w:rsidRDefault="00BF13AC" w:rsidP="00BF13AC">
            <w:pPr>
              <w:pStyle w:val="a"/>
              <w:spacing w:line="276" w:lineRule="auto"/>
              <w:ind w:firstLine="0"/>
              <w:rPr>
                <w:color w:val="FF0000"/>
                <w:rtl/>
              </w:rPr>
            </w:pPr>
            <w:r>
              <w:rPr>
                <w:color w:val="auto"/>
                <w:sz w:val="32"/>
                <w:szCs w:val="32"/>
              </w:rPr>
              <w:t xml:space="preserve">    </w:t>
            </w:r>
            <w:r w:rsidR="00BD6DC4" w:rsidRPr="00BD6DC4">
              <w:rPr>
                <w:color w:val="auto"/>
                <w:sz w:val="32"/>
                <w:szCs w:val="32"/>
                <w:rtl/>
              </w:rPr>
              <w:t>سلبياتها</w:t>
            </w:r>
          </w:p>
        </w:tc>
      </w:tr>
      <w:tr w:rsidR="00BD6DC4" w14:paraId="7528CC96" w14:textId="77777777" w:rsidTr="00C65BC8">
        <w:trPr>
          <w:trHeight w:val="2012"/>
        </w:trPr>
        <w:tc>
          <w:tcPr>
            <w:tcW w:w="5387" w:type="dxa"/>
          </w:tcPr>
          <w:p w14:paraId="542AB6CB" w14:textId="77777777" w:rsidR="00361A07" w:rsidRPr="00BD6DC4" w:rsidRDefault="00A84ED5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الدقة وقلة الأخطاء</w:t>
            </w:r>
            <w:r w:rsidRPr="00BD6DC4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ربح الوقت والجهد</w:t>
            </w:r>
            <w:r w:rsidRPr="00BD6DC4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</w:p>
          <w:p w14:paraId="05B37A4B" w14:textId="77777777" w:rsidR="00361A07" w:rsidRPr="00BD6DC4" w:rsidRDefault="00A84ED5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سهولة تبادل المعلومات والوصول إليها</w:t>
            </w:r>
          </w:p>
          <w:p w14:paraId="51673BFA" w14:textId="77777777" w:rsidR="00361A07" w:rsidRPr="00BD6DC4" w:rsidRDefault="00A84ED5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استخدامها في جميع المجالات</w:t>
            </w:r>
          </w:p>
          <w:p w14:paraId="0074D086" w14:textId="77777777" w:rsidR="00BD6DC4" w:rsidRPr="00BD6DC4" w:rsidRDefault="00A84ED5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توفير معلومات حديثة وبكميات هائلة</w:t>
            </w:r>
          </w:p>
        </w:tc>
        <w:tc>
          <w:tcPr>
            <w:tcW w:w="4394" w:type="dxa"/>
          </w:tcPr>
          <w:p w14:paraId="1C704AF8" w14:textId="77777777" w:rsidR="00361A07" w:rsidRPr="00BD6DC4" w:rsidRDefault="00C65BC8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3BDB88F" wp14:editId="105E1BF8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183515</wp:posOffset>
                      </wp:positionV>
                      <wp:extent cx="1000125" cy="952500"/>
                      <wp:effectExtent l="0" t="0" r="0" b="0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952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057AC" w14:textId="77777777" w:rsidR="00C65BC8" w:rsidRDefault="00C65BC8" w:rsidP="00C65BC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7341F37" wp14:editId="359E6995">
                                        <wp:extent cx="493624" cy="514350"/>
                                        <wp:effectExtent l="0" t="0" r="1905" b="0"/>
                                        <wp:docPr id="20" name="Picture 4" descr="http://cf1.souqcdn.com/item/2013/10/02/58/46/87/9/item_XL_5846879_3118563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4" descr="http://cf1.souqcdn.com/item/2013/10/02/58/46/87/9/item_XL_5846879_3118563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2017" cy="5230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8" o:spid="_x0000_s1029" style="position:absolute;left:0;text-align:left;margin-left:196.3pt;margin-top:14.45pt;width:78.75pt;height: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" filled="f" stroked="f" strokeweight="2pt">
                      <v:textbox>
                        <w:txbxContent>
                          <w:p w14:paraId="58B057AC" w14:textId="77777777" w:rsidR="00C65BC8" w:rsidRDefault="00C65BC8" w:rsidP="00C65BC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7341F37" wp14:editId="359E6995">
                                  <wp:extent cx="493624" cy="514350"/>
                                  <wp:effectExtent l="0" t="0" r="1905" b="0"/>
                                  <wp:docPr id="20" name="Picture 4" descr="http://cf1.souqcdn.com/item/2013/10/02/58/46/87/9/item_XL_5846879_311856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4" descr="http://cf1.souqcdn.com/item/2013/10/02/58/46/87/9/item_XL_5846879_311856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017" cy="523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84ED5"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تشتت </w:t>
            </w:r>
            <w:r w:rsidR="00BD6DC4" w:rsidRPr="00BD6DC4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الانتباه</w:t>
            </w:r>
            <w:r w:rsidR="00A84ED5"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وضعف الذاكرة</w:t>
            </w:r>
          </w:p>
          <w:p w14:paraId="1AF8DEF8" w14:textId="77777777" w:rsidR="00361A07" w:rsidRPr="00BD6DC4" w:rsidRDefault="00A84ED5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الادمان عليها يسبب ضعف النظر</w:t>
            </w:r>
          </w:p>
          <w:p w14:paraId="588E8B06" w14:textId="77777777" w:rsidR="00361A07" w:rsidRPr="00BD6DC4" w:rsidRDefault="00A84ED5" w:rsidP="00BD6DC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تقليل مهارات الإنسان</w:t>
            </w:r>
          </w:p>
          <w:p w14:paraId="5DE7CC6C" w14:textId="77777777" w:rsidR="00BD6DC4" w:rsidRDefault="00C65BC8" w:rsidP="00C65BC8">
            <w:pPr>
              <w:pStyle w:val="Paragraphedeliste"/>
              <w:numPr>
                <w:ilvl w:val="0"/>
                <w:numId w:val="30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563C0A7" wp14:editId="5EE28C0D">
                      <wp:simplePos x="0" y="0"/>
                      <wp:positionH relativeFrom="column">
                        <wp:posOffset>-688340</wp:posOffset>
                      </wp:positionH>
                      <wp:positionV relativeFrom="paragraph">
                        <wp:posOffset>201295</wp:posOffset>
                      </wp:positionV>
                      <wp:extent cx="2143125" cy="125730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B63AA7" w14:textId="3A7B7AE5" w:rsidR="00C65BC8" w:rsidRDefault="00C65BC8" w:rsidP="00C65BC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30" style="position:absolute;left:0;text-align:left;margin-left:-54.2pt;margin-top:15.85pt;width:168.75pt;height:9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" filled="f" stroked="f" strokeweight="2pt">
                      <v:textbox>
                        <w:txbxContent>
                          <w:p w14:paraId="6EB63AA7" w14:textId="3A7B7AE5" w:rsidR="00C65BC8" w:rsidRDefault="00C65BC8" w:rsidP="00C65BC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4ED5" w:rsidRPr="00BD6DC4">
              <w:rPr>
                <w:rFonts w:ascii="Simplified Arabic" w:hAnsi="Simplified Arabic" w:cs="Simplified Arabic"/>
                <w:sz w:val="28"/>
                <w:szCs w:val="28"/>
                <w:rtl/>
              </w:rPr>
              <w:t>ظهور الجريمة الالكترونية</w:t>
            </w:r>
          </w:p>
          <w:p w14:paraId="6F784CD7" w14:textId="7A6DF2FD" w:rsidR="009F17B4" w:rsidRPr="009F17B4" w:rsidRDefault="009F17B4" w:rsidP="009F17B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0EACA647" w14:textId="77777777" w:rsidR="009F17B4" w:rsidRDefault="009F17B4" w:rsidP="00A84486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4AD86FD6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6C4730CB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0227C39A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4A879521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4E70F6F2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5EBE783B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4C1752DD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35D2C38C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71A4B4D6" w14:textId="77777777" w:rsidR="00594F40" w:rsidRDefault="00594F40" w:rsidP="00594F40">
      <w:pPr>
        <w:bidi/>
        <w:spacing w:after="0"/>
        <w:jc w:val="both"/>
        <w:rPr>
          <w:rFonts w:asciiTheme="majorBidi" w:hAnsiTheme="majorBidi" w:cstheme="majorBidi" w:hint="cs"/>
          <w:b/>
          <w:bCs/>
          <w:sz w:val="8"/>
          <w:szCs w:val="8"/>
          <w:u w:val="single"/>
          <w:rtl/>
        </w:rPr>
      </w:pPr>
    </w:p>
    <w:p w14:paraId="56BA73EC" w14:textId="77777777" w:rsidR="00594F40" w:rsidRPr="00357E71" w:rsidRDefault="00594F40" w:rsidP="00594F40">
      <w:pPr>
        <w:bidi/>
        <w:spacing w:after="0"/>
        <w:jc w:val="both"/>
        <w:rPr>
          <w:rFonts w:asciiTheme="majorBidi" w:hAnsiTheme="majorBidi" w:cstheme="majorBidi"/>
          <w:b/>
          <w:bCs/>
          <w:sz w:val="8"/>
          <w:szCs w:val="8"/>
          <w:u w:val="single"/>
          <w:rtl/>
        </w:rPr>
      </w:pPr>
    </w:p>
    <w:p w14:paraId="194F1134" w14:textId="3A7786FC" w:rsidR="001C1511" w:rsidRPr="005705F7" w:rsidRDefault="00BD283A" w:rsidP="005705F7">
      <w:pPr>
        <w:bidi/>
        <w:spacing w:after="0" w:line="240" w:lineRule="auto"/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AA6AF6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إدماج تكنولوجيا الاعلام و الاتصال في التعليم</w:t>
      </w:r>
      <w:r w:rsidR="00086062" w:rsidRPr="00AA6AF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 </w:t>
      </w:r>
      <w:r w:rsidR="00086062" w:rsidRPr="00AA6AF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AA6AF6">
        <w:rPr>
          <w:rFonts w:asciiTheme="majorBidi" w:hAnsiTheme="majorBidi" w:cstheme="majorBidi"/>
          <w:b/>
          <w:bCs/>
          <w:sz w:val="28"/>
          <w:szCs w:val="28"/>
          <w:u w:val="single"/>
        </w:rPr>
        <w:t>TICE</w:t>
      </w:r>
      <w:r w:rsidRPr="00AA6AF6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086062" w:rsidRPr="00AA6AF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1C1511" w:rsidRPr="005705F7">
        <w:rPr>
          <w:rFonts w:ascii="Simplified Arabic" w:hAnsi="Simplified Arabic" w:cs="Simplified Arabic" w:hint="cs"/>
          <w:sz w:val="28"/>
          <w:szCs w:val="28"/>
          <w:rtl/>
        </w:rPr>
        <w:t xml:space="preserve">أظهرت </w:t>
      </w:r>
      <w:r w:rsidR="001C1511" w:rsidRPr="005705F7">
        <w:rPr>
          <w:rFonts w:ascii="Simplified Arabic" w:hAnsi="Simplified Arabic" w:cs="Simplified Arabic"/>
          <w:sz w:val="28"/>
          <w:szCs w:val="28"/>
        </w:rPr>
        <w:t xml:space="preserve">TIC </w:t>
      </w:r>
      <w:r w:rsidR="001C1511" w:rsidRPr="005705F7">
        <w:rPr>
          <w:rFonts w:ascii="Simplified Arabic" w:hAnsi="Simplified Arabic" w:cs="Simplified Arabic" w:hint="cs"/>
          <w:sz w:val="28"/>
          <w:szCs w:val="28"/>
          <w:rtl/>
        </w:rPr>
        <w:t xml:space="preserve">نجاحا باهرا في الميدان التعليمي </w:t>
      </w:r>
      <w:proofErr w:type="spellStart"/>
      <w:r w:rsidR="001C1511" w:rsidRPr="005705F7">
        <w:rPr>
          <w:rFonts w:ascii="Simplified Arabic" w:hAnsi="Simplified Arabic" w:cs="Simplified Arabic" w:hint="cs"/>
          <w:sz w:val="28"/>
          <w:szCs w:val="28"/>
          <w:rtl/>
        </w:rPr>
        <w:t>التعلمي</w:t>
      </w:r>
      <w:proofErr w:type="spellEnd"/>
      <w:r w:rsidR="001C1511" w:rsidRPr="005705F7">
        <w:rPr>
          <w:rFonts w:ascii="Simplified Arabic" w:hAnsi="Simplified Arabic" w:cs="Simplified Arabic" w:hint="cs"/>
          <w:sz w:val="28"/>
          <w:szCs w:val="28"/>
          <w:rtl/>
        </w:rPr>
        <w:t xml:space="preserve"> وذلك بتوفير أجهزة صوتية ومرئية، شرائح وغيرها حيث يرتكز نشاط المتعلم في عمله داخل القسم على استعمال الحاسوب ومن خصائصها نذكر:</w:t>
      </w:r>
    </w:p>
    <w:p w14:paraId="6C51CAC1" w14:textId="7D5C8D02" w:rsidR="001C1511" w:rsidRPr="005705F7" w:rsidRDefault="001C1511" w:rsidP="0081114C">
      <w:pPr>
        <w:pStyle w:val="Paragraphedeliste"/>
        <w:numPr>
          <w:ilvl w:val="0"/>
          <w:numId w:val="37"/>
        </w:numPr>
        <w:bidi/>
        <w:spacing w:after="0" w:line="240" w:lineRule="auto"/>
        <w:ind w:left="707"/>
        <w:rPr>
          <w:rFonts w:ascii="Simplified Arabic" w:hAnsi="Simplified Arabic" w:cs="Simplified Arabic"/>
          <w:sz w:val="28"/>
          <w:szCs w:val="28"/>
          <w:u w:val="single"/>
        </w:rPr>
      </w:pP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القدرة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على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تخزين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>واسترجاع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كم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هائل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من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>المعلومات</w:t>
      </w:r>
      <w:r w:rsidR="00AA6AF6" w:rsidRPr="005705F7">
        <w:rPr>
          <w:rFonts w:ascii="Simplified Arabic" w:hAnsi="Simplified Arabic" w:cs="Simplified Arabic"/>
          <w:sz w:val="28"/>
          <w:szCs w:val="28"/>
          <w:u w:val="single"/>
        </w:rPr>
        <w:t> </w:t>
      </w:r>
      <w:r w:rsidR="00AA6AF6"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و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القدرة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على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العرض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المرئي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>للمعلومات</w:t>
      </w:r>
      <w:r w:rsidRPr="005705F7">
        <w:rPr>
          <w:rFonts w:ascii="Simplified Arabic" w:hAnsi="Simplified Arabic" w:cs="Simplified Arabic"/>
          <w:sz w:val="28"/>
          <w:szCs w:val="28"/>
          <w:u w:val="single"/>
        </w:rPr>
        <w:t>.</w:t>
      </w:r>
    </w:p>
    <w:p w14:paraId="18DC41F5" w14:textId="7C199D67" w:rsidR="001C1511" w:rsidRPr="005705F7" w:rsidRDefault="001C1511" w:rsidP="0081114C">
      <w:pPr>
        <w:pStyle w:val="Paragraphedeliste"/>
        <w:numPr>
          <w:ilvl w:val="0"/>
          <w:numId w:val="37"/>
        </w:numPr>
        <w:bidi/>
        <w:spacing w:after="0" w:line="240" w:lineRule="auto"/>
        <w:ind w:left="707"/>
        <w:rPr>
          <w:rFonts w:ascii="Simplified Arabic" w:hAnsi="Simplified Arabic" w:cs="Simplified Arabic"/>
          <w:sz w:val="28"/>
          <w:szCs w:val="28"/>
          <w:u w:val="single"/>
        </w:rPr>
      </w:pPr>
      <w:r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صحة المعلومة ودقة </w:t>
      </w:r>
      <w:r w:rsidR="00086062"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>تلقيها</w:t>
      </w:r>
      <w:r w:rsidR="005705F7"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و </w:t>
      </w:r>
      <w:r w:rsidR="005705F7"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>واستخدام</w:t>
      </w:r>
      <w:r w:rsidR="005705F7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 xml:space="preserve"> برنامج محاكات التجارب</w:t>
      </w:r>
    </w:p>
    <w:p w14:paraId="06885247" w14:textId="1BBDBD98" w:rsidR="00361A07" w:rsidRPr="00481D49" w:rsidRDefault="00481D49" w:rsidP="0081114C">
      <w:pPr>
        <w:pStyle w:val="Paragraphedeliste"/>
        <w:numPr>
          <w:ilvl w:val="0"/>
          <w:numId w:val="37"/>
        </w:numPr>
        <w:bidi/>
        <w:spacing w:line="360" w:lineRule="auto"/>
        <w:ind w:left="707"/>
        <w:rPr>
          <w:rFonts w:asciiTheme="minorBidi" w:hAnsiTheme="minorBidi"/>
          <w:sz w:val="28"/>
          <w:szCs w:val="28"/>
        </w:rPr>
      </w:pPr>
      <w:r w:rsidRPr="005705F7">
        <w:rPr>
          <w:rFonts w:ascii="Simplified Arabic" w:hAnsi="Simplified Arabic" w:cs="Simplified Arabic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C466C9" wp14:editId="506792AE">
                <wp:simplePos x="0" y="0"/>
                <wp:positionH relativeFrom="column">
                  <wp:posOffset>201930</wp:posOffset>
                </wp:positionH>
                <wp:positionV relativeFrom="paragraph">
                  <wp:posOffset>730250</wp:posOffset>
                </wp:positionV>
                <wp:extent cx="6448425" cy="409575"/>
                <wp:effectExtent l="0" t="0" r="28575" b="28575"/>
                <wp:wrapNone/>
                <wp:docPr id="27" name="Rogner et arrondir un rectangle à un seul coi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4095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87B45" w14:textId="77777777" w:rsidR="00E511CC" w:rsidRPr="00E511CC" w:rsidRDefault="00E511CC" w:rsidP="00E51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</w:rPr>
                              <w:t xml:space="preserve">  المعلوماتية</w:t>
                            </w: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</w:rPr>
                              <w:t xml:space="preserve">= معلومات + </w:t>
                            </w: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آلية </w:t>
                            </w:r>
                            <w:r w:rsidRPr="00E511CC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943634" w:themeColor="accent2" w:themeShade="BF"/>
                                <w:kern w:val="24"/>
                                <w:sz w:val="32"/>
                                <w:szCs w:val="32"/>
                              </w:rPr>
                              <w:t>Informatique = information + automatique</w:t>
                            </w:r>
                          </w:p>
                          <w:p w14:paraId="18CDF975" w14:textId="77777777" w:rsidR="00E511CC" w:rsidRDefault="00E511CC" w:rsidP="00E511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et arrondir un rectangle à un seul coin 27" o:spid="_x0000_s1031" style="position:absolute;left:0;text-align:left;margin-left:15.9pt;margin-top:57.5pt;width:507.75pt;height:32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4842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" adj="-11796480,,5400" path="m68264,l6380161,r68264,68264l6448425,409575,,409575,,68264c,30563,30563,,68264,xe" fillcolor="white [3201]" strokecolor="#4f81bd [3204]" strokeweight="2pt">
                <v:stroke joinstyle="miter"/>
                <v:formulas/>
                <v:path arrowok="t" o:connecttype="custom" o:connectlocs="68264,0;6380161,0;6448425,68264;6448425,409575;0,409575;0,68264;68264,0" o:connectangles="0,0,0,0,0,0,0" textboxrect="0,0,6448425,409575"/>
                <v:textbox>
                  <w:txbxContent>
                    <w:p w14:paraId="53E87B45" w14:textId="77777777" w:rsidR="00E511CC" w:rsidRPr="00E511CC" w:rsidRDefault="00E511CC" w:rsidP="00E511C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 </w:t>
                      </w: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rtl/>
                        </w:rPr>
                        <w:t xml:space="preserve">  المعلوماتية</w:t>
                      </w: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rtl/>
                        </w:rPr>
                        <w:t xml:space="preserve">= معلومات + </w:t>
                      </w: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rtl/>
                          <w:lang w:bidi="ar-DZ"/>
                        </w:rPr>
                        <w:t xml:space="preserve">آلية </w:t>
                      </w:r>
                      <w:r w:rsidRPr="00E511CC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943634" w:themeColor="accent2" w:themeShade="BF"/>
                          <w:kern w:val="24"/>
                          <w:sz w:val="32"/>
                          <w:szCs w:val="32"/>
                        </w:rPr>
                        <w:t>Informatique = information + automatique</w:t>
                      </w:r>
                    </w:p>
                    <w:p w14:paraId="18CDF975" w14:textId="77777777" w:rsidR="00E511CC" w:rsidRDefault="00E511CC" w:rsidP="00E511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التحول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من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التعليم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القائم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على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التلقين،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إلى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التعليم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الذي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يدعم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لدى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الدارس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القدرة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على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التفكير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 w:hint="cs"/>
          <w:sz w:val="28"/>
          <w:szCs w:val="28"/>
          <w:u w:val="single"/>
          <w:rtl/>
        </w:rPr>
        <w:t>والابتكار وتعليم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</w:rPr>
        <w:t xml:space="preserve"> </w:t>
      </w:r>
      <w:r w:rsidR="001C1511" w:rsidRPr="005705F7">
        <w:rPr>
          <w:rFonts w:ascii="Simplified Arabic" w:hAnsi="Simplified Arabic" w:cs="Simplified Arabic"/>
          <w:sz w:val="28"/>
          <w:szCs w:val="28"/>
          <w:u w:val="single"/>
          <w:rtl/>
        </w:rPr>
        <w:t>الذات</w:t>
      </w:r>
      <w:r w:rsidR="001C1511" w:rsidRPr="003C047E">
        <w:rPr>
          <w:rFonts w:asciiTheme="minorBidi" w:hAnsiTheme="minorBidi"/>
          <w:sz w:val="28"/>
          <w:szCs w:val="28"/>
        </w:rPr>
        <w:t>.</w:t>
      </w:r>
      <w:r w:rsidR="003711E3" w:rsidRPr="00481D4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3- </w:t>
      </w:r>
      <w:r w:rsidR="003711E3" w:rsidRPr="00481D4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مفهوم المعلوماتية</w:t>
      </w:r>
      <w:r w:rsidR="00C31998" w:rsidRPr="00481D4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(</w:t>
      </w:r>
      <w:r w:rsidR="00C31998" w:rsidRPr="00481D49">
        <w:rPr>
          <w:rFonts w:asciiTheme="majorBidi" w:hAnsiTheme="majorBidi" w:cstheme="majorBidi"/>
          <w:b/>
          <w:bCs/>
          <w:sz w:val="32"/>
          <w:szCs w:val="32"/>
          <w:u w:val="single"/>
        </w:rPr>
        <w:t>Informatique</w:t>
      </w:r>
      <w:r w:rsidR="00C31998" w:rsidRPr="00481D4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):</w:t>
      </w:r>
      <w:r w:rsidR="00A84ED5" w:rsidRPr="00481D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E511CC" w:rsidRPr="00481D49">
        <w:rPr>
          <w:rFonts w:ascii="Simplified Arabic" w:hAnsi="Simplified Arabic" w:cs="Simplified Arabic"/>
          <w:b/>
          <w:bCs/>
          <w:sz w:val="28"/>
          <w:szCs w:val="28"/>
          <w:rtl/>
        </w:rPr>
        <w:t>المعلوماتية</w:t>
      </w:r>
      <w:r w:rsidR="00E511CC" w:rsidRPr="00481D4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A84ED5" w:rsidRPr="00481D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هي حاصل مزج </w:t>
      </w:r>
      <w:r w:rsidR="00086062" w:rsidRPr="00481D49">
        <w:rPr>
          <w:rFonts w:ascii="Simplified Arabic" w:hAnsi="Simplified Arabic" w:cs="Simplified Arabic" w:hint="cs"/>
          <w:sz w:val="28"/>
          <w:szCs w:val="28"/>
          <w:rtl/>
          <w:lang w:bidi="ar-DZ"/>
        </w:rPr>
        <w:t>كلمتين:</w:t>
      </w:r>
      <w:r w:rsidR="00A84ED5" w:rsidRPr="00481D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A84ED5" w:rsidRPr="00481D4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المعلومة</w:t>
      </w:r>
      <w:r w:rsidR="00A84ED5" w:rsidRPr="00481D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 </w:t>
      </w:r>
      <w:r w:rsidR="00A84ED5" w:rsidRPr="00481D4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آلية</w:t>
      </w:r>
      <w:r w:rsidR="00A84ED5" w:rsidRPr="00481D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</w:p>
    <w:p w14:paraId="36C92E75" w14:textId="541266E1" w:rsidR="00E511CC" w:rsidRPr="00E511CC" w:rsidRDefault="005F45D6" w:rsidP="00E511CC">
      <w:pPr>
        <w:bidi/>
        <w:spacing w:after="0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3B035" wp14:editId="14C9F428">
                <wp:simplePos x="0" y="0"/>
                <wp:positionH relativeFrom="column">
                  <wp:posOffset>2621280</wp:posOffset>
                </wp:positionH>
                <wp:positionV relativeFrom="paragraph">
                  <wp:posOffset>47625</wp:posOffset>
                </wp:positionV>
                <wp:extent cx="0" cy="333375"/>
                <wp:effectExtent l="0" t="0" r="19050" b="952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D3FA39" id="Connecteur droit 35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4pt,3.75pt" to="206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" strokecolor="#4579b8 [3044]" strokeweight="2pt"/>
            </w:pict>
          </mc:Fallback>
        </mc:AlternateContent>
      </w:r>
    </w:p>
    <w:p w14:paraId="533369CE" w14:textId="58311A0E" w:rsidR="00034468" w:rsidRPr="00034468" w:rsidRDefault="00494E23" w:rsidP="00641AEB">
      <w:pPr>
        <w:bidi/>
        <w:spacing w:after="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58ABE7" wp14:editId="43701699">
                <wp:simplePos x="0" y="0"/>
                <wp:positionH relativeFrom="column">
                  <wp:posOffset>5640705</wp:posOffset>
                </wp:positionH>
                <wp:positionV relativeFrom="paragraph">
                  <wp:posOffset>271781</wp:posOffset>
                </wp:positionV>
                <wp:extent cx="1104900" cy="1295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AAEBF" w14:textId="77777777" w:rsidR="00494E23" w:rsidRDefault="00494E23" w:rsidP="00494E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08C9A5" wp14:editId="7E2348A2">
                                  <wp:extent cx="894080" cy="1189986"/>
                                  <wp:effectExtent l="0" t="0" r="1270" b="0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439" cy="1206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444.15pt;margin-top:21.4pt;width:87pt;height:102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" filled="f" stroked="f" strokeweight="2pt">
                <v:textbox>
                  <w:txbxContent>
                    <w:p w14:paraId="47AAAEBF" w14:textId="77777777" w:rsidR="00494E23" w:rsidRDefault="00494E23" w:rsidP="00494E2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08C9A5" wp14:editId="7E2348A2">
                            <wp:extent cx="894080" cy="1189986"/>
                            <wp:effectExtent l="0" t="0" r="1270" b="0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439" cy="1206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4468" w:rsidRPr="00034468">
        <w:rPr>
          <w:rFonts w:ascii="Simplified Arabic" w:hAnsi="Simplified Arabic" w:cs="Simplified Arabic"/>
          <w:sz w:val="28"/>
          <w:szCs w:val="28"/>
          <w:rtl/>
        </w:rPr>
        <w:t xml:space="preserve">هو </w:t>
      </w:r>
      <w:r w:rsidR="00034468" w:rsidRPr="00034468">
        <w:rPr>
          <w:rFonts w:ascii="Simplified Arabic" w:hAnsi="Simplified Arabic" w:cs="Simplified Arabic"/>
          <w:b/>
          <w:bCs/>
          <w:sz w:val="28"/>
          <w:szCs w:val="28"/>
          <w:rtl/>
        </w:rPr>
        <w:t>علم</w:t>
      </w:r>
      <w:r w:rsidR="00034468" w:rsidRPr="00034468">
        <w:rPr>
          <w:rFonts w:ascii="Simplified Arabic" w:hAnsi="Simplified Arabic" w:cs="Simplified Arabic"/>
          <w:sz w:val="28"/>
          <w:szCs w:val="28"/>
          <w:rtl/>
        </w:rPr>
        <w:t xml:space="preserve"> يسمح </w:t>
      </w:r>
      <w:r w:rsidR="00034468" w:rsidRPr="00034468">
        <w:rPr>
          <w:rFonts w:ascii="Simplified Arabic" w:hAnsi="Simplified Arabic" w:cs="Simplified Arabic"/>
          <w:b/>
          <w:bCs/>
          <w:sz w:val="28"/>
          <w:szCs w:val="28"/>
          <w:rtl/>
        </w:rPr>
        <w:t>بمعالجة</w:t>
      </w:r>
      <w:r w:rsidR="00034468" w:rsidRPr="0003446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41AEB" w:rsidRPr="00641AEB"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</w:rPr>
        <w:t>البيانات</w:t>
      </w:r>
      <w:r w:rsidR="00641AEB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034468" w:rsidRPr="00034468">
        <w:rPr>
          <w:rFonts w:ascii="Simplified Arabic" w:hAnsi="Simplified Arabic" w:cs="Simplified Arabic"/>
          <w:sz w:val="28"/>
          <w:szCs w:val="28"/>
          <w:rtl/>
        </w:rPr>
        <w:t xml:space="preserve">بطريقة </w:t>
      </w:r>
      <w:r w:rsidR="00034468" w:rsidRPr="00034468">
        <w:rPr>
          <w:rFonts w:ascii="Simplified Arabic" w:hAnsi="Simplified Arabic" w:cs="Simplified Arabic"/>
          <w:b/>
          <w:bCs/>
          <w:sz w:val="28"/>
          <w:szCs w:val="28"/>
          <w:rtl/>
        </w:rPr>
        <w:t>آلية</w:t>
      </w:r>
      <w:r w:rsidR="00034468" w:rsidRPr="00034468">
        <w:rPr>
          <w:rFonts w:ascii="Simplified Arabic" w:hAnsi="Simplified Arabic" w:cs="Simplified Arabic"/>
          <w:sz w:val="28"/>
          <w:szCs w:val="28"/>
          <w:rtl/>
        </w:rPr>
        <w:t xml:space="preserve"> و يعتمد على :</w:t>
      </w:r>
    </w:p>
    <w:p w14:paraId="766EEDA2" w14:textId="19F9A915" w:rsidR="00E511CC" w:rsidRPr="00034468" w:rsidRDefault="00357E71" w:rsidP="00E511CC">
      <w:pPr>
        <w:bidi/>
        <w:spacing w:after="0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344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C4D65E" wp14:editId="7B748C61">
                <wp:simplePos x="0" y="0"/>
                <wp:positionH relativeFrom="column">
                  <wp:posOffset>1773555</wp:posOffset>
                </wp:positionH>
                <wp:positionV relativeFrom="paragraph">
                  <wp:posOffset>27305</wp:posOffset>
                </wp:positionV>
                <wp:extent cx="1706245" cy="561975"/>
                <wp:effectExtent l="57150" t="95250" r="84455" b="4762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5619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65A93" w14:textId="77777777" w:rsidR="00034468" w:rsidRPr="00034468" w:rsidRDefault="00034468" w:rsidP="000344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34468"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الموارد المعرفية   </w:t>
                            </w:r>
                            <w:r w:rsidRPr="00034468"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139.65pt;margin-top:2.15pt;width:134.35pt;height:4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" fillcolor="#a5d5e2 [1624]" strokecolor="#40a7c2 [3048]">
                <v:fill color2="#e4f2f6 [504]" rotate="t" angle="180" colors="0 #9eeaff;22938f #bbefff;1 #e4f9ff" focus="100%" type="gradient"/>
                <v:shadow on="t" color="black" opacity="26214f" origin=",.5" offset="0,-3pt"/>
                <v:textbox>
                  <w:txbxContent>
                    <w:p w14:paraId="04065A93" w14:textId="77777777" w:rsidR="00034468" w:rsidRPr="00034468" w:rsidRDefault="00034468" w:rsidP="000344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lang w:bidi="ar-DZ"/>
                        </w:rPr>
                      </w:pPr>
                      <w:r w:rsidRPr="00034468"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 xml:space="preserve">الموارد المعرفية   </w:t>
                      </w:r>
                      <w:r w:rsidRPr="00034468"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0344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399487" wp14:editId="716BBAFA">
                <wp:simplePos x="0" y="0"/>
                <wp:positionH relativeFrom="column">
                  <wp:posOffset>3516630</wp:posOffset>
                </wp:positionH>
                <wp:positionV relativeFrom="paragraph">
                  <wp:posOffset>17781</wp:posOffset>
                </wp:positionV>
                <wp:extent cx="1914525" cy="571500"/>
                <wp:effectExtent l="38100" t="95250" r="123825" b="57150"/>
                <wp:wrapNone/>
                <wp:docPr id="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71500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66E64" w14:textId="77777777" w:rsidR="00034468" w:rsidRPr="00034468" w:rsidRDefault="00034468" w:rsidP="000344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468"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العتاد</w:t>
                            </w:r>
                          </w:p>
                          <w:p w14:paraId="0055C714" w14:textId="77777777" w:rsidR="00034468" w:rsidRPr="00034468" w:rsidRDefault="00034468" w:rsidP="000344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34468">
                              <w:rPr>
                                <w:rFonts w:ascii="Verdana" w:eastAsia="Verdana" w:hAnsi="Verdana" w:cstheme="majorBidi"/>
                                <w:color w:val="1F497D" w:themeColor="text2"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34468">
                              <w:rPr>
                                <w:rFonts w:ascii="Verdana" w:eastAsia="Verdana" w:hAnsi="Verdana" w:cstheme="majorBidi"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(جهاز الحاسوب)</w:t>
                            </w:r>
                            <w:r w:rsidRPr="00034468">
                              <w:rPr>
                                <w:rFonts w:ascii="Verdana" w:eastAsia="Verdana" w:hAnsi="Verdana" w:cstheme="majorBidi"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left:0;text-align:left;margin-left:276.9pt;margin-top:1.4pt;width:150.75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" fillcolor="#a5d5e2 [1624]" strokecolor="#40a7c2 [3048]">
                <v:fill color2="#e4f2f6 [504]" rotate="t" angle="180" colors="0 #9eeaff;22938f #bbefff;1 #e4f9ff" focus="100%" type="gradient"/>
                <v:shadow on="t" color="black" opacity="26214f" origin="-.5,.5" offset=".74836mm,-.74836mm"/>
                <v:textbox>
                  <w:txbxContent>
                    <w:p w14:paraId="1FD66E64" w14:textId="77777777" w:rsidR="00034468" w:rsidRPr="00034468" w:rsidRDefault="00034468" w:rsidP="000344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468"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>العتاد</w:t>
                      </w:r>
                    </w:p>
                    <w:p w14:paraId="0055C714" w14:textId="77777777" w:rsidR="00034468" w:rsidRPr="00034468" w:rsidRDefault="00034468" w:rsidP="000344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34468">
                        <w:rPr>
                          <w:rFonts w:ascii="Verdana" w:eastAsia="Verdana" w:hAnsi="Verdana" w:cstheme="majorBidi"/>
                          <w:color w:val="1F497D" w:themeColor="text2"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034468">
                        <w:rPr>
                          <w:rFonts w:ascii="Verdana" w:eastAsia="Verdana" w:hAnsi="Verdana" w:cstheme="majorBidi"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>(جهاز الحاسوب)</w:t>
                      </w:r>
                      <w:r w:rsidRPr="00034468">
                        <w:rPr>
                          <w:rFonts w:ascii="Verdana" w:eastAsia="Verdana" w:hAnsi="Verdana" w:cstheme="majorBidi"/>
                          <w:kern w:val="24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94E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580E11" wp14:editId="043C0F2F">
                <wp:simplePos x="0" y="0"/>
                <wp:positionH relativeFrom="column">
                  <wp:posOffset>125730</wp:posOffset>
                </wp:positionH>
                <wp:positionV relativeFrom="paragraph">
                  <wp:posOffset>27940</wp:posOffset>
                </wp:positionV>
                <wp:extent cx="1457325" cy="14001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D53EF" w14:textId="77777777" w:rsidR="00494E23" w:rsidRDefault="00494E23" w:rsidP="00494E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F15BDFE" wp14:editId="51524F6D">
                                  <wp:extent cx="1248937" cy="1026795"/>
                                  <wp:effectExtent l="0" t="0" r="8890" b="1905"/>
                                  <wp:docPr id="6" name="Picture 3" descr="D:\صور\تقنية المعلومات\brai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3" descr="D:\صور\تقنية المعلومات\bra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507" cy="103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5" style="position:absolute;left:0;text-align:left;margin-left:9.9pt;margin-top:2.2pt;width:114.75pt;height:110.2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" filled="f" stroked="f" strokeweight="2pt">
                <v:textbox>
                  <w:txbxContent>
                    <w:p w14:paraId="3ABD53EF" w14:textId="77777777" w:rsidR="00494E23" w:rsidRDefault="00494E23" w:rsidP="00494E2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F15BDFE" wp14:editId="51524F6D">
                            <wp:extent cx="1248937" cy="1026795"/>
                            <wp:effectExtent l="0" t="0" r="8890" b="1905"/>
                            <wp:docPr id="6" name="Picture 3" descr="D:\صور\تقنية المعلومات\brai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3" descr="D:\صور\تقنية المعلومات\bra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507" cy="103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89F4BFA" w14:textId="77777777" w:rsidR="00E511CC" w:rsidRDefault="00E511CC" w:rsidP="00E511CC">
      <w:pPr>
        <w:bidi/>
        <w:spacing w:after="0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326D7E" w14:textId="1EF35E8D" w:rsidR="00E511CC" w:rsidRDefault="00357E71" w:rsidP="00E511CC">
      <w:pPr>
        <w:bidi/>
        <w:spacing w:after="0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344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E3E776" wp14:editId="5BAD5359">
                <wp:simplePos x="0" y="0"/>
                <wp:positionH relativeFrom="column">
                  <wp:posOffset>1773555</wp:posOffset>
                </wp:positionH>
                <wp:positionV relativeFrom="paragraph">
                  <wp:posOffset>156845</wp:posOffset>
                </wp:positionV>
                <wp:extent cx="1706245" cy="571500"/>
                <wp:effectExtent l="57150" t="19050" r="84455" b="11430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571500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0F15E" w14:textId="77777777" w:rsidR="00034468" w:rsidRPr="00034468" w:rsidRDefault="00034468" w:rsidP="000344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34468"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الموارد البشرية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left:0;text-align:left;margin-left:139.65pt;margin-top:12.35pt;width:134.35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" fillcolor="#a5d5e2 [1624]" strokecolor="#40a7c2 [3048]">
                <v:fill color2="#e4f2f6 [504]" rotate="t" angle="180" colors="0 #9eeaff;22938f #bbefff;1 #e4f9ff" focus="100%" type="gradient"/>
                <v:shadow on="t" color="black" opacity="26214f" origin=",-.5" offset="0,3pt"/>
                <v:textbox>
                  <w:txbxContent>
                    <w:p w14:paraId="54C0F15E" w14:textId="77777777" w:rsidR="00034468" w:rsidRPr="00034468" w:rsidRDefault="00034468" w:rsidP="000344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lang w:bidi="ar-DZ"/>
                        </w:rPr>
                      </w:pPr>
                      <w:r w:rsidRPr="00034468"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>الموارد البشرية</w:t>
                      </w:r>
                    </w:p>
                  </w:txbxContent>
                </v:textbox>
              </v:rect>
            </w:pict>
          </mc:Fallback>
        </mc:AlternateContent>
      </w:r>
      <w:r w:rsidRPr="000344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EE4656" wp14:editId="295B7DAF">
                <wp:simplePos x="0" y="0"/>
                <wp:positionH relativeFrom="column">
                  <wp:posOffset>3516630</wp:posOffset>
                </wp:positionH>
                <wp:positionV relativeFrom="paragraph">
                  <wp:posOffset>156845</wp:posOffset>
                </wp:positionV>
                <wp:extent cx="1914525" cy="561975"/>
                <wp:effectExtent l="57150" t="19050" r="85725" b="123825"/>
                <wp:wrapNone/>
                <wp:docPr id="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82B21" w14:textId="77777777" w:rsidR="00034468" w:rsidRPr="00034468" w:rsidRDefault="00034468" w:rsidP="000344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34468">
                              <w:rPr>
                                <w:rFonts w:ascii="Verdana" w:eastAsia="Verdana" w:cstheme="majorBidi"/>
                                <w:b/>
                                <w:bCs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البرمجيات</w:t>
                            </w:r>
                            <w:r w:rsidRPr="00034468">
                              <w:rPr>
                                <w:rFonts w:ascii="Verdana" w:eastAsia="Verdana" w:cstheme="majorBidi" w:hint="cs"/>
                                <w:b/>
                                <w:bCs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034468">
                              <w:rPr>
                                <w:rFonts w:ascii="Verdana" w:eastAsia="Verdana" w:cstheme="majorBidi"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 برامج تسمح باستغلال الحاسوب و ملحقاته)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left:0;text-align:left;margin-left:276.9pt;margin-top:12.35pt;width:150.75pt;height:4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" fillcolor="#a5d5e2 [1624]" strokecolor="#40a7c2 [3048]">
                <v:fill color2="#e4f2f6 [504]" rotate="t" angle="180" colors="0 #9eeaff;22938f #bbefff;1 #e4f9ff" focus="100%" type="gradient"/>
                <v:shadow on="t" color="black" opacity="26214f" origin=",-.5" offset="0,3pt"/>
                <v:textbox>
                  <w:txbxContent>
                    <w:p w14:paraId="42582B21" w14:textId="77777777" w:rsidR="00034468" w:rsidRPr="00034468" w:rsidRDefault="00034468" w:rsidP="000344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34468">
                        <w:rPr>
                          <w:rFonts w:ascii="Verdana" w:eastAsia="Verdana" w:cstheme="majorBidi"/>
                          <w:b/>
                          <w:bCs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>البرمجيات</w:t>
                      </w:r>
                      <w:r w:rsidRPr="00034468">
                        <w:rPr>
                          <w:rFonts w:ascii="Verdana" w:eastAsia="Verdana" w:cstheme="majorBidi" w:hint="cs"/>
                          <w:b/>
                          <w:bCs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  <w:r w:rsidRPr="00034468">
                        <w:rPr>
                          <w:rFonts w:ascii="Verdana" w:eastAsia="Verdana" w:cstheme="majorBidi"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>( برامج تسمح باستغلال الحاسوب و ملحقاته)</w:t>
                      </w:r>
                    </w:p>
                  </w:txbxContent>
                </v:textbox>
              </v:rect>
            </w:pict>
          </mc:Fallback>
        </mc:AlternateContent>
      </w:r>
    </w:p>
    <w:p w14:paraId="539F530A" w14:textId="13329052" w:rsidR="00E511CC" w:rsidRPr="003711E3" w:rsidRDefault="00E511CC" w:rsidP="00E511CC">
      <w:pPr>
        <w:bidi/>
        <w:spacing w:after="0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2417F6D" w14:textId="77777777" w:rsidR="00034468" w:rsidRDefault="00034468" w:rsidP="00631C9C">
      <w:pPr>
        <w:spacing w:after="0" w:line="360" w:lineRule="auto"/>
        <w:ind w:firstLine="720"/>
        <w:jc w:val="right"/>
        <w:rPr>
          <w:rFonts w:ascii="Simplified Arabic" w:hAnsi="Simplified Arabic" w:cs="Simplified Arabic"/>
          <w:sz w:val="28"/>
          <w:szCs w:val="28"/>
        </w:rPr>
      </w:pPr>
    </w:p>
    <w:p w14:paraId="45C23570" w14:textId="77777777" w:rsidR="005D2C5D" w:rsidRPr="00045889" w:rsidRDefault="00DA6826" w:rsidP="00357E71">
      <w:pPr>
        <w:pStyle w:val="a"/>
        <w:numPr>
          <w:ilvl w:val="0"/>
          <w:numId w:val="33"/>
        </w:numPr>
        <w:spacing w:line="276" w:lineRule="auto"/>
        <w:rPr>
          <w:rFonts w:asciiTheme="majorBidi" w:hAnsiTheme="majorBidi" w:cstheme="majorBidi"/>
          <w:bCs/>
          <w:color w:val="auto"/>
          <w:sz w:val="32"/>
          <w:szCs w:val="32"/>
          <w:u w:val="single"/>
          <w:rtl/>
        </w:rPr>
      </w:pPr>
      <w:r w:rsidRPr="00045889">
        <w:rPr>
          <w:rFonts w:asciiTheme="majorBidi" w:hAnsiTheme="majorBidi" w:cstheme="majorBidi"/>
          <w:bCs/>
          <w:color w:val="auto"/>
          <w:sz w:val="32"/>
          <w:szCs w:val="32"/>
          <w:u w:val="single"/>
          <w:rtl/>
        </w:rPr>
        <w:t xml:space="preserve">- </w:t>
      </w:r>
      <w:r w:rsidR="005D2C5D" w:rsidRPr="00045889">
        <w:rPr>
          <w:rFonts w:asciiTheme="majorBidi" w:hAnsiTheme="majorBidi" w:cstheme="majorBidi"/>
          <w:bCs/>
          <w:color w:val="auto"/>
          <w:sz w:val="32"/>
          <w:szCs w:val="32"/>
          <w:u w:val="single"/>
          <w:rtl/>
        </w:rPr>
        <w:t>تطور تقنية المعلومات </w:t>
      </w:r>
      <w:r w:rsidR="005D2C5D" w:rsidRPr="00045889">
        <w:rPr>
          <w:rFonts w:asciiTheme="majorBidi" w:hAnsiTheme="majorBidi" w:cstheme="majorBidi"/>
          <w:bCs/>
          <w:color w:val="auto"/>
          <w:sz w:val="32"/>
          <w:szCs w:val="32"/>
          <w:u w:val="single"/>
        </w:rPr>
        <w:t>:</w:t>
      </w:r>
    </w:p>
    <w:p w14:paraId="4688F669" w14:textId="77777777" w:rsidR="00045889" w:rsidRDefault="00045889" w:rsidP="00045889">
      <w:pPr>
        <w:bidi/>
        <w:spacing w:after="0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 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تهتم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تقنية المعلومات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 باستخدام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الحواسيب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 ووسائل الاتصال والتطبيقات من أجل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تخزين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معالجة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استرجاع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0F61E321" w14:textId="77777777" w:rsidR="00045889" w:rsidRPr="00045889" w:rsidRDefault="00045889" w:rsidP="00045889">
      <w:pPr>
        <w:bidi/>
        <w:spacing w:after="0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وحماية المعلومات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. و قد مرت في تطورها بعدة مراحل، و يمكن تصنيف التطور إلى صنفين:       </w:t>
      </w:r>
    </w:p>
    <w:p w14:paraId="39531951" w14:textId="2DD3D1F4" w:rsidR="00045889" w:rsidRPr="00045889" w:rsidRDefault="00045889" w:rsidP="00045889">
      <w:pPr>
        <w:pStyle w:val="Paragraphedeliste"/>
        <w:bidi/>
        <w:spacing w:after="0"/>
        <w:jc w:val="both"/>
        <w:rPr>
          <w:rFonts w:ascii="Simplified Arabic" w:hAnsi="Simplified Arabic" w:cs="Simplified Arabic"/>
          <w:sz w:val="28"/>
          <w:szCs w:val="28"/>
        </w:rPr>
      </w:pP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أ- </w:t>
      </w: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>تطور أجهزة معالجة المعلومات</w:t>
      </w:r>
      <w:r w:rsidRPr="00045889">
        <w:rPr>
          <w:rFonts w:ascii="Simplified Arabic" w:hAnsi="Simplified Arabic" w:cs="Simplified Arabic"/>
          <w:sz w:val="28"/>
          <w:szCs w:val="28"/>
          <w:rtl/>
        </w:rPr>
        <w:t xml:space="preserve"> (الحواسيب - الهواتف الذكية- اللوحات الرقمية)</w:t>
      </w:r>
    </w:p>
    <w:p w14:paraId="43FF1856" w14:textId="77777777" w:rsidR="00C151A6" w:rsidRDefault="00D753EA" w:rsidP="00C151A6">
      <w:pPr>
        <w:bidi/>
        <w:spacing w:after="0"/>
        <w:ind w:left="1416" w:firstLine="708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151A6">
        <w:rPr>
          <w:rFonts w:asciiTheme="majorBidi" w:hAnsiTheme="majorBidi" w:cstheme="majorBidi" w:hint="cs"/>
          <w:b/>
          <w:bCs/>
          <w:sz w:val="28"/>
          <w:szCs w:val="28"/>
          <w:rtl/>
        </w:rPr>
        <w:t>ارجع</w:t>
      </w:r>
      <w:r w:rsidR="00C151A6" w:rsidRPr="00C15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الى الجدول صفحة رقم 8 من الكتاب المدرسي.</w:t>
      </w:r>
    </w:p>
    <w:p w14:paraId="387CF961" w14:textId="77777777" w:rsidR="005D2C5D" w:rsidRDefault="00C151A6" w:rsidP="00D753EA">
      <w:pPr>
        <w:pStyle w:val="Paragraphedeliste"/>
        <w:bidi/>
        <w:spacing w:after="0"/>
        <w:rPr>
          <w:rFonts w:ascii="Simplified Arabic" w:hAnsi="Simplified Arabic" w:cs="Simplified Arabic"/>
          <w:sz w:val="28"/>
          <w:szCs w:val="28"/>
          <w:rtl/>
        </w:rPr>
      </w:pPr>
      <w:r w:rsidRPr="00C151A6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ب - تطور البرامج:  </w:t>
      </w:r>
      <w:r w:rsidRPr="00C151A6">
        <w:rPr>
          <w:rFonts w:ascii="Simplified Arabic" w:hAnsi="Simplified Arabic" w:cs="Simplified Arabic"/>
          <w:sz w:val="28"/>
          <w:szCs w:val="28"/>
          <w:rtl/>
        </w:rPr>
        <w:t>(البرامج</w:t>
      </w:r>
      <w:r w:rsidRPr="00C151A6">
        <w:rPr>
          <w:rFonts w:ascii="Simplified Arabic" w:hAnsi="Simplified Arabic" w:cs="Simplified Arabic"/>
          <w:sz w:val="28"/>
          <w:szCs w:val="28"/>
        </w:rPr>
        <w:t xml:space="preserve"> </w:t>
      </w:r>
      <w:r w:rsidRPr="00C151A6">
        <w:rPr>
          <w:rFonts w:ascii="Simplified Arabic" w:hAnsi="Simplified Arabic" w:cs="Simplified Arabic"/>
          <w:sz w:val="28"/>
          <w:szCs w:val="28"/>
          <w:rtl/>
        </w:rPr>
        <w:t>التطبيقية - انظمة التشغيل)</w:t>
      </w:r>
    </w:p>
    <w:p w14:paraId="2D77DD66" w14:textId="77777777" w:rsidR="00C151A6" w:rsidRPr="00C151A6" w:rsidRDefault="00C151A6" w:rsidP="00D753EA">
      <w:pPr>
        <w:pStyle w:val="Paragraphedeliste"/>
        <w:bidi/>
        <w:spacing w:after="0"/>
        <w:rPr>
          <w:rFonts w:ascii="Simplified Arabic" w:hAnsi="Simplified Arabic" w:cs="Simplified Arabic"/>
          <w:sz w:val="28"/>
          <w:szCs w:val="28"/>
        </w:rPr>
      </w:pPr>
      <w:proofErr w:type="spellStart"/>
      <w:r w:rsidRPr="00C151A6">
        <w:rPr>
          <w:rFonts w:ascii="Simplified Arabic" w:hAnsi="Simplified Arabic" w:cs="Simplified Arabic"/>
          <w:sz w:val="28"/>
          <w:szCs w:val="28"/>
          <w:rtl/>
        </w:rPr>
        <w:t>للا</w:t>
      </w:r>
      <w:r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>ستفادة</w:t>
      </w:r>
      <w:proofErr w:type="spellEnd"/>
      <w:r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من </w:t>
      </w:r>
      <w:r w:rsidRPr="00C151A6">
        <w:rPr>
          <w:rFonts w:ascii="Simplified Arabic" w:hAnsi="Simplified Arabic" w:cs="Simplified Arabic"/>
          <w:sz w:val="28"/>
          <w:szCs w:val="28"/>
          <w:rtl/>
        </w:rPr>
        <w:t xml:space="preserve">الجهاز يجب توفر </w:t>
      </w:r>
      <w:r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>برامج و</w:t>
      </w:r>
      <w:r w:rsidRPr="00C151A6">
        <w:rPr>
          <w:rFonts w:ascii="Simplified Arabic" w:hAnsi="Simplified Arabic" w:cs="Simplified Arabic"/>
          <w:sz w:val="28"/>
          <w:szCs w:val="28"/>
          <w:rtl/>
        </w:rPr>
        <w:t xml:space="preserve"> التي </w:t>
      </w:r>
      <w:r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بدورها تتطور بتطور الأجهزة </w:t>
      </w:r>
      <w:r w:rsidRPr="00C151A6">
        <w:rPr>
          <w:rFonts w:ascii="Simplified Arabic" w:hAnsi="Simplified Arabic" w:cs="Simplified Arabic"/>
          <w:sz w:val="28"/>
          <w:szCs w:val="28"/>
          <w:rtl/>
        </w:rPr>
        <w:t xml:space="preserve"> ونجد </w:t>
      </w:r>
      <w:r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>:</w:t>
      </w:r>
    </w:p>
    <w:p w14:paraId="6A755FC1" w14:textId="77777777" w:rsidR="00C151A6" w:rsidRPr="00C151A6" w:rsidRDefault="00D753EA" w:rsidP="00D753EA">
      <w:pPr>
        <w:bidi/>
        <w:spacing w:after="0"/>
        <w:ind w:left="108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EFAE28" wp14:editId="0EF8F07A">
                <wp:simplePos x="0" y="0"/>
                <wp:positionH relativeFrom="column">
                  <wp:posOffset>259080</wp:posOffset>
                </wp:positionH>
                <wp:positionV relativeFrom="paragraph">
                  <wp:posOffset>194310</wp:posOffset>
                </wp:positionV>
                <wp:extent cx="2552700" cy="5905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4126" w14:textId="77777777" w:rsidR="00D753EA" w:rsidRDefault="00D753EA" w:rsidP="00D753E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C04807B" wp14:editId="03C1E8AC">
                                  <wp:extent cx="2344420" cy="488979"/>
                                  <wp:effectExtent l="0" t="0" r="0" b="6350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420" cy="488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left:0;text-align:left;margin-left:20.4pt;margin-top:15.3pt;width:201pt;height:46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" filled="f" stroked="f" strokeweight="2pt">
                <v:textbox>
                  <w:txbxContent>
                    <w:p w14:paraId="5AC94126" w14:textId="77777777" w:rsidR="00D753EA" w:rsidRDefault="00D753EA" w:rsidP="00D753E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C04807B" wp14:editId="03C1E8AC">
                            <wp:extent cx="2344420" cy="488979"/>
                            <wp:effectExtent l="0" t="0" r="0" b="6350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420" cy="488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51A6" w:rsidRPr="00C151A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ب.1. البرامج التطبيقية:</w:t>
      </w:r>
      <w:r w:rsidR="00C151A6"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تمثل كل البرامج التي يمكن استعمالها على الحاسوب والتي  تتعلق بميادين مختلفة.</w:t>
      </w:r>
      <w:r w:rsidR="00C151A6" w:rsidRPr="00C151A6">
        <w:rPr>
          <w:rFonts w:ascii="Simplified Arabic" w:hAnsi="Simplified Arabic" w:cs="Simplified Arabic"/>
          <w:sz w:val="28"/>
          <w:szCs w:val="28"/>
          <w:rtl/>
        </w:rPr>
        <w:t xml:space="preserve">  مثال</w:t>
      </w:r>
      <w:r w:rsidR="00C151A6" w:rsidRPr="00C151A6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: معالج النصوص ، المجدول.</w:t>
      </w:r>
    </w:p>
    <w:p w14:paraId="33E756D1" w14:textId="06F39DAB" w:rsidR="00D753EA" w:rsidRDefault="0081114C" w:rsidP="00D753EA">
      <w:pPr>
        <w:pStyle w:val="NormalWeb"/>
        <w:bidi/>
        <w:spacing w:before="0" w:beforeAutospacing="0" w:after="0" w:afterAutospacing="0" w:line="276" w:lineRule="auto"/>
        <w:ind w:left="1068"/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</w:pPr>
      <w:r>
        <w:rPr>
          <w:rFonts w:ascii="Simplified Arabic" w:eastAsiaTheme="minorHAnsi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2E37C8" wp14:editId="35EBBA12">
                <wp:simplePos x="0" y="0"/>
                <wp:positionH relativeFrom="column">
                  <wp:posOffset>582930</wp:posOffset>
                </wp:positionH>
                <wp:positionV relativeFrom="paragraph">
                  <wp:posOffset>144780</wp:posOffset>
                </wp:positionV>
                <wp:extent cx="1495425" cy="16287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F6A6" w14:textId="77777777" w:rsidR="00D753EA" w:rsidRDefault="00D753EA" w:rsidP="00D753E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107B6DF" wp14:editId="5C3261AA">
                                  <wp:extent cx="1295400" cy="1143000"/>
                                  <wp:effectExtent l="0" t="0" r="0" b="0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2191" cy="1148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9" style="position:absolute;left:0;text-align:left;margin-left:45.9pt;margin-top:11.4pt;width:117.75pt;height:12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" filled="f" stroked="f" strokeweight="2pt">
                <v:textbox>
                  <w:txbxContent>
                    <w:p w14:paraId="1008F6A6" w14:textId="77777777" w:rsidR="00D753EA" w:rsidRDefault="00D753EA" w:rsidP="00D753E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107B6DF" wp14:editId="5C3261AA">
                            <wp:extent cx="1295400" cy="1143000"/>
                            <wp:effectExtent l="0" t="0" r="0" b="0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2191" cy="1148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51A6" w:rsidRPr="00C151A6">
        <w:rPr>
          <w:rFonts w:ascii="Simplified Arabic" w:eastAsiaTheme="minorHAnsi" w:hAnsi="Simplified Arabic" w:cs="Simplified Arabic"/>
          <w:b/>
          <w:bCs/>
          <w:sz w:val="28"/>
          <w:szCs w:val="28"/>
          <w:u w:val="single"/>
          <w:rtl/>
          <w:lang w:eastAsia="en-US" w:bidi="ar-DZ"/>
        </w:rPr>
        <w:t xml:space="preserve">ب.2. </w:t>
      </w:r>
      <w:r w:rsidR="00D753EA">
        <w:rPr>
          <w:rFonts w:ascii="Simplified Arabic" w:eastAsiaTheme="minorHAnsi" w:hAnsi="Simplified Arabic" w:cs="Simplified Arabic" w:hint="cs"/>
          <w:b/>
          <w:bCs/>
          <w:sz w:val="28"/>
          <w:szCs w:val="28"/>
          <w:u w:val="single"/>
          <w:rtl/>
          <w:lang w:eastAsia="en-US" w:bidi="ar-DZ"/>
        </w:rPr>
        <w:t>أنظمة</w:t>
      </w:r>
      <w:r w:rsidR="00C151A6" w:rsidRPr="00C151A6">
        <w:rPr>
          <w:rFonts w:ascii="Simplified Arabic" w:eastAsiaTheme="minorHAnsi" w:hAnsi="Simplified Arabic" w:cs="Simplified Arabic"/>
          <w:b/>
          <w:bCs/>
          <w:sz w:val="28"/>
          <w:szCs w:val="28"/>
          <w:u w:val="single"/>
          <w:rtl/>
          <w:lang w:eastAsia="en-US" w:bidi="ar-DZ"/>
        </w:rPr>
        <w:t xml:space="preserve"> التشغيل:</w:t>
      </w:r>
      <w:r w:rsidR="00C151A6"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 xml:space="preserve"> ه</w:t>
      </w:r>
      <w:r w:rsidR="00D753EA">
        <w:rPr>
          <w:rFonts w:ascii="Simplified Arabic" w:eastAsiaTheme="minorHAnsi" w:hAnsi="Simplified Arabic" w:cs="Simplified Arabic" w:hint="cs"/>
          <w:sz w:val="28"/>
          <w:szCs w:val="28"/>
          <w:rtl/>
          <w:lang w:eastAsia="en-US" w:bidi="ar-DZ"/>
        </w:rPr>
        <w:t>ي</w:t>
      </w:r>
      <w:r w:rsidR="00C151A6"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 xml:space="preserve"> مجموعة من البرامج التي تسمح باستغلال الحاسوب و تنفيذ البرامج الأخرى</w:t>
      </w:r>
    </w:p>
    <w:p w14:paraId="4CFA5263" w14:textId="670A0877" w:rsidR="00C151A6" w:rsidRPr="00C151A6" w:rsidRDefault="00C151A6" w:rsidP="00D753EA">
      <w:pPr>
        <w:pStyle w:val="NormalWeb"/>
        <w:bidi/>
        <w:spacing w:before="0" w:beforeAutospacing="0" w:after="0" w:afterAutospacing="0" w:line="276" w:lineRule="auto"/>
        <w:ind w:left="1068"/>
        <w:rPr>
          <w:rFonts w:ascii="Simplified Arabic" w:eastAsiaTheme="minorHAnsi" w:hAnsi="Simplified Arabic" w:cs="Simplified Arabic"/>
          <w:sz w:val="28"/>
          <w:szCs w:val="28"/>
          <w:lang w:eastAsia="en-US" w:bidi="ar-DZ"/>
        </w:rPr>
      </w:pPr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>وينقسم إلى</w:t>
      </w:r>
      <w:r>
        <w:rPr>
          <w:rFonts w:ascii="Arabic Typesetting" w:eastAsiaTheme="minorEastAsia" w:hAnsi="Arabic Typesetting" w:cs="Arabic Typesetting"/>
          <w:color w:val="000000" w:themeColor="text1"/>
          <w:kern w:val="24"/>
          <w:sz w:val="88"/>
          <w:szCs w:val="88"/>
          <w:rtl/>
        </w:rPr>
        <w:t xml:space="preserve"> </w:t>
      </w:r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>قسمين:</w:t>
      </w:r>
    </w:p>
    <w:p w14:paraId="3A377E3A" w14:textId="77777777" w:rsidR="00D753EA" w:rsidRDefault="00C151A6" w:rsidP="00D753EA">
      <w:pPr>
        <w:pStyle w:val="NormalWeb"/>
        <w:bidi/>
        <w:spacing w:before="0" w:beforeAutospacing="0" w:after="0" w:afterAutospacing="0" w:line="276" w:lineRule="auto"/>
        <w:ind w:left="360" w:firstLine="708"/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</w:pPr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>نظام التشغيل خاص بالحواسيب من أشهرها</w:t>
      </w:r>
      <w:r w:rsidRPr="00C151A6">
        <w:rPr>
          <w:rFonts w:ascii="Simplified Arabic" w:eastAsiaTheme="minorHAnsi" w:hAnsi="Simplified Arabic" w:cs="Simplified Arabic"/>
          <w:sz w:val="28"/>
          <w:szCs w:val="28"/>
          <w:lang w:eastAsia="en-US" w:bidi="ar-DZ"/>
        </w:rPr>
        <w:t xml:space="preserve">Windows </w:t>
      </w:r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 xml:space="preserve"> خاص بشركة </w:t>
      </w:r>
      <w:r w:rsidRPr="00C151A6">
        <w:rPr>
          <w:rFonts w:ascii="Simplified Arabic" w:eastAsiaTheme="minorHAnsi" w:hAnsi="Simplified Arabic" w:cs="Simplified Arabic"/>
          <w:sz w:val="28"/>
          <w:szCs w:val="28"/>
          <w:lang w:eastAsia="en-US" w:bidi="ar-DZ"/>
        </w:rPr>
        <w:t>Microsoft</w:t>
      </w:r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 xml:space="preserve">. </w:t>
      </w:r>
    </w:p>
    <w:p w14:paraId="7DF23DE0" w14:textId="77777777" w:rsidR="00C151A6" w:rsidRPr="00D753EA" w:rsidRDefault="00D753EA" w:rsidP="00D753EA">
      <w:pPr>
        <w:pStyle w:val="NormalWeb"/>
        <w:bidi/>
        <w:spacing w:before="0" w:beforeAutospacing="0" w:after="0" w:afterAutospacing="0" w:line="276" w:lineRule="auto"/>
        <w:ind w:left="2124"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C151A6">
        <w:rPr>
          <w:rFonts w:asciiTheme="majorBidi" w:hAnsiTheme="majorBidi" w:cstheme="majorBidi" w:hint="cs"/>
          <w:b/>
          <w:bCs/>
          <w:sz w:val="28"/>
          <w:szCs w:val="28"/>
          <w:rtl/>
        </w:rPr>
        <w:t>ارجع</w:t>
      </w:r>
      <w:r w:rsidRPr="00C15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الى</w:t>
      </w:r>
      <w:r w:rsidRPr="00D753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D753EA">
        <w:rPr>
          <w:rFonts w:asciiTheme="majorBidi" w:hAnsiTheme="majorBidi" w:cstheme="majorBidi" w:hint="cs"/>
          <w:b/>
          <w:bCs/>
          <w:sz w:val="28"/>
          <w:szCs w:val="28"/>
          <w:rtl/>
        </w:rPr>
        <w:t>ال</w:t>
      </w:r>
      <w:r w:rsidR="00C151A6" w:rsidRPr="00D753EA">
        <w:rPr>
          <w:rFonts w:asciiTheme="majorBidi" w:hAnsiTheme="majorBidi" w:cstheme="majorBidi"/>
          <w:b/>
          <w:bCs/>
          <w:sz w:val="28"/>
          <w:szCs w:val="28"/>
          <w:rtl/>
        </w:rPr>
        <w:t>مخطط ص</w:t>
      </w:r>
      <w:r w:rsidRPr="00D753EA">
        <w:rPr>
          <w:rFonts w:asciiTheme="majorBidi" w:hAnsiTheme="majorBidi" w:cstheme="majorBidi" w:hint="cs"/>
          <w:b/>
          <w:bCs/>
          <w:sz w:val="28"/>
          <w:szCs w:val="28"/>
          <w:rtl/>
        </w:rPr>
        <w:t>فحة</w:t>
      </w:r>
      <w:r w:rsidR="00C151A6" w:rsidRPr="00D753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9</w:t>
      </w:r>
      <w:r w:rsidRPr="00D753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من الكتاب المدرسي.</w:t>
      </w:r>
    </w:p>
    <w:p w14:paraId="513CAD2A" w14:textId="77777777" w:rsidR="00D753EA" w:rsidRDefault="00C151A6" w:rsidP="00D753EA">
      <w:pPr>
        <w:pStyle w:val="NormalWeb"/>
        <w:bidi/>
        <w:spacing w:before="0" w:beforeAutospacing="0" w:after="0" w:afterAutospacing="0" w:line="276" w:lineRule="auto"/>
        <w:ind w:left="360" w:firstLine="708"/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</w:pPr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 xml:space="preserve">نظام التشغيل خاص باللوحات الرقمية والهواتف الذكية و من أشهرها </w:t>
      </w:r>
      <w:proofErr w:type="spellStart"/>
      <w:r w:rsidRPr="00C151A6">
        <w:rPr>
          <w:rFonts w:ascii="Simplified Arabic" w:eastAsiaTheme="minorHAnsi" w:hAnsi="Simplified Arabic" w:cs="Simplified Arabic"/>
          <w:sz w:val="28"/>
          <w:szCs w:val="28"/>
          <w:lang w:eastAsia="en-US" w:bidi="ar-DZ"/>
        </w:rPr>
        <w:t>Android</w:t>
      </w:r>
      <w:proofErr w:type="spellEnd"/>
      <w:r w:rsidRPr="00C151A6">
        <w:rPr>
          <w:rFonts w:ascii="Simplified Arabic" w:eastAsiaTheme="minorHAnsi" w:hAnsi="Simplified Arabic" w:cs="Simplified Arabic"/>
          <w:sz w:val="28"/>
          <w:szCs w:val="28"/>
          <w:rtl/>
          <w:lang w:eastAsia="en-US" w:bidi="ar-DZ"/>
        </w:rPr>
        <w:t xml:space="preserve">. </w:t>
      </w:r>
    </w:p>
    <w:p w14:paraId="1FCC0897" w14:textId="3A3B77AC" w:rsidR="00C151A6" w:rsidRPr="0081114C" w:rsidRDefault="00D753EA" w:rsidP="0081114C">
      <w:pPr>
        <w:pStyle w:val="NormalWeb"/>
        <w:bidi/>
        <w:spacing w:before="0" w:beforeAutospacing="0" w:after="0" w:afterAutospacing="0"/>
        <w:ind w:left="2124" w:firstLine="708"/>
        <w:jc w:val="center"/>
        <w:rPr>
          <w:rFonts w:ascii="Andalus" w:hAnsi="Andalus" w:cs="Andalus" w:hint="cs"/>
          <w:b/>
          <w:bCs/>
          <w:sz w:val="28"/>
          <w:szCs w:val="28"/>
          <w:rtl/>
          <w:lang w:bidi="ar-DZ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C151A6">
        <w:rPr>
          <w:rFonts w:asciiTheme="majorBidi" w:hAnsiTheme="majorBidi" w:cstheme="majorBidi" w:hint="cs"/>
          <w:b/>
          <w:bCs/>
          <w:sz w:val="28"/>
          <w:szCs w:val="28"/>
          <w:rtl/>
        </w:rPr>
        <w:t>ارجع</w:t>
      </w:r>
      <w:r w:rsidRPr="00C15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الى</w:t>
      </w:r>
      <w:r w:rsidRPr="00D753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D753EA">
        <w:rPr>
          <w:rFonts w:asciiTheme="majorBidi" w:hAnsiTheme="majorBidi" w:cstheme="majorBidi" w:hint="cs"/>
          <w:b/>
          <w:bCs/>
          <w:sz w:val="28"/>
          <w:szCs w:val="28"/>
          <w:rtl/>
        </w:rPr>
        <w:t>ال</w:t>
      </w:r>
      <w:r w:rsidRPr="00D753EA">
        <w:rPr>
          <w:rFonts w:asciiTheme="majorBidi" w:hAnsiTheme="majorBidi" w:cstheme="majorBidi"/>
          <w:b/>
          <w:bCs/>
          <w:sz w:val="28"/>
          <w:szCs w:val="28"/>
          <w:rtl/>
        </w:rPr>
        <w:t>جدول ص</w:t>
      </w:r>
      <w:r w:rsidRPr="00D753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فحة </w:t>
      </w:r>
      <w:r w:rsidR="00C151A6" w:rsidRPr="00D753EA">
        <w:rPr>
          <w:rFonts w:asciiTheme="majorBidi" w:hAnsiTheme="majorBidi" w:cstheme="majorBidi"/>
          <w:b/>
          <w:bCs/>
          <w:sz w:val="28"/>
          <w:szCs w:val="28"/>
          <w:rtl/>
        </w:rPr>
        <w:t>9</w:t>
      </w:r>
      <w:r w:rsidRPr="00D753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من الكتاب المدرسي.</w:t>
      </w:r>
      <w:r w:rsidR="0081114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</w:t>
      </w:r>
      <w:r w:rsidR="0081114C" w:rsidRPr="0044331B">
        <w:rPr>
          <w:rFonts w:ascii="Andalus" w:hAnsi="Andalus" w:cs="Andalus"/>
          <w:b/>
          <w:bCs/>
          <w:sz w:val="28"/>
          <w:szCs w:val="28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انتهى الدرس</w:t>
      </w:r>
      <w:r w:rsidR="0081114C">
        <w:rPr>
          <w:rFonts w:ascii="Andalus" w:hAnsi="Andalus" w:cs="Andalus"/>
          <w:b/>
          <w:bCs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</w:p>
    <w:sectPr w:rsidR="00C151A6" w:rsidRPr="0081114C" w:rsidSect="009C446B">
      <w:footerReference w:type="default" r:id="rId16"/>
      <w:pgSz w:w="11906" w:h="16838"/>
      <w:pgMar w:top="284" w:right="567" w:bottom="284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5D98B" w14:textId="77777777" w:rsidR="00E37378" w:rsidRDefault="00E37378" w:rsidP="009C446B">
      <w:pPr>
        <w:spacing w:after="0" w:line="240" w:lineRule="auto"/>
      </w:pPr>
      <w:r>
        <w:separator/>
      </w:r>
    </w:p>
  </w:endnote>
  <w:endnote w:type="continuationSeparator" w:id="0">
    <w:p w14:paraId="21259DF3" w14:textId="77777777" w:rsidR="00E37378" w:rsidRDefault="00E37378" w:rsidP="009C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024433"/>
      <w:docPartObj>
        <w:docPartGallery w:val="Page Numbers (Bottom of Page)"/>
        <w:docPartUnique/>
      </w:docPartObj>
    </w:sdtPr>
    <w:sdtEndPr/>
    <w:sdtContent>
      <w:p w14:paraId="2635A4C4" w14:textId="77777777" w:rsidR="009C446B" w:rsidRDefault="009C446B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0EFE8DA2" wp14:editId="568C404A">
                  <wp:extent cx="5467350" cy="45085"/>
                  <wp:effectExtent l="9525" t="9525" r="0" b="2540"/>
                  <wp:docPr id="648" name="Forme automatique 1" descr="Rayures horizontales (blanc/noir)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shapetype w14:anchorId="63E24F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e automatique 1" o:spid="_x0000_s1026" type="#_x0000_t110" alt="Rayures horizontales (blanc/noir)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2FEAB52" w14:textId="77777777" w:rsidR="009C446B" w:rsidRDefault="009C446B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8013E">
          <w:rPr>
            <w:noProof/>
          </w:rPr>
          <w:t>1</w:t>
        </w:r>
        <w:r>
          <w:fldChar w:fldCharType="end"/>
        </w:r>
      </w:p>
    </w:sdtContent>
  </w:sdt>
  <w:p w14:paraId="2EFF6ADE" w14:textId="77777777" w:rsidR="009C446B" w:rsidRDefault="009C44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ECA3" w14:textId="77777777" w:rsidR="00E37378" w:rsidRDefault="00E37378" w:rsidP="009C446B">
      <w:pPr>
        <w:spacing w:after="0" w:line="240" w:lineRule="auto"/>
      </w:pPr>
      <w:r>
        <w:separator/>
      </w:r>
    </w:p>
  </w:footnote>
  <w:footnote w:type="continuationSeparator" w:id="0">
    <w:p w14:paraId="4C403FD5" w14:textId="77777777" w:rsidR="00E37378" w:rsidRDefault="00E37378" w:rsidP="009C4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7052"/>
    <w:multiLevelType w:val="hybridMultilevel"/>
    <w:tmpl w:val="4790CA54"/>
    <w:lvl w:ilvl="0" w:tplc="6BBC8B16">
      <w:start w:val="4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0D1D4928"/>
    <w:multiLevelType w:val="hybridMultilevel"/>
    <w:tmpl w:val="84008746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378062E"/>
    <w:multiLevelType w:val="hybridMultilevel"/>
    <w:tmpl w:val="9454E99E"/>
    <w:lvl w:ilvl="0" w:tplc="E0A0DA6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A1A3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F49DC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84C9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70212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D073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78820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BCF27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E112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CE07C6C"/>
    <w:multiLevelType w:val="hybridMultilevel"/>
    <w:tmpl w:val="46D48BE2"/>
    <w:lvl w:ilvl="0" w:tplc="DD882486">
      <w:start w:val="1"/>
      <w:numFmt w:val="decimal"/>
      <w:lvlText w:val="%1-"/>
      <w:lvlJc w:val="left"/>
      <w:pPr>
        <w:ind w:left="502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96C39"/>
    <w:multiLevelType w:val="hybridMultilevel"/>
    <w:tmpl w:val="0E0EB20A"/>
    <w:lvl w:ilvl="0" w:tplc="E5929A36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color w:val="000000" w:themeColor="text1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554967"/>
    <w:multiLevelType w:val="hybridMultilevel"/>
    <w:tmpl w:val="57720A74"/>
    <w:lvl w:ilvl="0" w:tplc="481251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452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2C1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C8E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895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66F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268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46D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2A5A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10F37"/>
    <w:multiLevelType w:val="hybridMultilevel"/>
    <w:tmpl w:val="ADF6490C"/>
    <w:lvl w:ilvl="0" w:tplc="E5929A36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  <w:color w:val="000000" w:themeColor="text1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E65B0"/>
    <w:multiLevelType w:val="hybridMultilevel"/>
    <w:tmpl w:val="A254D8C8"/>
    <w:lvl w:ilvl="0" w:tplc="F8380B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62EF4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DA89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3AD3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8FC90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7C4A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32828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6D07B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08C7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2D35056D"/>
    <w:multiLevelType w:val="hybridMultilevel"/>
    <w:tmpl w:val="C7A45E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A3970"/>
    <w:multiLevelType w:val="hybridMultilevel"/>
    <w:tmpl w:val="AA9C9A42"/>
    <w:lvl w:ilvl="0" w:tplc="2F66D53A">
      <w:start w:val="1"/>
      <w:numFmt w:val="bullet"/>
      <w:lvlText w:val="-"/>
      <w:lvlJc w:val="left"/>
      <w:pPr>
        <w:ind w:left="555" w:hanging="360"/>
      </w:pPr>
      <w:rPr>
        <w:rFonts w:ascii="Simplified Arabic" w:eastAsiaTheme="minorEastAsia" w:hAnsi="Simplified Arabic" w:cs="Simplified Arabic" w:hint="default"/>
        <w:b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>
    <w:nsid w:val="3360288A"/>
    <w:multiLevelType w:val="hybridMultilevel"/>
    <w:tmpl w:val="032E6E16"/>
    <w:lvl w:ilvl="0" w:tplc="A5F679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0B6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0A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21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22A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2C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E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6A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A7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DE6E0D"/>
    <w:multiLevelType w:val="hybridMultilevel"/>
    <w:tmpl w:val="E4120CF8"/>
    <w:lvl w:ilvl="0" w:tplc="E5929A36">
      <w:start w:val="1"/>
      <w:numFmt w:val="bullet"/>
      <w:lvlText w:val=""/>
      <w:lvlJc w:val="left"/>
      <w:pPr>
        <w:ind w:left="1890" w:hanging="360"/>
      </w:pPr>
      <w:rPr>
        <w:rFonts w:ascii="Wingdings" w:hAnsi="Wingdings" w:hint="default"/>
        <w:color w:val="000000" w:themeColor="text1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3B796052"/>
    <w:multiLevelType w:val="hybridMultilevel"/>
    <w:tmpl w:val="89ECC7EC"/>
    <w:lvl w:ilvl="0" w:tplc="C61CC21E">
      <w:start w:val="2"/>
      <w:numFmt w:val="upperRoman"/>
      <w:lvlText w:val="%1."/>
      <w:lvlJc w:val="right"/>
      <w:pPr>
        <w:ind w:left="1440" w:hanging="360"/>
      </w:pPr>
      <w:rPr>
        <w:rFonts w:asciiTheme="majorBidi" w:hAnsiTheme="majorBidi" w:cstheme="majorBidi" w:hint="default"/>
        <w:b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B7334F"/>
    <w:multiLevelType w:val="hybridMultilevel"/>
    <w:tmpl w:val="33BAF4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30D1D78"/>
    <w:multiLevelType w:val="hybridMultilevel"/>
    <w:tmpl w:val="CF905BAE"/>
    <w:lvl w:ilvl="0" w:tplc="A5F679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C71C6"/>
    <w:multiLevelType w:val="hybridMultilevel"/>
    <w:tmpl w:val="5F04A568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5B484F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8C5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AE7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B667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03E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AEF1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E6E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84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D80777"/>
    <w:multiLevelType w:val="hybridMultilevel"/>
    <w:tmpl w:val="4B4CF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441F4"/>
    <w:multiLevelType w:val="hybridMultilevel"/>
    <w:tmpl w:val="CA244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A7FB5"/>
    <w:multiLevelType w:val="hybridMultilevel"/>
    <w:tmpl w:val="2E8645D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BE95002"/>
    <w:multiLevelType w:val="hybridMultilevel"/>
    <w:tmpl w:val="217879A6"/>
    <w:lvl w:ilvl="0" w:tplc="64FA590E">
      <w:start w:val="1"/>
      <w:numFmt w:val="bullet"/>
      <w:lvlText w:val=""/>
      <w:lvlJc w:val="left"/>
      <w:pPr>
        <w:tabs>
          <w:tab w:val="num" w:pos="6881"/>
        </w:tabs>
        <w:ind w:left="6881" w:hanging="360"/>
      </w:pPr>
      <w:rPr>
        <w:rFonts w:ascii="Wingdings" w:hAnsi="Wingdings" w:hint="default"/>
      </w:rPr>
    </w:lvl>
    <w:lvl w:ilvl="1" w:tplc="C828443C" w:tentative="1">
      <w:start w:val="1"/>
      <w:numFmt w:val="bullet"/>
      <w:lvlText w:val=""/>
      <w:lvlJc w:val="left"/>
      <w:pPr>
        <w:tabs>
          <w:tab w:val="num" w:pos="7601"/>
        </w:tabs>
        <w:ind w:left="7601" w:hanging="360"/>
      </w:pPr>
      <w:rPr>
        <w:rFonts w:ascii="Wingdings" w:hAnsi="Wingdings" w:hint="default"/>
      </w:rPr>
    </w:lvl>
    <w:lvl w:ilvl="2" w:tplc="2ED88B3C" w:tentative="1">
      <w:start w:val="1"/>
      <w:numFmt w:val="bullet"/>
      <w:lvlText w:val=""/>
      <w:lvlJc w:val="left"/>
      <w:pPr>
        <w:tabs>
          <w:tab w:val="num" w:pos="8321"/>
        </w:tabs>
        <w:ind w:left="8321" w:hanging="360"/>
      </w:pPr>
      <w:rPr>
        <w:rFonts w:ascii="Wingdings" w:hAnsi="Wingdings" w:hint="default"/>
      </w:rPr>
    </w:lvl>
    <w:lvl w:ilvl="3" w:tplc="144E45EE" w:tentative="1">
      <w:start w:val="1"/>
      <w:numFmt w:val="bullet"/>
      <w:lvlText w:val=""/>
      <w:lvlJc w:val="left"/>
      <w:pPr>
        <w:tabs>
          <w:tab w:val="num" w:pos="9041"/>
        </w:tabs>
        <w:ind w:left="9041" w:hanging="360"/>
      </w:pPr>
      <w:rPr>
        <w:rFonts w:ascii="Wingdings" w:hAnsi="Wingdings" w:hint="default"/>
      </w:rPr>
    </w:lvl>
    <w:lvl w:ilvl="4" w:tplc="375AFBAE" w:tentative="1">
      <w:start w:val="1"/>
      <w:numFmt w:val="bullet"/>
      <w:lvlText w:val=""/>
      <w:lvlJc w:val="left"/>
      <w:pPr>
        <w:tabs>
          <w:tab w:val="num" w:pos="9761"/>
        </w:tabs>
        <w:ind w:left="9761" w:hanging="360"/>
      </w:pPr>
      <w:rPr>
        <w:rFonts w:ascii="Wingdings" w:hAnsi="Wingdings" w:hint="default"/>
      </w:rPr>
    </w:lvl>
    <w:lvl w:ilvl="5" w:tplc="0B947DEC" w:tentative="1">
      <w:start w:val="1"/>
      <w:numFmt w:val="bullet"/>
      <w:lvlText w:val=""/>
      <w:lvlJc w:val="left"/>
      <w:pPr>
        <w:tabs>
          <w:tab w:val="num" w:pos="10481"/>
        </w:tabs>
        <w:ind w:left="10481" w:hanging="360"/>
      </w:pPr>
      <w:rPr>
        <w:rFonts w:ascii="Wingdings" w:hAnsi="Wingdings" w:hint="default"/>
      </w:rPr>
    </w:lvl>
    <w:lvl w:ilvl="6" w:tplc="529C8BDA" w:tentative="1">
      <w:start w:val="1"/>
      <w:numFmt w:val="bullet"/>
      <w:lvlText w:val=""/>
      <w:lvlJc w:val="left"/>
      <w:pPr>
        <w:tabs>
          <w:tab w:val="num" w:pos="11201"/>
        </w:tabs>
        <w:ind w:left="11201" w:hanging="360"/>
      </w:pPr>
      <w:rPr>
        <w:rFonts w:ascii="Wingdings" w:hAnsi="Wingdings" w:hint="default"/>
      </w:rPr>
    </w:lvl>
    <w:lvl w:ilvl="7" w:tplc="8BBAF462" w:tentative="1">
      <w:start w:val="1"/>
      <w:numFmt w:val="bullet"/>
      <w:lvlText w:val=""/>
      <w:lvlJc w:val="left"/>
      <w:pPr>
        <w:tabs>
          <w:tab w:val="num" w:pos="11921"/>
        </w:tabs>
        <w:ind w:left="11921" w:hanging="360"/>
      </w:pPr>
      <w:rPr>
        <w:rFonts w:ascii="Wingdings" w:hAnsi="Wingdings" w:hint="default"/>
      </w:rPr>
    </w:lvl>
    <w:lvl w:ilvl="8" w:tplc="D87803A2" w:tentative="1">
      <w:start w:val="1"/>
      <w:numFmt w:val="bullet"/>
      <w:lvlText w:val=""/>
      <w:lvlJc w:val="left"/>
      <w:pPr>
        <w:tabs>
          <w:tab w:val="num" w:pos="12641"/>
        </w:tabs>
        <w:ind w:left="12641" w:hanging="360"/>
      </w:pPr>
      <w:rPr>
        <w:rFonts w:ascii="Wingdings" w:hAnsi="Wingdings" w:hint="default"/>
      </w:rPr>
    </w:lvl>
  </w:abstractNum>
  <w:abstractNum w:abstractNumId="20">
    <w:nsid w:val="5C1B5254"/>
    <w:multiLevelType w:val="hybridMultilevel"/>
    <w:tmpl w:val="4FF86AD8"/>
    <w:lvl w:ilvl="0" w:tplc="3AE27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628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8C8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CEA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E40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A08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4C1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4F3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A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7421D2"/>
    <w:multiLevelType w:val="hybridMultilevel"/>
    <w:tmpl w:val="752478E8"/>
    <w:lvl w:ilvl="0" w:tplc="C582BE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484F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8C5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AE7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B667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03E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AEF1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E6E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84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263DF3"/>
    <w:multiLevelType w:val="hybridMultilevel"/>
    <w:tmpl w:val="A2B0A38C"/>
    <w:lvl w:ilvl="0" w:tplc="DB921B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690B6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4244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EA29C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30EF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02B5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150C3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93660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3E15D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3">
    <w:nsid w:val="5ED027F3"/>
    <w:multiLevelType w:val="hybridMultilevel"/>
    <w:tmpl w:val="A5CE3AC0"/>
    <w:lvl w:ilvl="0" w:tplc="488EE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29E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35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600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E45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1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06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A02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CB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1744DB"/>
    <w:multiLevelType w:val="hybridMultilevel"/>
    <w:tmpl w:val="D2ACCA3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B14D69"/>
    <w:multiLevelType w:val="hybridMultilevel"/>
    <w:tmpl w:val="BEAC4F1E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64D45F24"/>
    <w:multiLevelType w:val="hybridMultilevel"/>
    <w:tmpl w:val="7436D870"/>
    <w:lvl w:ilvl="0" w:tplc="C4F69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AE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CC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A3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A5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66C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28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4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87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752147E"/>
    <w:multiLevelType w:val="hybridMultilevel"/>
    <w:tmpl w:val="21483AF8"/>
    <w:lvl w:ilvl="0" w:tplc="E5929A36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color w:val="000000" w:themeColor="text1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124FA2"/>
    <w:multiLevelType w:val="hybridMultilevel"/>
    <w:tmpl w:val="776E5A8C"/>
    <w:lvl w:ilvl="0" w:tplc="28CED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AC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0C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C3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E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2D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C1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C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4E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D77532"/>
    <w:multiLevelType w:val="hybridMultilevel"/>
    <w:tmpl w:val="7DC2FC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1841C5"/>
    <w:multiLevelType w:val="hybridMultilevel"/>
    <w:tmpl w:val="33968824"/>
    <w:lvl w:ilvl="0" w:tplc="74567B2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bCs w:val="0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5D5F54"/>
    <w:multiLevelType w:val="hybridMultilevel"/>
    <w:tmpl w:val="CED663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F05B1"/>
    <w:multiLevelType w:val="hybridMultilevel"/>
    <w:tmpl w:val="1DF0C7D4"/>
    <w:lvl w:ilvl="0" w:tplc="E5929A36">
      <w:start w:val="1"/>
      <w:numFmt w:val="bullet"/>
      <w:lvlText w:val=""/>
      <w:lvlJc w:val="left"/>
      <w:pPr>
        <w:ind w:left="1530" w:hanging="360"/>
      </w:pPr>
      <w:rPr>
        <w:rFonts w:ascii="Wingdings" w:hAnsi="Wingdings" w:hint="default"/>
        <w:color w:val="000000" w:themeColor="text1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>
    <w:nsid w:val="74A0732C"/>
    <w:multiLevelType w:val="hybridMultilevel"/>
    <w:tmpl w:val="69183730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4C032B0"/>
    <w:multiLevelType w:val="hybridMultilevel"/>
    <w:tmpl w:val="95E855F2"/>
    <w:lvl w:ilvl="0" w:tplc="75A22A4E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6D68AE98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9C4441B2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A71C6DB6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38F8D01C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7868A3D6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FB7EDB66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6F4EA540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2C843F0A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CC4641"/>
    <w:multiLevelType w:val="hybridMultilevel"/>
    <w:tmpl w:val="E99A52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5836AF"/>
    <w:multiLevelType w:val="hybridMultilevel"/>
    <w:tmpl w:val="9A08A7D2"/>
    <w:lvl w:ilvl="0" w:tplc="262E33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36"/>
  </w:num>
  <w:num w:numId="4">
    <w:abstractNumId w:val="30"/>
  </w:num>
  <w:num w:numId="5">
    <w:abstractNumId w:val="3"/>
  </w:num>
  <w:num w:numId="6">
    <w:abstractNumId w:val="29"/>
  </w:num>
  <w:num w:numId="7">
    <w:abstractNumId w:val="13"/>
  </w:num>
  <w:num w:numId="8">
    <w:abstractNumId w:val="12"/>
  </w:num>
  <w:num w:numId="9">
    <w:abstractNumId w:val="33"/>
  </w:num>
  <w:num w:numId="10">
    <w:abstractNumId w:val="18"/>
  </w:num>
  <w:num w:numId="11">
    <w:abstractNumId w:val="10"/>
  </w:num>
  <w:num w:numId="12">
    <w:abstractNumId w:val="21"/>
  </w:num>
  <w:num w:numId="13">
    <w:abstractNumId w:val="15"/>
  </w:num>
  <w:num w:numId="14">
    <w:abstractNumId w:val="23"/>
  </w:num>
  <w:num w:numId="15">
    <w:abstractNumId w:val="26"/>
  </w:num>
  <w:num w:numId="16">
    <w:abstractNumId w:val="19"/>
  </w:num>
  <w:num w:numId="17">
    <w:abstractNumId w:val="20"/>
  </w:num>
  <w:num w:numId="18">
    <w:abstractNumId w:val="25"/>
  </w:num>
  <w:num w:numId="19">
    <w:abstractNumId w:val="5"/>
  </w:num>
  <w:num w:numId="20">
    <w:abstractNumId w:val="9"/>
  </w:num>
  <w:num w:numId="21">
    <w:abstractNumId w:val="24"/>
  </w:num>
  <w:num w:numId="22">
    <w:abstractNumId w:val="1"/>
  </w:num>
  <w:num w:numId="23">
    <w:abstractNumId w:val="8"/>
  </w:num>
  <w:num w:numId="24">
    <w:abstractNumId w:val="6"/>
  </w:num>
  <w:num w:numId="25">
    <w:abstractNumId w:val="32"/>
  </w:num>
  <w:num w:numId="26">
    <w:abstractNumId w:val="11"/>
  </w:num>
  <w:num w:numId="27">
    <w:abstractNumId w:val="22"/>
  </w:num>
  <w:num w:numId="28">
    <w:abstractNumId w:val="7"/>
  </w:num>
  <w:num w:numId="29">
    <w:abstractNumId w:val="31"/>
  </w:num>
  <w:num w:numId="30">
    <w:abstractNumId w:val="14"/>
  </w:num>
  <w:num w:numId="31">
    <w:abstractNumId w:val="28"/>
  </w:num>
  <w:num w:numId="32">
    <w:abstractNumId w:val="2"/>
  </w:num>
  <w:num w:numId="33">
    <w:abstractNumId w:val="0"/>
  </w:num>
  <w:num w:numId="34">
    <w:abstractNumId w:val="27"/>
  </w:num>
  <w:num w:numId="35">
    <w:abstractNumId w:val="4"/>
  </w:num>
  <w:num w:numId="36">
    <w:abstractNumId w:val="17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9F"/>
    <w:rsid w:val="00034468"/>
    <w:rsid w:val="00045889"/>
    <w:rsid w:val="00063850"/>
    <w:rsid w:val="00086062"/>
    <w:rsid w:val="000959AF"/>
    <w:rsid w:val="000D6F63"/>
    <w:rsid w:val="00117818"/>
    <w:rsid w:val="001325F7"/>
    <w:rsid w:val="00164711"/>
    <w:rsid w:val="001738D8"/>
    <w:rsid w:val="0018013E"/>
    <w:rsid w:val="00197955"/>
    <w:rsid w:val="001C1511"/>
    <w:rsid w:val="001E3E53"/>
    <w:rsid w:val="001E47D0"/>
    <w:rsid w:val="001F7FE7"/>
    <w:rsid w:val="002372EB"/>
    <w:rsid w:val="0024515E"/>
    <w:rsid w:val="002510B3"/>
    <w:rsid w:val="002A31EB"/>
    <w:rsid w:val="00305750"/>
    <w:rsid w:val="00355631"/>
    <w:rsid w:val="00357576"/>
    <w:rsid w:val="00357E71"/>
    <w:rsid w:val="00361A07"/>
    <w:rsid w:val="00362518"/>
    <w:rsid w:val="00363DAA"/>
    <w:rsid w:val="003672FC"/>
    <w:rsid w:val="003711E3"/>
    <w:rsid w:val="003D6A21"/>
    <w:rsid w:val="0041373C"/>
    <w:rsid w:val="004223D1"/>
    <w:rsid w:val="0044331B"/>
    <w:rsid w:val="00481D49"/>
    <w:rsid w:val="00487984"/>
    <w:rsid w:val="00494E23"/>
    <w:rsid w:val="004A3B95"/>
    <w:rsid w:val="004B0193"/>
    <w:rsid w:val="005052EB"/>
    <w:rsid w:val="005164D1"/>
    <w:rsid w:val="00540C2A"/>
    <w:rsid w:val="00541946"/>
    <w:rsid w:val="0054235B"/>
    <w:rsid w:val="005705F7"/>
    <w:rsid w:val="00571355"/>
    <w:rsid w:val="0059396B"/>
    <w:rsid w:val="00594279"/>
    <w:rsid w:val="00594F40"/>
    <w:rsid w:val="005A35FB"/>
    <w:rsid w:val="005D2C5D"/>
    <w:rsid w:val="005D428D"/>
    <w:rsid w:val="005F45D6"/>
    <w:rsid w:val="005F5622"/>
    <w:rsid w:val="00602E25"/>
    <w:rsid w:val="00605403"/>
    <w:rsid w:val="00631C9C"/>
    <w:rsid w:val="00633FCE"/>
    <w:rsid w:val="00641AEB"/>
    <w:rsid w:val="006921FB"/>
    <w:rsid w:val="006C34F6"/>
    <w:rsid w:val="007256C7"/>
    <w:rsid w:val="00765E19"/>
    <w:rsid w:val="00777788"/>
    <w:rsid w:val="00795D70"/>
    <w:rsid w:val="007B3D2E"/>
    <w:rsid w:val="007B481C"/>
    <w:rsid w:val="0081114C"/>
    <w:rsid w:val="008173BE"/>
    <w:rsid w:val="00817F8B"/>
    <w:rsid w:val="00851BFA"/>
    <w:rsid w:val="008917D7"/>
    <w:rsid w:val="008930F4"/>
    <w:rsid w:val="008B20EC"/>
    <w:rsid w:val="008E645A"/>
    <w:rsid w:val="009010C8"/>
    <w:rsid w:val="00964914"/>
    <w:rsid w:val="009A6945"/>
    <w:rsid w:val="009C446B"/>
    <w:rsid w:val="009C6C61"/>
    <w:rsid w:val="009F17B4"/>
    <w:rsid w:val="00A03F10"/>
    <w:rsid w:val="00A37599"/>
    <w:rsid w:val="00A40458"/>
    <w:rsid w:val="00A84486"/>
    <w:rsid w:val="00A84ED5"/>
    <w:rsid w:val="00AA6AF6"/>
    <w:rsid w:val="00AA7E8C"/>
    <w:rsid w:val="00AF3555"/>
    <w:rsid w:val="00AF5694"/>
    <w:rsid w:val="00B10D4D"/>
    <w:rsid w:val="00B16CEB"/>
    <w:rsid w:val="00BA2BDF"/>
    <w:rsid w:val="00BB4212"/>
    <w:rsid w:val="00BC5EDD"/>
    <w:rsid w:val="00BC6EA2"/>
    <w:rsid w:val="00BD283A"/>
    <w:rsid w:val="00BD6DC4"/>
    <w:rsid w:val="00BF13AC"/>
    <w:rsid w:val="00C0053C"/>
    <w:rsid w:val="00C00F9F"/>
    <w:rsid w:val="00C01DC9"/>
    <w:rsid w:val="00C151A6"/>
    <w:rsid w:val="00C17E0A"/>
    <w:rsid w:val="00C31998"/>
    <w:rsid w:val="00C65BC8"/>
    <w:rsid w:val="00CB2D21"/>
    <w:rsid w:val="00D52AF1"/>
    <w:rsid w:val="00D57384"/>
    <w:rsid w:val="00D624C2"/>
    <w:rsid w:val="00D717B1"/>
    <w:rsid w:val="00D753EA"/>
    <w:rsid w:val="00D9669A"/>
    <w:rsid w:val="00DA6826"/>
    <w:rsid w:val="00DA76EB"/>
    <w:rsid w:val="00DC2158"/>
    <w:rsid w:val="00DC6AA8"/>
    <w:rsid w:val="00DF1153"/>
    <w:rsid w:val="00DF4B1F"/>
    <w:rsid w:val="00E02EAA"/>
    <w:rsid w:val="00E06B15"/>
    <w:rsid w:val="00E133B9"/>
    <w:rsid w:val="00E37378"/>
    <w:rsid w:val="00E46D2F"/>
    <w:rsid w:val="00E511CC"/>
    <w:rsid w:val="00E614D7"/>
    <w:rsid w:val="00E64E04"/>
    <w:rsid w:val="00EA71E3"/>
    <w:rsid w:val="00ED71E7"/>
    <w:rsid w:val="00F42FA1"/>
    <w:rsid w:val="00F71A52"/>
    <w:rsid w:val="00FE5AEA"/>
    <w:rsid w:val="00FE7560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D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B10D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D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1BFA"/>
  </w:style>
  <w:style w:type="paragraph" w:styleId="Corpsdetexte3">
    <w:name w:val="Body Text 3"/>
    <w:basedOn w:val="Normal"/>
    <w:link w:val="Corpsdetexte3Car"/>
    <w:rsid w:val="00540C2A"/>
    <w:pPr>
      <w:spacing w:after="0" w:line="360" w:lineRule="auto"/>
    </w:pPr>
    <w:rPr>
      <w:rFonts w:ascii="Arial" w:eastAsia="Times New Roman" w:hAnsi="Arial" w:cs="Times New Roman"/>
      <w:noProof/>
      <w:sz w:val="24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540C2A"/>
    <w:rPr>
      <w:rFonts w:ascii="Arial" w:eastAsia="Times New Roman" w:hAnsi="Arial" w:cs="Times New Roman"/>
      <w:noProof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7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560"/>
  </w:style>
  <w:style w:type="paragraph" w:styleId="Pieddepage">
    <w:name w:val="footer"/>
    <w:basedOn w:val="Normal"/>
    <w:link w:val="PieddepageCar"/>
    <w:uiPriority w:val="99"/>
    <w:unhideWhenUsed/>
    <w:rsid w:val="009C4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46B"/>
  </w:style>
  <w:style w:type="character" w:customStyle="1" w:styleId="aCar">
    <w:name w:val="a Car"/>
    <w:basedOn w:val="Policepardfaut"/>
    <w:link w:val="a"/>
    <w:locked/>
    <w:rsid w:val="005D2C5D"/>
    <w:rPr>
      <w:rFonts w:ascii="Times New Roman" w:hAnsi="Times New Roman" w:cs="Times New Roman"/>
      <w:b/>
      <w:color w:val="00B050"/>
      <w:sz w:val="28"/>
      <w:szCs w:val="28"/>
    </w:rPr>
  </w:style>
  <w:style w:type="paragraph" w:customStyle="1" w:styleId="a">
    <w:name w:val="a"/>
    <w:basedOn w:val="Normal"/>
    <w:link w:val="aCar"/>
    <w:qFormat/>
    <w:rsid w:val="005D2C5D"/>
    <w:pPr>
      <w:bidi/>
      <w:spacing w:after="0" w:line="360" w:lineRule="auto"/>
      <w:ind w:firstLine="425"/>
    </w:pPr>
    <w:rPr>
      <w:rFonts w:ascii="Times New Roman" w:hAnsi="Times New Roman" w:cs="Times New Roman"/>
      <w:b/>
      <w:color w:val="00B050"/>
      <w:sz w:val="28"/>
      <w:szCs w:val="28"/>
    </w:rPr>
  </w:style>
  <w:style w:type="table" w:styleId="Grilledutableau">
    <w:name w:val="Table Grid"/>
    <w:basedOn w:val="TableauNormal"/>
    <w:uiPriority w:val="59"/>
    <w:rsid w:val="00A3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B10D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D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1BFA"/>
  </w:style>
  <w:style w:type="paragraph" w:styleId="Corpsdetexte3">
    <w:name w:val="Body Text 3"/>
    <w:basedOn w:val="Normal"/>
    <w:link w:val="Corpsdetexte3Car"/>
    <w:rsid w:val="00540C2A"/>
    <w:pPr>
      <w:spacing w:after="0" w:line="360" w:lineRule="auto"/>
    </w:pPr>
    <w:rPr>
      <w:rFonts w:ascii="Arial" w:eastAsia="Times New Roman" w:hAnsi="Arial" w:cs="Times New Roman"/>
      <w:noProof/>
      <w:sz w:val="24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540C2A"/>
    <w:rPr>
      <w:rFonts w:ascii="Arial" w:eastAsia="Times New Roman" w:hAnsi="Arial" w:cs="Times New Roman"/>
      <w:noProof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7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560"/>
  </w:style>
  <w:style w:type="paragraph" w:styleId="Pieddepage">
    <w:name w:val="footer"/>
    <w:basedOn w:val="Normal"/>
    <w:link w:val="PieddepageCar"/>
    <w:uiPriority w:val="99"/>
    <w:unhideWhenUsed/>
    <w:rsid w:val="009C4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46B"/>
  </w:style>
  <w:style w:type="character" w:customStyle="1" w:styleId="aCar">
    <w:name w:val="a Car"/>
    <w:basedOn w:val="Policepardfaut"/>
    <w:link w:val="a"/>
    <w:locked/>
    <w:rsid w:val="005D2C5D"/>
    <w:rPr>
      <w:rFonts w:ascii="Times New Roman" w:hAnsi="Times New Roman" w:cs="Times New Roman"/>
      <w:b/>
      <w:color w:val="00B050"/>
      <w:sz w:val="28"/>
      <w:szCs w:val="28"/>
    </w:rPr>
  </w:style>
  <w:style w:type="paragraph" w:customStyle="1" w:styleId="a">
    <w:name w:val="a"/>
    <w:basedOn w:val="Normal"/>
    <w:link w:val="aCar"/>
    <w:qFormat/>
    <w:rsid w:val="005D2C5D"/>
    <w:pPr>
      <w:bidi/>
      <w:spacing w:after="0" w:line="360" w:lineRule="auto"/>
      <w:ind w:firstLine="425"/>
    </w:pPr>
    <w:rPr>
      <w:rFonts w:ascii="Times New Roman" w:hAnsi="Times New Roman" w:cs="Times New Roman"/>
      <w:b/>
      <w:color w:val="00B050"/>
      <w:sz w:val="28"/>
      <w:szCs w:val="28"/>
    </w:rPr>
  </w:style>
  <w:style w:type="table" w:styleId="Grilledutableau">
    <w:name w:val="Table Grid"/>
    <w:basedOn w:val="TableauNormal"/>
    <w:uiPriority w:val="59"/>
    <w:rsid w:val="00A3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66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605">
          <w:marLeft w:val="0"/>
          <w:marRight w:val="432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8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5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1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760">
          <w:marLeft w:val="0"/>
          <w:marRight w:val="432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017">
          <w:marLeft w:val="0"/>
          <w:marRight w:val="432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310">
          <w:marLeft w:val="0"/>
          <w:marRight w:val="432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47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7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71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02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D1E6E7B-C6C7-491E-B5AD-E45F2A4D6E3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1419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Benothman</cp:lastModifiedBy>
  <cp:revision>52</cp:revision>
  <cp:lastPrinted>2021-10-05T11:21:00Z</cp:lastPrinted>
  <dcterms:created xsi:type="dcterms:W3CDTF">2017-11-15T19:11:00Z</dcterms:created>
  <dcterms:modified xsi:type="dcterms:W3CDTF">2023-09-23T18:56:00Z</dcterms:modified>
</cp:coreProperties>
</file>